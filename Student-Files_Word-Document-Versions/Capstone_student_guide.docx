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374F" w14:textId="77777777" w:rsidR="00D97B87" w:rsidRPr="00D97B87" w:rsidRDefault="00D97B87" w:rsidP="001F5E2D">
      <w:bookmarkStart w:id="0" w:name="_Hlk20071550"/>
      <w:bookmarkStart w:id="1" w:name="_Hlk20165909"/>
      <w:bookmarkStart w:id="2" w:name="_Toc18516832"/>
      <w:bookmarkStart w:id="3" w:name="_Toc18540893"/>
      <w:bookmarkStart w:id="4" w:name="_Toc18540974"/>
      <w:bookmarkStart w:id="5" w:name="_Toc18522438"/>
      <w:bookmarkStart w:id="6" w:name="_Toc18926167"/>
      <w:bookmarkStart w:id="7" w:name="_Toc19021167"/>
      <w:r w:rsidRPr="00D97B87">
        <w:rPr>
          <w:noProof/>
        </w:rPr>
        <w:drawing>
          <wp:anchor distT="0" distB="0" distL="114300" distR="114300" simplePos="0" relativeHeight="251670528" behindDoc="1" locked="0" layoutInCell="1" allowOverlap="1" wp14:anchorId="7BA45CB8" wp14:editId="6B85ED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81700" cy="5761396"/>
            <wp:effectExtent l="0" t="0" r="0" b="0"/>
            <wp:wrapNone/>
            <wp:docPr id="20" name="Picture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de_Illustration_Cover_2_sized_rightHand_ondar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579" cy="576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B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73FF2" wp14:editId="4252A3C0">
                <wp:simplePos x="0" y="0"/>
                <wp:positionH relativeFrom="column">
                  <wp:posOffset>1</wp:posOffset>
                </wp:positionH>
                <wp:positionV relativeFrom="paragraph">
                  <wp:posOffset>4876800</wp:posOffset>
                </wp:positionV>
                <wp:extent cx="5981700" cy="3563620"/>
                <wp:effectExtent l="0" t="0" r="0" b="0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563620"/>
                        </a:xfrm>
                        <a:prstGeom prst="rect">
                          <a:avLst/>
                        </a:prstGeom>
                        <a:solidFill>
                          <a:srgbClr val="21734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7A8DD7" w14:textId="77777777" w:rsidR="00E15905" w:rsidRPr="00683A71" w:rsidRDefault="00E15905" w:rsidP="00683A71">
                            <w:pPr>
                              <w:pStyle w:val="DocumentTitle"/>
                            </w:pPr>
                            <w:r>
                              <w:t xml:space="preserve">Capstone </w:t>
                            </w:r>
                            <w:r w:rsidR="00B62A8C">
                              <w:t>S</w:t>
                            </w:r>
                            <w:r w:rsidRPr="00683A71">
                              <w:t xml:space="preserve">tudent </w:t>
                            </w:r>
                            <w:r w:rsidR="00B62A8C">
                              <w:t>G</w:t>
                            </w:r>
                            <w:r w:rsidRPr="00683A71">
                              <w:t>uide</w:t>
                            </w:r>
                          </w:p>
                          <w:p w14:paraId="37A04B78" w14:textId="20865AFE" w:rsidR="00E15905" w:rsidRPr="00D97B87" w:rsidRDefault="00B62A8C" w:rsidP="00E15BA6">
                            <w:pPr>
                              <w:pStyle w:val="CourseTitle"/>
                            </w:pPr>
                            <w:r>
                              <w:t>4056</w:t>
                            </w:r>
                            <w:r w:rsidR="001519D1">
                              <w:t>7</w:t>
                            </w:r>
                            <w:r>
                              <w:t>A</w:t>
                            </w:r>
                            <w:r w:rsidR="00E15905">
                              <w:br/>
                            </w:r>
                            <w:r w:rsidR="00FE658E">
                              <w:t xml:space="preserve">Microsoft </w:t>
                            </w:r>
                            <w:r w:rsidR="00144C38">
                              <w:t>Excel</w:t>
                            </w:r>
                            <w:r>
                              <w:t xml:space="preserve"> </w:t>
                            </w:r>
                            <w:r w:rsidR="00960C5E">
                              <w:t>a</w:t>
                            </w:r>
                            <w:r>
                              <w:t>ssociate</w:t>
                            </w:r>
                            <w:r w:rsidR="00E15905" w:rsidRPr="008A541D"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73FF2" id="Rectangle 10" o:spid="_x0000_s1026" style="position:absolute;margin-left:0;margin-top:384pt;width:471pt;height:28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" fillcolor="#217346" stroked="f" strokeweight="1pt">
                <v:textbox>
                  <w:txbxContent>
                    <w:p w14:paraId="4B7A8DD7" w14:textId="77777777" w:rsidR="00E15905" w:rsidRPr="00683A71" w:rsidRDefault="00E15905" w:rsidP="00683A71">
                      <w:pPr>
                        <w:pStyle w:val="DocumentTitle"/>
                      </w:pPr>
                      <w:r>
                        <w:t xml:space="preserve">Capstone </w:t>
                      </w:r>
                      <w:r w:rsidR="00B62A8C">
                        <w:t>S</w:t>
                      </w:r>
                      <w:r w:rsidRPr="00683A71">
                        <w:t xml:space="preserve">tudent </w:t>
                      </w:r>
                      <w:r w:rsidR="00B62A8C">
                        <w:t>G</w:t>
                      </w:r>
                      <w:r w:rsidRPr="00683A71">
                        <w:t>uide</w:t>
                      </w:r>
                    </w:p>
                    <w:p w14:paraId="37A04B78" w14:textId="20865AFE" w:rsidR="00E15905" w:rsidRPr="00D97B87" w:rsidRDefault="00B62A8C" w:rsidP="00E15BA6">
                      <w:pPr>
                        <w:pStyle w:val="CourseTitle"/>
                      </w:pPr>
                      <w:r>
                        <w:t>4056</w:t>
                      </w:r>
                      <w:r w:rsidR="001519D1">
                        <w:t>7</w:t>
                      </w:r>
                      <w:r>
                        <w:t>A</w:t>
                      </w:r>
                      <w:r w:rsidR="00E15905">
                        <w:br/>
                      </w:r>
                      <w:r w:rsidR="00FE658E">
                        <w:t xml:space="preserve">Microsoft </w:t>
                      </w:r>
                      <w:r w:rsidR="00144C38">
                        <w:t>Excel</w:t>
                      </w:r>
                      <w:r>
                        <w:t xml:space="preserve"> </w:t>
                      </w:r>
                      <w:r w:rsidR="00960C5E">
                        <w:t>a</w:t>
                      </w:r>
                      <w:r>
                        <w:t>ssociate</w:t>
                      </w:r>
                      <w:r w:rsidR="00E15905" w:rsidRPr="008A541D">
                        <w:t xml:space="preserve"> 2019</w:t>
                      </w:r>
                    </w:p>
                  </w:txbxContent>
                </v:textbox>
              </v:rect>
            </w:pict>
          </mc:Fallback>
        </mc:AlternateContent>
      </w:r>
      <w:r w:rsidRPr="00D97B87">
        <w:rPr>
          <w:noProof/>
        </w:rPr>
        <w:drawing>
          <wp:anchor distT="0" distB="0" distL="114300" distR="114300" simplePos="0" relativeHeight="251668480" behindDoc="0" locked="0" layoutInCell="1" allowOverlap="1" wp14:anchorId="51B4963E" wp14:editId="17F4B433">
            <wp:simplePos x="0" y="0"/>
            <wp:positionH relativeFrom="column">
              <wp:posOffset>47308</wp:posOffset>
            </wp:positionH>
            <wp:positionV relativeFrom="paragraph">
              <wp:posOffset>-1270</wp:posOffset>
            </wp:positionV>
            <wp:extent cx="2515187" cy="1127051"/>
            <wp:effectExtent l="0" t="0" r="0" b="0"/>
            <wp:wrapNone/>
            <wp:docPr id="19" name="Picture 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icrosoft-logo_rgb_c-wh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187" cy="1127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E87A6" w14:textId="77777777" w:rsidR="00D97B87" w:rsidRPr="00D97B87" w:rsidRDefault="00D97B87" w:rsidP="001F5E2D"/>
    <w:p w14:paraId="5CB6BCC0" w14:textId="77777777" w:rsidR="00D97B87" w:rsidRPr="00D97B87" w:rsidRDefault="00D97B87" w:rsidP="001F5E2D"/>
    <w:p w14:paraId="6973FC98" w14:textId="77777777" w:rsidR="00D97B87" w:rsidRPr="00D97B87" w:rsidRDefault="00D97B87" w:rsidP="001F5E2D"/>
    <w:p w14:paraId="21AE542C" w14:textId="77777777" w:rsidR="00D97B87" w:rsidRPr="00D97B87" w:rsidRDefault="00D97B87" w:rsidP="001F5E2D"/>
    <w:p w14:paraId="37DFE69D" w14:textId="77777777" w:rsidR="00D97B87" w:rsidRPr="00D97B87" w:rsidRDefault="00D97B87" w:rsidP="001F5E2D"/>
    <w:p w14:paraId="239EEB94" w14:textId="77777777" w:rsidR="00D97B87" w:rsidRPr="00D97B87" w:rsidRDefault="00D97B87" w:rsidP="001F5E2D"/>
    <w:p w14:paraId="22C05EBD" w14:textId="77777777" w:rsidR="00D97B87" w:rsidRPr="00D97B87" w:rsidRDefault="00D97B87" w:rsidP="001F5E2D"/>
    <w:p w14:paraId="48FF478F" w14:textId="77777777" w:rsidR="00D97B87" w:rsidRPr="00D97B87" w:rsidRDefault="00D97B87" w:rsidP="001F5E2D"/>
    <w:bookmarkEnd w:id="0"/>
    <w:p w14:paraId="04691D0F" w14:textId="77777777" w:rsidR="00D97B87" w:rsidRDefault="00D97B87" w:rsidP="001F5E2D">
      <w:r>
        <w:br w:type="page"/>
      </w:r>
    </w:p>
    <w:p w14:paraId="4F8C6F56" w14:textId="77777777" w:rsidR="003805BE" w:rsidRPr="00FE0C1E" w:rsidRDefault="00B778DA" w:rsidP="00FE0C1E">
      <w:pPr>
        <w:pStyle w:val="TOCHeading"/>
      </w:pPr>
      <w:bookmarkStart w:id="8" w:name="_Toc20696521"/>
      <w:bookmarkStart w:id="9" w:name="_Toc20769254"/>
      <w:bookmarkStart w:id="10" w:name="_Toc20815488"/>
      <w:bookmarkStart w:id="11" w:name="_Toc20831843"/>
      <w:bookmarkStart w:id="12" w:name="_Toc22652719"/>
      <w:bookmarkStart w:id="13" w:name="_Toc25125214"/>
      <w:bookmarkStart w:id="14" w:name="_Toc28800642"/>
      <w:bookmarkEnd w:id="1"/>
      <w:r w:rsidRPr="00FE0C1E">
        <w:lastRenderedPageBreak/>
        <w:t>Contents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9981A7F" w14:textId="77777777" w:rsidR="00DA5C58" w:rsidRPr="001F5E2D" w:rsidRDefault="00DA5C58" w:rsidP="00DA5C58"/>
    <w:p w14:paraId="3B3D5553" w14:textId="77777777" w:rsidR="004723F2" w:rsidRDefault="004723F2" w:rsidP="004723F2">
      <w:pPr>
        <w:sectPr w:rsidR="004723F2" w:rsidSect="00960C5E">
          <w:headerReference w:type="default" r:id="rId10"/>
          <w:footerReference w:type="default" r:id="rId11"/>
          <w:type w:val="continuous"/>
          <w:pgSz w:w="12240" w:h="15840" w:code="1"/>
          <w:pgMar w:top="1440" w:right="1440" w:bottom="1440" w:left="1440" w:header="706" w:footer="706" w:gutter="0"/>
          <w:cols w:num="2" w:space="708"/>
          <w:titlePg/>
          <w:docGrid w:linePitch="360"/>
        </w:sectPr>
      </w:pPr>
    </w:p>
    <w:p w14:paraId="0036D6AA" w14:textId="4E8081C3" w:rsidR="00D122BD" w:rsidRDefault="00B778DA">
      <w:pPr>
        <w:pStyle w:val="TOC1"/>
        <w:rPr>
          <w:rFonts w:asciiTheme="minorHAnsi" w:eastAsiaTheme="minorEastAsia" w:hAnsiTheme="minorHAnsi"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800642" w:history="1">
        <w:r w:rsidR="00D122BD" w:rsidRPr="00A03DF6">
          <w:rPr>
            <w:rStyle w:val="Hyperlink"/>
          </w:rPr>
          <w:t>Contents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_Toc28800642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2</w:t>
        </w:r>
        <w:r w:rsidR="00D122BD">
          <w:rPr>
            <w:webHidden/>
          </w:rPr>
          <w:fldChar w:fldCharType="end"/>
        </w:r>
      </w:hyperlink>
    </w:p>
    <w:p w14:paraId="52D5F13A" w14:textId="27C88F81" w:rsidR="00D122BD" w:rsidRDefault="00740F1F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800643" w:history="1">
        <w:r w:rsidR="00D122BD" w:rsidRPr="00A03DF6">
          <w:rPr>
            <w:rStyle w:val="Hyperlink"/>
          </w:rPr>
          <w:t>Capstone overview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_Toc28800643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3</w:t>
        </w:r>
        <w:r w:rsidR="00D122BD">
          <w:rPr>
            <w:webHidden/>
          </w:rPr>
          <w:fldChar w:fldCharType="end"/>
        </w:r>
      </w:hyperlink>
    </w:p>
    <w:p w14:paraId="7494241F" w14:textId="4FC1AD0B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44" w:history="1">
        <w:r w:rsidR="00D122BD" w:rsidRPr="00A03DF6">
          <w:rPr>
            <w:rStyle w:val="Hyperlink"/>
          </w:rPr>
          <w:t>Description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_Toc28800644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3</w:t>
        </w:r>
        <w:r w:rsidR="00D122BD">
          <w:rPr>
            <w:webHidden/>
          </w:rPr>
          <w:fldChar w:fldCharType="end"/>
        </w:r>
      </w:hyperlink>
    </w:p>
    <w:p w14:paraId="723AB09F" w14:textId="3C9DD311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45" w:history="1">
        <w:r w:rsidR="00D122BD" w:rsidRPr="00A03DF6">
          <w:rPr>
            <w:rStyle w:val="Hyperlink"/>
          </w:rPr>
          <w:t>Capstone outline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_Toc28800645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4</w:t>
        </w:r>
        <w:r w:rsidR="00D122BD">
          <w:rPr>
            <w:webHidden/>
          </w:rPr>
          <w:fldChar w:fldCharType="end"/>
        </w:r>
      </w:hyperlink>
    </w:p>
    <w:p w14:paraId="5096AB3D" w14:textId="03710CD4" w:rsidR="00D122BD" w:rsidRDefault="00740F1F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800646" w:history="1">
        <w:r w:rsidR="00D122BD" w:rsidRPr="00A03DF6">
          <w:rPr>
            <w:rStyle w:val="Hyperlink"/>
          </w:rPr>
          <w:t>Lesson 1: Selecting a problem and making plans</w:t>
        </w:r>
        <w:bookmarkStart w:id="39" w:name="_GoBack"/>
        <w:bookmarkEnd w:id="39"/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_Toc28800646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5</w:t>
        </w:r>
        <w:r w:rsidR="00D122BD">
          <w:rPr>
            <w:webHidden/>
          </w:rPr>
          <w:fldChar w:fldCharType="end"/>
        </w:r>
      </w:hyperlink>
    </w:p>
    <w:p w14:paraId="3F341728" w14:textId="4EF5B7D0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47" w:history="1">
        <w:r w:rsidR="00D122BD" w:rsidRPr="00A03DF6">
          <w:rPr>
            <w:rStyle w:val="Hyperlink"/>
          </w:rPr>
          <w:t>Warm up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_Toc28800647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5</w:t>
        </w:r>
        <w:r w:rsidR="00D122BD">
          <w:rPr>
            <w:webHidden/>
          </w:rPr>
          <w:fldChar w:fldCharType="end"/>
        </w:r>
      </w:hyperlink>
    </w:p>
    <w:p w14:paraId="4C6924C2" w14:textId="3C5861C6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48" w:history="1">
        <w:r w:rsidR="00D122BD" w:rsidRPr="00A03DF6">
          <w:rPr>
            <w:rStyle w:val="Hyperlink"/>
          </w:rPr>
          <w:t>Activities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_Toc28800648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5</w:t>
        </w:r>
        <w:r w:rsidR="00D122BD">
          <w:rPr>
            <w:webHidden/>
          </w:rPr>
          <w:fldChar w:fldCharType="end"/>
        </w:r>
      </w:hyperlink>
    </w:p>
    <w:p w14:paraId="78B40E66" w14:textId="05ABDC8F" w:rsidR="00D122BD" w:rsidRDefault="00740F1F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800649" w:history="1">
        <w:r w:rsidR="00D122BD" w:rsidRPr="00A03DF6">
          <w:rPr>
            <w:rStyle w:val="Hyperlink"/>
          </w:rPr>
          <w:t>Select a problem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_Toc28800649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5</w:t>
        </w:r>
        <w:r w:rsidR="00D122BD">
          <w:rPr>
            <w:webHidden/>
          </w:rPr>
          <w:fldChar w:fldCharType="end"/>
        </w:r>
      </w:hyperlink>
    </w:p>
    <w:p w14:paraId="2E995CC9" w14:textId="7A6F6568" w:rsidR="00D122BD" w:rsidRDefault="00740F1F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800650" w:history="1">
        <w:r w:rsidR="00D122BD" w:rsidRPr="00A03DF6">
          <w:rPr>
            <w:rStyle w:val="Hyperlink"/>
          </w:rPr>
          <w:t>Create a plan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_Toc28800650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7</w:t>
        </w:r>
        <w:r w:rsidR="00D122BD">
          <w:rPr>
            <w:webHidden/>
          </w:rPr>
          <w:fldChar w:fldCharType="end"/>
        </w:r>
      </w:hyperlink>
    </w:p>
    <w:p w14:paraId="4C895D11" w14:textId="4D13EC65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51" w:history="1">
        <w:r w:rsidR="00D122BD" w:rsidRPr="00A03DF6">
          <w:rPr>
            <w:rStyle w:val="Hyperlink"/>
          </w:rPr>
          <w:t>Capstone plan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_Toc28800651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8</w:t>
        </w:r>
        <w:r w:rsidR="00D122BD">
          <w:rPr>
            <w:webHidden/>
          </w:rPr>
          <w:fldChar w:fldCharType="end"/>
        </w:r>
      </w:hyperlink>
    </w:p>
    <w:p w14:paraId="4CC42B0B" w14:textId="51BB57A1" w:rsidR="00D122BD" w:rsidRDefault="00740F1F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800652" w:history="1">
        <w:r w:rsidR="00D122BD" w:rsidRPr="00A03DF6">
          <w:rPr>
            <w:rStyle w:val="Hyperlink"/>
          </w:rPr>
          <w:t>Problem selected: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_Toc28800652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8</w:t>
        </w:r>
        <w:r w:rsidR="00D122BD">
          <w:rPr>
            <w:webHidden/>
          </w:rPr>
          <w:fldChar w:fldCharType="end"/>
        </w:r>
      </w:hyperlink>
    </w:p>
    <w:p w14:paraId="1CB424FB" w14:textId="0D11D483" w:rsidR="00D122BD" w:rsidRDefault="00740F1F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800653" w:history="1">
        <w:r w:rsidR="00D122BD" w:rsidRPr="00A03DF6">
          <w:rPr>
            <w:rStyle w:val="Hyperlink"/>
          </w:rPr>
          <w:t>Proposed solution: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_Toc28800653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8</w:t>
        </w:r>
        <w:r w:rsidR="00D122BD">
          <w:rPr>
            <w:webHidden/>
          </w:rPr>
          <w:fldChar w:fldCharType="end"/>
        </w:r>
      </w:hyperlink>
    </w:p>
    <w:p w14:paraId="45FB7ECF" w14:textId="362A92A0" w:rsidR="00D122BD" w:rsidRDefault="00740F1F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800654" w:history="1">
        <w:r w:rsidR="00D122BD" w:rsidRPr="00A03DF6">
          <w:rPr>
            <w:rStyle w:val="Hyperlink"/>
          </w:rPr>
          <w:t>Names of problem solvers: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_Toc28800654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8</w:t>
        </w:r>
        <w:r w:rsidR="00D122BD">
          <w:rPr>
            <w:webHidden/>
          </w:rPr>
          <w:fldChar w:fldCharType="end"/>
        </w:r>
      </w:hyperlink>
    </w:p>
    <w:p w14:paraId="5C3CABEE" w14:textId="63CFB5CE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55" w:history="1">
        <w:r w:rsidR="00D122BD" w:rsidRPr="00A03DF6">
          <w:rPr>
            <w:rStyle w:val="Hyperlink"/>
          </w:rPr>
          <w:t>Wrap-up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_Toc28800655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9</w:t>
        </w:r>
        <w:r w:rsidR="00D122BD">
          <w:rPr>
            <w:webHidden/>
          </w:rPr>
          <w:fldChar w:fldCharType="end"/>
        </w:r>
      </w:hyperlink>
    </w:p>
    <w:p w14:paraId="1E9CB669" w14:textId="74371CA8" w:rsidR="00D122BD" w:rsidRDefault="00740F1F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800656" w:history="1">
        <w:r w:rsidR="00D122BD" w:rsidRPr="00A03DF6">
          <w:rPr>
            <w:rStyle w:val="Hyperlink"/>
          </w:rPr>
          <w:t>Lesson 2: Working on your project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_Toc28800656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10</w:t>
        </w:r>
        <w:r w:rsidR="00D122BD">
          <w:rPr>
            <w:webHidden/>
          </w:rPr>
          <w:fldChar w:fldCharType="end"/>
        </w:r>
      </w:hyperlink>
    </w:p>
    <w:p w14:paraId="7D0E91AA" w14:textId="152E3194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57" w:history="1">
        <w:r w:rsidR="00D122BD" w:rsidRPr="00A03DF6">
          <w:rPr>
            <w:rStyle w:val="Hyperlink"/>
          </w:rPr>
          <w:t>Warm-up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_Toc28800657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10</w:t>
        </w:r>
        <w:r w:rsidR="00D122BD">
          <w:rPr>
            <w:webHidden/>
          </w:rPr>
          <w:fldChar w:fldCharType="end"/>
        </w:r>
      </w:hyperlink>
    </w:p>
    <w:p w14:paraId="32F71773" w14:textId="08CE0348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58" w:history="1">
        <w:r w:rsidR="00D122BD" w:rsidRPr="00A03DF6">
          <w:rPr>
            <w:rStyle w:val="Hyperlink"/>
          </w:rPr>
          <w:t>Activities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_Toc28800658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10</w:t>
        </w:r>
        <w:r w:rsidR="00D122BD">
          <w:rPr>
            <w:webHidden/>
          </w:rPr>
          <w:fldChar w:fldCharType="end"/>
        </w:r>
      </w:hyperlink>
    </w:p>
    <w:p w14:paraId="4C4B77CF" w14:textId="0259C781" w:rsidR="00D122BD" w:rsidRDefault="00740F1F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800659" w:history="1">
        <w:r w:rsidR="00D122BD" w:rsidRPr="00A03DF6">
          <w:rPr>
            <w:rStyle w:val="Hyperlink"/>
          </w:rPr>
          <w:t>Project development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_Toc28800659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10</w:t>
        </w:r>
        <w:r w:rsidR="00D122BD">
          <w:rPr>
            <w:webHidden/>
          </w:rPr>
          <w:fldChar w:fldCharType="end"/>
        </w:r>
      </w:hyperlink>
    </w:p>
    <w:p w14:paraId="064022A9" w14:textId="17BD6453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60" w:history="1">
        <w:r w:rsidR="00D122BD" w:rsidRPr="00A03DF6">
          <w:rPr>
            <w:rStyle w:val="Hyperlink"/>
          </w:rPr>
          <w:t>Wrap-up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_Toc28800660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10</w:t>
        </w:r>
        <w:r w:rsidR="00D122BD">
          <w:rPr>
            <w:webHidden/>
          </w:rPr>
          <w:fldChar w:fldCharType="end"/>
        </w:r>
      </w:hyperlink>
    </w:p>
    <w:p w14:paraId="657E546E" w14:textId="61E72C2E" w:rsidR="00D122BD" w:rsidRDefault="00740F1F">
      <w:pPr>
        <w:pStyle w:val="TOC1"/>
        <w:rPr>
          <w:rFonts w:asciiTheme="minorHAnsi" w:eastAsiaTheme="minorEastAsia" w:hAnsiTheme="minorHAnsi"/>
          <w:color w:val="auto"/>
          <w:sz w:val="22"/>
        </w:rPr>
      </w:pPr>
      <w:hyperlink w:anchor="_Toc28800661" w:history="1">
        <w:r w:rsidR="00D122BD" w:rsidRPr="00A03DF6">
          <w:rPr>
            <w:rStyle w:val="Hyperlink"/>
          </w:rPr>
          <w:t>Lesson 3: Sharing and reflecting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_Toc28800661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11</w:t>
        </w:r>
        <w:r w:rsidR="00D122BD">
          <w:rPr>
            <w:webHidden/>
          </w:rPr>
          <w:fldChar w:fldCharType="end"/>
        </w:r>
      </w:hyperlink>
    </w:p>
    <w:p w14:paraId="3A79F227" w14:textId="3E116200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62" w:history="1">
        <w:r w:rsidR="00D122BD" w:rsidRPr="00A03DF6">
          <w:rPr>
            <w:rStyle w:val="Hyperlink"/>
          </w:rPr>
          <w:t>Warm-up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_Toc28800662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11</w:t>
        </w:r>
        <w:r w:rsidR="00D122BD">
          <w:rPr>
            <w:webHidden/>
          </w:rPr>
          <w:fldChar w:fldCharType="end"/>
        </w:r>
      </w:hyperlink>
    </w:p>
    <w:p w14:paraId="734B951C" w14:textId="45C617A9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63" w:history="1">
        <w:r w:rsidR="00D122BD" w:rsidRPr="00A03DF6">
          <w:rPr>
            <w:rStyle w:val="Hyperlink"/>
          </w:rPr>
          <w:t>Activities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_Toc28800663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11</w:t>
        </w:r>
        <w:r w:rsidR="00D122BD">
          <w:rPr>
            <w:webHidden/>
          </w:rPr>
          <w:fldChar w:fldCharType="end"/>
        </w:r>
      </w:hyperlink>
    </w:p>
    <w:p w14:paraId="35A4564C" w14:textId="40658EDA" w:rsidR="00D122BD" w:rsidRDefault="00740F1F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800664" w:history="1">
        <w:r w:rsidR="00D122BD" w:rsidRPr="00A03DF6">
          <w:rPr>
            <w:rStyle w:val="Hyperlink"/>
          </w:rPr>
          <w:t>Sharing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_Toc28800664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11</w:t>
        </w:r>
        <w:r w:rsidR="00D122BD">
          <w:rPr>
            <w:webHidden/>
          </w:rPr>
          <w:fldChar w:fldCharType="end"/>
        </w:r>
      </w:hyperlink>
    </w:p>
    <w:p w14:paraId="7C8F76A6" w14:textId="43689947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65" w:history="1">
        <w:r w:rsidR="00D122BD" w:rsidRPr="00A03DF6">
          <w:rPr>
            <w:rStyle w:val="Hyperlink"/>
          </w:rPr>
          <w:t>Wrap-up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_Toc28800665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11</w:t>
        </w:r>
        <w:r w:rsidR="00D122BD">
          <w:rPr>
            <w:webHidden/>
          </w:rPr>
          <w:fldChar w:fldCharType="end"/>
        </w:r>
      </w:hyperlink>
    </w:p>
    <w:p w14:paraId="26C7C4BA" w14:textId="301AFDA8" w:rsidR="00D122BD" w:rsidRDefault="00740F1F">
      <w:pPr>
        <w:pStyle w:val="TOC3"/>
        <w:rPr>
          <w:rFonts w:asciiTheme="minorHAnsi" w:eastAsiaTheme="minorEastAsia" w:hAnsiTheme="minorHAnsi"/>
          <w:color w:val="auto"/>
          <w:sz w:val="22"/>
        </w:rPr>
      </w:pPr>
      <w:hyperlink w:anchor="_Toc28800666" w:history="1">
        <w:r w:rsidR="00D122BD" w:rsidRPr="00A03DF6">
          <w:rPr>
            <w:rStyle w:val="Hyperlink"/>
          </w:rPr>
          <w:t>Project assessment and reflection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_Toc28800666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11</w:t>
        </w:r>
        <w:r w:rsidR="00D122BD">
          <w:rPr>
            <w:webHidden/>
          </w:rPr>
          <w:fldChar w:fldCharType="end"/>
        </w:r>
      </w:hyperlink>
    </w:p>
    <w:p w14:paraId="58D2E850" w14:textId="198804E0" w:rsidR="00D122BD" w:rsidRDefault="00740F1F">
      <w:pPr>
        <w:pStyle w:val="TOC2"/>
        <w:rPr>
          <w:rFonts w:asciiTheme="minorHAnsi" w:eastAsiaTheme="minorEastAsia" w:hAnsiTheme="minorHAnsi" w:cstheme="minorBidi"/>
          <w:color w:val="auto"/>
          <w:sz w:val="22"/>
        </w:rPr>
      </w:pPr>
      <w:hyperlink w:anchor="_Toc28800667" w:history="1">
        <w:r w:rsidR="00D122BD" w:rsidRPr="00A03DF6">
          <w:rPr>
            <w:rStyle w:val="Hyperlink"/>
          </w:rPr>
          <w:t>Glossary</w:t>
        </w:r>
        <w:r w:rsidR="00D122BD">
          <w:rPr>
            <w:webHidden/>
          </w:rPr>
          <w:tab/>
        </w:r>
        <w:r w:rsidR="00D122BD">
          <w:rPr>
            <w:webHidden/>
          </w:rPr>
          <w:fldChar w:fldCharType="begin"/>
        </w:r>
        <w:r w:rsidR="00D122BD">
          <w:rPr>
            <w:webHidden/>
          </w:rPr>
          <w:instrText xml:space="preserve"> PAGEREF _Toc28800667 \h </w:instrText>
        </w:r>
        <w:r w:rsidR="00D122BD">
          <w:rPr>
            <w:webHidden/>
          </w:rPr>
        </w:r>
        <w:r w:rsidR="00D122BD">
          <w:rPr>
            <w:webHidden/>
          </w:rPr>
          <w:fldChar w:fldCharType="separate"/>
        </w:r>
        <w:r w:rsidR="00494C39">
          <w:rPr>
            <w:webHidden/>
          </w:rPr>
          <w:t>11</w:t>
        </w:r>
        <w:r w:rsidR="00D122BD">
          <w:rPr>
            <w:webHidden/>
          </w:rPr>
          <w:fldChar w:fldCharType="end"/>
        </w:r>
      </w:hyperlink>
    </w:p>
    <w:p w14:paraId="639FCCF0" w14:textId="2E272F9D" w:rsidR="003F00FC" w:rsidRPr="001F5E2D" w:rsidRDefault="00B778DA" w:rsidP="007C662A">
      <w:pPr>
        <w:pStyle w:val="GuidancetoSME"/>
        <w:numPr>
          <w:ilvl w:val="0"/>
          <w:numId w:val="0"/>
        </w:numPr>
        <w:ind w:left="142"/>
        <w:sectPr w:rsidR="003F00FC" w:rsidRPr="001F5E2D" w:rsidSect="007C662A">
          <w:type w:val="continuous"/>
          <w:pgSz w:w="12240" w:h="15840" w:code="1"/>
          <w:pgMar w:top="1440" w:right="1440" w:bottom="1440" w:left="1440" w:header="706" w:footer="706" w:gutter="0"/>
          <w:cols w:num="2" w:space="708"/>
          <w:titlePg/>
          <w:docGrid w:linePitch="360"/>
        </w:sectPr>
      </w:pPr>
      <w:r>
        <w:fldChar w:fldCharType="end"/>
      </w:r>
    </w:p>
    <w:p w14:paraId="048605FB" w14:textId="77777777" w:rsidR="00F96463" w:rsidRPr="001F5E2D" w:rsidRDefault="00F96463" w:rsidP="007C662A">
      <w:pPr>
        <w:pStyle w:val="GuidancetoSME"/>
        <w:numPr>
          <w:ilvl w:val="0"/>
          <w:numId w:val="0"/>
        </w:numPr>
        <w:ind w:left="142"/>
        <w:sectPr w:rsidR="00F96463" w:rsidRPr="001F5E2D" w:rsidSect="007C662A">
          <w:type w:val="continuous"/>
          <w:pgSz w:w="12240" w:h="15840" w:code="1"/>
          <w:pgMar w:top="1440" w:right="1440" w:bottom="1440" w:left="1440" w:header="706" w:footer="706" w:gutter="0"/>
          <w:cols w:num="2" w:space="708"/>
          <w:titlePg/>
          <w:docGrid w:linePitch="360"/>
        </w:sectPr>
      </w:pPr>
    </w:p>
    <w:p w14:paraId="24A02C27" w14:textId="77777777" w:rsidR="003A4873" w:rsidRDefault="004755E9" w:rsidP="00450F72">
      <w:pPr>
        <w:pStyle w:val="Heading1"/>
      </w:pPr>
      <w:bookmarkStart w:id="40" w:name="_Toc17841379"/>
      <w:bookmarkStart w:id="41" w:name="_Toc18356505"/>
      <w:bookmarkStart w:id="42" w:name="_Toc28800643"/>
      <w:r>
        <w:lastRenderedPageBreak/>
        <w:t>Capstone</w:t>
      </w:r>
      <w:r w:rsidR="003A4873" w:rsidRPr="00390669">
        <w:t xml:space="preserve"> overview</w:t>
      </w:r>
      <w:bookmarkEnd w:id="40"/>
      <w:bookmarkEnd w:id="41"/>
      <w:bookmarkEnd w:id="42"/>
    </w:p>
    <w:p w14:paraId="2FCA8FF6" w14:textId="77777777" w:rsidR="003A4873" w:rsidRDefault="003A4873" w:rsidP="007432B6">
      <w:pPr>
        <w:pStyle w:val="Heading2"/>
      </w:pPr>
      <w:bookmarkStart w:id="43" w:name="_Toc17841380"/>
      <w:bookmarkStart w:id="44" w:name="_Toc18356506"/>
      <w:bookmarkStart w:id="45" w:name="_Toc28800644"/>
      <w:r>
        <w:t>Description</w:t>
      </w:r>
      <w:bookmarkEnd w:id="43"/>
      <w:bookmarkEnd w:id="44"/>
      <w:bookmarkEnd w:id="45"/>
    </w:p>
    <w:p w14:paraId="0901A843" w14:textId="44C169F7" w:rsidR="004755E9" w:rsidRDefault="0047439E" w:rsidP="004755E9">
      <w:bookmarkStart w:id="46" w:name="_Hlk22652896"/>
      <w:r>
        <w:t>In this</w:t>
      </w:r>
      <w:r w:rsidR="004755E9">
        <w:t xml:space="preserve"> </w:t>
      </w:r>
      <w:r w:rsidR="002A0CA5">
        <w:t>C</w:t>
      </w:r>
      <w:r w:rsidR="004755E9">
        <w:t>apstone project</w:t>
      </w:r>
      <w:r w:rsidR="00A56E5B">
        <w:t>,</w:t>
      </w:r>
      <w:r w:rsidR="004755E9">
        <w:t xml:space="preserve"> you </w:t>
      </w:r>
      <w:r>
        <w:t xml:space="preserve">will </w:t>
      </w:r>
      <w:r w:rsidR="004755E9">
        <w:t>apply what you’ve learned in this course to a problem</w:t>
      </w:r>
      <w:r w:rsidR="00C345DE">
        <w:t xml:space="preserve"> or opportunity</w:t>
      </w:r>
      <w:r w:rsidR="004755E9">
        <w:t xml:space="preserve"> that is meaningful to you. After you have selected a problem</w:t>
      </w:r>
      <w:r w:rsidR="00C345DE">
        <w:t xml:space="preserve"> or opportunity</w:t>
      </w:r>
      <w:r w:rsidR="004755E9">
        <w:t xml:space="preserve">, you will decide what part of the solution you can achieve </w:t>
      </w:r>
      <w:r w:rsidR="002A0CA5">
        <w:t xml:space="preserve">by </w:t>
      </w:r>
      <w:r w:rsidR="004755E9">
        <w:t xml:space="preserve">using Microsoft </w:t>
      </w:r>
      <w:r w:rsidR="00975C71">
        <w:t>Excel</w:t>
      </w:r>
      <w:r w:rsidR="004755E9">
        <w:t xml:space="preserve">. </w:t>
      </w:r>
      <w:r>
        <w:t xml:space="preserve">Be sure to review the Capstone </w:t>
      </w:r>
      <w:r w:rsidR="00AA2E00">
        <w:t>R</w:t>
      </w:r>
      <w:r>
        <w:t>ubric to make sure your project incorporate</w:t>
      </w:r>
      <w:r w:rsidR="000C6BE7">
        <w:t>s</w:t>
      </w:r>
      <w:r>
        <w:t xml:space="preserve"> the required items.</w:t>
      </w:r>
    </w:p>
    <w:p w14:paraId="1FA0C84A" w14:textId="77777777" w:rsidR="004755E9" w:rsidRDefault="004755E9" w:rsidP="004755E9">
      <w:r>
        <w:t>In the Capstone project</w:t>
      </w:r>
      <w:r w:rsidR="002A0CA5">
        <w:t>,</w:t>
      </w:r>
      <w:r>
        <w:t xml:space="preserve"> you will</w:t>
      </w:r>
      <w:r w:rsidR="002A0CA5">
        <w:t>:</w:t>
      </w:r>
    </w:p>
    <w:p w14:paraId="76309054" w14:textId="5775868C" w:rsidR="004755E9" w:rsidRDefault="004755E9" w:rsidP="004755E9">
      <w:pPr>
        <w:pStyle w:val="Bulletlevel1"/>
      </w:pPr>
      <w:r>
        <w:t xml:space="preserve">Apply </w:t>
      </w:r>
      <w:r w:rsidR="00975C71">
        <w:t>Excel</w:t>
      </w:r>
      <w:r w:rsidR="0047439E">
        <w:t xml:space="preserve"> to help solve</w:t>
      </w:r>
      <w:r w:rsidR="007E0168">
        <w:t xml:space="preserve"> </w:t>
      </w:r>
      <w:r>
        <w:t>a personally significant problem</w:t>
      </w:r>
      <w:r w:rsidR="00C345DE">
        <w:t xml:space="preserve"> or </w:t>
      </w:r>
      <w:r w:rsidR="00E15905">
        <w:t>respond to an</w:t>
      </w:r>
      <w:r w:rsidR="00C345DE">
        <w:t xml:space="preserve"> opportunity</w:t>
      </w:r>
      <w:r w:rsidR="002A0CA5">
        <w:t>.</w:t>
      </w:r>
    </w:p>
    <w:p w14:paraId="401DD15D" w14:textId="77777777" w:rsidR="004755E9" w:rsidRDefault="004755E9" w:rsidP="00502606">
      <w:pPr>
        <w:pStyle w:val="Bulletlevel1"/>
      </w:pPr>
      <w:r>
        <w:t xml:space="preserve">Analyze the </w:t>
      </w:r>
      <w:r w:rsidR="00C345DE">
        <w:t>need</w:t>
      </w:r>
      <w:r w:rsidR="002A0CA5">
        <w:t>.</w:t>
      </w:r>
    </w:p>
    <w:p w14:paraId="52F5B786" w14:textId="4BE34D23" w:rsidR="00135C6B" w:rsidRDefault="00135C6B" w:rsidP="00135C6B">
      <w:pPr>
        <w:pStyle w:val="Bulletlevel1"/>
      </w:pPr>
      <w:r>
        <w:t>Plan and create a</w:t>
      </w:r>
      <w:r w:rsidR="002044AC">
        <w:t>n</w:t>
      </w:r>
      <w:r>
        <w:t xml:space="preserve"> </w:t>
      </w:r>
      <w:r w:rsidR="00975C71">
        <w:t>Excel workbook</w:t>
      </w:r>
      <w:r w:rsidR="008A2252">
        <w:t xml:space="preserve"> or </w:t>
      </w:r>
      <w:r w:rsidR="00975C71">
        <w:t>workbooks</w:t>
      </w:r>
      <w:r>
        <w:t xml:space="preserve"> to satisfy an important need. Your project can:</w:t>
      </w:r>
    </w:p>
    <w:p w14:paraId="378E683F" w14:textId="77777777" w:rsidR="00135C6B" w:rsidRDefault="00135C6B" w:rsidP="00135C6B">
      <w:pPr>
        <w:pStyle w:val="Bulletlevel2"/>
      </w:pPr>
      <w:r>
        <w:t>Solve a small piece of a large real-world problem.</w:t>
      </w:r>
    </w:p>
    <w:p w14:paraId="6D42072F" w14:textId="77777777" w:rsidR="00135C6B" w:rsidRDefault="00135C6B" w:rsidP="00135C6B">
      <w:pPr>
        <w:pStyle w:val="Bulletlevel2"/>
      </w:pPr>
      <w:r>
        <w:t>Provide an alternative solution to a problem.</w:t>
      </w:r>
    </w:p>
    <w:p w14:paraId="191A8F29" w14:textId="77777777" w:rsidR="00135C6B" w:rsidRDefault="00135C6B" w:rsidP="00135C6B">
      <w:pPr>
        <w:pStyle w:val="Bulletlevel2"/>
      </w:pPr>
      <w:r>
        <w:t>Create another version of an already existing solution.</w:t>
      </w:r>
    </w:p>
    <w:p w14:paraId="2AF2DFC1" w14:textId="77777777" w:rsidR="00C345DE" w:rsidRDefault="00C345DE" w:rsidP="00135C6B">
      <w:pPr>
        <w:pStyle w:val="Bulletlevel2"/>
      </w:pPr>
      <w:r>
        <w:t>Take advantage of an opportunity to</w:t>
      </w:r>
      <w:r w:rsidR="00E15905">
        <w:t xml:space="preserve"> start something new or improve lives.</w:t>
      </w:r>
    </w:p>
    <w:p w14:paraId="427EAA02" w14:textId="4C0B1DD1" w:rsidR="00135C6B" w:rsidRDefault="0047439E" w:rsidP="00502606">
      <w:pPr>
        <w:pStyle w:val="Bulletlevel1"/>
      </w:pPr>
      <w:r>
        <w:t xml:space="preserve">Your project should be able to incorporate both the required elements and the choice elements listed in the Capstone </w:t>
      </w:r>
      <w:r w:rsidR="00AA2E00">
        <w:t>Rubric</w:t>
      </w:r>
      <w:r w:rsidR="00135C6B">
        <w:t>.</w:t>
      </w:r>
    </w:p>
    <w:p w14:paraId="104CDFBA" w14:textId="77777777" w:rsidR="00135C6B" w:rsidRDefault="00135C6B" w:rsidP="00502606">
      <w:pPr>
        <w:pStyle w:val="Bulletlevel1"/>
      </w:pPr>
      <w:r>
        <w:t>Be creative.</w:t>
      </w:r>
    </w:p>
    <w:p w14:paraId="702FA39B" w14:textId="77777777" w:rsidR="00135C6B" w:rsidRDefault="00135C6B" w:rsidP="00502606">
      <w:pPr>
        <w:pStyle w:val="Bulletlevel1"/>
      </w:pPr>
      <w:r>
        <w:t>Have opportunities to work with others.</w:t>
      </w:r>
    </w:p>
    <w:p w14:paraId="6EA4649F" w14:textId="1305A889" w:rsidR="00135C6B" w:rsidRDefault="00135C6B" w:rsidP="00502606">
      <w:pPr>
        <w:pStyle w:val="Bulletlevel1"/>
      </w:pPr>
      <w:r>
        <w:t xml:space="preserve">Assess and reflect on your work by using </w:t>
      </w:r>
      <w:r w:rsidR="0047439E">
        <w:t xml:space="preserve">the Capstone </w:t>
      </w:r>
      <w:r w:rsidR="00AA2E00">
        <w:t>Rubric</w:t>
      </w:r>
      <w:r>
        <w:t>.</w:t>
      </w:r>
    </w:p>
    <w:p w14:paraId="33B51695" w14:textId="77777777" w:rsidR="00135C6B" w:rsidRDefault="00135C6B" w:rsidP="00502606">
      <w:pPr>
        <w:pStyle w:val="Bulletlevel1"/>
      </w:pPr>
      <w:r>
        <w:t>If possible, share with an authentic audience.</w:t>
      </w:r>
    </w:p>
    <w:p w14:paraId="620E320B" w14:textId="77777777" w:rsidR="004755E9" w:rsidRDefault="004755E9" w:rsidP="00AA2E00">
      <w:pPr>
        <w:spacing w:before="120"/>
      </w:pPr>
      <w:r>
        <w:t>In the Capstone project</w:t>
      </w:r>
      <w:r w:rsidR="00850E34">
        <w:t>,</w:t>
      </w:r>
      <w:r>
        <w:t xml:space="preserve"> you will not:</w:t>
      </w:r>
    </w:p>
    <w:p w14:paraId="55A2B646" w14:textId="77777777" w:rsidR="004755E9" w:rsidRPr="004755E9" w:rsidRDefault="004755E9" w:rsidP="004755E9">
      <w:pPr>
        <w:pStyle w:val="Bulletlevel1"/>
      </w:pPr>
      <w:r w:rsidRPr="004755E9">
        <w:t xml:space="preserve">Follow step-by-step directions for </w:t>
      </w:r>
      <w:r w:rsidR="00800B94">
        <w:t>completing the project</w:t>
      </w:r>
      <w:r w:rsidR="00850E34">
        <w:t>.</w:t>
      </w:r>
    </w:p>
    <w:p w14:paraId="5E3772F2" w14:textId="77777777" w:rsidR="004755E9" w:rsidRPr="004755E9" w:rsidRDefault="004755E9" w:rsidP="004755E9">
      <w:pPr>
        <w:pStyle w:val="Bulletlevel1"/>
      </w:pPr>
      <w:r w:rsidRPr="004755E9">
        <w:t>Be told how to solve the problem you select</w:t>
      </w:r>
      <w:r w:rsidR="00850E34">
        <w:t>.</w:t>
      </w:r>
    </w:p>
    <w:p w14:paraId="10418DC0" w14:textId="4170F9F9" w:rsidR="003A4873" w:rsidRDefault="004755E9" w:rsidP="004755E9">
      <w:pPr>
        <w:pStyle w:val="Bulletlevel1"/>
      </w:pPr>
      <w:r w:rsidRPr="004755E9">
        <w:t xml:space="preserve">Be told how </w:t>
      </w:r>
      <w:r w:rsidR="00945E05">
        <w:t xml:space="preserve">you should display </w:t>
      </w:r>
      <w:r w:rsidRPr="004755E9">
        <w:t xml:space="preserve">your project or how you </w:t>
      </w:r>
      <w:r w:rsidR="0047439E">
        <w:t xml:space="preserve">should </w:t>
      </w:r>
      <w:r w:rsidRPr="004755E9">
        <w:t xml:space="preserve">use </w:t>
      </w:r>
      <w:r w:rsidR="00975C71">
        <w:t>Excel</w:t>
      </w:r>
      <w:r w:rsidR="00850E34">
        <w:t>.</w:t>
      </w:r>
      <w:bookmarkEnd w:id="46"/>
    </w:p>
    <w:p w14:paraId="1298212C" w14:textId="77777777" w:rsidR="00AA2E00" w:rsidRDefault="00AA2E00" w:rsidP="001F5E2D">
      <w:r>
        <w:br w:type="page"/>
      </w:r>
    </w:p>
    <w:p w14:paraId="7E81B7A9" w14:textId="3FFAC659" w:rsidR="004755E9" w:rsidRPr="00D86E21" w:rsidRDefault="0031442D" w:rsidP="004755E9">
      <w:pPr>
        <w:pStyle w:val="Heading2"/>
      </w:pPr>
      <w:bookmarkStart w:id="47" w:name="_Toc28800645"/>
      <w:r>
        <w:lastRenderedPageBreak/>
        <w:t>Capstone outline</w:t>
      </w:r>
      <w:bookmarkEnd w:id="47"/>
    </w:p>
    <w:tbl>
      <w:tblPr>
        <w:tblStyle w:val="TableGrid"/>
        <w:tblW w:w="5000" w:type="pct"/>
        <w:tblBorders>
          <w:top w:val="single" w:sz="4" w:space="0" w:color="6B2929"/>
          <w:left w:val="single" w:sz="4" w:space="0" w:color="6B2929"/>
          <w:bottom w:val="single" w:sz="4" w:space="0" w:color="6B2929"/>
          <w:right w:val="single" w:sz="4" w:space="0" w:color="6B2929"/>
          <w:insideH w:val="single" w:sz="4" w:space="0" w:color="6B2929"/>
          <w:insideV w:val="single" w:sz="4" w:space="0" w:color="6B2929"/>
        </w:tblBorders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166"/>
        <w:gridCol w:w="3779"/>
        <w:gridCol w:w="4410"/>
      </w:tblGrid>
      <w:tr w:rsidR="003A4873" w14:paraId="4A472673" w14:textId="77777777" w:rsidTr="0026020C">
        <w:trPr>
          <w:trHeight w:val="288"/>
        </w:trPr>
        <w:tc>
          <w:tcPr>
            <w:tcW w:w="623" w:type="pct"/>
            <w:tcBorders>
              <w:right w:val="nil"/>
            </w:tcBorders>
            <w:shd w:val="clear" w:color="auto" w:fill="217346"/>
          </w:tcPr>
          <w:p w14:paraId="516FBA97" w14:textId="77777777" w:rsidR="003A4873" w:rsidRPr="006171B2" w:rsidRDefault="003A4873" w:rsidP="00664F54">
            <w:pPr>
              <w:pStyle w:val="Table2Header"/>
            </w:pPr>
            <w:r>
              <w:t>Lesson</w:t>
            </w:r>
          </w:p>
        </w:tc>
        <w:tc>
          <w:tcPr>
            <w:tcW w:w="2020" w:type="pct"/>
            <w:tcBorders>
              <w:right w:val="nil"/>
            </w:tcBorders>
            <w:shd w:val="clear" w:color="auto" w:fill="217346"/>
          </w:tcPr>
          <w:p w14:paraId="465617C9" w14:textId="77777777" w:rsidR="003A4873" w:rsidRPr="006171B2" w:rsidRDefault="004755E9" w:rsidP="00664F54">
            <w:pPr>
              <w:pStyle w:val="Table2Header"/>
            </w:pPr>
            <w:r>
              <w:t>Activity</w:t>
            </w:r>
          </w:p>
        </w:tc>
        <w:tc>
          <w:tcPr>
            <w:tcW w:w="2357" w:type="pct"/>
            <w:tcBorders>
              <w:right w:val="nil"/>
            </w:tcBorders>
            <w:shd w:val="clear" w:color="auto" w:fill="217346"/>
          </w:tcPr>
          <w:p w14:paraId="6FDB4731" w14:textId="77777777" w:rsidR="003A4873" w:rsidRPr="006171B2" w:rsidRDefault="004755E9" w:rsidP="00664F54">
            <w:pPr>
              <w:pStyle w:val="Table2Header"/>
            </w:pPr>
            <w:r>
              <w:t>Objectives</w:t>
            </w:r>
          </w:p>
        </w:tc>
      </w:tr>
      <w:tr w:rsidR="004755E9" w14:paraId="206A97AE" w14:textId="77777777" w:rsidTr="004755E9">
        <w:trPr>
          <w:trHeight w:val="20"/>
        </w:trPr>
        <w:tc>
          <w:tcPr>
            <w:tcW w:w="62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AE92A" w14:textId="77777777" w:rsidR="004755E9" w:rsidRPr="00DB42ED" w:rsidRDefault="004755E9" w:rsidP="004755E9">
            <w:pPr>
              <w:pStyle w:val="TableContent"/>
            </w:pPr>
            <w:r>
              <w:t>1</w:t>
            </w:r>
          </w:p>
        </w:tc>
        <w:tc>
          <w:tcPr>
            <w:tcW w:w="2020" w:type="pct"/>
            <w:tcBorders>
              <w:left w:val="single" w:sz="4" w:space="0" w:color="000000"/>
              <w:right w:val="single" w:sz="4" w:space="0" w:color="000000"/>
            </w:tcBorders>
          </w:tcPr>
          <w:p w14:paraId="1FEFAC81" w14:textId="7C3D4408" w:rsidR="004755E9" w:rsidRDefault="004755E9" w:rsidP="004755E9">
            <w:pPr>
              <w:pStyle w:val="Tablebullet1"/>
            </w:pPr>
            <w:r>
              <w:t>Analyze a problem</w:t>
            </w:r>
            <w:r w:rsidR="00E15905">
              <w:t xml:space="preserve"> or opportunity</w:t>
            </w:r>
          </w:p>
          <w:p w14:paraId="48B985D6" w14:textId="77777777" w:rsidR="004755E9" w:rsidRDefault="004755E9" w:rsidP="004755E9">
            <w:pPr>
              <w:pStyle w:val="Tablebullet1"/>
            </w:pPr>
            <w:r>
              <w:t>Select a project</w:t>
            </w:r>
          </w:p>
          <w:p w14:paraId="10504CB2" w14:textId="77777777" w:rsidR="004755E9" w:rsidRPr="00627B56" w:rsidRDefault="004755E9" w:rsidP="004755E9">
            <w:pPr>
              <w:pStyle w:val="Tablebullet1"/>
            </w:pPr>
            <w:r>
              <w:t xml:space="preserve">Create work plans </w:t>
            </w:r>
          </w:p>
        </w:tc>
        <w:tc>
          <w:tcPr>
            <w:tcW w:w="2357" w:type="pct"/>
            <w:tcBorders>
              <w:left w:val="single" w:sz="4" w:space="0" w:color="000000"/>
              <w:right w:val="single" w:sz="4" w:space="0" w:color="000000"/>
            </w:tcBorders>
          </w:tcPr>
          <w:p w14:paraId="739AF5FE" w14:textId="77777777" w:rsidR="004755E9" w:rsidRDefault="004755E9" w:rsidP="004755E9">
            <w:pPr>
              <w:pStyle w:val="Tablebullet1"/>
            </w:pPr>
            <w:r>
              <w:t>Select and decompose a personally significant problem</w:t>
            </w:r>
            <w:r w:rsidR="00E15905">
              <w:t xml:space="preserve"> or opportunity</w:t>
            </w:r>
            <w:r w:rsidR="0036150F">
              <w:t>.</w:t>
            </w:r>
            <w:r>
              <w:t xml:space="preserve"> </w:t>
            </w:r>
          </w:p>
          <w:p w14:paraId="1ADC0D5B" w14:textId="5D1EF854" w:rsidR="004755E9" w:rsidRDefault="004755E9" w:rsidP="004755E9">
            <w:pPr>
              <w:pStyle w:val="Tablebullet1"/>
            </w:pPr>
            <w:r>
              <w:t>Decide how using</w:t>
            </w:r>
            <w:r w:rsidR="00B62A8C">
              <w:t xml:space="preserve"> </w:t>
            </w:r>
            <w:r w:rsidR="00975C71">
              <w:t>Excel</w:t>
            </w:r>
            <w:r w:rsidR="00B62A8C">
              <w:t xml:space="preserve"> </w:t>
            </w:r>
            <w:r>
              <w:t>can help</w:t>
            </w:r>
            <w:r w:rsidR="0036150F">
              <w:t>.</w:t>
            </w:r>
          </w:p>
          <w:p w14:paraId="06F92E1C" w14:textId="77777777" w:rsidR="004755E9" w:rsidRDefault="004755E9" w:rsidP="004755E9">
            <w:pPr>
              <w:pStyle w:val="Bulletlevel1"/>
            </w:pPr>
            <w:r>
              <w:t>Create a timeline to accomplish the project</w:t>
            </w:r>
            <w:r w:rsidR="0036150F">
              <w:t>.</w:t>
            </w:r>
          </w:p>
        </w:tc>
      </w:tr>
      <w:tr w:rsidR="004755E9" w14:paraId="5E2B8E6D" w14:textId="77777777" w:rsidTr="004755E9">
        <w:trPr>
          <w:trHeight w:val="20"/>
        </w:trPr>
        <w:tc>
          <w:tcPr>
            <w:tcW w:w="623" w:type="pct"/>
            <w:tcBorders>
              <w:top w:val="single" w:sz="4" w:space="0" w:color="000000"/>
              <w:bottom w:val="single" w:sz="4" w:space="0" w:color="000000"/>
            </w:tcBorders>
          </w:tcPr>
          <w:p w14:paraId="24E15B19" w14:textId="42F7E435" w:rsidR="004755E9" w:rsidRPr="00DB42ED" w:rsidRDefault="004755E9" w:rsidP="00AA2E00">
            <w:pPr>
              <w:pStyle w:val="TableContent"/>
            </w:pPr>
            <w:r>
              <w:t>2</w:t>
            </w:r>
          </w:p>
        </w:tc>
        <w:tc>
          <w:tcPr>
            <w:tcW w:w="2020" w:type="pct"/>
            <w:tcBorders>
              <w:bottom w:val="single" w:sz="4" w:space="0" w:color="000000"/>
            </w:tcBorders>
          </w:tcPr>
          <w:p w14:paraId="747094A9" w14:textId="77777777" w:rsidR="004755E9" w:rsidRDefault="004755E9" w:rsidP="004755E9">
            <w:pPr>
              <w:pStyle w:val="Tablebullet1"/>
            </w:pPr>
            <w:r>
              <w:t>Work on the project</w:t>
            </w:r>
          </w:p>
          <w:p w14:paraId="1E041BA5" w14:textId="77777777" w:rsidR="004755E9" w:rsidRPr="00627B56" w:rsidRDefault="004755E9" w:rsidP="004755E9">
            <w:pPr>
              <w:pStyle w:val="Tablebullet1"/>
            </w:pPr>
            <w:r>
              <w:t>Record progress</w:t>
            </w:r>
          </w:p>
        </w:tc>
        <w:tc>
          <w:tcPr>
            <w:tcW w:w="2357" w:type="pct"/>
            <w:tcBorders>
              <w:bottom w:val="single" w:sz="4" w:space="0" w:color="000000"/>
            </w:tcBorders>
          </w:tcPr>
          <w:p w14:paraId="1EA55359" w14:textId="77777777" w:rsidR="004755E9" w:rsidRDefault="004755E9" w:rsidP="004755E9">
            <w:pPr>
              <w:pStyle w:val="Bulletlevel1"/>
            </w:pPr>
            <w:r>
              <w:t xml:space="preserve">Follow </w:t>
            </w:r>
            <w:r w:rsidR="0047439E">
              <w:t>your plans to complete your project</w:t>
            </w:r>
            <w:r w:rsidR="0036150F">
              <w:t>.</w:t>
            </w:r>
          </w:p>
          <w:p w14:paraId="477B3EF8" w14:textId="100C1995" w:rsidR="00135C6B" w:rsidRDefault="00135C6B" w:rsidP="004755E9">
            <w:pPr>
              <w:pStyle w:val="Bulletlevel1"/>
            </w:pPr>
            <w:r>
              <w:t xml:space="preserve">Note: Your teacher </w:t>
            </w:r>
            <w:r w:rsidR="00945E05">
              <w:t>might</w:t>
            </w:r>
            <w:r>
              <w:t xml:space="preserve"> plan additional workdays</w:t>
            </w:r>
            <w:r w:rsidR="0036150F">
              <w:t xml:space="preserve"> for these activities</w:t>
            </w:r>
            <w:r>
              <w:t>.</w:t>
            </w:r>
          </w:p>
        </w:tc>
      </w:tr>
      <w:tr w:rsidR="004755E9" w14:paraId="7095ECCA" w14:textId="77777777" w:rsidTr="004755E9">
        <w:trPr>
          <w:trHeight w:val="20"/>
        </w:trPr>
        <w:tc>
          <w:tcPr>
            <w:tcW w:w="623" w:type="pct"/>
          </w:tcPr>
          <w:p w14:paraId="4803DFBD" w14:textId="77777777" w:rsidR="004755E9" w:rsidRPr="00DB42ED" w:rsidRDefault="004755E9" w:rsidP="004755E9">
            <w:pPr>
              <w:pStyle w:val="TableContent"/>
            </w:pPr>
            <w:r>
              <w:t>3</w:t>
            </w:r>
          </w:p>
        </w:tc>
        <w:tc>
          <w:tcPr>
            <w:tcW w:w="2020" w:type="pct"/>
          </w:tcPr>
          <w:p w14:paraId="57AB1DF7" w14:textId="77777777" w:rsidR="004755E9" w:rsidRDefault="004755E9" w:rsidP="004755E9">
            <w:pPr>
              <w:pStyle w:val="Tablebullet1"/>
            </w:pPr>
            <w:r>
              <w:t xml:space="preserve">Complete the </w:t>
            </w:r>
            <w:r w:rsidR="0047439E">
              <w:t>project</w:t>
            </w:r>
          </w:p>
          <w:p w14:paraId="5AA9716F" w14:textId="77777777" w:rsidR="004755E9" w:rsidRDefault="004755E9" w:rsidP="004755E9">
            <w:pPr>
              <w:pStyle w:val="Tablebullet1"/>
            </w:pPr>
            <w:r>
              <w:t xml:space="preserve">Share the results </w:t>
            </w:r>
          </w:p>
          <w:p w14:paraId="31718DF6" w14:textId="77777777" w:rsidR="004755E9" w:rsidRPr="00627B56" w:rsidRDefault="004755E9" w:rsidP="004755E9">
            <w:pPr>
              <w:pStyle w:val="Tablebullet1"/>
            </w:pPr>
            <w:r>
              <w:t>Assess and reflect</w:t>
            </w:r>
          </w:p>
        </w:tc>
        <w:tc>
          <w:tcPr>
            <w:tcW w:w="2357" w:type="pct"/>
          </w:tcPr>
          <w:p w14:paraId="6C5FD9A7" w14:textId="6F8D6DA4" w:rsidR="004755E9" w:rsidRDefault="000C1695" w:rsidP="004755E9">
            <w:pPr>
              <w:pStyle w:val="Tablebullet1"/>
            </w:pPr>
            <w:r>
              <w:t>Make any last-minute changes or additions</w:t>
            </w:r>
            <w:r w:rsidR="0072565C">
              <w:t>.</w:t>
            </w:r>
          </w:p>
          <w:p w14:paraId="342DB9DB" w14:textId="1FB41C00" w:rsidR="004755E9" w:rsidRDefault="004755E9" w:rsidP="004755E9">
            <w:pPr>
              <w:pStyle w:val="Tablebullet1"/>
            </w:pPr>
            <w:r>
              <w:t>Share your work with others</w:t>
            </w:r>
            <w:r w:rsidR="0072565C">
              <w:t>.</w:t>
            </w:r>
          </w:p>
          <w:p w14:paraId="593FC679" w14:textId="5BA2E35F" w:rsidR="004755E9" w:rsidRDefault="004755E9" w:rsidP="004755E9">
            <w:pPr>
              <w:pStyle w:val="Tablebullet1"/>
            </w:pPr>
            <w:r>
              <w:t>Assess your work with a rubric</w:t>
            </w:r>
            <w:r w:rsidR="0072565C">
              <w:t>.</w:t>
            </w:r>
          </w:p>
          <w:p w14:paraId="7EADE778" w14:textId="12F99645" w:rsidR="004755E9" w:rsidRDefault="004755E9" w:rsidP="004755E9">
            <w:pPr>
              <w:pStyle w:val="Tablebullet1"/>
            </w:pPr>
            <w:r>
              <w:t>Reflect on your learning</w:t>
            </w:r>
            <w:r w:rsidR="0072565C">
              <w:t>.</w:t>
            </w:r>
          </w:p>
        </w:tc>
      </w:tr>
    </w:tbl>
    <w:p w14:paraId="12996377" w14:textId="0E48560F" w:rsidR="00A01AAA" w:rsidRPr="00A01AAA" w:rsidRDefault="00A01AAA" w:rsidP="00A01AAA">
      <w:pPr>
        <w:pStyle w:val="Caption"/>
      </w:pPr>
      <w:bookmarkStart w:id="48" w:name="_Toc17841381"/>
      <w:bookmarkStart w:id="49" w:name="_Toc183565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 w:rsidRPr="00A01AAA">
        <w:t xml:space="preserve"> </w:t>
      </w:r>
      <w:r>
        <w:t>Capstone activities and objectives by lesson</w:t>
      </w:r>
    </w:p>
    <w:p w14:paraId="4ADABD39" w14:textId="77777777" w:rsidR="001F5E2D" w:rsidRDefault="001F5E2D" w:rsidP="001F5E2D">
      <w:r>
        <w:br w:type="page"/>
      </w:r>
    </w:p>
    <w:p w14:paraId="65B07791" w14:textId="4B0B0BC9" w:rsidR="009C304D" w:rsidRDefault="009C304D" w:rsidP="009C304D">
      <w:pPr>
        <w:pStyle w:val="Heading1"/>
      </w:pPr>
      <w:bookmarkStart w:id="50" w:name="_Toc28800646"/>
      <w:r>
        <w:lastRenderedPageBreak/>
        <w:t>Lesson 1: Selecting a problem and making plans</w:t>
      </w:r>
      <w:bookmarkEnd w:id="50"/>
    </w:p>
    <w:p w14:paraId="3DE7D6DC" w14:textId="23223C0F" w:rsidR="009C304D" w:rsidRDefault="009C304D" w:rsidP="009C304D">
      <w:pPr>
        <w:pStyle w:val="Heading2"/>
      </w:pPr>
      <w:bookmarkStart w:id="51" w:name="_Toc28800647"/>
      <w:r>
        <w:t>Warm</w:t>
      </w:r>
      <w:r w:rsidR="00494C39">
        <w:t>-</w:t>
      </w:r>
      <w:r>
        <w:t>up</w:t>
      </w:r>
      <w:bookmarkEnd w:id="51"/>
    </w:p>
    <w:p w14:paraId="022A7FF5" w14:textId="77777777" w:rsidR="00FF2D4F" w:rsidRPr="009B4E0B" w:rsidRDefault="00FF2D4F" w:rsidP="00FF2D4F">
      <w:r>
        <w:t>Think about w</w:t>
      </w:r>
      <w:r w:rsidRPr="00422EF9">
        <w:t>hat</w:t>
      </w:r>
      <w:r>
        <w:t xml:space="preserve"> you</w:t>
      </w:r>
      <w:r w:rsidRPr="00422EF9">
        <w:t xml:space="preserve"> learned throughout this course that </w:t>
      </w:r>
      <w:r>
        <w:t>will</w:t>
      </w:r>
      <w:r w:rsidRPr="00422EF9">
        <w:t xml:space="preserve"> help with tasks and challenges in </w:t>
      </w:r>
      <w:r>
        <w:t>your</w:t>
      </w:r>
      <w:r w:rsidRPr="00422EF9">
        <w:t xml:space="preserve"> life</w:t>
      </w:r>
      <w:r>
        <w:t>. S</w:t>
      </w:r>
      <w:r w:rsidRPr="009B4E0B">
        <w:t xml:space="preserve">hare </w:t>
      </w:r>
      <w:r>
        <w:t>your</w:t>
      </w:r>
      <w:r w:rsidRPr="009B4E0B">
        <w:t xml:space="preserve"> experience with a partner</w:t>
      </w:r>
      <w:r>
        <w:t xml:space="preserve"> and b</w:t>
      </w:r>
      <w:r w:rsidRPr="009B4E0B">
        <w:t>e prepared to share with the class.</w:t>
      </w:r>
    </w:p>
    <w:p w14:paraId="337B78CD" w14:textId="0D210F08" w:rsidR="009C304D" w:rsidRDefault="009C304D" w:rsidP="009C304D">
      <w:r>
        <w:t xml:space="preserve">What do you think is a serious problem in our school or community? How do you think we could help solve some part of the problem </w:t>
      </w:r>
      <w:r w:rsidR="00850E34">
        <w:t xml:space="preserve">by </w:t>
      </w:r>
      <w:r>
        <w:t xml:space="preserve">using </w:t>
      </w:r>
      <w:r w:rsidR="00144C38">
        <w:t>Excel</w:t>
      </w:r>
      <w:r>
        <w:t xml:space="preserve">? </w:t>
      </w:r>
      <w:r w:rsidR="00534C02">
        <w:t xml:space="preserve">Or, is there an opportunity to provide something new that’s useful or fun in our school or community? </w:t>
      </w:r>
      <w:r>
        <w:t>Share your thoughts with an elbow partner. Be prepared to share with the class.</w:t>
      </w:r>
    </w:p>
    <w:p w14:paraId="22D61D0E" w14:textId="77777777" w:rsidR="009C304D" w:rsidRDefault="009C304D" w:rsidP="009C304D">
      <w:pPr>
        <w:pStyle w:val="Heading2"/>
      </w:pPr>
      <w:bookmarkStart w:id="52" w:name="_Toc28800648"/>
      <w:r>
        <w:t>Activities</w:t>
      </w:r>
      <w:bookmarkEnd w:id="52"/>
    </w:p>
    <w:p w14:paraId="0B255EA2" w14:textId="77777777" w:rsidR="009C304D" w:rsidRDefault="009C304D" w:rsidP="00822C71">
      <w:pPr>
        <w:pStyle w:val="Heading3"/>
      </w:pPr>
      <w:bookmarkStart w:id="53" w:name="_Toc28800649"/>
      <w:r>
        <w:t>Select a problem</w:t>
      </w:r>
      <w:bookmarkEnd w:id="53"/>
    </w:p>
    <w:p w14:paraId="33AC1756" w14:textId="005CE65C" w:rsidR="009C304D" w:rsidRDefault="009C304D" w:rsidP="009C304D">
      <w:r>
        <w:t>Tools are designed to solve problems. And just like the tools in a toolbox</w:t>
      </w:r>
      <w:r w:rsidR="00A47A78">
        <w:t xml:space="preserve"> that </w:t>
      </w:r>
      <w:r w:rsidR="003D6824">
        <w:t>are useful</w:t>
      </w:r>
      <w:r>
        <w:t xml:space="preserve"> </w:t>
      </w:r>
      <w:r w:rsidR="003D6824">
        <w:t xml:space="preserve">for </w:t>
      </w:r>
      <w:r>
        <w:t>build</w:t>
      </w:r>
      <w:r w:rsidR="003D6824">
        <w:t xml:space="preserve">ing, or kitchen </w:t>
      </w:r>
      <w:r>
        <w:t>appliances</w:t>
      </w:r>
      <w:r w:rsidR="00A47A78">
        <w:t xml:space="preserve"> that are</w:t>
      </w:r>
      <w:r>
        <w:t xml:space="preserve"> use</w:t>
      </w:r>
      <w:r w:rsidR="003D6824">
        <w:t>ful</w:t>
      </w:r>
      <w:r>
        <w:t xml:space="preserve"> </w:t>
      </w:r>
      <w:r w:rsidR="003D6824">
        <w:t>for preparing</w:t>
      </w:r>
      <w:r>
        <w:t xml:space="preserve"> food, electronic tools are most valuable when </w:t>
      </w:r>
      <w:r w:rsidR="00A47A78">
        <w:t xml:space="preserve">they are </w:t>
      </w:r>
      <w:r w:rsidR="003D6824">
        <w:t>solving</w:t>
      </w:r>
      <w:r>
        <w:t xml:space="preserve"> problems</w:t>
      </w:r>
      <w:r w:rsidR="004B1A3E">
        <w:t xml:space="preserve"> for which</w:t>
      </w:r>
      <w:r>
        <w:t xml:space="preserve"> they are best suited. In this </w:t>
      </w:r>
      <w:r w:rsidR="00F75F22">
        <w:t>C</w:t>
      </w:r>
      <w:r>
        <w:t xml:space="preserve">apstone project, you </w:t>
      </w:r>
      <w:r w:rsidR="003D6824">
        <w:t>will</w:t>
      </w:r>
      <w:r>
        <w:t xml:space="preserve"> apply the tools in </w:t>
      </w:r>
      <w:r w:rsidR="00975C71">
        <w:t>Excel</w:t>
      </w:r>
      <w:r>
        <w:t xml:space="preserve"> to solve a problem</w:t>
      </w:r>
      <w:r w:rsidR="003D6824">
        <w:t>. You can</w:t>
      </w:r>
      <w:r w:rsidR="00E15905">
        <w:t xml:space="preserve"> build on an opportunity </w:t>
      </w:r>
      <w:r w:rsidR="003D6824">
        <w:t xml:space="preserve">that is important to you or choose </w:t>
      </w:r>
      <w:r w:rsidR="00A46F11">
        <w:t xml:space="preserve">from the list that you </w:t>
      </w:r>
      <w:r w:rsidR="003D6824">
        <w:t>created</w:t>
      </w:r>
      <w:r w:rsidR="00061BBD">
        <w:t xml:space="preserve"> during</w:t>
      </w:r>
      <w:r w:rsidR="00A46F11">
        <w:t xml:space="preserve"> the warm-up session</w:t>
      </w:r>
      <w:r>
        <w:t>.</w:t>
      </w:r>
    </w:p>
    <w:p w14:paraId="6C0817B4" w14:textId="51E096AE" w:rsidR="009C304D" w:rsidRDefault="009C304D" w:rsidP="00AA2E00">
      <w:pPr>
        <w:pStyle w:val="Numberedlist1"/>
      </w:pPr>
      <w:r>
        <w:t xml:space="preserve">Describe </w:t>
      </w:r>
      <w:r w:rsidR="00061BBD">
        <w:t xml:space="preserve">the </w:t>
      </w:r>
      <w:r>
        <w:t>problem</w:t>
      </w:r>
      <w:r w:rsidR="0010686B">
        <w:t xml:space="preserve"> or opportunity</w:t>
      </w:r>
      <w:r>
        <w:t xml:space="preserve"> that is important to you.</w:t>
      </w:r>
    </w:p>
    <w:p w14:paraId="3001770A" w14:textId="30011AEB" w:rsidR="00E70A86" w:rsidRDefault="00740F1F" w:rsidP="001F5E2D">
      <w:pPr>
        <w:pStyle w:val="ListParagraph"/>
      </w:pPr>
      <w:sdt>
        <w:sdtPr>
          <w:alias w:val="Answer 2"/>
          <w:tag w:val="Answer 2"/>
          <w:id w:val="-2038416034"/>
          <w:placeholder>
            <w:docPart w:val="25E0A73F65234885BD5B221DF3552AC7"/>
          </w:placeholder>
          <w:showingPlcHdr/>
        </w:sdtPr>
        <w:sdtEndPr/>
        <w:sdtContent>
          <w:r w:rsidR="00F610BF" w:rsidRPr="00F610BF">
            <w:rPr>
              <w:rStyle w:val="Inlinebold"/>
            </w:rPr>
            <w:t>Select here to enter text.</w:t>
          </w:r>
        </w:sdtContent>
      </w:sdt>
    </w:p>
    <w:p w14:paraId="0A412C09" w14:textId="77777777" w:rsidR="00494C39" w:rsidRDefault="009C304D" w:rsidP="009C304D">
      <w:pPr>
        <w:pStyle w:val="Numberedlist1"/>
      </w:pPr>
      <w:r>
        <w:t>Is this problem</w:t>
      </w:r>
      <w:r w:rsidR="00E15905">
        <w:t xml:space="preserve"> or opportunity</w:t>
      </w:r>
      <w:r>
        <w:t xml:space="preserve"> made up of many smaller </w:t>
      </w:r>
      <w:r w:rsidR="00E15905">
        <w:t>challenges</w:t>
      </w:r>
      <w:r>
        <w:t xml:space="preserve">? List smaller </w:t>
      </w:r>
      <w:r w:rsidR="00E15905">
        <w:t>challenges</w:t>
      </w:r>
      <w:r>
        <w:t xml:space="preserve"> that are a part of this big</w:t>
      </w:r>
      <w:r w:rsidR="00E15905">
        <w:t>ger</w:t>
      </w:r>
      <w:r>
        <w:t xml:space="preserve"> problem. </w:t>
      </w:r>
      <w:r w:rsidR="00135C6B">
        <w:t xml:space="preserve">The process of breaking a large </w:t>
      </w:r>
      <w:r w:rsidR="00E15905">
        <w:t>problem</w:t>
      </w:r>
      <w:r w:rsidR="00135C6B">
        <w:t xml:space="preserve"> into smaller problems is called </w:t>
      </w:r>
      <w:r w:rsidR="004B1A3E">
        <w:t>“</w:t>
      </w:r>
      <w:r w:rsidR="00135C6B">
        <w:t>decomposition.</w:t>
      </w:r>
      <w:r w:rsidR="004B1A3E">
        <w:t>”</w:t>
      </w:r>
      <w:r w:rsidR="00135C6B">
        <w:t xml:space="preserve"> </w:t>
      </w:r>
    </w:p>
    <w:p w14:paraId="5B41E4FB" w14:textId="4CE1B748" w:rsidR="009C304D" w:rsidRDefault="00740F1F" w:rsidP="00494C39">
      <w:pPr>
        <w:ind w:left="360"/>
      </w:pPr>
      <w:sdt>
        <w:sdtPr>
          <w:alias w:val="Answer 2"/>
          <w:tag w:val="Answer 2"/>
          <w:id w:val="498625838"/>
          <w:lock w:val="sdtLocked"/>
          <w:placeholder>
            <w:docPart w:val="59BC6F2406AB4CF499BCB88796C9535B"/>
          </w:placeholder>
          <w:showingPlcHdr/>
        </w:sdtPr>
        <w:sdtEndPr/>
        <w:sdtContent>
          <w:r w:rsidR="00F610BF" w:rsidRPr="00F610BF">
            <w:rPr>
              <w:rStyle w:val="Inlinebold"/>
            </w:rPr>
            <w:t>Select here to enter text.</w:t>
          </w:r>
        </w:sdtContent>
      </w:sdt>
    </w:p>
    <w:p w14:paraId="09FA6ADF" w14:textId="77777777" w:rsidR="00C4022F" w:rsidRDefault="00C4022F" w:rsidP="009C304D">
      <w:pPr>
        <w:pStyle w:val="Numberedlist1"/>
      </w:pPr>
      <w:r>
        <w:t>Is there an authentic audience that you could consult with for ideas on how to solve the problem? Is it possible that you could create something that this audience could use?</w:t>
      </w:r>
    </w:p>
    <w:sdt>
      <w:sdtPr>
        <w:alias w:val="Answer 3"/>
        <w:id w:val="397787303"/>
        <w:lock w:val="sdtLocked"/>
        <w:placeholder>
          <w:docPart w:val="890E292EC6A746F6BDB15F585C5FDFC4"/>
        </w:placeholder>
        <w:showingPlcHdr/>
      </w:sdtPr>
      <w:sdtEndPr/>
      <w:sdtContent>
        <w:p w14:paraId="66E29FE3" w14:textId="21675E6D" w:rsidR="009C304D" w:rsidRDefault="00F610BF" w:rsidP="001F5E2D">
          <w:pPr>
            <w:pStyle w:val="ListParagraph"/>
          </w:pPr>
          <w:r w:rsidRPr="00F610BF">
            <w:rPr>
              <w:rStyle w:val="Inlinebold"/>
            </w:rPr>
            <w:t>Select here to enter text.</w:t>
          </w:r>
        </w:p>
      </w:sdtContent>
    </w:sdt>
    <w:p w14:paraId="63E152B8" w14:textId="77777777" w:rsidR="001F5E2D" w:rsidRDefault="001F5E2D" w:rsidP="001F5E2D">
      <w:pPr>
        <w:rPr>
          <w:szCs w:val="24"/>
        </w:rPr>
      </w:pPr>
      <w:r>
        <w:br w:type="page"/>
      </w:r>
    </w:p>
    <w:p w14:paraId="1F1CAE1E" w14:textId="6F5ACB54" w:rsidR="00C3186D" w:rsidRDefault="009C304D" w:rsidP="00C4022F">
      <w:pPr>
        <w:pStyle w:val="Numberedlist1"/>
      </w:pPr>
      <w:r>
        <w:lastRenderedPageBreak/>
        <w:t xml:space="preserve">What could you create with </w:t>
      </w:r>
      <w:r w:rsidR="008176C3">
        <w:t>Excel</w:t>
      </w:r>
      <w:r>
        <w:t xml:space="preserve"> to help solve one of these smaller problems?</w:t>
      </w:r>
    </w:p>
    <w:sdt>
      <w:sdtPr>
        <w:alias w:val="Answer 4"/>
        <w:tag w:val="Answer 4"/>
        <w:id w:val="260806056"/>
        <w:lock w:val="sdtLocked"/>
        <w:placeholder>
          <w:docPart w:val="5C8DF3DA502C45818E8B53B61A3D3FEB"/>
        </w:placeholder>
        <w:showingPlcHdr/>
      </w:sdtPr>
      <w:sdtEndPr/>
      <w:sdtContent>
        <w:p w14:paraId="2A5088E5" w14:textId="5B9F5284" w:rsidR="009C304D" w:rsidRDefault="00F610BF" w:rsidP="001F5E2D">
          <w:pPr>
            <w:pStyle w:val="ListParagraph"/>
          </w:pPr>
          <w:r w:rsidRPr="00F610BF">
            <w:rPr>
              <w:rStyle w:val="Inlinebold"/>
            </w:rPr>
            <w:t>Select here to enter text.</w:t>
          </w:r>
        </w:p>
      </w:sdtContent>
    </w:sdt>
    <w:p w14:paraId="6EA0846B" w14:textId="09375A71" w:rsidR="009C304D" w:rsidRDefault="009C304D" w:rsidP="009C304D">
      <w:pPr>
        <w:pStyle w:val="Numberedlist1"/>
      </w:pPr>
      <w:r>
        <w:t>If you are having trouble selecting a problem to solve or a</w:t>
      </w:r>
      <w:r w:rsidR="00E15905">
        <w:t>n opportunity to work on</w:t>
      </w:r>
      <w:r>
        <w:t>, review the following list of project ideas.</w:t>
      </w:r>
    </w:p>
    <w:p w14:paraId="1F04E4CD" w14:textId="03A2FB7B" w:rsidR="009C304D" w:rsidRDefault="008176C3" w:rsidP="00822C71">
      <w:pPr>
        <w:pStyle w:val="Heading4"/>
      </w:pPr>
      <w:r>
        <w:t>Excel</w:t>
      </w:r>
      <w:r w:rsidR="009C304D">
        <w:t xml:space="preserve"> ideas</w:t>
      </w:r>
    </w:p>
    <w:p w14:paraId="7CAB3149" w14:textId="73E0230C" w:rsidR="009C356B" w:rsidRPr="009C356B" w:rsidRDefault="009C356B" w:rsidP="009C356B">
      <w:pPr>
        <w:pStyle w:val="Bulletlevel1"/>
      </w:pPr>
      <w:r w:rsidRPr="009C356B">
        <w:t xml:space="preserve">Prepare </w:t>
      </w:r>
      <w:r>
        <w:t xml:space="preserve">a </w:t>
      </w:r>
      <w:r w:rsidRPr="009C356B">
        <w:t>budget for a special event</w:t>
      </w:r>
      <w:r>
        <w:t xml:space="preserve">, </w:t>
      </w:r>
      <w:r w:rsidRPr="009C356B">
        <w:t>party</w:t>
      </w:r>
      <w:r w:rsidR="004B1A3E">
        <w:t>,</w:t>
      </w:r>
      <w:r>
        <w:t xml:space="preserve"> or </w:t>
      </w:r>
      <w:r w:rsidRPr="009C356B">
        <w:t>trip with friends or family</w:t>
      </w:r>
      <w:r w:rsidR="0072565C">
        <w:t>.</w:t>
      </w:r>
    </w:p>
    <w:p w14:paraId="4E8EBC4C" w14:textId="0A778F8F" w:rsidR="009C356B" w:rsidRPr="009C356B" w:rsidRDefault="009C356B" w:rsidP="009C356B">
      <w:pPr>
        <w:pStyle w:val="Bulletlevel1"/>
      </w:pPr>
      <w:r w:rsidRPr="009C356B">
        <w:t>Fundrais</w:t>
      </w:r>
      <w:r w:rsidR="00CB11D4">
        <w:t>e</w:t>
      </w:r>
      <w:r w:rsidRPr="009C356B">
        <w:t xml:space="preserve"> for </w:t>
      </w:r>
      <w:r>
        <w:t xml:space="preserve">a </w:t>
      </w:r>
      <w:r w:rsidRPr="009C356B">
        <w:t>charity</w:t>
      </w:r>
      <w:r w:rsidR="00CB11D4">
        <w:t>. Include</w:t>
      </w:r>
      <w:r w:rsidRPr="009C356B">
        <w:t xml:space="preserve"> items</w:t>
      </w:r>
      <w:r w:rsidR="004B1A3E">
        <w:t xml:space="preserve"> to</w:t>
      </w:r>
      <w:r w:rsidRPr="009C356B">
        <w:t xml:space="preserve"> auction</w:t>
      </w:r>
      <w:r w:rsidR="004B1A3E">
        <w:t xml:space="preserve"> or</w:t>
      </w:r>
      <w:r w:rsidRPr="009C356B">
        <w:t xml:space="preserve"> sell, cookies to bake, </w:t>
      </w:r>
      <w:r w:rsidR="00A47A78">
        <w:t xml:space="preserve">or </w:t>
      </w:r>
      <w:r w:rsidR="00CB11D4">
        <w:t xml:space="preserve">offers for </w:t>
      </w:r>
      <w:r w:rsidRPr="009C356B">
        <w:t>services</w:t>
      </w:r>
      <w:r w:rsidR="0072565C">
        <w:t>.</w:t>
      </w:r>
    </w:p>
    <w:p w14:paraId="54DA9656" w14:textId="78784156" w:rsidR="009C356B" w:rsidRPr="009C356B" w:rsidRDefault="00363019" w:rsidP="009C356B">
      <w:pPr>
        <w:pStyle w:val="Bulletlevel1"/>
      </w:pPr>
      <w:r>
        <w:t>Host a g</w:t>
      </w:r>
      <w:r w:rsidR="009C356B" w:rsidRPr="009C356B">
        <w:t xml:space="preserve">arage sale to raise cash for something special like </w:t>
      </w:r>
      <w:r w:rsidR="004B1A3E">
        <w:t xml:space="preserve">a </w:t>
      </w:r>
      <w:r w:rsidR="009C356B" w:rsidRPr="009C356B">
        <w:t xml:space="preserve">mobile phone, </w:t>
      </w:r>
      <w:r w:rsidR="00CD6E9B">
        <w:t>vacation</w:t>
      </w:r>
      <w:r w:rsidR="009C356B" w:rsidRPr="009C356B">
        <w:t xml:space="preserve">, </w:t>
      </w:r>
      <w:r w:rsidR="004B1A3E">
        <w:t xml:space="preserve">or </w:t>
      </w:r>
      <w:r w:rsidR="009C356B" w:rsidRPr="009C356B">
        <w:t>music festival</w:t>
      </w:r>
      <w:r w:rsidR="00CD6E9B">
        <w:t xml:space="preserve">. Include </w:t>
      </w:r>
      <w:r w:rsidR="009C356B" w:rsidRPr="009C356B">
        <w:t xml:space="preserve">how much </w:t>
      </w:r>
      <w:r w:rsidR="004B1A3E">
        <w:t xml:space="preserve">you </w:t>
      </w:r>
      <w:r w:rsidR="009C356B" w:rsidRPr="009C356B">
        <w:t xml:space="preserve">need to raise, list items to sell, </w:t>
      </w:r>
      <w:r w:rsidR="004B1A3E">
        <w:t xml:space="preserve">and </w:t>
      </w:r>
      <w:r w:rsidR="009C356B" w:rsidRPr="009C356B">
        <w:t>set price</w:t>
      </w:r>
      <w:r w:rsidR="00CD6E9B">
        <w:t>s</w:t>
      </w:r>
      <w:r w:rsidR="0072565C">
        <w:t>.</w:t>
      </w:r>
    </w:p>
    <w:p w14:paraId="60C63C34" w14:textId="15BB922E" w:rsidR="009C356B" w:rsidRPr="009C356B" w:rsidRDefault="009C356B" w:rsidP="009C356B">
      <w:pPr>
        <w:pStyle w:val="Bulletlevel1"/>
      </w:pPr>
      <w:r w:rsidRPr="009C356B">
        <w:t xml:space="preserve">Create </w:t>
      </w:r>
      <w:r w:rsidR="0072565C">
        <w:t xml:space="preserve">a </w:t>
      </w:r>
      <w:r w:rsidRPr="009C356B">
        <w:t xml:space="preserve">sport </w:t>
      </w:r>
      <w:r w:rsidR="00CD6E9B">
        <w:t xml:space="preserve">fantasy </w:t>
      </w:r>
      <w:r w:rsidRPr="009C356B">
        <w:t>league or create a log of favorite sports statistics</w:t>
      </w:r>
      <w:r w:rsidR="0072565C">
        <w:t>.</w:t>
      </w:r>
    </w:p>
    <w:p w14:paraId="3000845D" w14:textId="3F0D08DF" w:rsidR="009C356B" w:rsidRPr="009C356B" w:rsidRDefault="007B70E7" w:rsidP="009C356B">
      <w:pPr>
        <w:pStyle w:val="Bulletlevel1"/>
      </w:pPr>
      <w:r w:rsidRPr="007B70E7">
        <w:t>Create a workbook for keeping track of a trivia, board game and online game scores. Include individual/team names, and points tracking that include calculations, conditional formatting, sorting and filtering of values.</w:t>
      </w:r>
    </w:p>
    <w:p w14:paraId="1EE2A5B9" w14:textId="3DA34016" w:rsidR="009C356B" w:rsidRPr="009C356B" w:rsidRDefault="00363019" w:rsidP="009C356B">
      <w:pPr>
        <w:pStyle w:val="Bulletlevel1"/>
      </w:pPr>
      <w:r>
        <w:t>Design a s</w:t>
      </w:r>
      <w:r w:rsidR="009C356B" w:rsidRPr="009C356B">
        <w:t>ports tournament plan</w:t>
      </w:r>
      <w:r w:rsidR="004B1A3E">
        <w:t xml:space="preserve">: </w:t>
      </w:r>
      <w:r w:rsidR="009C356B" w:rsidRPr="009C356B">
        <w:t xml:space="preserve">start with 16 teams, then </w:t>
      </w:r>
      <w:r w:rsidR="004B1A3E">
        <w:t>eight</w:t>
      </w:r>
      <w:r w:rsidR="009C356B" w:rsidRPr="009C356B">
        <w:t xml:space="preserve">, </w:t>
      </w:r>
      <w:r w:rsidR="004B1A3E">
        <w:t>four</w:t>
      </w:r>
      <w:r w:rsidR="009C356B" w:rsidRPr="009C356B">
        <w:t xml:space="preserve"> and </w:t>
      </w:r>
      <w:r w:rsidR="004B1A3E">
        <w:t>two.</w:t>
      </w:r>
      <w:r w:rsidR="009C356B" w:rsidRPr="009C356B">
        <w:t xml:space="preserve"> </w:t>
      </w:r>
      <w:r w:rsidR="004B1A3E">
        <w:t>Include</w:t>
      </w:r>
      <w:r w:rsidR="009C356B" w:rsidRPr="009C356B">
        <w:t xml:space="preserve"> dates, interesting formatting, </w:t>
      </w:r>
      <w:r w:rsidR="004B1A3E">
        <w:t xml:space="preserve">and </w:t>
      </w:r>
      <w:r w:rsidR="009C356B" w:rsidRPr="009C356B">
        <w:t>print on one shee</w:t>
      </w:r>
      <w:r w:rsidR="004B1A3E">
        <w:t>t</w:t>
      </w:r>
      <w:r w:rsidR="0072565C">
        <w:t>.</w:t>
      </w:r>
    </w:p>
    <w:p w14:paraId="77FC7E0C" w14:textId="1BA6D00A" w:rsidR="009C356B" w:rsidRPr="009C356B" w:rsidRDefault="00363019" w:rsidP="009C356B">
      <w:pPr>
        <w:pStyle w:val="Bulletlevel1"/>
      </w:pPr>
      <w:r>
        <w:t>Start a s</w:t>
      </w:r>
      <w:r w:rsidR="009C356B" w:rsidRPr="009C356B">
        <w:t>avings plan for college or some other expenditure like a car</w:t>
      </w:r>
      <w:r w:rsidR="0072565C">
        <w:t>.</w:t>
      </w:r>
    </w:p>
    <w:p w14:paraId="2C7C9C61" w14:textId="062064A2" w:rsidR="009C356B" w:rsidRPr="009C356B" w:rsidRDefault="00363019" w:rsidP="009C356B">
      <w:pPr>
        <w:pStyle w:val="Bulletlevel1"/>
      </w:pPr>
      <w:r>
        <w:t>Plan to r</w:t>
      </w:r>
      <w:r w:rsidR="009C356B" w:rsidRPr="009C356B">
        <w:t>edecorat</w:t>
      </w:r>
      <w:r>
        <w:t>e</w:t>
      </w:r>
      <w:r w:rsidR="009C356B" w:rsidRPr="009C356B">
        <w:t xml:space="preserve"> </w:t>
      </w:r>
      <w:r>
        <w:t>a</w:t>
      </w:r>
      <w:r w:rsidR="009C356B" w:rsidRPr="009C356B">
        <w:t xml:space="preserve"> room, house, </w:t>
      </w:r>
      <w:r w:rsidR="004B1A3E">
        <w:t xml:space="preserve">or </w:t>
      </w:r>
      <w:r w:rsidR="009C356B" w:rsidRPr="009C356B">
        <w:t>classroom</w:t>
      </w:r>
      <w:r>
        <w:t>. Include</w:t>
      </w:r>
      <w:r w:rsidR="009C356B" w:rsidRPr="009C356B">
        <w:t xml:space="preserve"> room measurements</w:t>
      </w:r>
      <w:r>
        <w:t>;</w:t>
      </w:r>
      <w:r w:rsidR="009C356B" w:rsidRPr="009C356B">
        <w:t xml:space="preserve"> paint</w:t>
      </w:r>
      <w:r w:rsidR="004B1A3E">
        <w:t xml:space="preserve"> quantities;</w:t>
      </w:r>
      <w:r w:rsidR="009C356B" w:rsidRPr="009C356B">
        <w:t xml:space="preserve"> flooring</w:t>
      </w:r>
      <w:r w:rsidR="004B1A3E">
        <w:t xml:space="preserve">, </w:t>
      </w:r>
      <w:r w:rsidR="009C356B" w:rsidRPr="009C356B">
        <w:t>carpet</w:t>
      </w:r>
      <w:r w:rsidR="004B1A3E">
        <w:t xml:space="preserve">, and </w:t>
      </w:r>
      <w:r w:rsidR="009C356B" w:rsidRPr="009C356B">
        <w:t>curtain measurements</w:t>
      </w:r>
      <w:r w:rsidR="0072565C">
        <w:t>.</w:t>
      </w:r>
    </w:p>
    <w:p w14:paraId="4387FF31" w14:textId="53B1009D" w:rsidR="009C356B" w:rsidRPr="009C356B" w:rsidRDefault="00363019" w:rsidP="009C356B">
      <w:pPr>
        <w:pStyle w:val="Bulletlevel1"/>
      </w:pPr>
      <w:r>
        <w:t>Record c</w:t>
      </w:r>
      <w:r w:rsidR="009C356B" w:rsidRPr="009C356B">
        <w:t>alorie intake</w:t>
      </w:r>
      <w:r w:rsidR="004B1A3E">
        <w:t xml:space="preserve"> or </w:t>
      </w:r>
      <w:r w:rsidR="009C356B" w:rsidRPr="009C356B">
        <w:t>calories burned over a specific time</w:t>
      </w:r>
      <w:r w:rsidR="00CD6E9B">
        <w:t xml:space="preserve"> period</w:t>
      </w:r>
      <w:r w:rsidR="004B1A3E">
        <w:t>.</w:t>
      </w:r>
      <w:r w:rsidR="00CD6E9B">
        <w:t xml:space="preserve"> </w:t>
      </w:r>
      <w:r w:rsidR="004B1A3E">
        <w:t xml:space="preserve">For example, determine the </w:t>
      </w:r>
      <w:r w:rsidR="009C356B" w:rsidRPr="009C356B">
        <w:t>optimal number of daily calories</w:t>
      </w:r>
      <w:r w:rsidR="0072565C">
        <w:t>.</w:t>
      </w:r>
    </w:p>
    <w:p w14:paraId="5355DF5B" w14:textId="47E57D8F" w:rsidR="009C356B" w:rsidRPr="009C356B" w:rsidRDefault="00CB11D4" w:rsidP="009C356B">
      <w:pPr>
        <w:pStyle w:val="Bulletlevel1"/>
      </w:pPr>
      <w:r>
        <w:t>Generate w</w:t>
      </w:r>
      <w:r w:rsidR="009C356B" w:rsidRPr="009C356B">
        <w:t>eather data predictions for several states using historic data</w:t>
      </w:r>
      <w:r w:rsidR="0072565C">
        <w:t>.</w:t>
      </w:r>
    </w:p>
    <w:p w14:paraId="206676C2" w14:textId="3EEE83F6" w:rsidR="009C356B" w:rsidRPr="009C356B" w:rsidRDefault="00CB11D4" w:rsidP="009C356B">
      <w:pPr>
        <w:pStyle w:val="Bulletlevel1"/>
      </w:pPr>
      <w:r>
        <w:t>Estimate c</w:t>
      </w:r>
      <w:r w:rsidR="009C356B" w:rsidRPr="009C356B">
        <w:t xml:space="preserve">osts to feed </w:t>
      </w:r>
      <w:r w:rsidR="004B1A3E">
        <w:t xml:space="preserve">and </w:t>
      </w:r>
      <w:r w:rsidR="009C356B" w:rsidRPr="009C356B">
        <w:t xml:space="preserve">care for animals in </w:t>
      </w:r>
      <w:r w:rsidR="00CD6E9B">
        <w:t xml:space="preserve">a </w:t>
      </w:r>
      <w:r w:rsidR="009C356B" w:rsidRPr="009C356B">
        <w:t>local shelter</w:t>
      </w:r>
      <w:r w:rsidR="0072565C">
        <w:t>.</w:t>
      </w:r>
    </w:p>
    <w:p w14:paraId="15E6BC02" w14:textId="6354B8E1" w:rsidR="009C356B" w:rsidRPr="009C356B" w:rsidRDefault="009C356B" w:rsidP="009C356B">
      <w:pPr>
        <w:pStyle w:val="Bulletlevel1"/>
      </w:pPr>
      <w:r w:rsidRPr="009C356B">
        <w:t>Compar</w:t>
      </w:r>
      <w:r w:rsidR="00CB11D4">
        <w:t>e the cost</w:t>
      </w:r>
      <w:r w:rsidRPr="009C356B">
        <w:t xml:space="preserve"> of owning </w:t>
      </w:r>
      <w:r w:rsidR="004B1A3E">
        <w:t xml:space="preserve">a </w:t>
      </w:r>
      <w:r w:rsidRPr="009C356B">
        <w:t>vehicle v</w:t>
      </w:r>
      <w:r w:rsidR="00CD6E9B">
        <w:t>ers</w:t>
      </w:r>
      <w:r w:rsidR="00CB11D4">
        <w:t>u</w:t>
      </w:r>
      <w:r w:rsidR="00CD6E9B">
        <w:t>s</w:t>
      </w:r>
      <w:r w:rsidRPr="009C356B">
        <w:t xml:space="preserve"> </w:t>
      </w:r>
      <w:r w:rsidR="00CB11D4">
        <w:t xml:space="preserve">using </w:t>
      </w:r>
      <w:r w:rsidRPr="009C356B">
        <w:t>public transport</w:t>
      </w:r>
      <w:r w:rsidR="004B1A3E">
        <w:t>ation</w:t>
      </w:r>
      <w:r w:rsidRPr="009C356B">
        <w:t xml:space="preserve"> </w:t>
      </w:r>
      <w:r w:rsidR="00CD6E9B">
        <w:t>or</w:t>
      </w:r>
      <w:r w:rsidRPr="009C356B">
        <w:t xml:space="preserve"> </w:t>
      </w:r>
      <w:r w:rsidR="004B1A3E">
        <w:t>travel</w:t>
      </w:r>
      <w:r w:rsidR="00CB11D4">
        <w:t>ing</w:t>
      </w:r>
      <w:r w:rsidR="004B1A3E">
        <w:t xml:space="preserve"> by</w:t>
      </w:r>
      <w:r w:rsidRPr="009C356B">
        <w:t xml:space="preserve"> bicycle</w:t>
      </w:r>
      <w:r w:rsidR="00CD6E9B">
        <w:t>. Include</w:t>
      </w:r>
      <w:r w:rsidR="00CB11D4">
        <w:t xml:space="preserve"> the</w:t>
      </w:r>
      <w:r w:rsidR="00CD6E9B">
        <w:t xml:space="preserve"> costs of </w:t>
      </w:r>
      <w:r w:rsidRPr="009C356B">
        <w:t>insurance, gas</w:t>
      </w:r>
      <w:r w:rsidR="004B1A3E">
        <w:t>,</w:t>
      </w:r>
      <w:r w:rsidR="00CD6E9B">
        <w:t xml:space="preserve"> and </w:t>
      </w:r>
      <w:r w:rsidRPr="009C356B">
        <w:t>maintenance</w:t>
      </w:r>
      <w:r w:rsidR="0072565C">
        <w:t>.</w:t>
      </w:r>
    </w:p>
    <w:p w14:paraId="4FC74FCC" w14:textId="4996F3A8" w:rsidR="009C356B" w:rsidRPr="009C356B" w:rsidRDefault="00CB11D4" w:rsidP="009C356B">
      <w:pPr>
        <w:pStyle w:val="Bulletlevel1"/>
      </w:pPr>
      <w:r>
        <w:t>Estimate the c</w:t>
      </w:r>
      <w:r w:rsidR="009C356B" w:rsidRPr="009C356B">
        <w:t xml:space="preserve">osts to </w:t>
      </w:r>
      <w:r w:rsidR="00C77FAC">
        <w:t xml:space="preserve">own or rent </w:t>
      </w:r>
      <w:r>
        <w:t xml:space="preserve">a </w:t>
      </w:r>
      <w:r w:rsidR="009C356B" w:rsidRPr="009C356B">
        <w:t>house</w:t>
      </w:r>
      <w:r w:rsidR="0072565C">
        <w:t>.</w:t>
      </w:r>
    </w:p>
    <w:p w14:paraId="2C4D325B" w14:textId="61462B5E" w:rsidR="009C356B" w:rsidRPr="009C356B" w:rsidRDefault="00CB11D4" w:rsidP="009C356B">
      <w:pPr>
        <w:pStyle w:val="Bulletlevel1"/>
      </w:pPr>
      <w:r>
        <w:t>Create a family budget that includes w</w:t>
      </w:r>
      <w:r w:rsidR="009C356B" w:rsidRPr="009C356B">
        <w:t>eekly expenditure</w:t>
      </w:r>
      <w:r>
        <w:t xml:space="preserve">s </w:t>
      </w:r>
      <w:r w:rsidR="009C356B" w:rsidRPr="009C356B">
        <w:t>v</w:t>
      </w:r>
      <w:r w:rsidR="00CD6E9B">
        <w:t>ers</w:t>
      </w:r>
      <w:r>
        <w:t>u</w:t>
      </w:r>
      <w:r w:rsidR="00CD6E9B">
        <w:t>s</w:t>
      </w:r>
      <w:r w:rsidR="009C356B" w:rsidRPr="009C356B">
        <w:t xml:space="preserve"> income</w:t>
      </w:r>
      <w:r w:rsidR="0072565C">
        <w:t>.</w:t>
      </w:r>
    </w:p>
    <w:p w14:paraId="2891A075" w14:textId="50046F07" w:rsidR="009C356B" w:rsidRPr="009C356B" w:rsidRDefault="009C356B" w:rsidP="009C356B">
      <w:pPr>
        <w:pStyle w:val="Bulletlevel1"/>
      </w:pPr>
      <w:r w:rsidRPr="009C356B">
        <w:t xml:space="preserve">Convert a document </w:t>
      </w:r>
      <w:r w:rsidR="00CD6E9B">
        <w:t>from</w:t>
      </w:r>
      <w:r w:rsidRPr="009C356B">
        <w:t xml:space="preserve"> another </w:t>
      </w:r>
      <w:r w:rsidR="00CD6E9B">
        <w:t>class</w:t>
      </w:r>
      <w:r w:rsidRPr="009C356B">
        <w:t xml:space="preserve"> into an Excel workbook</w:t>
      </w:r>
      <w:r w:rsidR="00CB11D4">
        <w:t xml:space="preserve"> that</w:t>
      </w:r>
      <w:r w:rsidR="00CD6E9B">
        <w:t xml:space="preserve"> includ</w:t>
      </w:r>
      <w:r w:rsidR="00CB11D4">
        <w:t xml:space="preserve">es </w:t>
      </w:r>
      <w:r w:rsidRPr="009C356B">
        <w:t>calculations</w:t>
      </w:r>
      <w:r w:rsidR="00CD6E9B">
        <w:t>.</w:t>
      </w:r>
    </w:p>
    <w:p w14:paraId="75C56258" w14:textId="6D4C1AFA" w:rsidR="009C356B" w:rsidRPr="009C356B" w:rsidRDefault="00CD6E9B" w:rsidP="009C356B">
      <w:pPr>
        <w:pStyle w:val="Bulletlevel1"/>
      </w:pPr>
      <w:r>
        <w:t>Using Excel, w</w:t>
      </w:r>
      <w:r w:rsidR="009C356B" w:rsidRPr="009C356B">
        <w:t xml:space="preserve">rite a guide describing six of the most valuable </w:t>
      </w:r>
      <w:r>
        <w:t xml:space="preserve">Excel </w:t>
      </w:r>
      <w:r w:rsidR="009C356B" w:rsidRPr="009C356B">
        <w:t xml:space="preserve">tools for students </w:t>
      </w:r>
      <w:r>
        <w:t xml:space="preserve">to use </w:t>
      </w:r>
      <w:r w:rsidR="009C356B" w:rsidRPr="009C356B">
        <w:t>in school</w:t>
      </w:r>
      <w:r w:rsidR="0072565C">
        <w:t>.</w:t>
      </w:r>
      <w:r w:rsidR="009C356B" w:rsidRPr="009C356B">
        <w:t xml:space="preserve"> </w:t>
      </w:r>
    </w:p>
    <w:p w14:paraId="305AD2DD" w14:textId="6FEB5E14" w:rsidR="009C356B" w:rsidRPr="009C356B" w:rsidRDefault="00CB11D4" w:rsidP="009C356B">
      <w:pPr>
        <w:pStyle w:val="Bulletlevel1"/>
      </w:pPr>
      <w:r>
        <w:t>Make c</w:t>
      </w:r>
      <w:r w:rsidR="009C356B" w:rsidRPr="009C356B">
        <w:t xml:space="preserve">omparisons </w:t>
      </w:r>
      <w:r>
        <w:t>of the</w:t>
      </w:r>
      <w:r w:rsidR="009C356B" w:rsidRPr="009C356B">
        <w:t xml:space="preserve"> cost of living in other countries</w:t>
      </w:r>
      <w:r w:rsidR="004F0F32">
        <w:t>/regions</w:t>
      </w:r>
      <w:r w:rsidR="009C356B" w:rsidRPr="009C356B">
        <w:t xml:space="preserve"> </w:t>
      </w:r>
      <w:r>
        <w:t>versus</w:t>
      </w:r>
      <w:r w:rsidR="009C356B" w:rsidRPr="009C356B">
        <w:t xml:space="preserve"> average salaries</w:t>
      </w:r>
      <w:r>
        <w:t xml:space="preserve"> in those countries</w:t>
      </w:r>
      <w:r w:rsidR="004F0F32">
        <w:t>/regions</w:t>
      </w:r>
      <w:r w:rsidR="005B77D0">
        <w:t>.</w:t>
      </w:r>
      <w:r w:rsidR="009C356B" w:rsidRPr="009C356B">
        <w:t xml:space="preserve"> </w:t>
      </w:r>
      <w:r w:rsidR="005B77D0">
        <w:t>R</w:t>
      </w:r>
      <w:r w:rsidR="00CD6E9B">
        <w:t>equire</w:t>
      </w:r>
      <w:r w:rsidR="005B77D0">
        <w:t>s</w:t>
      </w:r>
      <w:r w:rsidR="009C356B" w:rsidRPr="009C356B">
        <w:t xml:space="preserve"> research</w:t>
      </w:r>
      <w:r w:rsidR="0072565C">
        <w:t>.</w:t>
      </w:r>
    </w:p>
    <w:p w14:paraId="6A56A73B" w14:textId="77777777" w:rsidR="001F5E2D" w:rsidRDefault="001F5E2D" w:rsidP="001F5E2D">
      <w:pPr>
        <w:rPr>
          <w:szCs w:val="24"/>
        </w:rPr>
      </w:pPr>
      <w:r>
        <w:br w:type="page"/>
      </w:r>
    </w:p>
    <w:p w14:paraId="4829F50F" w14:textId="10F6E25C" w:rsidR="008D1D28" w:rsidRDefault="008D1D28" w:rsidP="001F5E2D">
      <w:r w:rsidRPr="008D1D28">
        <w:lastRenderedPageBreak/>
        <w:t>Alternative Munson’s Pickles and Preserves Farm project ideas:</w:t>
      </w:r>
    </w:p>
    <w:p w14:paraId="365EBA67" w14:textId="109126AE" w:rsidR="008D1D28" w:rsidRDefault="00CB11D4" w:rsidP="008D1D28">
      <w:pPr>
        <w:pStyle w:val="Bulletlevel1"/>
      </w:pPr>
      <w:r>
        <w:t>Calculate the c</w:t>
      </w:r>
      <w:r w:rsidR="00545AB8">
        <w:t xml:space="preserve">osts to implement new technologies at the farm (computers, </w:t>
      </w:r>
      <w:r w:rsidR="009673AF">
        <w:t xml:space="preserve">point of sales systems, </w:t>
      </w:r>
      <w:r w:rsidR="00545AB8">
        <w:t xml:space="preserve">3D printers, </w:t>
      </w:r>
      <w:r w:rsidR="009673AF">
        <w:t>I</w:t>
      </w:r>
      <w:r w:rsidR="00545AB8">
        <w:t xml:space="preserve">nternet of </w:t>
      </w:r>
      <w:r w:rsidR="009673AF">
        <w:t>T</w:t>
      </w:r>
      <w:r w:rsidR="00545AB8">
        <w:t>hings devices, drones, irrigation system, solar</w:t>
      </w:r>
      <w:r w:rsidR="005B77D0">
        <w:t xml:space="preserve"> or </w:t>
      </w:r>
      <w:r w:rsidR="00545AB8">
        <w:t>wind energy</w:t>
      </w:r>
      <w:r w:rsidR="005B77D0">
        <w:t>,</w:t>
      </w:r>
      <w:r w:rsidR="00545AB8">
        <w:t xml:space="preserve"> and tractor equipment).</w:t>
      </w:r>
    </w:p>
    <w:p w14:paraId="6AE75367" w14:textId="58AAEA41" w:rsidR="00545AB8" w:rsidRDefault="00F80113" w:rsidP="008D1D28">
      <w:pPr>
        <w:pStyle w:val="Bulletlevel1"/>
      </w:pPr>
      <w:r>
        <w:t>Calculate the c</w:t>
      </w:r>
      <w:r w:rsidR="00545AB8">
        <w:t>osts to run the farm market, restaurant, community programs, events</w:t>
      </w:r>
      <w:r w:rsidR="005B77D0">
        <w:t>,</w:t>
      </w:r>
      <w:r w:rsidR="00545AB8">
        <w:t xml:space="preserve"> and summer camp.</w:t>
      </w:r>
    </w:p>
    <w:p w14:paraId="7A6CBB11" w14:textId="62F4F068" w:rsidR="00545AB8" w:rsidRDefault="00545AB8" w:rsidP="008D1D28">
      <w:pPr>
        <w:pStyle w:val="Bulletlevel1"/>
      </w:pPr>
      <w:r>
        <w:t>Analy</w:t>
      </w:r>
      <w:r w:rsidR="00F80113">
        <w:t>ze</w:t>
      </w:r>
      <w:r>
        <w:t xml:space="preserve"> energy production </w:t>
      </w:r>
      <w:r w:rsidR="00CB11D4">
        <w:t>versus</w:t>
      </w:r>
      <w:r>
        <w:t xml:space="preserve"> consumption at the farm</w:t>
      </w:r>
      <w:r w:rsidR="0072565C">
        <w:t>.</w:t>
      </w:r>
    </w:p>
    <w:p w14:paraId="24496D54" w14:textId="2808FBF7" w:rsidR="00A01AAA" w:rsidRDefault="00545AB8" w:rsidP="00A01AAA">
      <w:pPr>
        <w:pStyle w:val="Bulletlevel1"/>
      </w:pPr>
      <w:r>
        <w:t>Analy</w:t>
      </w:r>
      <w:r w:rsidR="00F80113">
        <w:t>ze</w:t>
      </w:r>
      <w:r>
        <w:t xml:space="preserve"> crop harvest versus yield</w:t>
      </w:r>
      <w:r w:rsidR="0072565C">
        <w:t>.</w:t>
      </w:r>
    </w:p>
    <w:p w14:paraId="763F7557" w14:textId="2B955D85" w:rsidR="00A35E13" w:rsidRDefault="00A35E13" w:rsidP="00A01AAA">
      <w:pPr>
        <w:pStyle w:val="Bulletlevel1"/>
      </w:pPr>
      <w:r>
        <w:t>Analy</w:t>
      </w:r>
      <w:r w:rsidR="00F80113">
        <w:t xml:space="preserve">ze </w:t>
      </w:r>
      <w:r w:rsidR="009673AF">
        <w:t>store merchandise</w:t>
      </w:r>
      <w:r w:rsidR="005B77D0">
        <w:t xml:space="preserve"> and </w:t>
      </w:r>
      <w:r w:rsidR="009673AF">
        <w:t>produce sold vers</w:t>
      </w:r>
      <w:r w:rsidR="005B77D0">
        <w:t>u</w:t>
      </w:r>
      <w:r w:rsidR="009673AF">
        <w:t xml:space="preserve">s </w:t>
      </w:r>
      <w:r w:rsidR="005B77D0">
        <w:t xml:space="preserve">items that are </w:t>
      </w:r>
      <w:r w:rsidR="009673AF">
        <w:t>in</w:t>
      </w:r>
      <w:r w:rsidR="005B77D0">
        <w:t xml:space="preserve"> </w:t>
      </w:r>
      <w:r w:rsidR="009673AF">
        <w:t>stock.</w:t>
      </w:r>
    </w:p>
    <w:p w14:paraId="5F374061" w14:textId="77777777" w:rsidR="009C304D" w:rsidRDefault="009C304D" w:rsidP="00822C71">
      <w:pPr>
        <w:pStyle w:val="Heading3"/>
      </w:pPr>
      <w:bookmarkStart w:id="54" w:name="_Toc28800650"/>
      <w:r>
        <w:t>Creat</w:t>
      </w:r>
      <w:r w:rsidR="00EA287A">
        <w:t>e</w:t>
      </w:r>
      <w:r>
        <w:t xml:space="preserve"> a plan</w:t>
      </w:r>
      <w:bookmarkEnd w:id="54"/>
    </w:p>
    <w:p w14:paraId="65ADABFE" w14:textId="1C92B55B" w:rsidR="009C304D" w:rsidRDefault="0047439E" w:rsidP="009C304D">
      <w:pPr>
        <w:pStyle w:val="Numberedlist1"/>
        <w:numPr>
          <w:ilvl w:val="0"/>
          <w:numId w:val="39"/>
        </w:numPr>
      </w:pPr>
      <w:r>
        <w:t>Open</w:t>
      </w:r>
      <w:r w:rsidR="009C304D">
        <w:t xml:space="preserve"> the </w:t>
      </w:r>
      <w:r w:rsidRPr="001F5E2D">
        <w:rPr>
          <w:rStyle w:val="Inlinebold"/>
        </w:rPr>
        <w:t>Capstone_</w:t>
      </w:r>
      <w:r w:rsidR="009C304D" w:rsidRPr="001F5E2D">
        <w:rPr>
          <w:rStyle w:val="Inlinebold"/>
        </w:rPr>
        <w:t>rubric</w:t>
      </w:r>
      <w:r w:rsidRPr="001F5E2D">
        <w:rPr>
          <w:rStyle w:val="Inlinebold"/>
        </w:rPr>
        <w:t>.docx</w:t>
      </w:r>
      <w:r w:rsidR="009C304D">
        <w:t xml:space="preserve"> </w:t>
      </w:r>
      <w:r>
        <w:t xml:space="preserve">in the Learning Activity Resources, Capstone </w:t>
      </w:r>
      <w:r w:rsidR="00E664DA">
        <w:t>p</w:t>
      </w:r>
      <w:r>
        <w:t>roject folder</w:t>
      </w:r>
      <w:r w:rsidR="009C304D">
        <w:t xml:space="preserve">. Read the criteria </w:t>
      </w:r>
      <w:r w:rsidR="005B77D0">
        <w:t>for</w:t>
      </w:r>
      <w:r w:rsidR="009C304D">
        <w:t xml:space="preserve"> </w:t>
      </w:r>
      <w:r w:rsidR="00F92DAF">
        <w:t>required</w:t>
      </w:r>
      <w:r w:rsidR="009C304D">
        <w:t xml:space="preserve"> </w:t>
      </w:r>
      <w:r w:rsidR="006448F2">
        <w:t xml:space="preserve">features </w:t>
      </w:r>
      <w:r w:rsidR="009C304D">
        <w:t xml:space="preserve">and the </w:t>
      </w:r>
      <w:r w:rsidR="006448F2">
        <w:t>optional</w:t>
      </w:r>
      <w:r w:rsidR="009C304D">
        <w:t xml:space="preserve"> </w:t>
      </w:r>
      <w:r w:rsidR="006448F2">
        <w:t>features</w:t>
      </w:r>
      <w:r w:rsidR="009C304D">
        <w:t xml:space="preserve">. Be sure you understand what </w:t>
      </w:r>
      <w:r w:rsidR="005B77D0">
        <w:t>to include</w:t>
      </w:r>
      <w:r w:rsidR="009C304D">
        <w:t xml:space="preserve"> in your project and what </w:t>
      </w:r>
      <w:r w:rsidR="005B77D0">
        <w:t>is optional</w:t>
      </w:r>
      <w:r w:rsidR="009C304D">
        <w:t>. The documents</w:t>
      </w:r>
      <w:r w:rsidR="008452EE">
        <w:t xml:space="preserve"> </w:t>
      </w:r>
      <w:r w:rsidR="009C304D">
        <w:t>or other</w:t>
      </w:r>
      <w:r w:rsidR="00E15905">
        <w:t xml:space="preserve"> artifacts </w:t>
      </w:r>
      <w:r w:rsidR="009C304D">
        <w:t>you create must adhere to the rubric criteria in a meaningful way that contributes to more clearly communicating ideas or solving the problem</w:t>
      </w:r>
      <w:r w:rsidR="00EA287A">
        <w:t xml:space="preserve"> you selected</w:t>
      </w:r>
      <w:r w:rsidR="009C304D">
        <w:t>.</w:t>
      </w:r>
    </w:p>
    <w:p w14:paraId="52AC188C" w14:textId="7A2CBA07" w:rsidR="009C304D" w:rsidRDefault="00256E76" w:rsidP="009C304D">
      <w:pPr>
        <w:pStyle w:val="Numberedlist1"/>
      </w:pPr>
      <w:r>
        <w:t>D</w:t>
      </w:r>
      <w:r w:rsidR="009C304D">
        <w:t>escribe the documents</w:t>
      </w:r>
      <w:r w:rsidR="008452EE">
        <w:t xml:space="preserve"> </w:t>
      </w:r>
      <w:r w:rsidR="009C304D">
        <w:t>or</w:t>
      </w:r>
      <w:r w:rsidR="00E15905">
        <w:t xml:space="preserve"> other artifacts</w:t>
      </w:r>
      <w:r w:rsidR="009C304D">
        <w:t xml:space="preserve"> you plan to create.</w:t>
      </w:r>
    </w:p>
    <w:sdt>
      <w:sdtPr>
        <w:alias w:val="Answer 2"/>
        <w:tag w:val="Answer 2"/>
        <w:id w:val="-356351953"/>
        <w:lock w:val="sdtLocked"/>
        <w:placeholder>
          <w:docPart w:val="60B7FEC1D0634CAF89C32AE057C1E7FD"/>
        </w:placeholder>
        <w:showingPlcHdr/>
      </w:sdtPr>
      <w:sdtEndPr/>
      <w:sdtContent>
        <w:p w14:paraId="2F369491" w14:textId="1A9235AC" w:rsidR="009C304D" w:rsidRDefault="00F610BF" w:rsidP="001F5E2D">
          <w:pPr>
            <w:pStyle w:val="ListParagraph"/>
          </w:pPr>
          <w:r w:rsidRPr="00F610BF">
            <w:rPr>
              <w:rStyle w:val="Inlinebold"/>
            </w:rPr>
            <w:t>Select here to enter text.</w:t>
          </w:r>
        </w:p>
      </w:sdtContent>
    </w:sdt>
    <w:p w14:paraId="5BEE531E" w14:textId="24227B54" w:rsidR="009C304D" w:rsidRDefault="009C304D" w:rsidP="009C304D">
      <w:pPr>
        <w:pStyle w:val="Numberedlist1"/>
      </w:pPr>
      <w:r>
        <w:t xml:space="preserve">Complete the </w:t>
      </w:r>
      <w:r w:rsidR="0077040B">
        <w:t xml:space="preserve">following </w:t>
      </w:r>
      <w:r>
        <w:t>Capstone plan</w:t>
      </w:r>
      <w:r w:rsidR="00E116BD">
        <w:t>, i</w:t>
      </w:r>
      <w:r>
        <w:t xml:space="preserve">ndividually or with a partner if working as a team. Begin working on the project </w:t>
      </w:r>
      <w:r w:rsidR="00A33A4F">
        <w:t xml:space="preserve">if </w:t>
      </w:r>
      <w:r>
        <w:t>time permits.</w:t>
      </w:r>
    </w:p>
    <w:p w14:paraId="323638C0" w14:textId="77777777" w:rsidR="00494C39" w:rsidRDefault="00494C39">
      <w:pPr>
        <w:spacing w:after="160" w:line="259" w:lineRule="auto"/>
        <w:rPr>
          <w:rFonts w:ascii="Segoe UI Semibold" w:eastAsiaTheme="majorEastAsia" w:hAnsi="Segoe UI Semibold" w:cstheme="majorBidi"/>
          <w:sz w:val="52"/>
        </w:rPr>
      </w:pPr>
      <w:bookmarkStart w:id="55" w:name="_Toc28800651"/>
      <w:r>
        <w:br w:type="page"/>
      </w:r>
    </w:p>
    <w:p w14:paraId="15FFB864" w14:textId="1C318133" w:rsidR="009C304D" w:rsidRDefault="009C304D" w:rsidP="00BD3D45">
      <w:pPr>
        <w:pStyle w:val="Heading2"/>
      </w:pPr>
      <w:r>
        <w:lastRenderedPageBreak/>
        <w:t>Capstone plan</w:t>
      </w:r>
      <w:bookmarkEnd w:id="55"/>
    </w:p>
    <w:p w14:paraId="0E518795" w14:textId="77777777" w:rsidR="009C304D" w:rsidRDefault="009C304D" w:rsidP="00AA2E00">
      <w:pPr>
        <w:pStyle w:val="Heading3"/>
      </w:pPr>
      <w:bookmarkStart w:id="56" w:name="_Toc28800652"/>
      <w:r>
        <w:t>Problem selected:</w:t>
      </w:r>
      <w:bookmarkEnd w:id="56"/>
    </w:p>
    <w:p w14:paraId="68CB1BE5" w14:textId="77777777" w:rsidR="009C304D" w:rsidRDefault="009C304D" w:rsidP="00AA2E00">
      <w:pPr>
        <w:pStyle w:val="Heading3"/>
      </w:pPr>
      <w:bookmarkStart w:id="57" w:name="_Toc28800653"/>
      <w:r>
        <w:t>Proposed solution:</w:t>
      </w:r>
      <w:bookmarkEnd w:id="57"/>
    </w:p>
    <w:p w14:paraId="5CC2E204" w14:textId="71C0EAA6" w:rsidR="00A33A4F" w:rsidRPr="00A33A4F" w:rsidRDefault="009C304D" w:rsidP="001F5E2D">
      <w:pPr>
        <w:pStyle w:val="Heading3"/>
      </w:pPr>
      <w:bookmarkStart w:id="58" w:name="_Toc28800654"/>
      <w:r>
        <w:t>Names of problem solvers:</w:t>
      </w:r>
      <w:bookmarkEnd w:id="58"/>
    </w:p>
    <w:tbl>
      <w:tblPr>
        <w:tblStyle w:val="TableGrid"/>
        <w:tblW w:w="5000" w:type="pct"/>
        <w:tblBorders>
          <w:top w:val="single" w:sz="4" w:space="0" w:color="6B2929"/>
          <w:left w:val="single" w:sz="4" w:space="0" w:color="6B2929"/>
          <w:bottom w:val="single" w:sz="4" w:space="0" w:color="6B2929"/>
          <w:right w:val="single" w:sz="4" w:space="0" w:color="6B2929"/>
          <w:insideH w:val="single" w:sz="4" w:space="0" w:color="6B2929"/>
          <w:insideV w:val="single" w:sz="4" w:space="0" w:color="6B2929"/>
        </w:tblBorders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2066"/>
        <w:gridCol w:w="3319"/>
        <w:gridCol w:w="1985"/>
        <w:gridCol w:w="1985"/>
      </w:tblGrid>
      <w:tr w:rsidR="007045AF" w14:paraId="196E4B97" w14:textId="77777777" w:rsidTr="00AA2E00">
        <w:trPr>
          <w:trHeight w:val="288"/>
        </w:trPr>
        <w:tc>
          <w:tcPr>
            <w:tcW w:w="1104" w:type="pct"/>
            <w:tcBorders>
              <w:right w:val="nil"/>
            </w:tcBorders>
            <w:shd w:val="clear" w:color="auto" w:fill="217346"/>
          </w:tcPr>
          <w:p w14:paraId="3B6589C5" w14:textId="77777777" w:rsidR="007045AF" w:rsidRPr="006171B2" w:rsidRDefault="007045AF" w:rsidP="00CF4D9F">
            <w:pPr>
              <w:pStyle w:val="Table2Header"/>
            </w:pPr>
            <w:r>
              <w:t>Lesson</w:t>
            </w:r>
          </w:p>
        </w:tc>
        <w:tc>
          <w:tcPr>
            <w:tcW w:w="1774" w:type="pct"/>
            <w:tcBorders>
              <w:right w:val="nil"/>
            </w:tcBorders>
            <w:shd w:val="clear" w:color="auto" w:fill="217346"/>
          </w:tcPr>
          <w:p w14:paraId="41632DFF" w14:textId="77777777" w:rsidR="007045AF" w:rsidRPr="006171B2" w:rsidRDefault="007045AF" w:rsidP="00CF4D9F">
            <w:pPr>
              <w:pStyle w:val="Table2Header"/>
            </w:pPr>
            <w:r>
              <w:t>Tasks to complete</w:t>
            </w:r>
          </w:p>
        </w:tc>
        <w:tc>
          <w:tcPr>
            <w:tcW w:w="1061" w:type="pct"/>
            <w:tcBorders>
              <w:right w:val="nil"/>
            </w:tcBorders>
            <w:shd w:val="clear" w:color="auto" w:fill="217346"/>
          </w:tcPr>
          <w:p w14:paraId="14E86AE7" w14:textId="77777777" w:rsidR="007045AF" w:rsidRPr="006171B2" w:rsidRDefault="007045AF" w:rsidP="00CF4D9F">
            <w:pPr>
              <w:pStyle w:val="Table2Header"/>
            </w:pPr>
            <w:r>
              <w:t>Person responsible</w:t>
            </w:r>
          </w:p>
        </w:tc>
        <w:tc>
          <w:tcPr>
            <w:tcW w:w="1061" w:type="pct"/>
            <w:tcBorders>
              <w:right w:val="nil"/>
            </w:tcBorders>
            <w:shd w:val="clear" w:color="auto" w:fill="217346"/>
          </w:tcPr>
          <w:p w14:paraId="3359DC89" w14:textId="77777777" w:rsidR="007045AF" w:rsidRDefault="007045AF" w:rsidP="00CF4D9F">
            <w:pPr>
              <w:pStyle w:val="Table2Header"/>
            </w:pPr>
            <w:r>
              <w:t>Completed (Y/N)</w:t>
            </w:r>
          </w:p>
        </w:tc>
      </w:tr>
      <w:tr w:rsidR="00F53884" w14:paraId="22B74FF4" w14:textId="77777777" w:rsidTr="00AA2E00">
        <w:trPr>
          <w:trHeight w:val="2136"/>
        </w:trPr>
        <w:tc>
          <w:tcPr>
            <w:tcW w:w="110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8ED6" w14:textId="5C74D08E" w:rsidR="00F53884" w:rsidRPr="00F53884" w:rsidRDefault="00F53884" w:rsidP="00F53884">
            <w:pPr>
              <w:pStyle w:val="TableContent"/>
            </w:pPr>
            <w:r>
              <w:t>1</w:t>
            </w:r>
          </w:p>
        </w:tc>
        <w:sdt>
          <w:sdtPr>
            <w:alias w:val="Tasks"/>
            <w:tag w:val="Tasks"/>
            <w:id w:val="123202373"/>
            <w:placeholder>
              <w:docPart w:val="5510D2F1B3B1423EBB77E0B41D6C6DC8"/>
            </w:placeholder>
            <w:showingPlcHdr/>
          </w:sdtPr>
          <w:sdtEndPr/>
          <w:sdtContent>
            <w:tc>
              <w:tcPr>
                <w:tcW w:w="1774" w:type="pct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0EB27D50" w14:textId="304E6E61" w:rsidR="00F53884" w:rsidRPr="00F53884" w:rsidRDefault="00F610BF" w:rsidP="00F53884">
                <w:pPr>
                  <w:pStyle w:val="TableContent"/>
                </w:pPr>
                <w:r w:rsidRPr="00F610BF">
                  <w:rPr>
                    <w:rStyle w:val="Inlinebold"/>
                  </w:rPr>
                  <w:t>Select here to enter text.</w:t>
                </w:r>
              </w:p>
            </w:tc>
          </w:sdtContent>
        </w:sdt>
        <w:sdt>
          <w:sdtPr>
            <w:alias w:val="Person responsible"/>
            <w:tag w:val="Person responsible"/>
            <w:id w:val="-1363660811"/>
            <w:placeholder>
              <w:docPart w:val="40792B53EE814506B09BB562372A4F2C"/>
            </w:placeholder>
            <w:showingPlcHdr/>
          </w:sdtPr>
          <w:sdtEndPr/>
          <w:sdtContent>
            <w:tc>
              <w:tcPr>
                <w:tcW w:w="1061" w:type="pct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707E2A2B" w14:textId="76F24B13" w:rsidR="00F53884" w:rsidRPr="00F53884" w:rsidRDefault="00F610BF" w:rsidP="00F53884">
                <w:pPr>
                  <w:pStyle w:val="TableContent"/>
                </w:pPr>
                <w:r w:rsidRPr="00F610BF">
                  <w:rPr>
                    <w:rStyle w:val="Inlinebold"/>
                  </w:rPr>
                  <w:t>Select here to enter text.</w:t>
                </w:r>
              </w:p>
            </w:tc>
          </w:sdtContent>
        </w:sdt>
        <w:sdt>
          <w:sdtPr>
            <w:alias w:val="Status"/>
            <w:tag w:val="Status"/>
            <w:id w:val="-549005248"/>
            <w:placeholder>
              <w:docPart w:val="FB3522CD902B4EB8BD157B9A101A29B1"/>
            </w:placeholder>
            <w:showingPlcHdr/>
          </w:sdtPr>
          <w:sdtEndPr/>
          <w:sdtContent>
            <w:tc>
              <w:tcPr>
                <w:tcW w:w="1061" w:type="pct"/>
                <w:tcBorders>
                  <w:left w:val="single" w:sz="4" w:space="0" w:color="000000"/>
                  <w:right w:val="single" w:sz="4" w:space="0" w:color="000000"/>
                </w:tcBorders>
              </w:tcPr>
              <w:p w14:paraId="3324B818" w14:textId="5526CEC9" w:rsidR="00F53884" w:rsidRPr="00F53884" w:rsidRDefault="00F610BF" w:rsidP="00F53884">
                <w:pPr>
                  <w:pStyle w:val="TableContent"/>
                </w:pPr>
                <w:r w:rsidRPr="00F610BF">
                  <w:rPr>
                    <w:rStyle w:val="Inlinebold"/>
                  </w:rPr>
                  <w:t>Select here to enter text.</w:t>
                </w:r>
              </w:p>
            </w:tc>
          </w:sdtContent>
        </w:sdt>
      </w:tr>
      <w:tr w:rsidR="00F53884" w14:paraId="1484E5F9" w14:textId="77777777" w:rsidTr="00AA2E00">
        <w:trPr>
          <w:trHeight w:val="2244"/>
        </w:trPr>
        <w:tc>
          <w:tcPr>
            <w:tcW w:w="1104" w:type="pct"/>
            <w:tcBorders>
              <w:top w:val="single" w:sz="4" w:space="0" w:color="000000"/>
              <w:bottom w:val="single" w:sz="4" w:space="0" w:color="000000"/>
            </w:tcBorders>
          </w:tcPr>
          <w:p w14:paraId="59487247" w14:textId="562F5AF2" w:rsidR="00F53884" w:rsidRDefault="00F53884" w:rsidP="00F53884">
            <w:pPr>
              <w:pStyle w:val="TableContent"/>
            </w:pPr>
            <w:r>
              <w:t>2</w:t>
            </w:r>
          </w:p>
          <w:p w14:paraId="4B54F711" w14:textId="77777777" w:rsidR="00F53884" w:rsidRPr="00F53884" w:rsidRDefault="00F53884" w:rsidP="00F53884">
            <w:pPr>
              <w:pStyle w:val="TableContent"/>
            </w:pPr>
            <w:r>
              <w:t>(Add more rows for additional workdays, as needed)</w:t>
            </w:r>
          </w:p>
        </w:tc>
        <w:sdt>
          <w:sdtPr>
            <w:alias w:val="Tasks"/>
            <w:tag w:val="Tasks"/>
            <w:id w:val="126127681"/>
            <w:placeholder>
              <w:docPart w:val="6BE16DD66827491384F3F046F9CAE0FC"/>
            </w:placeholder>
            <w:showingPlcHdr/>
          </w:sdtPr>
          <w:sdtEndPr/>
          <w:sdtContent>
            <w:tc>
              <w:tcPr>
                <w:tcW w:w="1774" w:type="pct"/>
                <w:tcBorders>
                  <w:bottom w:val="single" w:sz="4" w:space="0" w:color="000000"/>
                </w:tcBorders>
              </w:tcPr>
              <w:p w14:paraId="159728E3" w14:textId="7D3BDAEA" w:rsidR="00F53884" w:rsidRPr="00F53884" w:rsidRDefault="00F610BF" w:rsidP="00F53884">
                <w:pPr>
                  <w:pStyle w:val="TableContent"/>
                </w:pPr>
                <w:r w:rsidRPr="00F610BF">
                  <w:rPr>
                    <w:rStyle w:val="Inlinebold"/>
                  </w:rPr>
                  <w:t>Select here to enter text.</w:t>
                </w:r>
              </w:p>
            </w:tc>
          </w:sdtContent>
        </w:sdt>
        <w:sdt>
          <w:sdtPr>
            <w:alias w:val="Person responsible"/>
            <w:tag w:val="Person responsible"/>
            <w:id w:val="-1284874623"/>
            <w:placeholder>
              <w:docPart w:val="FFD0D7027B0E4E0EBECDF8FF31D55FC1"/>
            </w:placeholder>
            <w:showingPlcHdr/>
          </w:sdtPr>
          <w:sdtEndPr/>
          <w:sdtContent>
            <w:tc>
              <w:tcPr>
                <w:tcW w:w="1061" w:type="pct"/>
                <w:tcBorders>
                  <w:bottom w:val="single" w:sz="4" w:space="0" w:color="000000"/>
                </w:tcBorders>
              </w:tcPr>
              <w:p w14:paraId="63083A8B" w14:textId="4FF02579" w:rsidR="00F53884" w:rsidRPr="00F53884" w:rsidRDefault="00F610BF" w:rsidP="00F53884">
                <w:pPr>
                  <w:pStyle w:val="TableContent"/>
                </w:pPr>
                <w:r w:rsidRPr="00F610BF">
                  <w:rPr>
                    <w:rStyle w:val="Inlinebold"/>
                  </w:rPr>
                  <w:t>Select here to enter text.</w:t>
                </w:r>
              </w:p>
            </w:tc>
          </w:sdtContent>
        </w:sdt>
        <w:sdt>
          <w:sdtPr>
            <w:alias w:val="Status"/>
            <w:tag w:val="Status"/>
            <w:id w:val="-1060942781"/>
            <w:placeholder>
              <w:docPart w:val="2DBBFD0A4A4149C59FEA71DABCD9BF43"/>
            </w:placeholder>
            <w:showingPlcHdr/>
          </w:sdtPr>
          <w:sdtEndPr/>
          <w:sdtContent>
            <w:tc>
              <w:tcPr>
                <w:tcW w:w="1061" w:type="pct"/>
                <w:tcBorders>
                  <w:bottom w:val="single" w:sz="4" w:space="0" w:color="000000"/>
                </w:tcBorders>
              </w:tcPr>
              <w:p w14:paraId="4DBADB89" w14:textId="32CB1908" w:rsidR="00F53884" w:rsidRPr="00F53884" w:rsidRDefault="00F610BF" w:rsidP="00F53884">
                <w:pPr>
                  <w:pStyle w:val="TableContent"/>
                </w:pPr>
                <w:r w:rsidRPr="00F610BF">
                  <w:rPr>
                    <w:rStyle w:val="Inlinebold"/>
                  </w:rPr>
                  <w:t>Select here to enter text.</w:t>
                </w:r>
              </w:p>
            </w:tc>
          </w:sdtContent>
        </w:sdt>
      </w:tr>
      <w:tr w:rsidR="00F53884" w14:paraId="7A75E873" w14:textId="77777777" w:rsidTr="00AA2E00">
        <w:trPr>
          <w:trHeight w:val="2172"/>
        </w:trPr>
        <w:tc>
          <w:tcPr>
            <w:tcW w:w="1104" w:type="pct"/>
          </w:tcPr>
          <w:p w14:paraId="497734B5" w14:textId="77777777" w:rsidR="00F53884" w:rsidRPr="00F53884" w:rsidRDefault="00F53884" w:rsidP="00F53884">
            <w:pPr>
              <w:pStyle w:val="TableContent"/>
            </w:pPr>
            <w:r>
              <w:t>3</w:t>
            </w:r>
          </w:p>
        </w:tc>
        <w:sdt>
          <w:sdtPr>
            <w:alias w:val="Tasks"/>
            <w:tag w:val="Tasks"/>
            <w:id w:val="651795184"/>
            <w:placeholder>
              <w:docPart w:val="9E2F1382D04B42B09DB585A8F1CD9580"/>
            </w:placeholder>
            <w:showingPlcHdr/>
          </w:sdtPr>
          <w:sdtEndPr/>
          <w:sdtContent>
            <w:tc>
              <w:tcPr>
                <w:tcW w:w="1774" w:type="pct"/>
              </w:tcPr>
              <w:p w14:paraId="7D2DE6E1" w14:textId="75FC0EA1" w:rsidR="00F53884" w:rsidRPr="00F53884" w:rsidRDefault="00F610BF" w:rsidP="00F53884">
                <w:pPr>
                  <w:pStyle w:val="TableContent"/>
                </w:pPr>
                <w:r w:rsidRPr="00F610BF">
                  <w:rPr>
                    <w:rStyle w:val="Inlinebold"/>
                  </w:rPr>
                  <w:t>Select here to enter text.</w:t>
                </w:r>
              </w:p>
            </w:tc>
          </w:sdtContent>
        </w:sdt>
        <w:sdt>
          <w:sdtPr>
            <w:alias w:val="Person responsible"/>
            <w:tag w:val="Person responsible"/>
            <w:id w:val="1287931664"/>
            <w:placeholder>
              <w:docPart w:val="927DC6F03BA84E2BB54F5DACF115E6B5"/>
            </w:placeholder>
            <w:showingPlcHdr/>
          </w:sdtPr>
          <w:sdtEndPr/>
          <w:sdtContent>
            <w:tc>
              <w:tcPr>
                <w:tcW w:w="1061" w:type="pct"/>
              </w:tcPr>
              <w:p w14:paraId="64FF51DA" w14:textId="782A73EA" w:rsidR="00F53884" w:rsidRPr="00F53884" w:rsidRDefault="00F610BF" w:rsidP="00F53884">
                <w:pPr>
                  <w:pStyle w:val="TableContent"/>
                </w:pPr>
                <w:r w:rsidRPr="00F610BF">
                  <w:rPr>
                    <w:rStyle w:val="Inlinebold"/>
                  </w:rPr>
                  <w:t>Select here to enter text.</w:t>
                </w:r>
              </w:p>
            </w:tc>
          </w:sdtContent>
        </w:sdt>
        <w:sdt>
          <w:sdtPr>
            <w:alias w:val="Status"/>
            <w:tag w:val="Status"/>
            <w:id w:val="-1951000321"/>
            <w:placeholder>
              <w:docPart w:val="EDD27E711D144B38A1EAD52982EDC741"/>
            </w:placeholder>
            <w:showingPlcHdr/>
          </w:sdtPr>
          <w:sdtEndPr/>
          <w:sdtContent>
            <w:tc>
              <w:tcPr>
                <w:tcW w:w="1061" w:type="pct"/>
              </w:tcPr>
              <w:p w14:paraId="31F40BD0" w14:textId="158166D4" w:rsidR="00F53884" w:rsidRPr="00F53884" w:rsidRDefault="00F610BF" w:rsidP="00F53884">
                <w:pPr>
                  <w:pStyle w:val="TableContent"/>
                </w:pPr>
                <w:r w:rsidRPr="00F610BF">
                  <w:rPr>
                    <w:rStyle w:val="Inlinebold"/>
                  </w:rPr>
                  <w:t>Select here to enter text.</w:t>
                </w:r>
              </w:p>
            </w:tc>
          </w:sdtContent>
        </w:sdt>
      </w:tr>
    </w:tbl>
    <w:p w14:paraId="18638555" w14:textId="3893CDD5" w:rsidR="00A46F11" w:rsidRPr="00AA2E00" w:rsidRDefault="00A01AAA" w:rsidP="00A01AA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Capstone plan</w:t>
      </w:r>
    </w:p>
    <w:p w14:paraId="0D58D419" w14:textId="77777777" w:rsidR="00494C39" w:rsidRDefault="00494C39">
      <w:pPr>
        <w:spacing w:after="160" w:line="259" w:lineRule="auto"/>
        <w:rPr>
          <w:rFonts w:ascii="Segoe UI Semibold" w:eastAsiaTheme="majorEastAsia" w:hAnsi="Segoe UI Semibold" w:cstheme="majorBidi"/>
          <w:sz w:val="52"/>
        </w:rPr>
      </w:pPr>
      <w:bookmarkStart w:id="59" w:name="_Toc28800655"/>
      <w:r>
        <w:br w:type="page"/>
      </w:r>
    </w:p>
    <w:p w14:paraId="3CFEC39A" w14:textId="054D9BA6" w:rsidR="009C304D" w:rsidRDefault="00EE6469" w:rsidP="00EE6469">
      <w:pPr>
        <w:pStyle w:val="Heading2"/>
      </w:pPr>
      <w:r>
        <w:lastRenderedPageBreak/>
        <w:t>Wrap</w:t>
      </w:r>
      <w:r w:rsidR="00AA2E00">
        <w:t>-</w:t>
      </w:r>
      <w:r>
        <w:t>up</w:t>
      </w:r>
      <w:bookmarkEnd w:id="59"/>
    </w:p>
    <w:p w14:paraId="14A2CDDB" w14:textId="197CFC1C" w:rsidR="008135AD" w:rsidRDefault="008135AD">
      <w:r w:rsidRPr="001F5E2D">
        <w:t>Review and assess</w:t>
      </w:r>
      <w:r w:rsidR="007E0168" w:rsidRPr="001F5E2D">
        <w:t xml:space="preserve"> your </w:t>
      </w:r>
      <w:r w:rsidRPr="001F5E2D">
        <w:t xml:space="preserve">Capstone plan. If you have started </w:t>
      </w:r>
      <w:r w:rsidR="00A47A78" w:rsidRPr="001F5E2D">
        <w:t xml:space="preserve">to </w:t>
      </w:r>
      <w:r w:rsidRPr="001F5E2D">
        <w:t xml:space="preserve">work on </w:t>
      </w:r>
      <w:r w:rsidR="007E0168" w:rsidRPr="001F5E2D">
        <w:t xml:space="preserve">the </w:t>
      </w:r>
      <w:r w:rsidRPr="001F5E2D">
        <w:t>project, you can indicate the status</w:t>
      </w:r>
      <w:r w:rsidR="007E0168" w:rsidRPr="001F5E2D">
        <w:t xml:space="preserve"> in the plan. Remember to reflect on this question while planning: </w:t>
      </w:r>
      <w:r w:rsidR="00612B9B">
        <w:t>What do you think will be the most challenging part of your project? Share your answer with the class in the class discussion</w:t>
      </w:r>
      <w:r w:rsidR="007E0168">
        <w:t>.</w:t>
      </w:r>
    </w:p>
    <w:p w14:paraId="62059631" w14:textId="77777777" w:rsidR="00494C39" w:rsidRDefault="00494C39">
      <w:pPr>
        <w:spacing w:after="160" w:line="259" w:lineRule="auto"/>
        <w:rPr>
          <w:rFonts w:ascii="Segoe UI Semibold" w:eastAsiaTheme="majorEastAsia" w:hAnsi="Segoe UI Semibold" w:cstheme="majorBidi"/>
          <w:sz w:val="64"/>
          <w:szCs w:val="36"/>
        </w:rPr>
      </w:pPr>
      <w:bookmarkStart w:id="60" w:name="_Toc28800656"/>
      <w:r>
        <w:br w:type="page"/>
      </w:r>
    </w:p>
    <w:p w14:paraId="13288077" w14:textId="652BF291" w:rsidR="00EE6469" w:rsidRDefault="00EE6469" w:rsidP="00EE6469">
      <w:pPr>
        <w:pStyle w:val="Heading1"/>
      </w:pPr>
      <w:r>
        <w:lastRenderedPageBreak/>
        <w:t xml:space="preserve">Lesson 2: </w:t>
      </w:r>
      <w:r w:rsidR="0004006E">
        <w:t>Working on your project</w:t>
      </w:r>
      <w:bookmarkEnd w:id="60"/>
    </w:p>
    <w:p w14:paraId="13D50410" w14:textId="575F450C" w:rsidR="00EE6469" w:rsidRDefault="00EE6469" w:rsidP="00EE6469">
      <w:pPr>
        <w:pStyle w:val="Heading2"/>
      </w:pPr>
      <w:bookmarkStart w:id="61" w:name="_Toc28800657"/>
      <w:r>
        <w:t>Warm</w:t>
      </w:r>
      <w:r w:rsidR="00AA2E00">
        <w:t>-</w:t>
      </w:r>
      <w:r>
        <w:t>up</w:t>
      </w:r>
      <w:bookmarkEnd w:id="61"/>
    </w:p>
    <w:p w14:paraId="6E09A171" w14:textId="0B5FB6C3" w:rsidR="00EE6469" w:rsidRDefault="00EE6469" w:rsidP="00EE6469">
      <w:pPr>
        <w:pStyle w:val="Numberedlist1"/>
        <w:numPr>
          <w:ilvl w:val="0"/>
          <w:numId w:val="40"/>
        </w:numPr>
      </w:pPr>
      <w:r>
        <w:t xml:space="preserve">Review </w:t>
      </w:r>
      <w:r w:rsidR="00583ECB">
        <w:t>the Capstone plan</w:t>
      </w:r>
      <w:r>
        <w:t>.</w:t>
      </w:r>
    </w:p>
    <w:p w14:paraId="02835EC5" w14:textId="77777777" w:rsidR="00EE6469" w:rsidRDefault="00EE6469" w:rsidP="00EE6469">
      <w:pPr>
        <w:pStyle w:val="Numberedlist1"/>
      </w:pPr>
      <w:r>
        <w:t>Did you experience any problems during the previous lesson that haven’t been resolved? Do you foresee any problems with the tasks you plan to complete today?</w:t>
      </w:r>
    </w:p>
    <w:p w14:paraId="04D762A5" w14:textId="77777777" w:rsidR="00EE6469" w:rsidRDefault="00EE6469" w:rsidP="00EE6469">
      <w:pPr>
        <w:pStyle w:val="Heading2"/>
      </w:pPr>
      <w:bookmarkStart w:id="62" w:name="_Toc28800658"/>
      <w:r>
        <w:t>Activities</w:t>
      </w:r>
      <w:bookmarkEnd w:id="62"/>
    </w:p>
    <w:p w14:paraId="55EFF476" w14:textId="77777777" w:rsidR="00EE6469" w:rsidRDefault="00EE6469" w:rsidP="00EE6469">
      <w:pPr>
        <w:pStyle w:val="Heading3"/>
      </w:pPr>
      <w:bookmarkStart w:id="63" w:name="_Toc28800659"/>
      <w:r>
        <w:t>Project development</w:t>
      </w:r>
      <w:bookmarkEnd w:id="63"/>
    </w:p>
    <w:p w14:paraId="71823D41" w14:textId="77777777" w:rsidR="00EE6469" w:rsidRDefault="009A00F7" w:rsidP="00EE6469">
      <w:r>
        <w:t xml:space="preserve">Based on the Capstone plan, </w:t>
      </w:r>
      <w:r w:rsidR="00EE6469">
        <w:t>work on your project</w:t>
      </w:r>
      <w:r w:rsidR="00BD5ACF">
        <w:t xml:space="preserve"> tasks</w:t>
      </w:r>
      <w:r w:rsidR="00EE6469">
        <w:t>. Reserve enough time at the end of the class session to track your progress.</w:t>
      </w:r>
    </w:p>
    <w:p w14:paraId="2C74D4D6" w14:textId="77777777" w:rsidR="00412391" w:rsidRDefault="00412391" w:rsidP="00EE6469">
      <w:r>
        <w:t xml:space="preserve">If you have questions or </w:t>
      </w:r>
      <w:r w:rsidR="00393EB6">
        <w:t xml:space="preserve">are facing </w:t>
      </w:r>
      <w:r>
        <w:t>problems</w:t>
      </w:r>
      <w:r w:rsidR="00393EB6">
        <w:t xml:space="preserve"> while completing your tasks,</w:t>
      </w:r>
      <w:r>
        <w:t xml:space="preserve"> </w:t>
      </w:r>
      <w:r w:rsidR="00393EB6">
        <w:t>use the following</w:t>
      </w:r>
      <w:r>
        <w:t xml:space="preserve"> problem-solving </w:t>
      </w:r>
      <w:r w:rsidR="00393EB6">
        <w:t>strategies</w:t>
      </w:r>
      <w:r>
        <w:t xml:space="preserve"> before asking your teacher for help</w:t>
      </w:r>
      <w:r w:rsidR="00393EB6">
        <w:t>:</w:t>
      </w:r>
    </w:p>
    <w:p w14:paraId="1915D0B7" w14:textId="2DD3898C" w:rsidR="00412391" w:rsidRDefault="00412391" w:rsidP="001F5E2D">
      <w:pPr>
        <w:pStyle w:val="Bulletlevel1"/>
      </w:pPr>
      <w:r>
        <w:t xml:space="preserve">Use the </w:t>
      </w:r>
      <w:r w:rsidRPr="00217E10">
        <w:rPr>
          <w:rStyle w:val="Inlinebold"/>
        </w:rPr>
        <w:t>Help</w:t>
      </w:r>
      <w:r>
        <w:t xml:space="preserve"> options </w:t>
      </w:r>
      <w:r w:rsidR="00E65A14">
        <w:t>o</w:t>
      </w:r>
      <w:r>
        <w:t>n the ribbon</w:t>
      </w:r>
      <w:r w:rsidR="00E65A14">
        <w:t xml:space="preserve"> in </w:t>
      </w:r>
      <w:r w:rsidR="00144C38">
        <w:t>Excel</w:t>
      </w:r>
      <w:r w:rsidR="00E65A14">
        <w:t>.</w:t>
      </w:r>
    </w:p>
    <w:p w14:paraId="74F4AE15" w14:textId="6CF63720" w:rsidR="00412391" w:rsidRDefault="00412391" w:rsidP="001F5E2D">
      <w:pPr>
        <w:pStyle w:val="Bulletlevel1"/>
      </w:pPr>
      <w:r>
        <w:t xml:space="preserve">Review the </w:t>
      </w:r>
      <w:r w:rsidR="00217E10">
        <w:t xml:space="preserve">related </w:t>
      </w:r>
      <w:r>
        <w:t xml:space="preserve">content in your Student </w:t>
      </w:r>
      <w:r w:rsidR="00612B9B">
        <w:t>G</w:t>
      </w:r>
      <w:r>
        <w:t>uide</w:t>
      </w:r>
      <w:r w:rsidR="00E65A14">
        <w:t>.</w:t>
      </w:r>
    </w:p>
    <w:p w14:paraId="69C73EE8" w14:textId="77777777" w:rsidR="00412391" w:rsidRDefault="00412391" w:rsidP="001F5E2D">
      <w:pPr>
        <w:pStyle w:val="Bulletlevel1"/>
      </w:pPr>
      <w:r>
        <w:t>Ask your team members or other class members for help</w:t>
      </w:r>
      <w:r w:rsidR="00E65A14">
        <w:t>.</w:t>
      </w:r>
    </w:p>
    <w:p w14:paraId="1BC53E0C" w14:textId="074D2B41" w:rsidR="00EE6469" w:rsidRDefault="00EE6469" w:rsidP="00EE6469">
      <w:pPr>
        <w:pStyle w:val="Heading2"/>
      </w:pPr>
      <w:bookmarkStart w:id="64" w:name="_Toc28800660"/>
      <w:r>
        <w:t>Wrap</w:t>
      </w:r>
      <w:r w:rsidR="00AA2E00">
        <w:t>-</w:t>
      </w:r>
      <w:r>
        <w:t>up</w:t>
      </w:r>
      <w:bookmarkEnd w:id="64"/>
    </w:p>
    <w:p w14:paraId="78EA1E2F" w14:textId="71F30BF6" w:rsidR="00EE6469" w:rsidRDefault="001803AA" w:rsidP="00BD64E4">
      <w:pPr>
        <w:pStyle w:val="Numberedlist1"/>
        <w:numPr>
          <w:ilvl w:val="0"/>
          <w:numId w:val="52"/>
        </w:numPr>
      </w:pPr>
      <w:r>
        <w:t>In your Capstone plan, indicate the tasks that you completed and review the tasks you need to work on during the next class session.</w:t>
      </w:r>
    </w:p>
    <w:p w14:paraId="4894EA62" w14:textId="77777777" w:rsidR="00EE6469" w:rsidRDefault="00EE6469" w:rsidP="00BD64E4">
      <w:pPr>
        <w:pStyle w:val="Numberedlist1"/>
      </w:pPr>
      <w:r>
        <w:t xml:space="preserve">Think about </w:t>
      </w:r>
      <w:r w:rsidR="007B76BB">
        <w:t xml:space="preserve">the following </w:t>
      </w:r>
      <w:r>
        <w:t>questions:</w:t>
      </w:r>
    </w:p>
    <w:p w14:paraId="13F08E71" w14:textId="141ED441" w:rsidR="00EE6469" w:rsidRDefault="00EE6469" w:rsidP="00EE6469">
      <w:pPr>
        <w:pStyle w:val="Numberedlist2"/>
        <w:numPr>
          <w:ilvl w:val="0"/>
          <w:numId w:val="42"/>
        </w:numPr>
      </w:pPr>
      <w:r>
        <w:t>What challenges did you encounter today?</w:t>
      </w:r>
    </w:p>
    <w:p w14:paraId="0E953A8E" w14:textId="77777777" w:rsidR="00EE6469" w:rsidRDefault="00EE6469" w:rsidP="00EE6469">
      <w:pPr>
        <w:pStyle w:val="Numberedlist2"/>
      </w:pPr>
      <w:r>
        <w:t xml:space="preserve">What resource did you use to </w:t>
      </w:r>
      <w:r w:rsidR="002A27A4">
        <w:t xml:space="preserve">address </w:t>
      </w:r>
      <w:r>
        <w:t xml:space="preserve">the </w:t>
      </w:r>
      <w:r w:rsidR="002A27A4">
        <w:t>challenge</w:t>
      </w:r>
      <w:r>
        <w:t>?</w:t>
      </w:r>
    </w:p>
    <w:p w14:paraId="0DF4013A" w14:textId="77777777" w:rsidR="00EE6469" w:rsidRDefault="00EE6469" w:rsidP="00EE6469">
      <w:pPr>
        <w:pStyle w:val="Numberedlist1"/>
      </w:pPr>
      <w:r>
        <w:t xml:space="preserve">Share your answers with a partner. Did you encounter similar </w:t>
      </w:r>
      <w:r w:rsidR="003D4069">
        <w:t>challenges as your partner</w:t>
      </w:r>
      <w:r>
        <w:t>? What did you learn from each other?</w:t>
      </w:r>
    </w:p>
    <w:p w14:paraId="779243B5" w14:textId="77777777" w:rsidR="00EE6469" w:rsidRDefault="00EE6469" w:rsidP="00EE6469">
      <w:pPr>
        <w:pStyle w:val="Heading1"/>
      </w:pPr>
      <w:bookmarkStart w:id="65" w:name="_Toc28800661"/>
      <w:r w:rsidRPr="00EE6469">
        <w:lastRenderedPageBreak/>
        <w:t>Lesson 3: Sharing and reflecting</w:t>
      </w:r>
      <w:bookmarkEnd w:id="65"/>
    </w:p>
    <w:p w14:paraId="413C7CE0" w14:textId="6DEAC5AC" w:rsidR="00EE6469" w:rsidRPr="00EE6469" w:rsidRDefault="00EE6469" w:rsidP="00EE6469">
      <w:pPr>
        <w:pStyle w:val="Heading2"/>
      </w:pPr>
      <w:bookmarkStart w:id="66" w:name="_Toc28800662"/>
      <w:r w:rsidRPr="00EE6469">
        <w:t>Warm</w:t>
      </w:r>
      <w:r w:rsidR="00AA2E00">
        <w:t>-</w:t>
      </w:r>
      <w:r w:rsidRPr="00EE6469">
        <w:t>up</w:t>
      </w:r>
      <w:bookmarkEnd w:id="66"/>
    </w:p>
    <w:p w14:paraId="488F7C9C" w14:textId="7DC18D10" w:rsidR="00EE6469" w:rsidRPr="00EE6469" w:rsidRDefault="00EE6469" w:rsidP="00EE6469">
      <w:pPr>
        <w:pStyle w:val="Numberedlist1"/>
        <w:numPr>
          <w:ilvl w:val="0"/>
          <w:numId w:val="43"/>
        </w:numPr>
      </w:pPr>
      <w:r w:rsidRPr="00EE6469">
        <w:t xml:space="preserve">Review </w:t>
      </w:r>
      <w:r w:rsidR="007B0ED2">
        <w:t>the Capstone plan and ensure that all tasks are complet</w:t>
      </w:r>
      <w:r w:rsidR="00A224C9">
        <w:t>e</w:t>
      </w:r>
      <w:r w:rsidRPr="00EE6469">
        <w:t>.</w:t>
      </w:r>
    </w:p>
    <w:p w14:paraId="43AC4157" w14:textId="77777777" w:rsidR="00EE6469" w:rsidRDefault="00EE6469" w:rsidP="00EE6469">
      <w:pPr>
        <w:pStyle w:val="Numberedlist1"/>
      </w:pPr>
      <w:r w:rsidRPr="00EE6469">
        <w:t>Review the rubric to be sure you have included all the necessary elements</w:t>
      </w:r>
      <w:r w:rsidR="00A224C9">
        <w:t xml:space="preserve"> in your project</w:t>
      </w:r>
      <w:r w:rsidRPr="00EE6469">
        <w:t>.</w:t>
      </w:r>
    </w:p>
    <w:p w14:paraId="42538A2F" w14:textId="77777777" w:rsidR="000C1695" w:rsidRPr="00EE6469" w:rsidRDefault="000C1695" w:rsidP="00EE6469">
      <w:pPr>
        <w:pStyle w:val="Numberedlist1"/>
      </w:pPr>
      <w:r>
        <w:t xml:space="preserve">Make any last-minute changes or additions </w:t>
      </w:r>
      <w:r w:rsidR="008F1B61">
        <w:t>to your project</w:t>
      </w:r>
      <w:r w:rsidR="008F1B61" w:rsidDel="003426FF">
        <w:t xml:space="preserve"> </w:t>
      </w:r>
      <w:r w:rsidR="003426FF">
        <w:t>and finalize</w:t>
      </w:r>
      <w:r w:rsidR="008F1B61">
        <w:t xml:space="preserve"> it</w:t>
      </w:r>
      <w:r>
        <w:t>.</w:t>
      </w:r>
    </w:p>
    <w:p w14:paraId="19E91647" w14:textId="77777777" w:rsidR="00EE6469" w:rsidRPr="00EE6469" w:rsidRDefault="00EE6469" w:rsidP="00EE6469">
      <w:pPr>
        <w:pStyle w:val="Heading2"/>
      </w:pPr>
      <w:bookmarkStart w:id="67" w:name="_Toc28800663"/>
      <w:r w:rsidRPr="00EE6469">
        <w:t>Activities</w:t>
      </w:r>
      <w:bookmarkEnd w:id="67"/>
    </w:p>
    <w:p w14:paraId="1E08562C" w14:textId="77777777" w:rsidR="00EE6469" w:rsidRPr="00EE6469" w:rsidRDefault="00EE6469" w:rsidP="00EE6469">
      <w:pPr>
        <w:pStyle w:val="Heading3"/>
      </w:pPr>
      <w:bookmarkStart w:id="68" w:name="_Toc28800664"/>
      <w:r w:rsidRPr="00EE6469">
        <w:t>Sharing</w:t>
      </w:r>
      <w:bookmarkEnd w:id="68"/>
    </w:p>
    <w:p w14:paraId="40DE8830" w14:textId="77777777" w:rsidR="00EE6469" w:rsidRPr="00EE6469" w:rsidRDefault="00EE6469" w:rsidP="00EE6469">
      <w:r w:rsidRPr="00EE6469">
        <w:t>Follow the teacher’s directions for sharing your project with others.</w:t>
      </w:r>
    </w:p>
    <w:p w14:paraId="341B67BD" w14:textId="51089F11" w:rsidR="00EE6469" w:rsidRPr="00EE6469" w:rsidRDefault="00EE6469" w:rsidP="00EE6469">
      <w:pPr>
        <w:pStyle w:val="Heading2"/>
      </w:pPr>
      <w:bookmarkStart w:id="69" w:name="_Toc28800665"/>
      <w:r w:rsidRPr="00EE6469">
        <w:t>Wrap</w:t>
      </w:r>
      <w:r w:rsidR="00AA2E00">
        <w:t>-</w:t>
      </w:r>
      <w:r w:rsidRPr="00EE6469">
        <w:t>up</w:t>
      </w:r>
      <w:bookmarkEnd w:id="69"/>
    </w:p>
    <w:p w14:paraId="1A679062" w14:textId="77777777" w:rsidR="00EE6469" w:rsidRPr="00EE6469" w:rsidRDefault="00EE6469" w:rsidP="00EE6469">
      <w:pPr>
        <w:pStyle w:val="Heading3"/>
      </w:pPr>
      <w:bookmarkStart w:id="70" w:name="_Toc28800666"/>
      <w:r w:rsidRPr="00EE6469">
        <w:t>Project assessment and reflection</w:t>
      </w:r>
      <w:bookmarkEnd w:id="70"/>
    </w:p>
    <w:p w14:paraId="121AC776" w14:textId="060D564C" w:rsidR="00EE6469" w:rsidRPr="00EE6469" w:rsidRDefault="00EE6469" w:rsidP="00EE6469">
      <w:pPr>
        <w:pStyle w:val="Numberedlist1"/>
        <w:numPr>
          <w:ilvl w:val="0"/>
          <w:numId w:val="44"/>
        </w:numPr>
      </w:pPr>
      <w:r w:rsidRPr="00EE6469">
        <w:t xml:space="preserve">Assess your project </w:t>
      </w:r>
      <w:r w:rsidR="00D952F9">
        <w:t xml:space="preserve">by </w:t>
      </w:r>
      <w:r w:rsidRPr="00EE6469">
        <w:t xml:space="preserve">using the Capstone </w:t>
      </w:r>
      <w:r w:rsidR="00AA2E00">
        <w:t>Rubric</w:t>
      </w:r>
      <w:r w:rsidRPr="00EE6469">
        <w:t>.</w:t>
      </w:r>
    </w:p>
    <w:p w14:paraId="2862B4C3" w14:textId="77777777" w:rsidR="00EE6469" w:rsidRPr="00EE6469" w:rsidRDefault="00EE6469" w:rsidP="00EE6469">
      <w:pPr>
        <w:pStyle w:val="Numberedlist1"/>
      </w:pPr>
      <w:r w:rsidRPr="00EE6469">
        <w:t>Reflect on your work and what you learned in this project by answering the questions at the end of the rubric.</w:t>
      </w:r>
    </w:p>
    <w:p w14:paraId="172B9225" w14:textId="77777777" w:rsidR="00EE6469" w:rsidRDefault="00EE6469" w:rsidP="007C662A">
      <w:pPr>
        <w:pStyle w:val="Heading2"/>
      </w:pPr>
      <w:bookmarkStart w:id="71" w:name="_Toc28800667"/>
      <w:r w:rsidRPr="00EE6469">
        <w:t>Glossary</w:t>
      </w:r>
      <w:bookmarkEnd w:id="71"/>
    </w:p>
    <w:tbl>
      <w:tblPr>
        <w:tblStyle w:val="TableGrid"/>
        <w:tblW w:w="5003" w:type="pct"/>
        <w:tblCellSpacing w:w="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2517"/>
        <w:gridCol w:w="6849"/>
      </w:tblGrid>
      <w:tr w:rsidR="00EE6469" w14:paraId="615EEF5C" w14:textId="77777777" w:rsidTr="00CF4D9F">
        <w:trPr>
          <w:trHeight w:val="20"/>
          <w:tblCellSpacing w:w="43" w:type="dxa"/>
        </w:trPr>
        <w:tc>
          <w:tcPr>
            <w:tcW w:w="1275" w:type="pct"/>
          </w:tcPr>
          <w:p w14:paraId="7D926264" w14:textId="77777777" w:rsidR="00EE6469" w:rsidRPr="001F5E2D" w:rsidRDefault="000C1695" w:rsidP="00CF4D9F">
            <w:pPr>
              <w:pStyle w:val="TableContent"/>
              <w:rPr>
                <w:rStyle w:val="Inlinebold"/>
              </w:rPr>
            </w:pPr>
            <w:r w:rsidRPr="001F5E2D">
              <w:rPr>
                <w:rStyle w:val="Inlinebold"/>
              </w:rPr>
              <w:t>Decomposition</w:t>
            </w:r>
          </w:p>
        </w:tc>
        <w:tc>
          <w:tcPr>
            <w:tcW w:w="3587" w:type="pct"/>
          </w:tcPr>
          <w:p w14:paraId="73D58512" w14:textId="498608C3" w:rsidR="00EE6469" w:rsidRDefault="000C1695" w:rsidP="007C2873">
            <w:pPr>
              <w:pStyle w:val="TableContent"/>
            </w:pPr>
            <w:r>
              <w:t>The process of breaking a large or complex problem into smaller</w:t>
            </w:r>
            <w:r w:rsidR="00217E10">
              <w:t>,</w:t>
            </w:r>
            <w:r>
              <w:t xml:space="preserve"> </w:t>
            </w:r>
            <w:r w:rsidR="00217E10">
              <w:t>easier</w:t>
            </w:r>
            <w:r>
              <w:t xml:space="preserve"> sub-problems.</w:t>
            </w:r>
          </w:p>
        </w:tc>
      </w:tr>
      <w:tr w:rsidR="007C2873" w14:paraId="62BFF10C" w14:textId="77777777" w:rsidTr="00CF4D9F">
        <w:trPr>
          <w:trHeight w:val="20"/>
          <w:tblCellSpacing w:w="43" w:type="dxa"/>
        </w:trPr>
        <w:tc>
          <w:tcPr>
            <w:tcW w:w="1275" w:type="pct"/>
          </w:tcPr>
          <w:p w14:paraId="121184F3" w14:textId="77777777" w:rsidR="007C2873" w:rsidRPr="001F5E2D" w:rsidRDefault="00C4022F" w:rsidP="007C2873">
            <w:pPr>
              <w:rPr>
                <w:rStyle w:val="Inlinebold"/>
              </w:rPr>
            </w:pPr>
            <w:r w:rsidRPr="001F5E2D">
              <w:rPr>
                <w:rStyle w:val="Inlinebold"/>
              </w:rPr>
              <w:t>Authentic audience</w:t>
            </w:r>
          </w:p>
        </w:tc>
        <w:tc>
          <w:tcPr>
            <w:tcW w:w="3587" w:type="pct"/>
          </w:tcPr>
          <w:p w14:paraId="452620AA" w14:textId="789D2353" w:rsidR="007C2873" w:rsidRDefault="00C4022F" w:rsidP="007C2873">
            <w:pPr>
              <w:pStyle w:val="TableContent"/>
            </w:pPr>
            <w:r>
              <w:t>Individuals or organizations in the community beyond the classroom that would be interested in or could use the results of your project. For example</w:t>
            </w:r>
            <w:r w:rsidR="00217E10">
              <w:t>,</w:t>
            </w:r>
            <w:r>
              <w:t xml:space="preserve"> the local humane society </w:t>
            </w:r>
            <w:r w:rsidR="00FD4706">
              <w:t xml:space="preserve">might be interested in your solution to the problem of abandoned pets and want to use posters you create. </w:t>
            </w:r>
          </w:p>
        </w:tc>
      </w:tr>
    </w:tbl>
    <w:bookmarkEnd w:id="48"/>
    <w:bookmarkEnd w:id="49"/>
    <w:p w14:paraId="305302EF" w14:textId="1F36EC83" w:rsidR="001D4783" w:rsidRPr="001F5E2D" w:rsidRDefault="00A01AAA" w:rsidP="00A01AAA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Glossary terms and definitions</w:t>
      </w:r>
    </w:p>
    <w:sectPr w:rsidR="001D4783" w:rsidRPr="001F5E2D" w:rsidSect="00E15BA6">
      <w:headerReference w:type="first" r:id="rId12"/>
      <w:footerReference w:type="first" r:id="rId13"/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EC3F1" w14:textId="77777777" w:rsidR="00740F1F" w:rsidRDefault="00740F1F" w:rsidP="004F14C0">
      <w:pPr>
        <w:spacing w:after="0"/>
      </w:pPr>
      <w:r>
        <w:separator/>
      </w:r>
    </w:p>
  </w:endnote>
  <w:endnote w:type="continuationSeparator" w:id="0">
    <w:p w14:paraId="7904AD5D" w14:textId="77777777" w:rsidR="00740F1F" w:rsidRDefault="00740F1F" w:rsidP="004F14C0">
      <w:pPr>
        <w:spacing w:after="0"/>
      </w:pPr>
      <w:r>
        <w:continuationSeparator/>
      </w:r>
    </w:p>
  </w:endnote>
  <w:endnote w:type="continuationNotice" w:id="1">
    <w:p w14:paraId="7FF13709" w14:textId="77777777" w:rsidR="00740F1F" w:rsidRDefault="00740F1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5" w:name="_Hlk28798935" w:displacedByCustomXml="next"/>
  <w:bookmarkStart w:id="16" w:name="_Hlk28798934" w:displacedByCustomXml="next"/>
  <w:bookmarkStart w:id="17" w:name="_Hlk28790557" w:displacedByCustomXml="next"/>
  <w:bookmarkStart w:id="18" w:name="_Hlk28790556" w:displacedByCustomXml="next"/>
  <w:bookmarkStart w:id="19" w:name="_Hlk28790551" w:displacedByCustomXml="next"/>
  <w:bookmarkStart w:id="20" w:name="_Hlk28790550" w:displacedByCustomXml="next"/>
  <w:bookmarkStart w:id="21" w:name="_Hlk28784851" w:displacedByCustomXml="next"/>
  <w:bookmarkStart w:id="22" w:name="_Hlk28784850" w:displacedByCustomXml="next"/>
  <w:bookmarkStart w:id="23" w:name="_Hlk28784844" w:displacedByCustomXml="next"/>
  <w:bookmarkStart w:id="24" w:name="_Hlk28784843" w:displacedByCustomXml="next"/>
  <w:bookmarkStart w:id="25" w:name="_Hlk28782849" w:displacedByCustomXml="next"/>
  <w:bookmarkStart w:id="26" w:name="_Hlk28782848" w:displacedByCustomXml="next"/>
  <w:bookmarkStart w:id="27" w:name="_Hlk28782838" w:displacedByCustomXml="next"/>
  <w:bookmarkStart w:id="28" w:name="_Hlk28782837" w:displacedByCustomXml="next"/>
  <w:bookmarkStart w:id="29" w:name="_Hlk28776490" w:displacedByCustomXml="next"/>
  <w:bookmarkStart w:id="30" w:name="_Hlk28776489" w:displacedByCustomXml="next"/>
  <w:bookmarkStart w:id="31" w:name="_Hlk28768496" w:displacedByCustomXml="next"/>
  <w:bookmarkStart w:id="32" w:name="_Hlk28768495" w:displacedByCustomXml="next"/>
  <w:bookmarkStart w:id="33" w:name="_Hlk28768489" w:displacedByCustomXml="next"/>
  <w:bookmarkStart w:id="34" w:name="_Hlk28768488" w:displacedByCustomXml="next"/>
  <w:bookmarkStart w:id="35" w:name="_Hlk28767082" w:displacedByCustomXml="next"/>
  <w:bookmarkStart w:id="36" w:name="_Hlk28767081" w:displacedByCustomXml="next"/>
  <w:bookmarkStart w:id="37" w:name="_Hlk28767073" w:displacedByCustomXml="next"/>
  <w:bookmarkStart w:id="38" w:name="_Hlk28767072" w:displacedByCustomXml="next"/>
  <w:sdt>
    <w:sdtPr>
      <w:id w:val="-434520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2CAEB" w14:textId="77777777" w:rsidR="00AA2E00" w:rsidRDefault="00AA2E00" w:rsidP="00AA2E00">
        <w:pPr>
          <w:pStyle w:val="Footer"/>
          <w:jc w:val="right"/>
        </w:pPr>
        <w:r w:rsidRPr="00217DDE">
          <w:rPr>
            <w:noProof/>
          </w:rPr>
          <w:drawing>
            <wp:anchor distT="0" distB="0" distL="114300" distR="114300" simplePos="0" relativeHeight="251669504" behindDoc="0" locked="0" layoutInCell="1" allowOverlap="1" wp14:anchorId="3CCF9980" wp14:editId="03408E35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1708785" cy="336550"/>
              <wp:effectExtent l="0" t="0" r="0" b="6350"/>
              <wp:wrapNone/>
              <wp:docPr id="14" name="Picture 14" descr="&quot;&quot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7297" b="28859"/>
                      <a:stretch/>
                    </pic:blipFill>
                    <pic:spPr bwMode="auto">
                      <a:xfrm>
                        <a:off x="0" y="0"/>
                        <a:ext cx="170878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17DDE">
          <w:rPr>
            <w:noProof/>
          </w:rPr>
          <mc:AlternateContent>
            <mc:Choice Requires="wps">
              <w:drawing>
                <wp:inline distT="0" distB="0" distL="0" distR="0" wp14:anchorId="5E9C3E66" wp14:editId="2B12C346">
                  <wp:extent cx="425885" cy="338202"/>
                  <wp:effectExtent l="0" t="0" r="0" b="5080"/>
                  <wp:docPr id="13" name="Text Box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5885" cy="3382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457EEB" w14:textId="77777777" w:rsidR="00AA2E00" w:rsidRDefault="00AA2E00" w:rsidP="00AA2E00"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E9C3E66"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7" type="#_x0000_t202" style="width:33.5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" fillcolor="white [3201]" stroked="f" strokeweight=".5pt">
                  <v:textbox>
                    <w:txbxContent>
                      <w:p w14:paraId="4A457EEB" w14:textId="77777777" w:rsidR="00AA2E00" w:rsidRDefault="00AA2E00" w:rsidP="00AA2E00"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anchorlock/>
                </v:shape>
              </w:pict>
            </mc:Fallback>
          </mc:AlternateContent>
        </w:r>
      </w:p>
    </w:sdtContent>
  </w:sdt>
  <w:bookmarkEnd w:id="15" w:displacedByCustomXml="prev"/>
  <w:bookmarkEnd w:id="16" w:displacedByCustomXml="prev"/>
  <w:bookmarkEnd w:id="17" w:displacedByCustomXml="prev"/>
  <w:bookmarkEnd w:id="18" w:displacedByCustomXml="prev"/>
  <w:bookmarkEnd w:id="19" w:displacedByCustomXml="prev"/>
  <w:bookmarkEnd w:id="20" w:displacedByCustomXml="prev"/>
  <w:bookmarkEnd w:id="21" w:displacedByCustomXml="prev"/>
  <w:bookmarkEnd w:id="22" w:displacedByCustomXml="prev"/>
  <w:bookmarkEnd w:id="23" w:displacedByCustomXml="prev"/>
  <w:bookmarkEnd w:id="24" w:displacedByCustomXml="prev"/>
  <w:bookmarkEnd w:id="25" w:displacedByCustomXml="prev"/>
  <w:bookmarkEnd w:id="26" w:displacedByCustomXml="prev"/>
  <w:bookmarkEnd w:id="27" w:displacedByCustomXml="prev"/>
  <w:bookmarkEnd w:id="28" w:displacedByCustomXml="prev"/>
  <w:bookmarkEnd w:id="29" w:displacedByCustomXml="prev"/>
  <w:bookmarkEnd w:id="30" w:displacedByCustomXml="prev"/>
  <w:bookmarkEnd w:id="31" w:displacedByCustomXml="prev"/>
  <w:bookmarkEnd w:id="32" w:displacedByCustomXml="prev"/>
  <w:bookmarkEnd w:id="33" w:displacedByCustomXml="prev"/>
  <w:bookmarkEnd w:id="34" w:displacedByCustomXml="prev"/>
  <w:bookmarkEnd w:id="35" w:displacedByCustomXml="prev"/>
  <w:bookmarkEnd w:id="36" w:displacedByCustomXml="prev"/>
  <w:bookmarkEnd w:id="37" w:displacedByCustomXml="prev"/>
  <w:bookmarkEnd w:id="38" w:displacedByCustomXml="prev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6556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FA07F" w14:textId="77777777" w:rsidR="00AA2E00" w:rsidRDefault="00AA2E00" w:rsidP="00AA2E00">
        <w:pPr>
          <w:pStyle w:val="Footer"/>
          <w:jc w:val="right"/>
        </w:pPr>
        <w:r w:rsidRPr="00217DDE">
          <w:rPr>
            <w:noProof/>
          </w:rPr>
          <w:drawing>
            <wp:anchor distT="0" distB="0" distL="114300" distR="114300" simplePos="0" relativeHeight="251671552" behindDoc="0" locked="0" layoutInCell="1" allowOverlap="1" wp14:anchorId="144CD59F" wp14:editId="62ABF20D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1708785" cy="336550"/>
              <wp:effectExtent l="0" t="0" r="0" b="6350"/>
              <wp:wrapNone/>
              <wp:docPr id="16" name="Picture 16" descr="&quot;&quot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7297" b="28859"/>
                      <a:stretch/>
                    </pic:blipFill>
                    <pic:spPr bwMode="auto">
                      <a:xfrm>
                        <a:off x="0" y="0"/>
                        <a:ext cx="170878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217DDE">
          <w:rPr>
            <w:noProof/>
          </w:rPr>
          <mc:AlternateContent>
            <mc:Choice Requires="wps">
              <w:drawing>
                <wp:inline distT="0" distB="0" distL="0" distR="0" wp14:anchorId="7971CCE3" wp14:editId="1DCE1D73">
                  <wp:extent cx="425885" cy="338202"/>
                  <wp:effectExtent l="0" t="0" r="0" b="5080"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25885" cy="3382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19B207" w14:textId="77777777" w:rsidR="00AA2E00" w:rsidRDefault="00AA2E00" w:rsidP="00AA2E00"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971CCE3"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width:33.5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" fillcolor="white [3201]" stroked="f" strokeweight=".5pt">
                  <v:textbox>
                    <w:txbxContent>
                      <w:p w14:paraId="7819B207" w14:textId="77777777" w:rsidR="00AA2E00" w:rsidRDefault="00AA2E00" w:rsidP="00AA2E00"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anchorlock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127A6" w14:textId="77777777" w:rsidR="00740F1F" w:rsidRDefault="00740F1F" w:rsidP="004F14C0">
      <w:pPr>
        <w:spacing w:after="0"/>
      </w:pPr>
      <w:r>
        <w:separator/>
      </w:r>
    </w:p>
  </w:footnote>
  <w:footnote w:type="continuationSeparator" w:id="0">
    <w:p w14:paraId="4014CB45" w14:textId="77777777" w:rsidR="00740F1F" w:rsidRDefault="00740F1F" w:rsidP="004F14C0">
      <w:pPr>
        <w:spacing w:after="0"/>
      </w:pPr>
      <w:r>
        <w:continuationSeparator/>
      </w:r>
    </w:p>
  </w:footnote>
  <w:footnote w:type="continuationNotice" w:id="1">
    <w:p w14:paraId="00C681CA" w14:textId="77777777" w:rsidR="00740F1F" w:rsidRDefault="00740F1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4246" w14:textId="593DF185" w:rsidR="00E15905" w:rsidRDefault="00AA2E00" w:rsidP="00AA2E00">
    <w:pPr>
      <w:pStyle w:val="Header"/>
      <w:jc w:val="right"/>
    </w:pPr>
    <w:r>
      <w:t>40567A: Microsoft Excel associate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832A" w14:textId="67440FA6" w:rsidR="003C24F9" w:rsidRDefault="003C24F9" w:rsidP="003C24F9">
    <w:pPr>
      <w:pStyle w:val="Header"/>
      <w:ind w:left="57"/>
      <w:jc w:val="right"/>
    </w:pPr>
  </w:p>
  <w:p w14:paraId="62ABFE5F" w14:textId="77777777" w:rsidR="003C24F9" w:rsidRDefault="003C2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.45pt;height:83.9pt" o:bullet="t">
        <v:imagedata r:id="rId1" o:title="leaf@0"/>
      </v:shape>
    </w:pict>
  </w:numPicBullet>
  <w:abstractNum w:abstractNumId="0" w15:restartNumberingAfterBreak="0">
    <w:nsid w:val="068C4F45"/>
    <w:multiLevelType w:val="hybridMultilevel"/>
    <w:tmpl w:val="58868884"/>
    <w:lvl w:ilvl="0" w:tplc="BB68FAD4">
      <w:start w:val="1"/>
      <w:numFmt w:val="bullet"/>
      <w:pStyle w:val="Bulle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0AEE28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56D14"/>
    <w:multiLevelType w:val="hybridMultilevel"/>
    <w:tmpl w:val="AB46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252E"/>
    <w:multiLevelType w:val="hybridMultilevel"/>
    <w:tmpl w:val="5EDECE3E"/>
    <w:lvl w:ilvl="0" w:tplc="AD7AA8FE">
      <w:start w:val="1"/>
      <w:numFmt w:val="lowerLetter"/>
      <w:pStyle w:val="Numberedlist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534F4"/>
    <w:multiLevelType w:val="hybridMultilevel"/>
    <w:tmpl w:val="8960B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C7B4F"/>
    <w:multiLevelType w:val="hybridMultilevel"/>
    <w:tmpl w:val="5A3045A8"/>
    <w:lvl w:ilvl="0" w:tplc="C0BC8796">
      <w:start w:val="1"/>
      <w:numFmt w:val="bullet"/>
      <w:pStyle w:val="GuidancetoSME"/>
      <w:lvlText w:val=""/>
      <w:lvlJc w:val="left"/>
      <w:pPr>
        <w:ind w:left="720" w:hanging="360"/>
      </w:pPr>
      <w:rPr>
        <w:rFonts w:ascii="Wingdings 2" w:hAnsi="Wingdings 2" w:hint="default"/>
        <w:color w:val="C45911"/>
        <w:sz w:val="14"/>
      </w:rPr>
    </w:lvl>
    <w:lvl w:ilvl="1" w:tplc="2CAE63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10A49"/>
    <w:multiLevelType w:val="hybridMultilevel"/>
    <w:tmpl w:val="3D427650"/>
    <w:lvl w:ilvl="0" w:tplc="6088CDD0">
      <w:start w:val="1"/>
      <w:numFmt w:val="bullet"/>
      <w:lvlText w:val=""/>
      <w:lvlJc w:val="left"/>
      <w:pPr>
        <w:ind w:left="360" w:hanging="360"/>
      </w:pPr>
      <w:rPr>
        <w:rFonts w:ascii="Wingdings 2" w:hAnsi="Wingdings 2" w:hint="default"/>
        <w:color w:val="000000" w:themeColor="text1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F4B1E"/>
    <w:multiLevelType w:val="hybridMultilevel"/>
    <w:tmpl w:val="8B2225F4"/>
    <w:lvl w:ilvl="0" w:tplc="5FD84858">
      <w:start w:val="1"/>
      <w:numFmt w:val="bullet"/>
      <w:pStyle w:val="Heading5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272C7"/>
    <w:multiLevelType w:val="hybridMultilevel"/>
    <w:tmpl w:val="295C1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B12A66"/>
    <w:multiLevelType w:val="hybridMultilevel"/>
    <w:tmpl w:val="7054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22FFA"/>
    <w:multiLevelType w:val="hybridMultilevel"/>
    <w:tmpl w:val="C932027C"/>
    <w:lvl w:ilvl="0" w:tplc="9FB69488">
      <w:start w:val="1"/>
      <w:numFmt w:val="bullet"/>
      <w:pStyle w:val="GuidancetoSMEsecondlevel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6FA2"/>
    <w:multiLevelType w:val="hybridMultilevel"/>
    <w:tmpl w:val="E78C9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C26182"/>
    <w:multiLevelType w:val="hybridMultilevel"/>
    <w:tmpl w:val="2B9412C6"/>
    <w:lvl w:ilvl="0" w:tplc="3210F9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F08C9"/>
    <w:multiLevelType w:val="hybridMultilevel"/>
    <w:tmpl w:val="7744D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D256A"/>
    <w:multiLevelType w:val="hybridMultilevel"/>
    <w:tmpl w:val="0B5E9592"/>
    <w:lvl w:ilvl="0" w:tplc="D6DA0812">
      <w:start w:val="1"/>
      <w:numFmt w:val="decimal"/>
      <w:pStyle w:val="Numberedlist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1F0112"/>
    <w:multiLevelType w:val="hybridMultilevel"/>
    <w:tmpl w:val="FC6430CE"/>
    <w:lvl w:ilvl="0" w:tplc="94DE732C">
      <w:start w:val="1"/>
      <w:numFmt w:val="bullet"/>
      <w:pStyle w:val="Authornoteintab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EF2B5C"/>
    <w:multiLevelType w:val="multilevel"/>
    <w:tmpl w:val="447CD5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7464529"/>
    <w:multiLevelType w:val="hybridMultilevel"/>
    <w:tmpl w:val="DB16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E2DC0"/>
    <w:multiLevelType w:val="multilevel"/>
    <w:tmpl w:val="AA92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CCE6197"/>
    <w:multiLevelType w:val="hybridMultilevel"/>
    <w:tmpl w:val="4FB2C7D8"/>
    <w:lvl w:ilvl="0" w:tplc="1C5E9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5145B"/>
    <w:multiLevelType w:val="hybridMultilevel"/>
    <w:tmpl w:val="5CF8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B762D"/>
    <w:multiLevelType w:val="multilevel"/>
    <w:tmpl w:val="C7660700"/>
    <w:lvl w:ilvl="0">
      <w:start w:val="1"/>
      <w:numFmt w:val="bullet"/>
      <w:pStyle w:val="Bulletlevel3"/>
      <w:lvlText w:val=""/>
      <w:lvlJc w:val="left"/>
      <w:pPr>
        <w:ind w:left="1211" w:hanging="360"/>
      </w:pPr>
      <w:rPr>
        <w:rFonts w:ascii="Wingdings 2" w:hAnsi="Wingdings 2" w:hint="default"/>
        <w:sz w:val="1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20D3C52"/>
    <w:multiLevelType w:val="hybridMultilevel"/>
    <w:tmpl w:val="E9589246"/>
    <w:lvl w:ilvl="0" w:tplc="2490F8EE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37614"/>
    <w:multiLevelType w:val="hybridMultilevel"/>
    <w:tmpl w:val="5B680E64"/>
    <w:lvl w:ilvl="0" w:tplc="BC580C5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9"/>
  </w:num>
  <w:num w:numId="5">
    <w:abstractNumId w:val="13"/>
    <w:lvlOverride w:ilvl="0">
      <w:startOverride w:val="1"/>
    </w:lvlOverride>
  </w:num>
  <w:num w:numId="6">
    <w:abstractNumId w:val="12"/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4"/>
  </w:num>
  <w:num w:numId="12">
    <w:abstractNumId w:val="6"/>
  </w:num>
  <w:num w:numId="13">
    <w:abstractNumId w:val="11"/>
  </w:num>
  <w:num w:numId="14">
    <w:abstractNumId w:val="4"/>
  </w:num>
  <w:num w:numId="15">
    <w:abstractNumId w:val="18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2"/>
  </w:num>
  <w:num w:numId="32">
    <w:abstractNumId w:val="2"/>
    <w:lvlOverride w:ilvl="0">
      <w:startOverride w:val="1"/>
    </w:lvlOverride>
  </w:num>
  <w:num w:numId="33">
    <w:abstractNumId w:val="0"/>
  </w:num>
  <w:num w:numId="34">
    <w:abstractNumId w:val="20"/>
  </w:num>
  <w:num w:numId="35">
    <w:abstractNumId w:val="2"/>
    <w:lvlOverride w:ilvl="0">
      <w:startOverride w:val="1"/>
    </w:lvlOverride>
  </w:num>
  <w:num w:numId="36">
    <w:abstractNumId w:val="21"/>
  </w:num>
  <w:num w:numId="37">
    <w:abstractNumId w:val="5"/>
  </w:num>
  <w:num w:numId="38">
    <w:abstractNumId w:val="13"/>
    <w:lvlOverride w:ilvl="0">
      <w:startOverride w:val="1"/>
    </w:lvlOverride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13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13"/>
    <w:lvlOverride w:ilvl="0">
      <w:startOverride w:val="1"/>
    </w:lvlOverride>
  </w:num>
  <w:num w:numId="44">
    <w:abstractNumId w:val="13"/>
    <w:lvlOverride w:ilvl="0">
      <w:startOverride w:val="1"/>
    </w:lvlOverride>
  </w:num>
  <w:num w:numId="45">
    <w:abstractNumId w:val="8"/>
  </w:num>
  <w:num w:numId="46">
    <w:abstractNumId w:val="16"/>
  </w:num>
  <w:num w:numId="47">
    <w:abstractNumId w:val="13"/>
    <w:lvlOverride w:ilvl="0">
      <w:startOverride w:val="1"/>
    </w:lvlOverride>
  </w:num>
  <w:num w:numId="48">
    <w:abstractNumId w:val="19"/>
  </w:num>
  <w:num w:numId="49">
    <w:abstractNumId w:val="7"/>
  </w:num>
  <w:num w:numId="50">
    <w:abstractNumId w:val="10"/>
  </w:num>
  <w:num w:numId="51">
    <w:abstractNumId w:val="13"/>
  </w:num>
  <w:num w:numId="52">
    <w:abstractNumId w:val="13"/>
    <w:lvlOverride w:ilvl="0">
      <w:startOverride w:val="1"/>
    </w:lvlOverride>
  </w:num>
  <w:num w:numId="53">
    <w:abstractNumId w:val="22"/>
  </w:num>
  <w:num w:numId="54">
    <w:abstractNumId w:val="3"/>
  </w:num>
  <w:num w:numId="55">
    <w:abstractNumId w:val="1"/>
  </w:num>
  <w:num w:numId="56">
    <w:abstractNumId w:val="15"/>
  </w:num>
  <w:num w:numId="57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mirrorMargins/>
  <w:proofState w:spelling="clean" w:grammar="clean"/>
  <w:attachedTemplate r:id="rId1"/>
  <w:linkStyles/>
  <w:stylePaneFormatFilter w:val="9308" w:allStyles="0" w:customStyles="0" w:latentStyles="0" w:stylesInUse="1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HrqMZYx44Jw9mkT+/mA9599y1x4cpG7xAzvbtZiEr2DIW7+pWTjuITQ8eNnKPYtiuOrCmNBDY9TMoSLusfFjUQ==" w:salt="1ZRflw0PTBAskG3jJuHcjw==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NzI2MLQ0NzAzNzNU0lEKTi0uzszPAykwrQUAL3KTuSwAAAA="/>
  </w:docVars>
  <w:rsids>
    <w:rsidRoot w:val="00B62A8C"/>
    <w:rsid w:val="000023E5"/>
    <w:rsid w:val="00012DBF"/>
    <w:rsid w:val="000164ED"/>
    <w:rsid w:val="0002237E"/>
    <w:rsid w:val="000254D7"/>
    <w:rsid w:val="0002631C"/>
    <w:rsid w:val="0003358E"/>
    <w:rsid w:val="0004006E"/>
    <w:rsid w:val="00042FF2"/>
    <w:rsid w:val="00045BEA"/>
    <w:rsid w:val="000469D0"/>
    <w:rsid w:val="00047408"/>
    <w:rsid w:val="0004745C"/>
    <w:rsid w:val="00061BBD"/>
    <w:rsid w:val="000656DE"/>
    <w:rsid w:val="000674FD"/>
    <w:rsid w:val="000822B2"/>
    <w:rsid w:val="00085277"/>
    <w:rsid w:val="0008725A"/>
    <w:rsid w:val="00092442"/>
    <w:rsid w:val="000969E5"/>
    <w:rsid w:val="00096C1C"/>
    <w:rsid w:val="000973A1"/>
    <w:rsid w:val="000A5418"/>
    <w:rsid w:val="000A6838"/>
    <w:rsid w:val="000A6CCB"/>
    <w:rsid w:val="000B0230"/>
    <w:rsid w:val="000B1792"/>
    <w:rsid w:val="000B78C0"/>
    <w:rsid w:val="000C013E"/>
    <w:rsid w:val="000C1695"/>
    <w:rsid w:val="000C259F"/>
    <w:rsid w:val="000C3B12"/>
    <w:rsid w:val="000C562C"/>
    <w:rsid w:val="000C6BE7"/>
    <w:rsid w:val="000C7E6C"/>
    <w:rsid w:val="000D2362"/>
    <w:rsid w:val="000D3D96"/>
    <w:rsid w:val="000D5939"/>
    <w:rsid w:val="000D6616"/>
    <w:rsid w:val="000D7640"/>
    <w:rsid w:val="000E260F"/>
    <w:rsid w:val="000E3D40"/>
    <w:rsid w:val="000E3D63"/>
    <w:rsid w:val="000E6E51"/>
    <w:rsid w:val="000E73BD"/>
    <w:rsid w:val="000F16ED"/>
    <w:rsid w:val="000F1EF5"/>
    <w:rsid w:val="000F2ED6"/>
    <w:rsid w:val="000F3A70"/>
    <w:rsid w:val="000F44D8"/>
    <w:rsid w:val="000F7487"/>
    <w:rsid w:val="00102337"/>
    <w:rsid w:val="00102563"/>
    <w:rsid w:val="00102DFD"/>
    <w:rsid w:val="00104695"/>
    <w:rsid w:val="00106604"/>
    <w:rsid w:val="0010686B"/>
    <w:rsid w:val="00117AB7"/>
    <w:rsid w:val="0012587D"/>
    <w:rsid w:val="00125CC1"/>
    <w:rsid w:val="00130B96"/>
    <w:rsid w:val="00135C6B"/>
    <w:rsid w:val="00136FA5"/>
    <w:rsid w:val="00142998"/>
    <w:rsid w:val="00144C38"/>
    <w:rsid w:val="001453BB"/>
    <w:rsid w:val="001519D1"/>
    <w:rsid w:val="00151BB3"/>
    <w:rsid w:val="001544C6"/>
    <w:rsid w:val="00154AC2"/>
    <w:rsid w:val="00160CBB"/>
    <w:rsid w:val="0016526E"/>
    <w:rsid w:val="0016780E"/>
    <w:rsid w:val="00174D5A"/>
    <w:rsid w:val="001803AA"/>
    <w:rsid w:val="00185BE8"/>
    <w:rsid w:val="00192E87"/>
    <w:rsid w:val="00192F00"/>
    <w:rsid w:val="0019413D"/>
    <w:rsid w:val="0019445C"/>
    <w:rsid w:val="00195BE0"/>
    <w:rsid w:val="001973FB"/>
    <w:rsid w:val="001A7FC1"/>
    <w:rsid w:val="001B1B6A"/>
    <w:rsid w:val="001B67AB"/>
    <w:rsid w:val="001B6BF0"/>
    <w:rsid w:val="001B7E43"/>
    <w:rsid w:val="001C0CD1"/>
    <w:rsid w:val="001C157E"/>
    <w:rsid w:val="001C5524"/>
    <w:rsid w:val="001D2974"/>
    <w:rsid w:val="001D3DD2"/>
    <w:rsid w:val="001D4783"/>
    <w:rsid w:val="001E019F"/>
    <w:rsid w:val="001E20D5"/>
    <w:rsid w:val="001E34E9"/>
    <w:rsid w:val="001E4784"/>
    <w:rsid w:val="001F5E2D"/>
    <w:rsid w:val="001F6D86"/>
    <w:rsid w:val="0020140D"/>
    <w:rsid w:val="002044AC"/>
    <w:rsid w:val="002065D6"/>
    <w:rsid w:val="00215F3D"/>
    <w:rsid w:val="00217E10"/>
    <w:rsid w:val="0022173E"/>
    <w:rsid w:val="002255FA"/>
    <w:rsid w:val="002256F3"/>
    <w:rsid w:val="00227EAE"/>
    <w:rsid w:val="0024358E"/>
    <w:rsid w:val="002503B7"/>
    <w:rsid w:val="00256E76"/>
    <w:rsid w:val="0026020C"/>
    <w:rsid w:val="00272DC0"/>
    <w:rsid w:val="00276D0B"/>
    <w:rsid w:val="00281398"/>
    <w:rsid w:val="00282DCD"/>
    <w:rsid w:val="0028369A"/>
    <w:rsid w:val="002849A3"/>
    <w:rsid w:val="002879FC"/>
    <w:rsid w:val="00287E44"/>
    <w:rsid w:val="002946AF"/>
    <w:rsid w:val="002A0CA5"/>
    <w:rsid w:val="002A27A4"/>
    <w:rsid w:val="002A297E"/>
    <w:rsid w:val="002A3DAC"/>
    <w:rsid w:val="002A765E"/>
    <w:rsid w:val="002B5ECA"/>
    <w:rsid w:val="002C493A"/>
    <w:rsid w:val="002D04B0"/>
    <w:rsid w:val="002D3516"/>
    <w:rsid w:val="002D510F"/>
    <w:rsid w:val="002D7E42"/>
    <w:rsid w:val="002F1397"/>
    <w:rsid w:val="002F3033"/>
    <w:rsid w:val="003117D4"/>
    <w:rsid w:val="00313948"/>
    <w:rsid w:val="0031442D"/>
    <w:rsid w:val="00320A11"/>
    <w:rsid w:val="003218DD"/>
    <w:rsid w:val="00322442"/>
    <w:rsid w:val="003350EA"/>
    <w:rsid w:val="0033573B"/>
    <w:rsid w:val="003426FF"/>
    <w:rsid w:val="00344CE1"/>
    <w:rsid w:val="0034574D"/>
    <w:rsid w:val="00350A55"/>
    <w:rsid w:val="0035231B"/>
    <w:rsid w:val="00352CA7"/>
    <w:rsid w:val="0036150F"/>
    <w:rsid w:val="00363019"/>
    <w:rsid w:val="003640E4"/>
    <w:rsid w:val="003655ED"/>
    <w:rsid w:val="00367995"/>
    <w:rsid w:val="00372B59"/>
    <w:rsid w:val="00373843"/>
    <w:rsid w:val="00373CEE"/>
    <w:rsid w:val="00376C3B"/>
    <w:rsid w:val="003805BE"/>
    <w:rsid w:val="00380BEB"/>
    <w:rsid w:val="00386BC6"/>
    <w:rsid w:val="00386F9A"/>
    <w:rsid w:val="00391D96"/>
    <w:rsid w:val="003934B4"/>
    <w:rsid w:val="00393EB6"/>
    <w:rsid w:val="003974C0"/>
    <w:rsid w:val="003A20C9"/>
    <w:rsid w:val="003A4873"/>
    <w:rsid w:val="003A64DE"/>
    <w:rsid w:val="003B1168"/>
    <w:rsid w:val="003C067C"/>
    <w:rsid w:val="003C189E"/>
    <w:rsid w:val="003C24F9"/>
    <w:rsid w:val="003C7A62"/>
    <w:rsid w:val="003D22E1"/>
    <w:rsid w:val="003D4069"/>
    <w:rsid w:val="003D6677"/>
    <w:rsid w:val="003D6824"/>
    <w:rsid w:val="003E614F"/>
    <w:rsid w:val="003F00FC"/>
    <w:rsid w:val="003F0360"/>
    <w:rsid w:val="003F70A1"/>
    <w:rsid w:val="00402963"/>
    <w:rsid w:val="00402E78"/>
    <w:rsid w:val="0040331F"/>
    <w:rsid w:val="00412391"/>
    <w:rsid w:val="00412912"/>
    <w:rsid w:val="00412F60"/>
    <w:rsid w:val="004234CC"/>
    <w:rsid w:val="0043038D"/>
    <w:rsid w:val="004305EE"/>
    <w:rsid w:val="0043201A"/>
    <w:rsid w:val="00442221"/>
    <w:rsid w:val="00442FB5"/>
    <w:rsid w:val="00444D31"/>
    <w:rsid w:val="00445487"/>
    <w:rsid w:val="00450B2E"/>
    <w:rsid w:val="00450F72"/>
    <w:rsid w:val="004570D5"/>
    <w:rsid w:val="0046051C"/>
    <w:rsid w:val="00460A4D"/>
    <w:rsid w:val="0046243C"/>
    <w:rsid w:val="004626D0"/>
    <w:rsid w:val="00465FBB"/>
    <w:rsid w:val="004723F2"/>
    <w:rsid w:val="0047439E"/>
    <w:rsid w:val="0047509F"/>
    <w:rsid w:val="004755E9"/>
    <w:rsid w:val="004759C1"/>
    <w:rsid w:val="00475C06"/>
    <w:rsid w:val="00480318"/>
    <w:rsid w:val="00481A86"/>
    <w:rsid w:val="00484C00"/>
    <w:rsid w:val="00485236"/>
    <w:rsid w:val="004853C1"/>
    <w:rsid w:val="00490894"/>
    <w:rsid w:val="00491120"/>
    <w:rsid w:val="0049194B"/>
    <w:rsid w:val="00493AE4"/>
    <w:rsid w:val="00494196"/>
    <w:rsid w:val="00494C39"/>
    <w:rsid w:val="004A5999"/>
    <w:rsid w:val="004A77FF"/>
    <w:rsid w:val="004A7903"/>
    <w:rsid w:val="004B1A3E"/>
    <w:rsid w:val="004C5519"/>
    <w:rsid w:val="004C5850"/>
    <w:rsid w:val="004C6704"/>
    <w:rsid w:val="004C685C"/>
    <w:rsid w:val="004C7776"/>
    <w:rsid w:val="004C7F7E"/>
    <w:rsid w:val="004D1C03"/>
    <w:rsid w:val="004F09EA"/>
    <w:rsid w:val="004F0F32"/>
    <w:rsid w:val="004F14C0"/>
    <w:rsid w:val="004F4645"/>
    <w:rsid w:val="004F6514"/>
    <w:rsid w:val="004F7538"/>
    <w:rsid w:val="004F7E7E"/>
    <w:rsid w:val="00502606"/>
    <w:rsid w:val="00504D01"/>
    <w:rsid w:val="00507DD3"/>
    <w:rsid w:val="00510D8A"/>
    <w:rsid w:val="00510EF1"/>
    <w:rsid w:val="00514C60"/>
    <w:rsid w:val="005222FC"/>
    <w:rsid w:val="00534C02"/>
    <w:rsid w:val="00543807"/>
    <w:rsid w:val="00545AB8"/>
    <w:rsid w:val="00562849"/>
    <w:rsid w:val="00566157"/>
    <w:rsid w:val="00566916"/>
    <w:rsid w:val="005701CA"/>
    <w:rsid w:val="005756E1"/>
    <w:rsid w:val="00576041"/>
    <w:rsid w:val="0058149F"/>
    <w:rsid w:val="00583ECB"/>
    <w:rsid w:val="00585A7C"/>
    <w:rsid w:val="00590A01"/>
    <w:rsid w:val="005949A8"/>
    <w:rsid w:val="005A15E3"/>
    <w:rsid w:val="005A47D3"/>
    <w:rsid w:val="005A48A7"/>
    <w:rsid w:val="005A7623"/>
    <w:rsid w:val="005B0410"/>
    <w:rsid w:val="005B6C37"/>
    <w:rsid w:val="005B6EDB"/>
    <w:rsid w:val="005B77D0"/>
    <w:rsid w:val="005C03EE"/>
    <w:rsid w:val="005C2D73"/>
    <w:rsid w:val="005C370B"/>
    <w:rsid w:val="005C431A"/>
    <w:rsid w:val="005C73BD"/>
    <w:rsid w:val="005D2094"/>
    <w:rsid w:val="005D3910"/>
    <w:rsid w:val="005F0E57"/>
    <w:rsid w:val="005F0E93"/>
    <w:rsid w:val="005F4C9D"/>
    <w:rsid w:val="005F6E1D"/>
    <w:rsid w:val="005F787A"/>
    <w:rsid w:val="006020FE"/>
    <w:rsid w:val="00612100"/>
    <w:rsid w:val="00612B9B"/>
    <w:rsid w:val="006167D2"/>
    <w:rsid w:val="006171B2"/>
    <w:rsid w:val="00623AB5"/>
    <w:rsid w:val="006258C3"/>
    <w:rsid w:val="0062681C"/>
    <w:rsid w:val="00627282"/>
    <w:rsid w:val="00627B56"/>
    <w:rsid w:val="0063324C"/>
    <w:rsid w:val="00637BA1"/>
    <w:rsid w:val="00640CE8"/>
    <w:rsid w:val="006448F2"/>
    <w:rsid w:val="00652B94"/>
    <w:rsid w:val="00653D38"/>
    <w:rsid w:val="00655971"/>
    <w:rsid w:val="00661EDA"/>
    <w:rsid w:val="0066211B"/>
    <w:rsid w:val="0066226B"/>
    <w:rsid w:val="006625DF"/>
    <w:rsid w:val="00663F7A"/>
    <w:rsid w:val="00664F54"/>
    <w:rsid w:val="0066608D"/>
    <w:rsid w:val="006677E0"/>
    <w:rsid w:val="00674A3F"/>
    <w:rsid w:val="00677DBA"/>
    <w:rsid w:val="00681E69"/>
    <w:rsid w:val="00683A71"/>
    <w:rsid w:val="00683F89"/>
    <w:rsid w:val="0069633B"/>
    <w:rsid w:val="0069733F"/>
    <w:rsid w:val="006A01F0"/>
    <w:rsid w:val="006A0AB2"/>
    <w:rsid w:val="006A3545"/>
    <w:rsid w:val="006A5673"/>
    <w:rsid w:val="006B1F2D"/>
    <w:rsid w:val="006C1FC3"/>
    <w:rsid w:val="006D61E1"/>
    <w:rsid w:val="006E2D0E"/>
    <w:rsid w:val="006E3E94"/>
    <w:rsid w:val="006F0391"/>
    <w:rsid w:val="006F0E02"/>
    <w:rsid w:val="006F570E"/>
    <w:rsid w:val="006F60EA"/>
    <w:rsid w:val="00700C15"/>
    <w:rsid w:val="00704213"/>
    <w:rsid w:val="007045AF"/>
    <w:rsid w:val="00705527"/>
    <w:rsid w:val="00705D2A"/>
    <w:rsid w:val="00713319"/>
    <w:rsid w:val="007176AB"/>
    <w:rsid w:val="00722847"/>
    <w:rsid w:val="0072565C"/>
    <w:rsid w:val="007354C2"/>
    <w:rsid w:val="00740F1F"/>
    <w:rsid w:val="007432B6"/>
    <w:rsid w:val="007442B6"/>
    <w:rsid w:val="00746D89"/>
    <w:rsid w:val="00750410"/>
    <w:rsid w:val="007509F2"/>
    <w:rsid w:val="00752195"/>
    <w:rsid w:val="007523A2"/>
    <w:rsid w:val="007567DC"/>
    <w:rsid w:val="00761835"/>
    <w:rsid w:val="00761AFD"/>
    <w:rsid w:val="00764980"/>
    <w:rsid w:val="00764B0A"/>
    <w:rsid w:val="0077040B"/>
    <w:rsid w:val="007777CF"/>
    <w:rsid w:val="00783E82"/>
    <w:rsid w:val="00784B98"/>
    <w:rsid w:val="00787522"/>
    <w:rsid w:val="00793696"/>
    <w:rsid w:val="00796416"/>
    <w:rsid w:val="00797225"/>
    <w:rsid w:val="007A0349"/>
    <w:rsid w:val="007A124A"/>
    <w:rsid w:val="007A1B9F"/>
    <w:rsid w:val="007A5831"/>
    <w:rsid w:val="007A6E11"/>
    <w:rsid w:val="007B0ED2"/>
    <w:rsid w:val="007B1633"/>
    <w:rsid w:val="007B2856"/>
    <w:rsid w:val="007B53F3"/>
    <w:rsid w:val="007B6422"/>
    <w:rsid w:val="007B70E7"/>
    <w:rsid w:val="007B741A"/>
    <w:rsid w:val="007B76BB"/>
    <w:rsid w:val="007B776D"/>
    <w:rsid w:val="007C277D"/>
    <w:rsid w:val="007C2873"/>
    <w:rsid w:val="007C43DF"/>
    <w:rsid w:val="007C662A"/>
    <w:rsid w:val="007D0D6D"/>
    <w:rsid w:val="007D52EA"/>
    <w:rsid w:val="007E0168"/>
    <w:rsid w:val="007E03DA"/>
    <w:rsid w:val="007E10CC"/>
    <w:rsid w:val="007E4AA0"/>
    <w:rsid w:val="007E5A27"/>
    <w:rsid w:val="007F0F9D"/>
    <w:rsid w:val="007F2DDE"/>
    <w:rsid w:val="007F4663"/>
    <w:rsid w:val="007F4B77"/>
    <w:rsid w:val="00800B94"/>
    <w:rsid w:val="008102D2"/>
    <w:rsid w:val="00810909"/>
    <w:rsid w:val="00810D0D"/>
    <w:rsid w:val="008135AD"/>
    <w:rsid w:val="00813A9F"/>
    <w:rsid w:val="00815C57"/>
    <w:rsid w:val="008176C3"/>
    <w:rsid w:val="008201AC"/>
    <w:rsid w:val="008208B4"/>
    <w:rsid w:val="008213DC"/>
    <w:rsid w:val="00822C71"/>
    <w:rsid w:val="00827C38"/>
    <w:rsid w:val="00836527"/>
    <w:rsid w:val="0084039A"/>
    <w:rsid w:val="00840DE1"/>
    <w:rsid w:val="00841135"/>
    <w:rsid w:val="008452EE"/>
    <w:rsid w:val="00850E34"/>
    <w:rsid w:val="00855382"/>
    <w:rsid w:val="008553DB"/>
    <w:rsid w:val="008554D9"/>
    <w:rsid w:val="00871D35"/>
    <w:rsid w:val="00873867"/>
    <w:rsid w:val="00874711"/>
    <w:rsid w:val="008768E9"/>
    <w:rsid w:val="008779CF"/>
    <w:rsid w:val="008800FC"/>
    <w:rsid w:val="00881134"/>
    <w:rsid w:val="00885506"/>
    <w:rsid w:val="008922C0"/>
    <w:rsid w:val="00894EB3"/>
    <w:rsid w:val="0089587C"/>
    <w:rsid w:val="008A2252"/>
    <w:rsid w:val="008A541D"/>
    <w:rsid w:val="008A71CF"/>
    <w:rsid w:val="008A7C78"/>
    <w:rsid w:val="008C4CA7"/>
    <w:rsid w:val="008C6295"/>
    <w:rsid w:val="008C7666"/>
    <w:rsid w:val="008C7766"/>
    <w:rsid w:val="008C7876"/>
    <w:rsid w:val="008D01E1"/>
    <w:rsid w:val="008D1D28"/>
    <w:rsid w:val="008D555E"/>
    <w:rsid w:val="008D6D86"/>
    <w:rsid w:val="008E0495"/>
    <w:rsid w:val="008E1CB3"/>
    <w:rsid w:val="008E2291"/>
    <w:rsid w:val="008E4915"/>
    <w:rsid w:val="008E6EA4"/>
    <w:rsid w:val="008F0D52"/>
    <w:rsid w:val="008F139B"/>
    <w:rsid w:val="008F1B61"/>
    <w:rsid w:val="008F2F08"/>
    <w:rsid w:val="008F50EC"/>
    <w:rsid w:val="008F655B"/>
    <w:rsid w:val="00902D0F"/>
    <w:rsid w:val="00907C77"/>
    <w:rsid w:val="00913313"/>
    <w:rsid w:val="00921F5E"/>
    <w:rsid w:val="00922312"/>
    <w:rsid w:val="0092308A"/>
    <w:rsid w:val="00927A01"/>
    <w:rsid w:val="009307B0"/>
    <w:rsid w:val="009456B8"/>
    <w:rsid w:val="00945E05"/>
    <w:rsid w:val="00960C5E"/>
    <w:rsid w:val="0096671B"/>
    <w:rsid w:val="00966F9F"/>
    <w:rsid w:val="009673AF"/>
    <w:rsid w:val="0097438F"/>
    <w:rsid w:val="00975C71"/>
    <w:rsid w:val="00981466"/>
    <w:rsid w:val="0098247C"/>
    <w:rsid w:val="0098659D"/>
    <w:rsid w:val="009866C4"/>
    <w:rsid w:val="009871EB"/>
    <w:rsid w:val="009A00F7"/>
    <w:rsid w:val="009A06CE"/>
    <w:rsid w:val="009A2EE7"/>
    <w:rsid w:val="009A4ECF"/>
    <w:rsid w:val="009A51DA"/>
    <w:rsid w:val="009A55CE"/>
    <w:rsid w:val="009A5772"/>
    <w:rsid w:val="009B1EDD"/>
    <w:rsid w:val="009B2B5D"/>
    <w:rsid w:val="009B359C"/>
    <w:rsid w:val="009C088B"/>
    <w:rsid w:val="009C304D"/>
    <w:rsid w:val="009C356B"/>
    <w:rsid w:val="009C42EF"/>
    <w:rsid w:val="009E0CD9"/>
    <w:rsid w:val="009E3CC1"/>
    <w:rsid w:val="009E6DD7"/>
    <w:rsid w:val="009E7386"/>
    <w:rsid w:val="009E7EE1"/>
    <w:rsid w:val="009F16CD"/>
    <w:rsid w:val="009F36A2"/>
    <w:rsid w:val="00A01AAA"/>
    <w:rsid w:val="00A03F2C"/>
    <w:rsid w:val="00A06D94"/>
    <w:rsid w:val="00A07B2E"/>
    <w:rsid w:val="00A11497"/>
    <w:rsid w:val="00A11B0E"/>
    <w:rsid w:val="00A154DD"/>
    <w:rsid w:val="00A224C9"/>
    <w:rsid w:val="00A26D52"/>
    <w:rsid w:val="00A30C81"/>
    <w:rsid w:val="00A33A4F"/>
    <w:rsid w:val="00A33A52"/>
    <w:rsid w:val="00A35E13"/>
    <w:rsid w:val="00A36E02"/>
    <w:rsid w:val="00A435D9"/>
    <w:rsid w:val="00A4405D"/>
    <w:rsid w:val="00A45C49"/>
    <w:rsid w:val="00A46F11"/>
    <w:rsid w:val="00A47A78"/>
    <w:rsid w:val="00A500BF"/>
    <w:rsid w:val="00A56E5B"/>
    <w:rsid w:val="00A665E9"/>
    <w:rsid w:val="00A70485"/>
    <w:rsid w:val="00A7160E"/>
    <w:rsid w:val="00A769EB"/>
    <w:rsid w:val="00A81F8B"/>
    <w:rsid w:val="00A8796D"/>
    <w:rsid w:val="00A96621"/>
    <w:rsid w:val="00A97343"/>
    <w:rsid w:val="00AA149D"/>
    <w:rsid w:val="00AA2E00"/>
    <w:rsid w:val="00AA40E2"/>
    <w:rsid w:val="00AB481E"/>
    <w:rsid w:val="00AB7241"/>
    <w:rsid w:val="00AB7863"/>
    <w:rsid w:val="00AC4EDE"/>
    <w:rsid w:val="00AC5303"/>
    <w:rsid w:val="00AC796B"/>
    <w:rsid w:val="00AC797D"/>
    <w:rsid w:val="00AD0A36"/>
    <w:rsid w:val="00AD0EEB"/>
    <w:rsid w:val="00AD111B"/>
    <w:rsid w:val="00B057B7"/>
    <w:rsid w:val="00B06012"/>
    <w:rsid w:val="00B07864"/>
    <w:rsid w:val="00B07DB9"/>
    <w:rsid w:val="00B23216"/>
    <w:rsid w:val="00B2566C"/>
    <w:rsid w:val="00B30904"/>
    <w:rsid w:val="00B420E9"/>
    <w:rsid w:val="00B50159"/>
    <w:rsid w:val="00B560FB"/>
    <w:rsid w:val="00B625B0"/>
    <w:rsid w:val="00B62A8C"/>
    <w:rsid w:val="00B6544D"/>
    <w:rsid w:val="00B6583A"/>
    <w:rsid w:val="00B7055E"/>
    <w:rsid w:val="00B76C51"/>
    <w:rsid w:val="00B778DA"/>
    <w:rsid w:val="00B77A8E"/>
    <w:rsid w:val="00B8769E"/>
    <w:rsid w:val="00B96A64"/>
    <w:rsid w:val="00BA1295"/>
    <w:rsid w:val="00BB27CC"/>
    <w:rsid w:val="00BB297D"/>
    <w:rsid w:val="00BB362F"/>
    <w:rsid w:val="00BB45C4"/>
    <w:rsid w:val="00BB5C16"/>
    <w:rsid w:val="00BC70BB"/>
    <w:rsid w:val="00BD3D45"/>
    <w:rsid w:val="00BD5A7C"/>
    <w:rsid w:val="00BD5ACF"/>
    <w:rsid w:val="00BD64E4"/>
    <w:rsid w:val="00BF2628"/>
    <w:rsid w:val="00BF2F91"/>
    <w:rsid w:val="00BF3DBC"/>
    <w:rsid w:val="00BF465D"/>
    <w:rsid w:val="00BF7B42"/>
    <w:rsid w:val="00C02ADE"/>
    <w:rsid w:val="00C02C10"/>
    <w:rsid w:val="00C0354D"/>
    <w:rsid w:val="00C117D5"/>
    <w:rsid w:val="00C140A4"/>
    <w:rsid w:val="00C22538"/>
    <w:rsid w:val="00C23E5E"/>
    <w:rsid w:val="00C30521"/>
    <w:rsid w:val="00C30A1B"/>
    <w:rsid w:val="00C3186D"/>
    <w:rsid w:val="00C345DE"/>
    <w:rsid w:val="00C35DC3"/>
    <w:rsid w:val="00C4022F"/>
    <w:rsid w:val="00C4379B"/>
    <w:rsid w:val="00C45976"/>
    <w:rsid w:val="00C55BDC"/>
    <w:rsid w:val="00C56C25"/>
    <w:rsid w:val="00C6237A"/>
    <w:rsid w:val="00C63134"/>
    <w:rsid w:val="00C66162"/>
    <w:rsid w:val="00C66FD6"/>
    <w:rsid w:val="00C71E62"/>
    <w:rsid w:val="00C761A4"/>
    <w:rsid w:val="00C77FAC"/>
    <w:rsid w:val="00C96509"/>
    <w:rsid w:val="00CA430D"/>
    <w:rsid w:val="00CA5AD5"/>
    <w:rsid w:val="00CA61A6"/>
    <w:rsid w:val="00CB11D4"/>
    <w:rsid w:val="00CC47B0"/>
    <w:rsid w:val="00CC6CE6"/>
    <w:rsid w:val="00CD3BBE"/>
    <w:rsid w:val="00CD6E9B"/>
    <w:rsid w:val="00CF1005"/>
    <w:rsid w:val="00CF1B1C"/>
    <w:rsid w:val="00CF4D9F"/>
    <w:rsid w:val="00CF693A"/>
    <w:rsid w:val="00D04116"/>
    <w:rsid w:val="00D05287"/>
    <w:rsid w:val="00D1028D"/>
    <w:rsid w:val="00D102A7"/>
    <w:rsid w:val="00D10D60"/>
    <w:rsid w:val="00D122BD"/>
    <w:rsid w:val="00D15BC3"/>
    <w:rsid w:val="00D2033C"/>
    <w:rsid w:val="00D2088A"/>
    <w:rsid w:val="00D2092D"/>
    <w:rsid w:val="00D255CC"/>
    <w:rsid w:val="00D30ED8"/>
    <w:rsid w:val="00D372F9"/>
    <w:rsid w:val="00D37C1A"/>
    <w:rsid w:val="00D54CD4"/>
    <w:rsid w:val="00D60350"/>
    <w:rsid w:val="00D61F2C"/>
    <w:rsid w:val="00D620AE"/>
    <w:rsid w:val="00D626CA"/>
    <w:rsid w:val="00D7399E"/>
    <w:rsid w:val="00D762EE"/>
    <w:rsid w:val="00D763F5"/>
    <w:rsid w:val="00D83D31"/>
    <w:rsid w:val="00D90307"/>
    <w:rsid w:val="00D9325A"/>
    <w:rsid w:val="00D93B1F"/>
    <w:rsid w:val="00D952F9"/>
    <w:rsid w:val="00D97B87"/>
    <w:rsid w:val="00DA1AB6"/>
    <w:rsid w:val="00DA1B3A"/>
    <w:rsid w:val="00DA5C58"/>
    <w:rsid w:val="00DA79C8"/>
    <w:rsid w:val="00DB0F5F"/>
    <w:rsid w:val="00DB215E"/>
    <w:rsid w:val="00DB3972"/>
    <w:rsid w:val="00DB42ED"/>
    <w:rsid w:val="00DB7AE6"/>
    <w:rsid w:val="00DC05C8"/>
    <w:rsid w:val="00DC14DF"/>
    <w:rsid w:val="00DC56AE"/>
    <w:rsid w:val="00DD5FFD"/>
    <w:rsid w:val="00DE1861"/>
    <w:rsid w:val="00DE3062"/>
    <w:rsid w:val="00DE47D8"/>
    <w:rsid w:val="00DF1134"/>
    <w:rsid w:val="00DF4E51"/>
    <w:rsid w:val="00DF771A"/>
    <w:rsid w:val="00E03E2B"/>
    <w:rsid w:val="00E04DFC"/>
    <w:rsid w:val="00E11019"/>
    <w:rsid w:val="00E116BD"/>
    <w:rsid w:val="00E13A8B"/>
    <w:rsid w:val="00E1423F"/>
    <w:rsid w:val="00E14E64"/>
    <w:rsid w:val="00E15905"/>
    <w:rsid w:val="00E15BA6"/>
    <w:rsid w:val="00E236A0"/>
    <w:rsid w:val="00E30DEE"/>
    <w:rsid w:val="00E456B5"/>
    <w:rsid w:val="00E45FF9"/>
    <w:rsid w:val="00E47B4C"/>
    <w:rsid w:val="00E54EC6"/>
    <w:rsid w:val="00E6368A"/>
    <w:rsid w:val="00E655AD"/>
    <w:rsid w:val="00E65A14"/>
    <w:rsid w:val="00E664DA"/>
    <w:rsid w:val="00E70A86"/>
    <w:rsid w:val="00E86677"/>
    <w:rsid w:val="00E867DE"/>
    <w:rsid w:val="00E87618"/>
    <w:rsid w:val="00E908FD"/>
    <w:rsid w:val="00E90DCD"/>
    <w:rsid w:val="00E96877"/>
    <w:rsid w:val="00EA1DEA"/>
    <w:rsid w:val="00EA287A"/>
    <w:rsid w:val="00EB0A26"/>
    <w:rsid w:val="00EB13B0"/>
    <w:rsid w:val="00EB69E2"/>
    <w:rsid w:val="00EC39C8"/>
    <w:rsid w:val="00ED38C2"/>
    <w:rsid w:val="00EE6469"/>
    <w:rsid w:val="00EE684F"/>
    <w:rsid w:val="00EE7279"/>
    <w:rsid w:val="00EF0F5D"/>
    <w:rsid w:val="00EF1A9C"/>
    <w:rsid w:val="00EF625D"/>
    <w:rsid w:val="00EF6A2E"/>
    <w:rsid w:val="00EF6F70"/>
    <w:rsid w:val="00EF763C"/>
    <w:rsid w:val="00F0250F"/>
    <w:rsid w:val="00F02D9E"/>
    <w:rsid w:val="00F0706B"/>
    <w:rsid w:val="00F0789C"/>
    <w:rsid w:val="00F13C35"/>
    <w:rsid w:val="00F167FA"/>
    <w:rsid w:val="00F21FE3"/>
    <w:rsid w:val="00F22764"/>
    <w:rsid w:val="00F346D1"/>
    <w:rsid w:val="00F47B7D"/>
    <w:rsid w:val="00F53884"/>
    <w:rsid w:val="00F55499"/>
    <w:rsid w:val="00F57D12"/>
    <w:rsid w:val="00F61076"/>
    <w:rsid w:val="00F610BF"/>
    <w:rsid w:val="00F644BB"/>
    <w:rsid w:val="00F64800"/>
    <w:rsid w:val="00F64E2A"/>
    <w:rsid w:val="00F6571A"/>
    <w:rsid w:val="00F703C8"/>
    <w:rsid w:val="00F739E9"/>
    <w:rsid w:val="00F75F22"/>
    <w:rsid w:val="00F80113"/>
    <w:rsid w:val="00F8390A"/>
    <w:rsid w:val="00F859AA"/>
    <w:rsid w:val="00F92DAF"/>
    <w:rsid w:val="00F94EB5"/>
    <w:rsid w:val="00F96463"/>
    <w:rsid w:val="00F96A3B"/>
    <w:rsid w:val="00FA44DD"/>
    <w:rsid w:val="00FB09BC"/>
    <w:rsid w:val="00FC177E"/>
    <w:rsid w:val="00FC22E8"/>
    <w:rsid w:val="00FD4706"/>
    <w:rsid w:val="00FD5A49"/>
    <w:rsid w:val="00FE0C1E"/>
    <w:rsid w:val="00FE2D3E"/>
    <w:rsid w:val="00FE307D"/>
    <w:rsid w:val="00FE532D"/>
    <w:rsid w:val="00FE6282"/>
    <w:rsid w:val="00FE658E"/>
    <w:rsid w:val="00FF2D4F"/>
    <w:rsid w:val="00FF4D46"/>
    <w:rsid w:val="00FF513F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EBF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9" w:unhideWhenUsed="1"/>
    <w:lsdException w:name="heading 6" w:locked="1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locked="1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C39"/>
    <w:pPr>
      <w:spacing w:after="120" w:line="240" w:lineRule="auto"/>
    </w:pPr>
    <w:rPr>
      <w:rFonts w:ascii="Segoe UI" w:hAnsi="Segoe UI"/>
      <w:color w:val="000000" w:themeColor="text1"/>
      <w:sz w:val="24"/>
      <w:lang w:val="en-US"/>
    </w:rPr>
  </w:style>
  <w:style w:type="paragraph" w:styleId="Heading1">
    <w:name w:val="heading 1"/>
    <w:next w:val="Normal"/>
    <w:link w:val="Heading1Char"/>
    <w:qFormat/>
    <w:rsid w:val="00494C39"/>
    <w:pPr>
      <w:keepNext/>
      <w:keepLines/>
      <w:spacing w:before="240" w:after="0" w:line="240" w:lineRule="auto"/>
      <w:outlineLvl w:val="0"/>
    </w:pPr>
    <w:rPr>
      <w:rFonts w:ascii="Segoe UI Semibold" w:eastAsiaTheme="majorEastAsia" w:hAnsi="Segoe UI Semibold" w:cstheme="majorBidi"/>
      <w:color w:val="000000" w:themeColor="text1"/>
      <w:sz w:val="64"/>
      <w:szCs w:val="36"/>
      <w:lang w:val="en-US"/>
    </w:rPr>
  </w:style>
  <w:style w:type="paragraph" w:styleId="Heading2">
    <w:name w:val="heading 2"/>
    <w:next w:val="Normal"/>
    <w:link w:val="Heading2Char"/>
    <w:qFormat/>
    <w:rsid w:val="00494C39"/>
    <w:pPr>
      <w:spacing w:before="240" w:after="0" w:line="240" w:lineRule="auto"/>
      <w:outlineLvl w:val="1"/>
    </w:pPr>
    <w:rPr>
      <w:rFonts w:ascii="Segoe UI Semibold" w:eastAsiaTheme="majorEastAsia" w:hAnsi="Segoe UI Semibold" w:cstheme="majorBidi"/>
      <w:color w:val="000000" w:themeColor="text1"/>
      <w:sz w:val="52"/>
      <w:lang w:val="en-US"/>
    </w:rPr>
  </w:style>
  <w:style w:type="paragraph" w:styleId="Heading3">
    <w:name w:val="heading 3"/>
    <w:next w:val="Normal"/>
    <w:link w:val="Heading3Char"/>
    <w:qFormat/>
    <w:rsid w:val="00494C39"/>
    <w:pPr>
      <w:spacing w:before="240" w:after="0" w:line="240" w:lineRule="auto"/>
      <w:outlineLvl w:val="2"/>
    </w:pPr>
    <w:rPr>
      <w:rFonts w:ascii="Segoe UI Semibold" w:eastAsiaTheme="majorEastAsia" w:hAnsi="Segoe UI Semibold" w:cstheme="majorBidi"/>
      <w:iCs/>
      <w:color w:val="000000" w:themeColor="text1"/>
      <w:sz w:val="40"/>
      <w:szCs w:val="24"/>
      <w:lang w:val="en-US"/>
    </w:rPr>
  </w:style>
  <w:style w:type="paragraph" w:styleId="Heading4">
    <w:name w:val="heading 4"/>
    <w:next w:val="Normal"/>
    <w:link w:val="Heading4Char"/>
    <w:qFormat/>
    <w:rsid w:val="00494C39"/>
    <w:pPr>
      <w:keepNext/>
      <w:keepLines/>
      <w:spacing w:before="240" w:after="0" w:line="240" w:lineRule="auto"/>
      <w:outlineLvl w:val="3"/>
    </w:pPr>
    <w:rPr>
      <w:rFonts w:ascii="Segoe UI Semibold" w:eastAsiaTheme="majorEastAsia" w:hAnsi="Segoe UI Semibold" w:cstheme="majorBidi"/>
      <w:iCs/>
      <w:color w:val="000000" w:themeColor="text1"/>
      <w:sz w:val="32"/>
      <w:szCs w:val="24"/>
      <w:lang w:val="en-US"/>
    </w:rPr>
  </w:style>
  <w:style w:type="paragraph" w:styleId="Heading5">
    <w:name w:val="heading 5"/>
    <w:next w:val="Normal"/>
    <w:link w:val="Heading5Char"/>
    <w:autoRedefine/>
    <w:uiPriority w:val="9"/>
    <w:semiHidden/>
    <w:locked/>
    <w:rsid w:val="004C7F7E"/>
    <w:pPr>
      <w:keepNext/>
      <w:keepLines/>
      <w:numPr>
        <w:numId w:val="12"/>
      </w:numPr>
      <w:spacing w:before="240" w:after="0" w:line="240" w:lineRule="auto"/>
      <w:outlineLvl w:val="4"/>
    </w:pPr>
    <w:rPr>
      <w:rFonts w:ascii="Segoe UI Semibold" w:eastAsiaTheme="majorEastAsia" w:hAnsi="Segoe UI Semibold" w:cstheme="majorBidi"/>
      <w:color w:val="000000" w:themeColor="text1"/>
      <w:sz w:val="32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locked/>
    <w:rsid w:val="004C7F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494C3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94C39"/>
  </w:style>
  <w:style w:type="paragraph" w:customStyle="1" w:styleId="Bulletlevel3">
    <w:name w:val="Bullet level 3"/>
    <w:basedOn w:val="Normal"/>
    <w:link w:val="Bulletlevel3Char"/>
    <w:qFormat/>
    <w:locked/>
    <w:rsid w:val="004C7F7E"/>
    <w:pPr>
      <w:numPr>
        <w:numId w:val="34"/>
      </w:numPr>
      <w:spacing w:before="120"/>
    </w:pPr>
  </w:style>
  <w:style w:type="character" w:customStyle="1" w:styleId="Bulletlevel3Char">
    <w:name w:val="Bullet level 3 Char"/>
    <w:basedOn w:val="DefaultParagraphFont"/>
    <w:link w:val="Bulletlevel3"/>
    <w:rsid w:val="004C7F7E"/>
    <w:rPr>
      <w:rFonts w:ascii="Segoe UI" w:hAnsi="Segoe UI"/>
      <w:color w:val="000000" w:themeColor="text1"/>
      <w:sz w:val="24"/>
      <w:lang w:val="en-US"/>
    </w:rPr>
  </w:style>
  <w:style w:type="paragraph" w:customStyle="1" w:styleId="ModuleTitle">
    <w:name w:val="Module Title"/>
    <w:basedOn w:val="Normal"/>
    <w:link w:val="ModuleTitleChar"/>
    <w:autoRedefine/>
    <w:qFormat/>
    <w:rsid w:val="00494C39"/>
    <w:pPr>
      <w:tabs>
        <w:tab w:val="left" w:pos="630"/>
      </w:tabs>
      <w:ind w:left="230"/>
    </w:pPr>
    <w:rPr>
      <w:rFonts w:ascii="Segoe UI Semibold" w:hAnsi="Segoe UI Semibold" w:cs="Segoe UI Semibold"/>
      <w:color w:val="FFFFFF"/>
      <w:sz w:val="32"/>
      <w:szCs w:val="32"/>
    </w:rPr>
  </w:style>
  <w:style w:type="paragraph" w:customStyle="1" w:styleId="Bulletlevel2">
    <w:name w:val="Bullet level 2"/>
    <w:link w:val="Bulletlevel2Char"/>
    <w:qFormat/>
    <w:rsid w:val="00494C39"/>
    <w:pPr>
      <w:numPr>
        <w:ilvl w:val="1"/>
        <w:numId w:val="33"/>
      </w:numPr>
      <w:spacing w:after="40" w:line="240" w:lineRule="auto"/>
      <w:ind w:left="720"/>
    </w:pPr>
    <w:rPr>
      <w:rFonts w:ascii="Segoe UI" w:hAnsi="Segoe UI"/>
      <w:color w:val="000000" w:themeColor="text1"/>
      <w:sz w:val="24"/>
      <w:lang w:val="en-US"/>
    </w:rPr>
  </w:style>
  <w:style w:type="character" w:customStyle="1" w:styleId="Bulletlevel2Char">
    <w:name w:val="Bullet level 2 Char"/>
    <w:basedOn w:val="DefaultParagraphFont"/>
    <w:link w:val="Bulletlevel2"/>
    <w:rsid w:val="004C7F7E"/>
    <w:rPr>
      <w:rFonts w:ascii="Segoe UI" w:hAnsi="Segoe UI"/>
      <w:color w:val="000000" w:themeColor="text1"/>
      <w:sz w:val="24"/>
      <w:lang w:val="en-US"/>
    </w:rPr>
  </w:style>
  <w:style w:type="paragraph" w:customStyle="1" w:styleId="Prompt">
    <w:name w:val="Prompt"/>
    <w:basedOn w:val="Normal"/>
    <w:next w:val="Normal"/>
    <w:link w:val="PromptChar"/>
    <w:qFormat/>
    <w:rsid w:val="00494C39"/>
    <w:pPr>
      <w:ind w:left="360"/>
    </w:pPr>
    <w:rPr>
      <w:i/>
      <w:iCs/>
    </w:rPr>
  </w:style>
  <w:style w:type="character" w:customStyle="1" w:styleId="PromptChar">
    <w:name w:val="Prompt Char"/>
    <w:basedOn w:val="DefaultParagraphFont"/>
    <w:link w:val="Prompt"/>
    <w:rsid w:val="004C7F7E"/>
    <w:rPr>
      <w:rFonts w:ascii="Segoe UI" w:hAnsi="Segoe UI"/>
      <w:i/>
      <w:iCs/>
      <w:color w:val="000000" w:themeColor="text1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C7F7E"/>
    <w:rPr>
      <w:rFonts w:ascii="Segoe UI Semibold" w:eastAsiaTheme="majorEastAsia" w:hAnsi="Segoe UI Semibold" w:cstheme="majorBidi"/>
      <w:color w:val="000000" w:themeColor="text1"/>
      <w:sz w:val="52"/>
      <w:lang w:val="en-US"/>
    </w:rPr>
  </w:style>
  <w:style w:type="character" w:customStyle="1" w:styleId="Heading1Char">
    <w:name w:val="Heading 1 Char"/>
    <w:basedOn w:val="DefaultParagraphFont"/>
    <w:link w:val="Heading1"/>
    <w:rsid w:val="004C7F7E"/>
    <w:rPr>
      <w:rFonts w:ascii="Segoe UI Semibold" w:eastAsiaTheme="majorEastAsia" w:hAnsi="Segoe UI Semibold" w:cstheme="majorBidi"/>
      <w:color w:val="000000" w:themeColor="text1"/>
      <w:sz w:val="64"/>
      <w:szCs w:val="36"/>
      <w:lang w:val="en-US"/>
    </w:rPr>
  </w:style>
  <w:style w:type="paragraph" w:customStyle="1" w:styleId="Numberedlist1">
    <w:name w:val="Numbered list 1"/>
    <w:qFormat/>
    <w:rsid w:val="00494C39"/>
    <w:pPr>
      <w:numPr>
        <w:numId w:val="2"/>
      </w:numPr>
      <w:spacing w:after="120" w:line="240" w:lineRule="auto"/>
    </w:pPr>
    <w:rPr>
      <w:rFonts w:ascii="Segoe UI" w:hAnsi="Segoe UI"/>
      <w:color w:val="000000" w:themeColor="text1"/>
      <w:sz w:val="24"/>
      <w:szCs w:val="24"/>
      <w:lang w:val="en-US"/>
    </w:rPr>
  </w:style>
  <w:style w:type="paragraph" w:customStyle="1" w:styleId="Numberedlist2">
    <w:name w:val="Numbered list 2"/>
    <w:basedOn w:val="Normal"/>
    <w:link w:val="Numberedlist2Char"/>
    <w:qFormat/>
    <w:rsid w:val="00494C39"/>
    <w:pPr>
      <w:numPr>
        <w:numId w:val="31"/>
      </w:numPr>
    </w:pPr>
    <w:rPr>
      <w:rFonts w:cs="Segoe UI"/>
      <w:color w:val="0D0D0D" w:themeColor="text1" w:themeTint="F2"/>
      <w:szCs w:val="20"/>
    </w:rPr>
  </w:style>
  <w:style w:type="character" w:customStyle="1" w:styleId="Numberedlist2Char">
    <w:name w:val="Numbered list 2 Char"/>
    <w:basedOn w:val="DefaultParagraphFont"/>
    <w:link w:val="Numberedlist2"/>
    <w:rsid w:val="004C7F7E"/>
    <w:rPr>
      <w:rFonts w:ascii="Segoe UI" w:hAnsi="Segoe UI" w:cs="Segoe UI"/>
      <w:color w:val="0D0D0D" w:themeColor="text1" w:themeTint="F2"/>
      <w:sz w:val="24"/>
      <w:szCs w:val="20"/>
      <w:lang w:val="en-US"/>
    </w:rPr>
  </w:style>
  <w:style w:type="paragraph" w:customStyle="1" w:styleId="DocumentTitle">
    <w:name w:val="Document Title"/>
    <w:link w:val="DocumentTitleChar"/>
    <w:autoRedefine/>
    <w:qFormat/>
    <w:rsid w:val="00494C39"/>
    <w:pPr>
      <w:spacing w:after="360" w:line="240" w:lineRule="auto"/>
      <w:ind w:left="227" w:right="295"/>
    </w:pPr>
    <w:rPr>
      <w:rFonts w:ascii="Segoe UI Semibold" w:hAnsi="Segoe UI Semibold" w:cs="Segoe UI Semibold"/>
      <w:color w:val="FFFFFF" w:themeColor="background1"/>
      <w:sz w:val="84"/>
      <w:szCs w:val="64"/>
      <w:lang w:val="en-US"/>
    </w:rPr>
  </w:style>
  <w:style w:type="character" w:customStyle="1" w:styleId="DocumentTitleChar">
    <w:name w:val="Document Title Char"/>
    <w:basedOn w:val="DefaultParagraphFont"/>
    <w:link w:val="DocumentTitle"/>
    <w:rsid w:val="004C7F7E"/>
    <w:rPr>
      <w:rFonts w:ascii="Segoe UI Semibold" w:hAnsi="Segoe UI Semibold" w:cs="Segoe UI Semibold"/>
      <w:color w:val="FFFFFF" w:themeColor="background1"/>
      <w:sz w:val="84"/>
      <w:szCs w:val="64"/>
      <w:lang w:val="en-US"/>
    </w:rPr>
  </w:style>
  <w:style w:type="paragraph" w:customStyle="1" w:styleId="CourseTitle">
    <w:name w:val="Course Title"/>
    <w:link w:val="CourseTitleChar"/>
    <w:autoRedefine/>
    <w:qFormat/>
    <w:rsid w:val="00494C39"/>
    <w:pPr>
      <w:spacing w:after="360" w:line="216" w:lineRule="auto"/>
      <w:ind w:left="227" w:right="295"/>
      <w:contextualSpacing/>
    </w:pPr>
    <w:rPr>
      <w:rFonts w:ascii="Segoe UI Semibold" w:hAnsi="Segoe UI Semibold" w:cs="Segoe UI Semibold"/>
      <w:color w:val="FFFFFF" w:themeColor="background1"/>
      <w:sz w:val="52"/>
      <w:szCs w:val="40"/>
      <w:lang w:val="en-US"/>
    </w:rPr>
  </w:style>
  <w:style w:type="character" w:customStyle="1" w:styleId="CourseTitleChar">
    <w:name w:val="Course Title Char"/>
    <w:basedOn w:val="DefaultParagraphFont"/>
    <w:link w:val="CourseTitle"/>
    <w:rsid w:val="004C7F7E"/>
    <w:rPr>
      <w:rFonts w:ascii="Segoe UI Semibold" w:hAnsi="Segoe UI Semibold" w:cs="Segoe UI Semibold"/>
      <w:color w:val="FFFFFF" w:themeColor="background1"/>
      <w:sz w:val="52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rsid w:val="004C7F7E"/>
    <w:rPr>
      <w:rFonts w:ascii="Segoe UI Semibold" w:eastAsiaTheme="majorEastAsia" w:hAnsi="Segoe UI Semibold" w:cstheme="majorBidi"/>
      <w:iCs/>
      <w:color w:val="000000" w:themeColor="text1"/>
      <w:sz w:val="32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F7E"/>
    <w:rPr>
      <w:rFonts w:ascii="Segoe UI Semibold" w:eastAsiaTheme="majorEastAsia" w:hAnsi="Segoe UI Semibold" w:cstheme="majorBidi"/>
      <w:color w:val="000000" w:themeColor="text1"/>
      <w:sz w:val="32"/>
      <w:szCs w:val="24"/>
      <w:lang w:val="en-US"/>
    </w:rPr>
  </w:style>
  <w:style w:type="paragraph" w:customStyle="1" w:styleId="Bulletlevel1">
    <w:name w:val="Bullet level 1"/>
    <w:link w:val="Bulletlevel1Char"/>
    <w:qFormat/>
    <w:rsid w:val="00494C39"/>
    <w:pPr>
      <w:numPr>
        <w:numId w:val="33"/>
      </w:numPr>
      <w:spacing w:after="40" w:line="240" w:lineRule="auto"/>
    </w:pPr>
    <w:rPr>
      <w:rFonts w:ascii="Segoe UI" w:hAnsi="Segoe UI"/>
      <w:color w:val="000000" w:themeColor="text1"/>
      <w:sz w:val="24"/>
      <w:szCs w:val="24"/>
      <w:lang w:val="en-US"/>
    </w:rPr>
  </w:style>
  <w:style w:type="character" w:customStyle="1" w:styleId="Bulletlevel1Char">
    <w:name w:val="Bullet level 1 Char"/>
    <w:basedOn w:val="DefaultParagraphFont"/>
    <w:link w:val="Bulletlevel1"/>
    <w:rsid w:val="004C7F7E"/>
    <w:rPr>
      <w:rFonts w:ascii="Segoe UI" w:hAnsi="Segoe UI"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94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2Header">
    <w:name w:val="Table 2 Header"/>
    <w:link w:val="Table2HeaderChar"/>
    <w:autoRedefine/>
    <w:qFormat/>
    <w:rsid w:val="00494C39"/>
    <w:pPr>
      <w:keepNext/>
      <w:spacing w:after="0" w:line="240" w:lineRule="auto"/>
    </w:pPr>
    <w:rPr>
      <w:rFonts w:ascii="Segoe UI Semibold" w:hAnsi="Segoe UI Semibold"/>
      <w:bCs/>
      <w:color w:val="FFFFFF" w:themeColor="background1"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94C39"/>
    <w:rPr>
      <w:sz w:val="16"/>
      <w:szCs w:val="16"/>
    </w:rPr>
  </w:style>
  <w:style w:type="character" w:customStyle="1" w:styleId="Table2HeaderChar">
    <w:name w:val="Table 2 Header Char"/>
    <w:basedOn w:val="DefaultParagraphFont"/>
    <w:link w:val="Table2Header"/>
    <w:rsid w:val="004C7F7E"/>
    <w:rPr>
      <w:rFonts w:ascii="Segoe UI Semibold" w:hAnsi="Segoe UI Semibold"/>
      <w:bCs/>
      <w:color w:val="FFFFFF" w:themeColor="background1"/>
      <w:sz w:val="24"/>
      <w:lang w:val="en-US"/>
    </w:rPr>
  </w:style>
  <w:style w:type="paragraph" w:styleId="CommentText">
    <w:name w:val="annotation text"/>
    <w:link w:val="CommentTextChar"/>
    <w:autoRedefine/>
    <w:semiHidden/>
    <w:rsid w:val="00494C39"/>
    <w:pPr>
      <w:spacing w:before="120" w:after="0"/>
    </w:pPr>
    <w:rPr>
      <w:rFonts w:ascii="Segoe UI" w:hAnsi="Segoe UI" w:cs="Segoe UI"/>
      <w:color w:val="000000" w:themeColor="text1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4C7F7E"/>
    <w:rPr>
      <w:rFonts w:ascii="Segoe UI" w:hAnsi="Segoe UI" w:cs="Segoe UI"/>
      <w:color w:val="000000" w:themeColor="text1"/>
      <w:sz w:val="24"/>
      <w:szCs w:val="24"/>
      <w:lang w:val="en-US"/>
    </w:rPr>
  </w:style>
  <w:style w:type="paragraph" w:customStyle="1" w:styleId="Readeraids">
    <w:name w:val="Reader aids"/>
    <w:next w:val="Normal"/>
    <w:qFormat/>
    <w:rsid w:val="00494C39"/>
    <w:pPr>
      <w:spacing w:before="120" w:after="120" w:line="240" w:lineRule="auto"/>
    </w:pPr>
    <w:rPr>
      <w:rFonts w:ascii="Segoe UI" w:eastAsia="Times New Roman" w:hAnsi="Segoe UI" w:cs="Times New Roman"/>
      <w:b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4C7F7E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7E"/>
    <w:rPr>
      <w:rFonts w:ascii="Segoe UI" w:hAnsi="Segoe UI" w:cs="Segoe UI"/>
      <w:color w:val="000000" w:themeColor="text1"/>
      <w:sz w:val="18"/>
      <w:szCs w:val="18"/>
      <w:lang w:val="en-US"/>
    </w:rPr>
  </w:style>
  <w:style w:type="paragraph" w:styleId="Header">
    <w:name w:val="header"/>
    <w:basedOn w:val="Normal"/>
    <w:link w:val="HeaderChar"/>
    <w:rsid w:val="00494C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C7F7E"/>
    <w:rPr>
      <w:rFonts w:ascii="Segoe UI" w:hAnsi="Segoe UI"/>
      <w:color w:val="000000" w:themeColor="text1"/>
      <w:sz w:val="24"/>
      <w:lang w:val="en-US"/>
    </w:rPr>
  </w:style>
  <w:style w:type="paragraph" w:styleId="Footer">
    <w:name w:val="footer"/>
    <w:basedOn w:val="Normal"/>
    <w:link w:val="FooterChar"/>
    <w:rsid w:val="00494C3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C7F7E"/>
    <w:rPr>
      <w:rFonts w:ascii="Segoe UI" w:hAnsi="Segoe UI"/>
      <w:color w:val="000000" w:themeColor="text1"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494C39"/>
    <w:rPr>
      <w:color w:val="808080"/>
    </w:rPr>
  </w:style>
  <w:style w:type="paragraph" w:customStyle="1" w:styleId="TableContent">
    <w:name w:val="Table Content"/>
    <w:link w:val="TableContentChar"/>
    <w:rsid w:val="00494C39"/>
    <w:pPr>
      <w:spacing w:after="0"/>
    </w:pPr>
    <w:rPr>
      <w:rFonts w:ascii="Segoe UI" w:hAnsi="Segoe UI" w:cs="Segoe UI"/>
      <w:color w:val="000000" w:themeColor="text1"/>
      <w:sz w:val="24"/>
      <w:szCs w:val="18"/>
      <w:lang w:val="en-US"/>
    </w:rPr>
  </w:style>
  <w:style w:type="character" w:customStyle="1" w:styleId="TableContentChar">
    <w:name w:val="Table Content Char"/>
    <w:basedOn w:val="DefaultParagraphFont"/>
    <w:link w:val="TableContent"/>
    <w:rsid w:val="004C7F7E"/>
    <w:rPr>
      <w:rFonts w:ascii="Segoe UI" w:hAnsi="Segoe UI" w:cs="Segoe UI"/>
      <w:color w:val="000000" w:themeColor="text1"/>
      <w:sz w:val="24"/>
      <w:szCs w:val="18"/>
      <w:lang w:val="en-US"/>
    </w:rPr>
  </w:style>
  <w:style w:type="character" w:customStyle="1" w:styleId="ModuleTitleChar">
    <w:name w:val="Module Title Char"/>
    <w:basedOn w:val="CourseTitleChar"/>
    <w:link w:val="ModuleTitle"/>
    <w:rsid w:val="004C7F7E"/>
    <w:rPr>
      <w:rFonts w:ascii="Segoe UI Semibold" w:hAnsi="Segoe UI Semibold" w:cs="Segoe UI Semibold"/>
      <w:color w:val="FFFFFF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494C39"/>
    <w:pPr>
      <w:ind w:left="36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C7F7E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TOC1">
    <w:name w:val="toc 1"/>
    <w:basedOn w:val="Normal"/>
    <w:next w:val="Normal"/>
    <w:uiPriority w:val="39"/>
    <w:rsid w:val="00494C39"/>
    <w:pPr>
      <w:tabs>
        <w:tab w:val="right" w:leader="dot" w:pos="4316"/>
      </w:tabs>
      <w:spacing w:after="100"/>
    </w:pPr>
    <w:rPr>
      <w:noProof/>
    </w:rPr>
  </w:style>
  <w:style w:type="paragraph" w:styleId="TOC3">
    <w:name w:val="toc 3"/>
    <w:basedOn w:val="Normal"/>
    <w:next w:val="Normal"/>
    <w:uiPriority w:val="39"/>
    <w:rsid w:val="00494C39"/>
    <w:pPr>
      <w:tabs>
        <w:tab w:val="right" w:leader="dot" w:pos="4316"/>
      </w:tabs>
      <w:spacing w:after="100"/>
      <w:ind w:left="480"/>
    </w:pPr>
    <w:rPr>
      <w:noProof/>
    </w:rPr>
  </w:style>
  <w:style w:type="paragraph" w:styleId="TOC2">
    <w:name w:val="toc 2"/>
    <w:basedOn w:val="Normal"/>
    <w:next w:val="Normal"/>
    <w:uiPriority w:val="39"/>
    <w:rsid w:val="00494C39"/>
    <w:pPr>
      <w:tabs>
        <w:tab w:val="right" w:leader="dot" w:pos="4316"/>
      </w:tabs>
      <w:spacing w:after="100"/>
      <w:ind w:left="240"/>
    </w:pPr>
    <w:rPr>
      <w:rFonts w:cs="Segoe UI Semibold"/>
      <w:noProof/>
    </w:rPr>
  </w:style>
  <w:style w:type="character" w:styleId="Hyperlink">
    <w:name w:val="Hyperlink"/>
    <w:basedOn w:val="DefaultParagraphFont"/>
    <w:uiPriority w:val="99"/>
    <w:rsid w:val="00494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39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C39"/>
    <w:pPr>
      <w:spacing w:before="0"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F7E"/>
    <w:rPr>
      <w:rFonts w:ascii="Segoe UI" w:hAnsi="Segoe UI" w:cs="Segoe UI"/>
      <w:b/>
      <w:bCs/>
      <w:color w:val="000000" w:themeColor="text1"/>
      <w:sz w:val="24"/>
      <w:szCs w:val="24"/>
      <w:lang w:val="en-US"/>
    </w:rPr>
  </w:style>
  <w:style w:type="paragraph" w:customStyle="1" w:styleId="GuidancetoSME">
    <w:name w:val="Guidance to SME"/>
    <w:autoRedefine/>
    <w:rsid w:val="00494C39"/>
    <w:pPr>
      <w:numPr>
        <w:numId w:val="14"/>
      </w:numPr>
      <w:spacing w:after="40" w:line="240" w:lineRule="auto"/>
    </w:pPr>
    <w:rPr>
      <w:rFonts w:ascii="Segoe UI" w:hAnsi="Segoe UI"/>
      <w:color w:val="C45911"/>
      <w:sz w:val="24"/>
      <w:szCs w:val="24"/>
      <w:lang w:val="en-US"/>
    </w:rPr>
  </w:style>
  <w:style w:type="paragraph" w:customStyle="1" w:styleId="GuidancetoSMEsecondlevel">
    <w:name w:val="Guidance to SME second level"/>
    <w:autoRedefine/>
    <w:rsid w:val="00494C39"/>
    <w:pPr>
      <w:numPr>
        <w:numId w:val="4"/>
      </w:numPr>
      <w:spacing w:after="40" w:line="240" w:lineRule="auto"/>
      <w:ind w:left="1152"/>
    </w:pPr>
    <w:rPr>
      <w:rFonts w:ascii="Segoe" w:hAnsi="Segoe"/>
      <w:color w:val="C45911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4873"/>
    <w:rPr>
      <w:rFonts w:ascii="Segoe UI" w:hAnsi="Segoe UI"/>
      <w:color w:val="000000" w:themeColor="text1"/>
      <w:sz w:val="24"/>
      <w:lang w:val="en-US"/>
    </w:rPr>
  </w:style>
  <w:style w:type="paragraph" w:customStyle="1" w:styleId="Authornoteintable">
    <w:name w:val="Author note in table"/>
    <w:link w:val="AuthornoteintableChar"/>
    <w:autoRedefine/>
    <w:semiHidden/>
    <w:qFormat/>
    <w:rsid w:val="00494C39"/>
    <w:pPr>
      <w:numPr>
        <w:numId w:val="11"/>
      </w:numPr>
      <w:spacing w:after="40"/>
      <w:ind w:left="450"/>
    </w:pPr>
    <w:rPr>
      <w:rFonts w:ascii="Segoe UI" w:hAnsi="Segoe UI"/>
      <w:color w:val="C45911" w:themeColor="accent2" w:themeShade="BF"/>
      <w:sz w:val="24"/>
      <w:szCs w:val="24"/>
      <w:lang w:val="en-US"/>
    </w:rPr>
  </w:style>
  <w:style w:type="character" w:customStyle="1" w:styleId="AuthornoteintableChar">
    <w:name w:val="Author note in table Char"/>
    <w:basedOn w:val="DefaultParagraphFont"/>
    <w:link w:val="Authornoteintable"/>
    <w:semiHidden/>
    <w:rsid w:val="004C7F7E"/>
    <w:rPr>
      <w:rFonts w:ascii="Segoe UI" w:hAnsi="Segoe UI"/>
      <w:color w:val="C45911" w:themeColor="accent2" w:themeShade="BF"/>
      <w:sz w:val="24"/>
      <w:szCs w:val="24"/>
      <w:lang w:val="en-US"/>
    </w:rPr>
  </w:style>
  <w:style w:type="paragraph" w:customStyle="1" w:styleId="TableRowHeader">
    <w:name w:val="Table Row Header"/>
    <w:rsid w:val="00494C39"/>
    <w:pPr>
      <w:spacing w:after="0" w:line="240" w:lineRule="auto"/>
    </w:pPr>
    <w:rPr>
      <w:rFonts w:ascii="Segoe UI Semibold" w:eastAsiaTheme="majorEastAsia" w:hAnsi="Segoe UI Semibold" w:cstheme="majorBidi"/>
      <w:b/>
      <w:iCs/>
      <w:color w:val="000000" w:themeColor="text1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494C39"/>
    <w:pPr>
      <w:spacing w:after="0" w:line="240" w:lineRule="auto"/>
    </w:pPr>
    <w:rPr>
      <w:rFonts w:ascii="Segoe UI" w:hAnsi="Segoe UI"/>
      <w:color w:val="000000" w:themeColor="text1"/>
      <w:sz w:val="24"/>
      <w:lang w:val="en-US"/>
    </w:rPr>
  </w:style>
  <w:style w:type="paragraph" w:styleId="TOCHeading">
    <w:name w:val="TOC Heading"/>
    <w:basedOn w:val="Heading1"/>
    <w:next w:val="Normal"/>
    <w:qFormat/>
    <w:rsid w:val="00494C39"/>
  </w:style>
  <w:style w:type="character" w:customStyle="1" w:styleId="Heading3Char">
    <w:name w:val="Heading 3 Char"/>
    <w:basedOn w:val="Heading4Char"/>
    <w:link w:val="Heading3"/>
    <w:rsid w:val="004C7F7E"/>
    <w:rPr>
      <w:rFonts w:ascii="Segoe UI Semibold" w:eastAsiaTheme="majorEastAsia" w:hAnsi="Segoe UI Semibold" w:cstheme="majorBidi"/>
      <w:iCs/>
      <w:color w:val="000000" w:themeColor="text1"/>
      <w:sz w:val="40"/>
      <w:szCs w:val="24"/>
      <w:lang w:val="en-US"/>
    </w:rPr>
  </w:style>
  <w:style w:type="paragraph" w:styleId="Caption">
    <w:name w:val="caption"/>
    <w:basedOn w:val="Normal"/>
    <w:next w:val="Normal"/>
    <w:autoRedefine/>
    <w:qFormat/>
    <w:rsid w:val="00494C39"/>
    <w:pPr>
      <w:spacing w:before="120" w:after="200"/>
    </w:pPr>
    <w:rPr>
      <w:i/>
      <w:iCs/>
      <w:color w:val="auto"/>
      <w:szCs w:val="18"/>
    </w:rPr>
  </w:style>
  <w:style w:type="paragraph" w:customStyle="1" w:styleId="Tablelistbullet1">
    <w:name w:val="Table list bullet 1"/>
    <w:basedOn w:val="Bulletlevel1"/>
    <w:qFormat/>
    <w:rsid w:val="00494C39"/>
  </w:style>
  <w:style w:type="paragraph" w:customStyle="1" w:styleId="Tablelistbullet2">
    <w:name w:val="Table list bullet 2"/>
    <w:basedOn w:val="Bulletlevel2"/>
    <w:qFormat/>
    <w:rsid w:val="00494C39"/>
  </w:style>
  <w:style w:type="paragraph" w:customStyle="1" w:styleId="ActivityNotes">
    <w:name w:val="Activity Notes"/>
    <w:basedOn w:val="Heading5"/>
    <w:qFormat/>
    <w:rsid w:val="00FE2D3E"/>
    <w:pPr>
      <w:outlineLvl w:val="9"/>
    </w:pPr>
  </w:style>
  <w:style w:type="character" w:customStyle="1" w:styleId="Inlinebold">
    <w:name w:val="Inline bold"/>
    <w:basedOn w:val="DefaultParagraphFont"/>
    <w:uiPriority w:val="1"/>
    <w:qFormat/>
    <w:rsid w:val="00494C39"/>
    <w:rPr>
      <w:b/>
    </w:rPr>
  </w:style>
  <w:style w:type="character" w:customStyle="1" w:styleId="Inlineitalic">
    <w:name w:val="Inline italic"/>
    <w:basedOn w:val="DefaultParagraphFont"/>
    <w:uiPriority w:val="1"/>
    <w:qFormat/>
    <w:rsid w:val="00494C39"/>
    <w:rPr>
      <w:i/>
    </w:rPr>
  </w:style>
  <w:style w:type="paragraph" w:customStyle="1" w:styleId="Tablebullet1">
    <w:name w:val="Table bullet 1"/>
    <w:qFormat/>
    <w:rsid w:val="004755E9"/>
    <w:pPr>
      <w:numPr>
        <w:numId w:val="36"/>
      </w:numPr>
      <w:spacing w:after="40" w:line="240" w:lineRule="auto"/>
      <w:ind w:left="360"/>
    </w:pPr>
    <w:rPr>
      <w:rFonts w:ascii="Segoe UI" w:hAnsi="Segoe UI" w:cs="Segoe UI"/>
      <w:color w:val="000000" w:themeColor="text1"/>
      <w:sz w:val="24"/>
      <w:szCs w:val="18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F4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F4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20">
    <w:name w:val="Numbered List 2"/>
    <w:link w:val="NumberedList2Char0"/>
    <w:autoRedefine/>
    <w:rsid w:val="00494C39"/>
    <w:pPr>
      <w:spacing w:line="240" w:lineRule="auto"/>
    </w:pPr>
    <w:rPr>
      <w:rFonts w:ascii="Segoe" w:hAnsi="Segoe" w:cs="Segoe UI"/>
      <w:color w:val="0D0D0D" w:themeColor="text1" w:themeTint="F2"/>
      <w:sz w:val="24"/>
      <w:szCs w:val="20"/>
      <w:lang w:val="en-US"/>
    </w:rPr>
  </w:style>
  <w:style w:type="character" w:customStyle="1" w:styleId="NumberedList2Char0">
    <w:name w:val="Numbered List 2 Char"/>
    <w:basedOn w:val="DefaultParagraphFont"/>
    <w:link w:val="NumberedList20"/>
    <w:rsid w:val="004C7F7E"/>
    <w:rPr>
      <w:rFonts w:ascii="Segoe" w:hAnsi="Segoe" w:cs="Segoe UI"/>
      <w:color w:val="0D0D0D" w:themeColor="text1" w:themeTint="F2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TSI\Templates\21C%20WWL%20PP_Word_Associate_Student_Guide_Template_Cle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BC6F2406AB4CF499BCB88796C95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232BE-73F0-429A-872D-7FF8B222A168}"/>
      </w:docPartPr>
      <w:docPartBody>
        <w:p w:rsidR="006D6A66" w:rsidRDefault="00D806DB" w:rsidP="00D806DB">
          <w:pPr>
            <w:pStyle w:val="59BC6F2406AB4CF499BCB88796C9535B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890E292EC6A746F6BDB15F585C5FD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3F471-6D82-4785-84DC-FDC86177543E}"/>
      </w:docPartPr>
      <w:docPartBody>
        <w:p w:rsidR="006D6A66" w:rsidRDefault="00D806DB" w:rsidP="00D806DB">
          <w:pPr>
            <w:pStyle w:val="890E292EC6A746F6BDB15F585C5FDFC4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5C8DF3DA502C45818E8B53B61A3D3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AF24-CE41-4BB2-8A82-46BFE6BC0E69}"/>
      </w:docPartPr>
      <w:docPartBody>
        <w:p w:rsidR="006D6A66" w:rsidRDefault="00D806DB" w:rsidP="00D806DB">
          <w:pPr>
            <w:pStyle w:val="5C8DF3DA502C45818E8B53B61A3D3FEB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60B7FEC1D0634CAF89C32AE057C1E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FF28A-DD76-4C28-BB46-FC41C9037688}"/>
      </w:docPartPr>
      <w:docPartBody>
        <w:p w:rsidR="006D6A66" w:rsidRDefault="00D806DB" w:rsidP="00D806DB">
          <w:pPr>
            <w:pStyle w:val="60B7FEC1D0634CAF89C32AE057C1E7FD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5510D2F1B3B1423EBB77E0B41D6C6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97258-16FF-4385-881D-6E640F3CABBD}"/>
      </w:docPartPr>
      <w:docPartBody>
        <w:p w:rsidR="00DF76D6" w:rsidRDefault="00D806DB" w:rsidP="00D806DB">
          <w:pPr>
            <w:pStyle w:val="5510D2F1B3B1423EBB77E0B41D6C6DC8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40792B53EE814506B09BB562372A4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FE906-BC6B-496C-B6C8-8C1D750C0385}"/>
      </w:docPartPr>
      <w:docPartBody>
        <w:p w:rsidR="00DF76D6" w:rsidRDefault="00D806DB" w:rsidP="00D806DB">
          <w:pPr>
            <w:pStyle w:val="40792B53EE814506B09BB562372A4F2C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FB3522CD902B4EB8BD157B9A101A2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91E26-D349-4970-9D7A-459A8B3490F6}"/>
      </w:docPartPr>
      <w:docPartBody>
        <w:p w:rsidR="00DF76D6" w:rsidRDefault="00D806DB" w:rsidP="00D806DB">
          <w:pPr>
            <w:pStyle w:val="FB3522CD902B4EB8BD157B9A101A29B1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6BE16DD66827491384F3F046F9CAE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352C-428D-4717-B534-32521B5A57AF}"/>
      </w:docPartPr>
      <w:docPartBody>
        <w:p w:rsidR="00DF76D6" w:rsidRDefault="00D806DB" w:rsidP="00D806DB">
          <w:pPr>
            <w:pStyle w:val="6BE16DD66827491384F3F046F9CAE0FC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FFD0D7027B0E4E0EBECDF8FF31D55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E1A75-7B2F-4F44-AF24-580A425F0A96}"/>
      </w:docPartPr>
      <w:docPartBody>
        <w:p w:rsidR="00DF76D6" w:rsidRDefault="00D806DB" w:rsidP="00D806DB">
          <w:pPr>
            <w:pStyle w:val="FFD0D7027B0E4E0EBECDF8FF31D55FC1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2DBBFD0A4A4149C59FEA71DABCD9B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DDB6-358E-4CB4-99F9-CD37AB5309B0}"/>
      </w:docPartPr>
      <w:docPartBody>
        <w:p w:rsidR="00DF76D6" w:rsidRDefault="00D806DB" w:rsidP="00D806DB">
          <w:pPr>
            <w:pStyle w:val="2DBBFD0A4A4149C59FEA71DABCD9BF43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9E2F1382D04B42B09DB585A8F1CD9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DD173-1E83-4D28-B7EE-1957CAF709C5}"/>
      </w:docPartPr>
      <w:docPartBody>
        <w:p w:rsidR="00DF76D6" w:rsidRDefault="00D806DB" w:rsidP="00D806DB">
          <w:pPr>
            <w:pStyle w:val="9E2F1382D04B42B09DB585A8F1CD9580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927DC6F03BA84E2BB54F5DACF115E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0A862-30A7-47F2-9A58-6B9FB99EE836}"/>
      </w:docPartPr>
      <w:docPartBody>
        <w:p w:rsidR="00DF76D6" w:rsidRDefault="00D806DB" w:rsidP="00D806DB">
          <w:pPr>
            <w:pStyle w:val="927DC6F03BA84E2BB54F5DACF115E6B5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EDD27E711D144B38A1EAD52982EDC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E45E5-EEE8-4223-8DA3-F36CF223EF33}"/>
      </w:docPartPr>
      <w:docPartBody>
        <w:p w:rsidR="00DF76D6" w:rsidRDefault="00D806DB" w:rsidP="00D806DB">
          <w:pPr>
            <w:pStyle w:val="EDD27E711D144B38A1EAD52982EDC7412"/>
          </w:pPr>
          <w:r w:rsidRPr="00F610BF">
            <w:rPr>
              <w:rStyle w:val="Inlinebold"/>
            </w:rPr>
            <w:t>Select here to enter text.</w:t>
          </w:r>
        </w:p>
      </w:docPartBody>
    </w:docPart>
    <w:docPart>
      <w:docPartPr>
        <w:name w:val="25E0A73F65234885BD5B221DF3552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C4A6B-FF1A-49BE-88C6-0ADC277954A0}"/>
      </w:docPartPr>
      <w:docPartBody>
        <w:p w:rsidR="00DF76D6" w:rsidRDefault="00D806DB" w:rsidP="00D806DB">
          <w:pPr>
            <w:pStyle w:val="25E0A73F65234885BD5B221DF3552AC72"/>
          </w:pPr>
          <w:r w:rsidRPr="00F610BF">
            <w:rPr>
              <w:rStyle w:val="Inlinebold"/>
            </w:rPr>
            <w:t>Select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37F"/>
    <w:multiLevelType w:val="multilevel"/>
    <w:tmpl w:val="5CBE6A12"/>
    <w:lvl w:ilvl="0">
      <w:start w:val="1"/>
      <w:numFmt w:val="decimal"/>
      <w:pStyle w:val="25E0A73F65234885BD5B221DF3552AC7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0D60BF"/>
    <w:multiLevelType w:val="multilevel"/>
    <w:tmpl w:val="82CEB05A"/>
    <w:lvl w:ilvl="0">
      <w:start w:val="1"/>
      <w:numFmt w:val="decimal"/>
      <w:pStyle w:val="59BC6F2406AB4CF499BCB88796C9535B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EE"/>
    <w:rsid w:val="00060398"/>
    <w:rsid w:val="000C40CD"/>
    <w:rsid w:val="003619DA"/>
    <w:rsid w:val="00376B2C"/>
    <w:rsid w:val="00392E9E"/>
    <w:rsid w:val="004676FF"/>
    <w:rsid w:val="004875EE"/>
    <w:rsid w:val="004E7763"/>
    <w:rsid w:val="00550CF7"/>
    <w:rsid w:val="005762D0"/>
    <w:rsid w:val="006645B6"/>
    <w:rsid w:val="00693954"/>
    <w:rsid w:val="006D6A66"/>
    <w:rsid w:val="00711B59"/>
    <w:rsid w:val="00721E12"/>
    <w:rsid w:val="007B51BB"/>
    <w:rsid w:val="00810031"/>
    <w:rsid w:val="00833FC0"/>
    <w:rsid w:val="008D3C0B"/>
    <w:rsid w:val="00972D7D"/>
    <w:rsid w:val="00987261"/>
    <w:rsid w:val="00AD2E03"/>
    <w:rsid w:val="00C42367"/>
    <w:rsid w:val="00D806DB"/>
    <w:rsid w:val="00DF76D6"/>
    <w:rsid w:val="00EA152A"/>
    <w:rsid w:val="00F7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spacing w:after="120" w:line="240" w:lineRule="auto"/>
      <w:ind w:left="720"/>
      <w:contextualSpacing/>
    </w:pPr>
    <w:rPr>
      <w:rFonts w:ascii="Segoe UI" w:eastAsiaTheme="minorHAnsi" w:hAnsi="Segoe UI"/>
      <w:color w:val="000000" w:themeColor="text1"/>
      <w:sz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Segoe UI" w:eastAsiaTheme="minorHAnsi" w:hAnsi="Segoe UI"/>
      <w:color w:val="000000" w:themeColor="text1"/>
      <w:sz w:val="24"/>
      <w:lang w:val="en-US" w:eastAsia="en-US"/>
    </w:rPr>
  </w:style>
  <w:style w:type="paragraph" w:customStyle="1" w:styleId="E424E9C024EE48C6B595860741985D47">
    <w:name w:val="E424E9C024EE48C6B595860741985D47"/>
  </w:style>
  <w:style w:type="character" w:styleId="PlaceholderText">
    <w:name w:val="Placeholder Text"/>
    <w:basedOn w:val="DefaultParagraphFont"/>
    <w:uiPriority w:val="99"/>
    <w:semiHidden/>
    <w:rsid w:val="00D806DB"/>
    <w:rPr>
      <w:color w:val="808080"/>
    </w:rPr>
  </w:style>
  <w:style w:type="paragraph" w:customStyle="1" w:styleId="59BC6F2406AB4CF499BCB88796C9535B">
    <w:name w:val="59BC6F2406AB4CF499BCB88796C9535B"/>
  </w:style>
  <w:style w:type="paragraph" w:customStyle="1" w:styleId="890E292EC6A746F6BDB15F585C5FDFC4">
    <w:name w:val="890E292EC6A746F6BDB15F585C5FDFC4"/>
  </w:style>
  <w:style w:type="paragraph" w:customStyle="1" w:styleId="5C8DF3DA502C45818E8B53B61A3D3FEB">
    <w:name w:val="5C8DF3DA502C45818E8B53B61A3D3FEB"/>
  </w:style>
  <w:style w:type="paragraph" w:customStyle="1" w:styleId="60B7FEC1D0634CAF89C32AE057C1E7FD">
    <w:name w:val="60B7FEC1D0634CAF89C32AE057C1E7FD"/>
  </w:style>
  <w:style w:type="paragraph" w:customStyle="1" w:styleId="5510D2F1B3B1423EBB77E0B41D6C6DC8">
    <w:name w:val="5510D2F1B3B1423EBB77E0B41D6C6DC8"/>
    <w:rsid w:val="004676FF"/>
    <w:rPr>
      <w:lang w:val="en-US" w:eastAsia="en-US"/>
    </w:rPr>
  </w:style>
  <w:style w:type="paragraph" w:customStyle="1" w:styleId="40792B53EE814506B09BB562372A4F2C">
    <w:name w:val="40792B53EE814506B09BB562372A4F2C"/>
    <w:rsid w:val="004676FF"/>
    <w:rPr>
      <w:lang w:val="en-US" w:eastAsia="en-US"/>
    </w:rPr>
  </w:style>
  <w:style w:type="paragraph" w:customStyle="1" w:styleId="FB3522CD902B4EB8BD157B9A101A29B1">
    <w:name w:val="FB3522CD902B4EB8BD157B9A101A29B1"/>
    <w:rsid w:val="004676FF"/>
    <w:rPr>
      <w:lang w:val="en-US" w:eastAsia="en-US"/>
    </w:rPr>
  </w:style>
  <w:style w:type="paragraph" w:customStyle="1" w:styleId="6BE16DD66827491384F3F046F9CAE0FC">
    <w:name w:val="6BE16DD66827491384F3F046F9CAE0FC"/>
    <w:rsid w:val="004676FF"/>
    <w:rPr>
      <w:lang w:val="en-US" w:eastAsia="en-US"/>
    </w:rPr>
  </w:style>
  <w:style w:type="paragraph" w:customStyle="1" w:styleId="FFD0D7027B0E4E0EBECDF8FF31D55FC1">
    <w:name w:val="FFD0D7027B0E4E0EBECDF8FF31D55FC1"/>
    <w:rsid w:val="004676FF"/>
    <w:rPr>
      <w:lang w:val="en-US" w:eastAsia="en-US"/>
    </w:rPr>
  </w:style>
  <w:style w:type="paragraph" w:customStyle="1" w:styleId="2DBBFD0A4A4149C59FEA71DABCD9BF43">
    <w:name w:val="2DBBFD0A4A4149C59FEA71DABCD9BF43"/>
    <w:rsid w:val="004676FF"/>
    <w:rPr>
      <w:lang w:val="en-US" w:eastAsia="en-US"/>
    </w:rPr>
  </w:style>
  <w:style w:type="paragraph" w:customStyle="1" w:styleId="9E2F1382D04B42B09DB585A8F1CD9580">
    <w:name w:val="9E2F1382D04B42B09DB585A8F1CD9580"/>
    <w:rsid w:val="004676FF"/>
    <w:rPr>
      <w:lang w:val="en-US" w:eastAsia="en-US"/>
    </w:rPr>
  </w:style>
  <w:style w:type="paragraph" w:customStyle="1" w:styleId="927DC6F03BA84E2BB54F5DACF115E6B5">
    <w:name w:val="927DC6F03BA84E2BB54F5DACF115E6B5"/>
    <w:rsid w:val="004676FF"/>
    <w:rPr>
      <w:lang w:val="en-US" w:eastAsia="en-US"/>
    </w:rPr>
  </w:style>
  <w:style w:type="paragraph" w:customStyle="1" w:styleId="EDD27E711D144B38A1EAD52982EDC741">
    <w:name w:val="EDD27E711D144B38A1EAD52982EDC741"/>
    <w:rsid w:val="004676FF"/>
    <w:rPr>
      <w:lang w:val="en-US" w:eastAsia="en-US"/>
    </w:rPr>
  </w:style>
  <w:style w:type="paragraph" w:customStyle="1" w:styleId="25E0A73F65234885BD5B221DF3552AC7">
    <w:name w:val="25E0A73F65234885BD5B221DF3552AC7"/>
    <w:rsid w:val="004676FF"/>
    <w:rPr>
      <w:lang w:val="en-US" w:eastAsia="en-US"/>
    </w:rPr>
  </w:style>
  <w:style w:type="paragraph" w:customStyle="1" w:styleId="25E0A73F65234885BD5B221DF3552AC71">
    <w:name w:val="25E0A73F65234885BD5B221DF3552AC71"/>
    <w:rsid w:val="004676FF"/>
    <w:pPr>
      <w:numPr>
        <w:numId w:val="1"/>
      </w:numPr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  <w:lang w:val="en-US" w:eastAsia="en-US"/>
    </w:rPr>
  </w:style>
  <w:style w:type="paragraph" w:customStyle="1" w:styleId="59BC6F2406AB4CF499BCB88796C9535B1">
    <w:name w:val="59BC6F2406AB4CF499BCB88796C9535B1"/>
    <w:rsid w:val="004676FF"/>
    <w:pPr>
      <w:tabs>
        <w:tab w:val="num" w:pos="720"/>
      </w:tabs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  <w:lang w:val="en-US" w:eastAsia="en-US"/>
    </w:rPr>
  </w:style>
  <w:style w:type="paragraph" w:customStyle="1" w:styleId="890E292EC6A746F6BDB15F585C5FDFC41">
    <w:name w:val="890E292EC6A746F6BDB15F585C5FDFC41"/>
    <w:rsid w:val="004676FF"/>
    <w:pPr>
      <w:spacing w:after="120" w:line="240" w:lineRule="auto"/>
    </w:pPr>
    <w:rPr>
      <w:rFonts w:ascii="Segoe UI" w:eastAsiaTheme="minorHAnsi" w:hAnsi="Segoe UI"/>
      <w:color w:val="000000" w:themeColor="text1"/>
      <w:sz w:val="24"/>
      <w:lang w:val="en-US" w:eastAsia="en-US"/>
    </w:rPr>
  </w:style>
  <w:style w:type="paragraph" w:customStyle="1" w:styleId="5C8DF3DA502C45818E8B53B61A3D3FEB1">
    <w:name w:val="5C8DF3DA502C45818E8B53B61A3D3FEB1"/>
    <w:rsid w:val="004676FF"/>
    <w:pPr>
      <w:spacing w:after="120" w:line="240" w:lineRule="auto"/>
    </w:pPr>
    <w:rPr>
      <w:rFonts w:ascii="Segoe UI" w:eastAsiaTheme="minorHAnsi" w:hAnsi="Segoe UI"/>
      <w:color w:val="000000" w:themeColor="text1"/>
      <w:sz w:val="24"/>
      <w:lang w:val="en-US" w:eastAsia="en-US"/>
    </w:rPr>
  </w:style>
  <w:style w:type="paragraph" w:customStyle="1" w:styleId="60B7FEC1D0634CAF89C32AE057C1E7FD1">
    <w:name w:val="60B7FEC1D0634CAF89C32AE057C1E7FD1"/>
    <w:rsid w:val="004676FF"/>
    <w:pPr>
      <w:spacing w:after="120" w:line="240" w:lineRule="auto"/>
    </w:pPr>
    <w:rPr>
      <w:rFonts w:ascii="Segoe UI" w:eastAsiaTheme="minorHAnsi" w:hAnsi="Segoe UI"/>
      <w:color w:val="000000" w:themeColor="text1"/>
      <w:sz w:val="24"/>
      <w:lang w:val="en-US" w:eastAsia="en-US"/>
    </w:rPr>
  </w:style>
  <w:style w:type="paragraph" w:customStyle="1" w:styleId="5510D2F1B3B1423EBB77E0B41D6C6DC81">
    <w:name w:val="5510D2F1B3B1423EBB77E0B41D6C6DC81"/>
    <w:rsid w:val="004676FF"/>
    <w:pPr>
      <w:spacing w:after="0" w:line="240" w:lineRule="auto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40792B53EE814506B09BB562372A4F2C1">
    <w:name w:val="40792B53EE814506B09BB562372A4F2C1"/>
    <w:rsid w:val="004676FF"/>
    <w:pPr>
      <w:spacing w:after="0" w:line="240" w:lineRule="auto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FB3522CD902B4EB8BD157B9A101A29B11">
    <w:name w:val="FB3522CD902B4EB8BD157B9A101A29B11"/>
    <w:rsid w:val="004676FF"/>
    <w:pPr>
      <w:spacing w:after="0" w:line="240" w:lineRule="auto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6BE16DD66827491384F3F046F9CAE0FC1">
    <w:name w:val="6BE16DD66827491384F3F046F9CAE0FC1"/>
    <w:rsid w:val="004676FF"/>
    <w:pPr>
      <w:spacing w:after="0" w:line="240" w:lineRule="auto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FFD0D7027B0E4E0EBECDF8FF31D55FC11">
    <w:name w:val="FFD0D7027B0E4E0EBECDF8FF31D55FC11"/>
    <w:rsid w:val="004676FF"/>
    <w:pPr>
      <w:spacing w:after="0" w:line="240" w:lineRule="auto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2DBBFD0A4A4149C59FEA71DABCD9BF431">
    <w:name w:val="2DBBFD0A4A4149C59FEA71DABCD9BF431"/>
    <w:rsid w:val="004676FF"/>
    <w:pPr>
      <w:spacing w:after="0" w:line="240" w:lineRule="auto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9E2F1382D04B42B09DB585A8F1CD95801">
    <w:name w:val="9E2F1382D04B42B09DB585A8F1CD95801"/>
    <w:rsid w:val="004676FF"/>
    <w:pPr>
      <w:spacing w:after="0" w:line="240" w:lineRule="auto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927DC6F03BA84E2BB54F5DACF115E6B51">
    <w:name w:val="927DC6F03BA84E2BB54F5DACF115E6B51"/>
    <w:rsid w:val="004676FF"/>
    <w:pPr>
      <w:spacing w:after="0" w:line="240" w:lineRule="auto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EDD27E711D144B38A1EAD52982EDC7411">
    <w:name w:val="EDD27E711D144B38A1EAD52982EDC7411"/>
    <w:rsid w:val="004676FF"/>
    <w:pPr>
      <w:spacing w:after="0" w:line="240" w:lineRule="auto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character" w:customStyle="1" w:styleId="Inlinebold">
    <w:name w:val="Inline bold"/>
    <w:basedOn w:val="DefaultParagraphFont"/>
    <w:uiPriority w:val="1"/>
    <w:qFormat/>
    <w:rsid w:val="00D806DB"/>
    <w:rPr>
      <w:b/>
    </w:rPr>
  </w:style>
  <w:style w:type="paragraph" w:customStyle="1" w:styleId="25E0A73F65234885BD5B221DF3552AC72">
    <w:name w:val="25E0A73F65234885BD5B221DF3552AC72"/>
    <w:rsid w:val="00D806DB"/>
    <w:pPr>
      <w:spacing w:after="120" w:line="240" w:lineRule="auto"/>
      <w:ind w:left="360"/>
      <w:contextualSpacing/>
    </w:pPr>
    <w:rPr>
      <w:rFonts w:ascii="Segoe UI" w:eastAsiaTheme="minorHAnsi" w:hAnsi="Segoe UI"/>
      <w:color w:val="000000" w:themeColor="text1"/>
      <w:sz w:val="24"/>
      <w:lang w:val="en-US" w:eastAsia="en-US"/>
    </w:rPr>
  </w:style>
  <w:style w:type="paragraph" w:customStyle="1" w:styleId="59BC6F2406AB4CF499BCB88796C9535B2">
    <w:name w:val="59BC6F2406AB4CF499BCB88796C9535B2"/>
    <w:rsid w:val="00D806DB"/>
    <w:pPr>
      <w:numPr>
        <w:numId w:val="2"/>
      </w:numPr>
      <w:spacing w:after="120" w:line="240" w:lineRule="auto"/>
      <w:ind w:left="360" w:hanging="360"/>
    </w:pPr>
    <w:rPr>
      <w:rFonts w:ascii="Segoe UI" w:eastAsiaTheme="minorHAnsi" w:hAnsi="Segoe UI"/>
      <w:color w:val="000000" w:themeColor="text1"/>
      <w:sz w:val="24"/>
      <w:szCs w:val="24"/>
      <w:lang w:val="en-US" w:eastAsia="en-US"/>
    </w:rPr>
  </w:style>
  <w:style w:type="paragraph" w:customStyle="1" w:styleId="890E292EC6A746F6BDB15F585C5FDFC42">
    <w:name w:val="890E292EC6A746F6BDB15F585C5FDFC42"/>
    <w:rsid w:val="00D806DB"/>
    <w:pPr>
      <w:spacing w:after="120" w:line="240" w:lineRule="auto"/>
      <w:ind w:left="360"/>
      <w:contextualSpacing/>
    </w:pPr>
    <w:rPr>
      <w:rFonts w:ascii="Segoe UI" w:eastAsiaTheme="minorHAnsi" w:hAnsi="Segoe UI"/>
      <w:color w:val="000000" w:themeColor="text1"/>
      <w:sz w:val="24"/>
      <w:lang w:val="en-US" w:eastAsia="en-US"/>
    </w:rPr>
  </w:style>
  <w:style w:type="paragraph" w:customStyle="1" w:styleId="5C8DF3DA502C45818E8B53B61A3D3FEB2">
    <w:name w:val="5C8DF3DA502C45818E8B53B61A3D3FEB2"/>
    <w:rsid w:val="00D806DB"/>
    <w:pPr>
      <w:spacing w:after="120" w:line="240" w:lineRule="auto"/>
      <w:ind w:left="360"/>
      <w:contextualSpacing/>
    </w:pPr>
    <w:rPr>
      <w:rFonts w:ascii="Segoe UI" w:eastAsiaTheme="minorHAnsi" w:hAnsi="Segoe UI"/>
      <w:color w:val="000000" w:themeColor="text1"/>
      <w:sz w:val="24"/>
      <w:lang w:val="en-US" w:eastAsia="en-US"/>
    </w:rPr>
  </w:style>
  <w:style w:type="paragraph" w:customStyle="1" w:styleId="60B7FEC1D0634CAF89C32AE057C1E7FD2">
    <w:name w:val="60B7FEC1D0634CAF89C32AE057C1E7FD2"/>
    <w:rsid w:val="00D806DB"/>
    <w:pPr>
      <w:spacing w:after="120" w:line="240" w:lineRule="auto"/>
      <w:ind w:left="360"/>
      <w:contextualSpacing/>
    </w:pPr>
    <w:rPr>
      <w:rFonts w:ascii="Segoe UI" w:eastAsiaTheme="minorHAnsi" w:hAnsi="Segoe UI"/>
      <w:color w:val="000000" w:themeColor="text1"/>
      <w:sz w:val="24"/>
      <w:lang w:val="en-US" w:eastAsia="en-US"/>
    </w:rPr>
  </w:style>
  <w:style w:type="paragraph" w:customStyle="1" w:styleId="5510D2F1B3B1423EBB77E0B41D6C6DC82">
    <w:name w:val="5510D2F1B3B1423EBB77E0B41D6C6DC82"/>
    <w:rsid w:val="00D806DB"/>
    <w:pPr>
      <w:spacing w:after="0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40792B53EE814506B09BB562372A4F2C2">
    <w:name w:val="40792B53EE814506B09BB562372A4F2C2"/>
    <w:rsid w:val="00D806DB"/>
    <w:pPr>
      <w:spacing w:after="0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FB3522CD902B4EB8BD157B9A101A29B12">
    <w:name w:val="FB3522CD902B4EB8BD157B9A101A29B12"/>
    <w:rsid w:val="00D806DB"/>
    <w:pPr>
      <w:spacing w:after="0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6BE16DD66827491384F3F046F9CAE0FC2">
    <w:name w:val="6BE16DD66827491384F3F046F9CAE0FC2"/>
    <w:rsid w:val="00D806DB"/>
    <w:pPr>
      <w:spacing w:after="0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FFD0D7027B0E4E0EBECDF8FF31D55FC12">
    <w:name w:val="FFD0D7027B0E4E0EBECDF8FF31D55FC12"/>
    <w:rsid w:val="00D806DB"/>
    <w:pPr>
      <w:spacing w:after="0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2DBBFD0A4A4149C59FEA71DABCD9BF432">
    <w:name w:val="2DBBFD0A4A4149C59FEA71DABCD9BF432"/>
    <w:rsid w:val="00D806DB"/>
    <w:pPr>
      <w:spacing w:after="0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9E2F1382D04B42B09DB585A8F1CD95802">
    <w:name w:val="9E2F1382D04B42B09DB585A8F1CD95802"/>
    <w:rsid w:val="00D806DB"/>
    <w:pPr>
      <w:spacing w:after="0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927DC6F03BA84E2BB54F5DACF115E6B52">
    <w:name w:val="927DC6F03BA84E2BB54F5DACF115E6B52"/>
    <w:rsid w:val="00D806DB"/>
    <w:pPr>
      <w:spacing w:after="0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  <w:style w:type="paragraph" w:customStyle="1" w:styleId="EDD27E711D144B38A1EAD52982EDC7412">
    <w:name w:val="EDD27E711D144B38A1EAD52982EDC7412"/>
    <w:rsid w:val="00D806DB"/>
    <w:pPr>
      <w:spacing w:after="0"/>
    </w:pPr>
    <w:rPr>
      <w:rFonts w:ascii="Segoe UI" w:eastAsiaTheme="minorHAnsi" w:hAnsi="Segoe UI" w:cs="Segoe UI"/>
      <w:color w:val="000000" w:themeColor="text1"/>
      <w:sz w:val="24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C971-4280-440C-87C6-A981BE82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21C WWL PP_Word_Associate_Student_Guide_Template_Clean.dotx</Template>
  <TotalTime>0</TotalTime>
  <Pages>11</Pages>
  <Words>1987</Words>
  <Characters>10118</Characters>
  <DocSecurity>0</DocSecurity>
  <Lines>326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2020-01-08T19:33:00Z</dcterms:created>
  <dcterms:modified xsi:type="dcterms:W3CDTF">2020-03-28T00:32:00Z</dcterms:modified>
</cp:coreProperties>
</file>