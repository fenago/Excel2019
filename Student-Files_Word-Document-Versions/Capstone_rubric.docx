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04BED" w14:textId="0749B73E" w:rsidR="00864659" w:rsidRDefault="00864659" w:rsidP="007B65B6">
      <w:pPr>
        <w:spacing w:after="480"/>
      </w:pPr>
      <w:r>
        <w:rPr>
          <w:noProof/>
        </w:rPr>
        <mc:AlternateContent>
          <mc:Choice Requires="wps">
            <w:drawing>
              <wp:inline distT="0" distB="0" distL="0" distR="0" wp14:anchorId="32077002" wp14:editId="15146C96">
                <wp:extent cx="9132124" cy="1257300"/>
                <wp:effectExtent l="0" t="0" r="0" b="0"/>
                <wp:docPr id="1" name="Rectangle 1"/>
                <wp:cNvGraphicFramePr/>
                <a:graphic xmlns:a="http://schemas.openxmlformats.org/drawingml/2006/main">
                  <a:graphicData uri="http://schemas.microsoft.com/office/word/2010/wordprocessingShape">
                    <wps:wsp>
                      <wps:cNvSpPr/>
                      <wps:spPr>
                        <a:xfrm>
                          <a:off x="0" y="0"/>
                          <a:ext cx="9132124" cy="1257300"/>
                        </a:xfrm>
                        <a:prstGeom prst="rect">
                          <a:avLst/>
                        </a:prstGeom>
                        <a:solidFill>
                          <a:srgbClr val="21734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7C5F2E" w14:textId="2F9128C7" w:rsidR="00864659" w:rsidRDefault="00977051" w:rsidP="00864659">
                            <w:pPr>
                              <w:pStyle w:val="DocumentTitle"/>
                              <w:rPr>
                                <w:lang w:val="fr-FR"/>
                              </w:rPr>
                            </w:pPr>
                            <w:r>
                              <w:t>40567A</w:t>
                            </w:r>
                            <w:r w:rsidR="00864659" w:rsidRPr="00ED788B">
                              <w:rPr>
                                <w:lang w:val="fr-FR"/>
                              </w:rPr>
                              <w:t xml:space="preserve">: </w:t>
                            </w:r>
                            <w:r>
                              <w:t>Microsoft Excel associate 2019</w:t>
                            </w:r>
                          </w:p>
                          <w:p w14:paraId="517D191F" w14:textId="37B2A523" w:rsidR="00864659" w:rsidRPr="00ED788B" w:rsidRDefault="00864659" w:rsidP="00864659">
                            <w:pPr>
                              <w:pStyle w:val="DocumentTitle"/>
                              <w:rPr>
                                <w:lang w:val="fr-FR"/>
                              </w:rPr>
                            </w:pPr>
                            <w:proofErr w:type="spellStart"/>
                            <w:r>
                              <w:rPr>
                                <w:lang w:val="fr-FR"/>
                              </w:rPr>
                              <w:t>Capstone</w:t>
                            </w:r>
                            <w:proofErr w:type="spellEnd"/>
                            <w:r>
                              <w:rPr>
                                <w:lang w:val="fr-FR"/>
                              </w:rPr>
                              <w:t xml:space="preserve"> </w:t>
                            </w:r>
                            <w:proofErr w:type="spellStart"/>
                            <w:r>
                              <w:rPr>
                                <w:lang w:val="fr-FR"/>
                              </w:rPr>
                              <w:t>Rubric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2077002" id="Rectangle 1" o:spid="_x0000_s1026" style="width:719.05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" fillcolor="#217346" stroked="f" strokeweight="1pt">
                <v:textbox>
                  <w:txbxContent>
                    <w:p w14:paraId="1F7C5F2E" w14:textId="2F9128C7" w:rsidR="00864659" w:rsidRDefault="00977051" w:rsidP="00864659">
                      <w:pPr>
                        <w:pStyle w:val="DocumentTitle"/>
                        <w:rPr>
                          <w:lang w:val="fr-FR"/>
                        </w:rPr>
                      </w:pPr>
                      <w:r>
                        <w:t>40567A</w:t>
                      </w:r>
                      <w:r w:rsidR="00864659" w:rsidRPr="00ED788B">
                        <w:rPr>
                          <w:lang w:val="fr-FR"/>
                        </w:rPr>
                        <w:t xml:space="preserve">: </w:t>
                      </w:r>
                      <w:r>
                        <w:t>Microsoft Excel associate 2019</w:t>
                      </w:r>
                    </w:p>
                    <w:p w14:paraId="517D191F" w14:textId="37B2A523" w:rsidR="00864659" w:rsidRPr="00ED788B" w:rsidRDefault="00864659" w:rsidP="00864659">
                      <w:pPr>
                        <w:pStyle w:val="DocumentTitle"/>
                        <w:rPr>
                          <w:lang w:val="fr-FR"/>
                        </w:rPr>
                      </w:pPr>
                      <w:proofErr w:type="spellStart"/>
                      <w:r>
                        <w:rPr>
                          <w:lang w:val="fr-FR"/>
                        </w:rPr>
                        <w:t>Capstone</w:t>
                      </w:r>
                      <w:proofErr w:type="spellEnd"/>
                      <w:r>
                        <w:rPr>
                          <w:lang w:val="fr-FR"/>
                        </w:rPr>
                        <w:t xml:space="preserve"> </w:t>
                      </w:r>
                      <w:proofErr w:type="spellStart"/>
                      <w:r>
                        <w:rPr>
                          <w:lang w:val="fr-FR"/>
                        </w:rPr>
                        <w:t>Rubric</w:t>
                      </w:r>
                      <w:proofErr w:type="spellEnd"/>
                    </w:p>
                  </w:txbxContent>
                </v:textbox>
                <w10:anchorlock/>
              </v:rect>
            </w:pict>
          </mc:Fallback>
        </mc:AlternateContent>
      </w:r>
    </w:p>
    <w:tbl>
      <w:tblPr>
        <w:tblStyle w:val="TableGrid"/>
        <w:tblW w:w="139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4860"/>
        <w:gridCol w:w="1890"/>
        <w:gridCol w:w="4799"/>
      </w:tblGrid>
      <w:tr w:rsidR="00666C37" w14:paraId="70E00597" w14:textId="77777777" w:rsidTr="00864659">
        <w:trPr>
          <w:trHeight w:val="464"/>
        </w:trPr>
        <w:tc>
          <w:tcPr>
            <w:tcW w:w="2430" w:type="dxa"/>
          </w:tcPr>
          <w:p w14:paraId="6314C3B4" w14:textId="6C6688DD" w:rsidR="00666C37" w:rsidRDefault="00666C37" w:rsidP="00864659">
            <w:pPr>
              <w:pStyle w:val="TableContent"/>
            </w:pPr>
            <w:r>
              <w:t>Project title:</w:t>
            </w:r>
          </w:p>
        </w:tc>
        <w:sdt>
          <w:sdtPr>
            <w:id w:val="1209536679"/>
            <w:placeholder>
              <w:docPart w:val="6B4EDD05786A41AB939EC14765479FEE"/>
            </w:placeholder>
            <w:showingPlcHdr/>
          </w:sdtPr>
          <w:sdtEndPr/>
          <w:sdtContent>
            <w:tc>
              <w:tcPr>
                <w:tcW w:w="4860" w:type="dxa"/>
              </w:tcPr>
              <w:p w14:paraId="2EA4BB8A" w14:textId="1961C671" w:rsidR="00666C37" w:rsidRDefault="00BC2034" w:rsidP="00864659">
                <w:pPr>
                  <w:pStyle w:val="TableContent"/>
                </w:pPr>
                <w:r>
                  <w:rPr>
                    <w:rStyle w:val="PlaceholderText"/>
                  </w:rPr>
                  <w:t xml:space="preserve">Select </w:t>
                </w:r>
                <w:r w:rsidR="00864659" w:rsidRPr="00D15F80">
                  <w:rPr>
                    <w:rStyle w:val="PlaceholderText"/>
                  </w:rPr>
                  <w:t>here to enter text.</w:t>
                </w:r>
              </w:p>
            </w:tc>
          </w:sdtContent>
        </w:sdt>
        <w:tc>
          <w:tcPr>
            <w:tcW w:w="1890" w:type="dxa"/>
          </w:tcPr>
          <w:p w14:paraId="00BB6D3C" w14:textId="52228216" w:rsidR="00666C37" w:rsidRDefault="00666C37" w:rsidP="00864659">
            <w:pPr>
              <w:pStyle w:val="TableContent"/>
            </w:pPr>
            <w:r>
              <w:t>Name:</w:t>
            </w:r>
          </w:p>
        </w:tc>
        <w:sdt>
          <w:sdtPr>
            <w:id w:val="-1442071088"/>
            <w:placeholder>
              <w:docPart w:val="2CEE6852DFA04EEB9AC8F80583BF5FBD"/>
            </w:placeholder>
            <w:showingPlcHdr/>
          </w:sdtPr>
          <w:sdtEndPr/>
          <w:sdtContent>
            <w:tc>
              <w:tcPr>
                <w:tcW w:w="4799" w:type="dxa"/>
              </w:tcPr>
              <w:p w14:paraId="315A50F1" w14:textId="002011BE" w:rsidR="00666C37" w:rsidRDefault="00BC2034" w:rsidP="00864659">
                <w:pPr>
                  <w:pStyle w:val="TableContent"/>
                </w:pPr>
                <w:r>
                  <w:rPr>
                    <w:rStyle w:val="PlaceholderText"/>
                  </w:rPr>
                  <w:t xml:space="preserve">Select </w:t>
                </w:r>
                <w:r w:rsidR="00864659" w:rsidRPr="00D15F80">
                  <w:rPr>
                    <w:rStyle w:val="PlaceholderText"/>
                  </w:rPr>
                  <w:t>here to enter text.</w:t>
                </w:r>
              </w:p>
            </w:tc>
          </w:sdtContent>
        </w:sdt>
      </w:tr>
      <w:tr w:rsidR="00666C37" w14:paraId="3DA94212" w14:textId="77777777" w:rsidTr="00864659">
        <w:trPr>
          <w:trHeight w:val="480"/>
        </w:trPr>
        <w:tc>
          <w:tcPr>
            <w:tcW w:w="2430" w:type="dxa"/>
          </w:tcPr>
          <w:p w14:paraId="5D43679B" w14:textId="57807DF7" w:rsidR="00666C37" w:rsidRDefault="00293FC0" w:rsidP="00864659">
            <w:pPr>
              <w:pStyle w:val="TableContent"/>
            </w:pPr>
            <w:r>
              <w:t>Project description</w:t>
            </w:r>
            <w:r w:rsidR="00666C37">
              <w:t>:</w:t>
            </w:r>
          </w:p>
        </w:tc>
        <w:sdt>
          <w:sdtPr>
            <w:id w:val="1681089528"/>
            <w:placeholder>
              <w:docPart w:val="B5114AC67726409692C76AF3CE4DC418"/>
            </w:placeholder>
            <w:showingPlcHdr/>
          </w:sdtPr>
          <w:sdtEndPr/>
          <w:sdtContent>
            <w:tc>
              <w:tcPr>
                <w:tcW w:w="4860" w:type="dxa"/>
              </w:tcPr>
              <w:p w14:paraId="7DEA7D32" w14:textId="08A22834" w:rsidR="00666C37" w:rsidRDefault="00BC2034" w:rsidP="00864659">
                <w:pPr>
                  <w:pStyle w:val="TableContent"/>
                </w:pPr>
                <w:r>
                  <w:rPr>
                    <w:rStyle w:val="PlaceholderText"/>
                  </w:rPr>
                  <w:t xml:space="preserve">Select </w:t>
                </w:r>
                <w:r w:rsidR="00864659" w:rsidRPr="00D15F80">
                  <w:rPr>
                    <w:rStyle w:val="PlaceholderText"/>
                  </w:rPr>
                  <w:t>here to enter text.</w:t>
                </w:r>
              </w:p>
            </w:tc>
          </w:sdtContent>
        </w:sdt>
        <w:tc>
          <w:tcPr>
            <w:tcW w:w="1890" w:type="dxa"/>
          </w:tcPr>
          <w:p w14:paraId="27D1E9D7" w14:textId="4E060EFD" w:rsidR="00666C37" w:rsidRDefault="00293FC0" w:rsidP="00864659">
            <w:pPr>
              <w:pStyle w:val="TableContent"/>
            </w:pPr>
            <w:r>
              <w:t>Date</w:t>
            </w:r>
            <w:r w:rsidR="00666C37">
              <w:t>:</w:t>
            </w:r>
          </w:p>
        </w:tc>
        <w:sdt>
          <w:sdtPr>
            <w:id w:val="1688797736"/>
            <w:placeholder>
              <w:docPart w:val="4B80394E1F844C6EA729B6F3C43175D7"/>
            </w:placeholder>
            <w:showingPlcHdr/>
          </w:sdtPr>
          <w:sdtEndPr/>
          <w:sdtContent>
            <w:tc>
              <w:tcPr>
                <w:tcW w:w="4799" w:type="dxa"/>
              </w:tcPr>
              <w:p w14:paraId="3B04AE8E" w14:textId="4F730A60" w:rsidR="00666C37" w:rsidRDefault="00BC2034" w:rsidP="00864659">
                <w:pPr>
                  <w:pStyle w:val="TableContent"/>
                </w:pPr>
                <w:r>
                  <w:rPr>
                    <w:rStyle w:val="PlaceholderText"/>
                  </w:rPr>
                  <w:t xml:space="preserve">Select </w:t>
                </w:r>
                <w:r w:rsidR="00864659" w:rsidRPr="00D15F80">
                  <w:rPr>
                    <w:rStyle w:val="PlaceholderText"/>
                  </w:rPr>
                  <w:t>here to enter text.</w:t>
                </w:r>
              </w:p>
            </w:tc>
          </w:sdtContent>
        </w:sdt>
      </w:tr>
    </w:tbl>
    <w:p w14:paraId="5EA9C6C3" w14:textId="7E49F531" w:rsidR="00666C37" w:rsidRDefault="00666C37" w:rsidP="00864659">
      <w:pPr>
        <w:pStyle w:val="Heading2"/>
      </w:pPr>
      <w:r>
        <w:t>Required elements</w:t>
      </w:r>
    </w:p>
    <w:p w14:paraId="6D5FCEC7" w14:textId="77777777" w:rsidR="003051E2" w:rsidRPr="003051E2" w:rsidRDefault="003051E2" w:rsidP="003051E2">
      <w:pPr>
        <w:pStyle w:val="Bulletlevel1"/>
      </w:pPr>
      <w:r>
        <w:t xml:space="preserve">The following </w:t>
      </w:r>
      <w:r w:rsidRPr="003051E2">
        <w:t>features/techniques are required.</w:t>
      </w:r>
    </w:p>
    <w:p w14:paraId="0F8C9757" w14:textId="29DC39F5" w:rsidR="003051E2" w:rsidRDefault="003051E2" w:rsidP="003051E2">
      <w:pPr>
        <w:pStyle w:val="Bulletlevel1"/>
      </w:pPr>
      <w:r w:rsidRPr="003051E2">
        <w:t>The features/techniques must be</w:t>
      </w:r>
      <w:r>
        <w:t xml:space="preserve"> used correctly and selected to support the message or purpose of the project.</w:t>
      </w:r>
    </w:p>
    <w:tbl>
      <w:tblPr>
        <w:tblStyle w:val="TableGrid"/>
        <w:tblW w:w="14395" w:type="dxa"/>
        <w:tblCellMar>
          <w:top w:w="86" w:type="dxa"/>
          <w:left w:w="144" w:type="dxa"/>
          <w:bottom w:w="86" w:type="dxa"/>
          <w:right w:w="144" w:type="dxa"/>
        </w:tblCellMar>
        <w:tblLook w:val="04A0" w:firstRow="1" w:lastRow="0" w:firstColumn="1" w:lastColumn="0" w:noHBand="0" w:noVBand="1"/>
      </w:tblPr>
      <w:tblGrid>
        <w:gridCol w:w="2975"/>
        <w:gridCol w:w="2688"/>
        <w:gridCol w:w="2645"/>
        <w:gridCol w:w="2688"/>
        <w:gridCol w:w="3399"/>
      </w:tblGrid>
      <w:tr w:rsidR="00666C37" w:rsidRPr="00FF4054" w14:paraId="6995D992" w14:textId="77777777" w:rsidTr="005B6FF5">
        <w:tc>
          <w:tcPr>
            <w:tcW w:w="2975" w:type="dxa"/>
            <w:shd w:val="clear" w:color="auto" w:fill="217346"/>
          </w:tcPr>
          <w:p w14:paraId="3E111AB8" w14:textId="47F6CFC5" w:rsidR="00666C37" w:rsidRPr="00FF4054" w:rsidRDefault="00666C37" w:rsidP="00666C37">
            <w:pPr>
              <w:pStyle w:val="Table2Header"/>
            </w:pPr>
            <w:r w:rsidRPr="00FF4054">
              <w:t>Item</w:t>
            </w:r>
          </w:p>
        </w:tc>
        <w:tc>
          <w:tcPr>
            <w:tcW w:w="2688" w:type="dxa"/>
            <w:shd w:val="clear" w:color="auto" w:fill="217346"/>
          </w:tcPr>
          <w:p w14:paraId="313AD864" w14:textId="77777777" w:rsidR="00666C37" w:rsidRPr="00FF4054" w:rsidRDefault="00666C37" w:rsidP="00666C37">
            <w:pPr>
              <w:pStyle w:val="Table2Header"/>
            </w:pPr>
            <w:r w:rsidRPr="00FF4054">
              <w:t>Approaches standard</w:t>
            </w:r>
          </w:p>
        </w:tc>
        <w:tc>
          <w:tcPr>
            <w:tcW w:w="2645" w:type="dxa"/>
            <w:shd w:val="clear" w:color="auto" w:fill="217346"/>
          </w:tcPr>
          <w:p w14:paraId="398C3C1C" w14:textId="77777777" w:rsidR="00666C37" w:rsidRPr="00FF4054" w:rsidRDefault="00666C37" w:rsidP="00666C37">
            <w:pPr>
              <w:pStyle w:val="Table2Header"/>
            </w:pPr>
            <w:r w:rsidRPr="00FF4054">
              <w:t>Meets standard</w:t>
            </w:r>
          </w:p>
        </w:tc>
        <w:tc>
          <w:tcPr>
            <w:tcW w:w="2688" w:type="dxa"/>
            <w:shd w:val="clear" w:color="auto" w:fill="217346"/>
          </w:tcPr>
          <w:p w14:paraId="53EAD876" w14:textId="77777777" w:rsidR="00666C37" w:rsidRPr="00FF4054" w:rsidRDefault="00666C37" w:rsidP="00666C37">
            <w:pPr>
              <w:pStyle w:val="Table2Header"/>
            </w:pPr>
            <w:r w:rsidRPr="00FF4054">
              <w:t>Exceeds standard</w:t>
            </w:r>
          </w:p>
        </w:tc>
        <w:tc>
          <w:tcPr>
            <w:tcW w:w="3399" w:type="dxa"/>
            <w:shd w:val="clear" w:color="auto" w:fill="217346"/>
          </w:tcPr>
          <w:p w14:paraId="737EFBFC" w14:textId="77777777" w:rsidR="00666C37" w:rsidRPr="00FF4054" w:rsidRDefault="00666C37" w:rsidP="00666C37">
            <w:pPr>
              <w:pStyle w:val="Table2Header"/>
            </w:pPr>
            <w:r w:rsidRPr="544E3816">
              <w:t>Where and/</w:t>
            </w:r>
            <w:r w:rsidRPr="00666C37">
              <w:t>or how did you include this item? How does it enhance or make clearer the information being communicated?</w:t>
            </w:r>
          </w:p>
        </w:tc>
      </w:tr>
      <w:tr w:rsidR="00977051" w:rsidRPr="00FF4054" w14:paraId="4A0EA08B" w14:textId="77777777" w:rsidTr="00977051">
        <w:trPr>
          <w:trHeight w:val="2757"/>
        </w:trPr>
        <w:tc>
          <w:tcPr>
            <w:tcW w:w="2975" w:type="dxa"/>
          </w:tcPr>
          <w:p w14:paraId="01544B41" w14:textId="23BEA3D7" w:rsidR="00977051" w:rsidRPr="00977051" w:rsidRDefault="00977051" w:rsidP="00977051">
            <w:pPr>
              <w:pStyle w:val="TableRowHeader"/>
            </w:pPr>
            <w:r w:rsidRPr="00977051">
              <w:t>Add worksheet data in rows and columns</w:t>
            </w:r>
          </w:p>
        </w:tc>
        <w:tc>
          <w:tcPr>
            <w:tcW w:w="2688" w:type="dxa"/>
          </w:tcPr>
          <w:p w14:paraId="032C2CCA" w14:textId="14F6364A" w:rsidR="00977051" w:rsidRPr="00977051" w:rsidRDefault="00977051" w:rsidP="00977051">
            <w:pPr>
              <w:pStyle w:val="TableContent"/>
            </w:pPr>
            <w:r w:rsidRPr="00F71B83">
              <w:t>Not all data fits logically within described columns or rows. Heading text is not clear.</w:t>
            </w:r>
          </w:p>
        </w:tc>
        <w:tc>
          <w:tcPr>
            <w:tcW w:w="2645" w:type="dxa"/>
          </w:tcPr>
          <w:p w14:paraId="50BEFF4F" w14:textId="65757CB4" w:rsidR="00977051" w:rsidRPr="00977051" w:rsidRDefault="00977051" w:rsidP="00977051">
            <w:r w:rsidRPr="00977051">
              <w:t>Data is organized into logical columns and rows with appropriate heading text.</w:t>
            </w:r>
          </w:p>
        </w:tc>
        <w:tc>
          <w:tcPr>
            <w:tcW w:w="2688" w:type="dxa"/>
          </w:tcPr>
          <w:p w14:paraId="4A556B8E" w14:textId="508149EA" w:rsidR="00977051" w:rsidRPr="00977051" w:rsidRDefault="00977051" w:rsidP="00977051">
            <w:pPr>
              <w:pStyle w:val="TableContent"/>
            </w:pPr>
            <w:r w:rsidRPr="00F71B83">
              <w:t>Data is organized into logical columns and rows with clear and succinct heading text. Columns</w:t>
            </w:r>
            <w:r w:rsidRPr="00977051">
              <w:t xml:space="preserve"> and rows are ordered in a logical and clear order.</w:t>
            </w:r>
          </w:p>
        </w:tc>
        <w:sdt>
          <w:sdtPr>
            <w:alias w:val="Status"/>
            <w:tag w:val="Status"/>
            <w:id w:val="-71278857"/>
            <w:lock w:val="sdtLocked"/>
            <w:placeholder>
              <w:docPart w:val="E3745ACCA96144B884C672DB7AF96963"/>
            </w:placeholder>
            <w:showingPlcHdr/>
          </w:sdtPr>
          <w:sdtEndPr/>
          <w:sdtContent>
            <w:tc>
              <w:tcPr>
                <w:tcW w:w="3399" w:type="dxa"/>
                <w:shd w:val="clear" w:color="auto" w:fill="auto"/>
              </w:tcPr>
              <w:p w14:paraId="4A0C0452" w14:textId="32FDE5E3" w:rsidR="00977051" w:rsidRPr="00977051" w:rsidRDefault="00BC2034" w:rsidP="00977051">
                <w:r>
                  <w:rPr>
                    <w:rStyle w:val="PlaceholderText"/>
                  </w:rPr>
                  <w:t xml:space="preserve">Select </w:t>
                </w:r>
                <w:r w:rsidR="00977051" w:rsidRPr="00977051">
                  <w:rPr>
                    <w:rStyle w:val="PlaceholderText"/>
                  </w:rPr>
                  <w:t>here to enter text.</w:t>
                </w:r>
              </w:p>
            </w:tc>
          </w:sdtContent>
        </w:sdt>
      </w:tr>
      <w:tr w:rsidR="00746F49" w:rsidRPr="00FF4054" w14:paraId="421BAD74" w14:textId="77777777" w:rsidTr="008E6884">
        <w:tc>
          <w:tcPr>
            <w:tcW w:w="2975" w:type="dxa"/>
            <w:shd w:val="clear" w:color="auto" w:fill="217346"/>
          </w:tcPr>
          <w:p w14:paraId="662C2218" w14:textId="77777777" w:rsidR="00746F49" w:rsidRPr="00FF4054" w:rsidRDefault="00746F49" w:rsidP="008E6884">
            <w:pPr>
              <w:pStyle w:val="Table2Header"/>
            </w:pPr>
            <w:r w:rsidRPr="00FF4054">
              <w:lastRenderedPageBreak/>
              <w:t>Item</w:t>
            </w:r>
          </w:p>
        </w:tc>
        <w:tc>
          <w:tcPr>
            <w:tcW w:w="2688" w:type="dxa"/>
            <w:shd w:val="clear" w:color="auto" w:fill="217346"/>
          </w:tcPr>
          <w:p w14:paraId="4624EA61" w14:textId="77777777" w:rsidR="00746F49" w:rsidRPr="00FF4054" w:rsidRDefault="00746F49" w:rsidP="008E6884">
            <w:pPr>
              <w:pStyle w:val="Table2Header"/>
            </w:pPr>
            <w:r w:rsidRPr="00FF4054">
              <w:t>Approaches standard</w:t>
            </w:r>
          </w:p>
        </w:tc>
        <w:tc>
          <w:tcPr>
            <w:tcW w:w="2645" w:type="dxa"/>
            <w:shd w:val="clear" w:color="auto" w:fill="217346"/>
          </w:tcPr>
          <w:p w14:paraId="11406827" w14:textId="77777777" w:rsidR="00746F49" w:rsidRPr="00FF4054" w:rsidRDefault="00746F49" w:rsidP="008E6884">
            <w:pPr>
              <w:pStyle w:val="Table2Header"/>
            </w:pPr>
            <w:r w:rsidRPr="00FF4054">
              <w:t>Meets standard</w:t>
            </w:r>
          </w:p>
        </w:tc>
        <w:tc>
          <w:tcPr>
            <w:tcW w:w="2688" w:type="dxa"/>
            <w:shd w:val="clear" w:color="auto" w:fill="217346"/>
          </w:tcPr>
          <w:p w14:paraId="6EE85CA2" w14:textId="77777777" w:rsidR="00746F49" w:rsidRPr="00FF4054" w:rsidRDefault="00746F49" w:rsidP="008E6884">
            <w:pPr>
              <w:pStyle w:val="Table2Header"/>
            </w:pPr>
            <w:r w:rsidRPr="00FF4054">
              <w:t>Exceeds standard</w:t>
            </w:r>
          </w:p>
        </w:tc>
        <w:tc>
          <w:tcPr>
            <w:tcW w:w="3399" w:type="dxa"/>
            <w:shd w:val="clear" w:color="auto" w:fill="217346"/>
          </w:tcPr>
          <w:p w14:paraId="6336A318" w14:textId="77777777" w:rsidR="00746F49" w:rsidRPr="00FF4054" w:rsidRDefault="00746F49" w:rsidP="008E6884">
            <w:pPr>
              <w:pStyle w:val="Table2Header"/>
            </w:pPr>
            <w:r w:rsidRPr="544E3816">
              <w:t>Where and/</w:t>
            </w:r>
            <w:r w:rsidRPr="00666C37">
              <w:t>or how did you include this item? How does it enhance or make clearer the information being communicated?</w:t>
            </w:r>
          </w:p>
        </w:tc>
      </w:tr>
      <w:tr w:rsidR="00977051" w:rsidRPr="00FF4054" w14:paraId="6BB6AE76" w14:textId="77777777" w:rsidTr="00683D6F">
        <w:tc>
          <w:tcPr>
            <w:tcW w:w="2975" w:type="dxa"/>
          </w:tcPr>
          <w:p w14:paraId="2E31DDC6" w14:textId="03C6C39A" w:rsidR="00977051" w:rsidRPr="00977051" w:rsidRDefault="00977051" w:rsidP="00977051">
            <w:pPr>
              <w:pStyle w:val="TableRowHeader"/>
            </w:pPr>
            <w:r w:rsidRPr="00977051">
              <w:t>Adjust columns and rows</w:t>
            </w:r>
          </w:p>
        </w:tc>
        <w:tc>
          <w:tcPr>
            <w:tcW w:w="2688" w:type="dxa"/>
          </w:tcPr>
          <w:p w14:paraId="3D1841E0" w14:textId="00A83510" w:rsidR="00977051" w:rsidRPr="00977051" w:rsidRDefault="00977051" w:rsidP="00977051">
            <w:r w:rsidRPr="00977051">
              <w:t>Columns and/or rows are not adjusted properly to a size that allows appropriate space as needed for data to properly display.</w:t>
            </w:r>
          </w:p>
        </w:tc>
        <w:tc>
          <w:tcPr>
            <w:tcW w:w="2645" w:type="dxa"/>
          </w:tcPr>
          <w:p w14:paraId="66A3FD0C" w14:textId="50085E1C" w:rsidR="00977051" w:rsidRPr="00977051" w:rsidRDefault="00977051" w:rsidP="00977051">
            <w:r w:rsidRPr="00977051">
              <w:t>Some columns and/or rows are adjusted to a size that allows appropriate space needed for most data to display correctly.</w:t>
            </w:r>
          </w:p>
        </w:tc>
        <w:tc>
          <w:tcPr>
            <w:tcW w:w="2688" w:type="dxa"/>
          </w:tcPr>
          <w:p w14:paraId="3C2FAAEC" w14:textId="6C0F33F5" w:rsidR="00977051" w:rsidRPr="00977051" w:rsidRDefault="00977051" w:rsidP="00977051">
            <w:r w:rsidRPr="00977051">
              <w:t>All columns and rows within a worksheet are adjusted to an ideal size for all data to display correctly.</w:t>
            </w:r>
          </w:p>
        </w:tc>
        <w:sdt>
          <w:sdtPr>
            <w:alias w:val="Status"/>
            <w:tag w:val="Status"/>
            <w:id w:val="1237522800"/>
            <w:lock w:val="sdtLocked"/>
            <w:placeholder>
              <w:docPart w:val="F53879299B554D7E8C558ED3CEF07CBC"/>
            </w:placeholder>
            <w:showingPlcHdr/>
          </w:sdtPr>
          <w:sdtEndPr/>
          <w:sdtContent>
            <w:tc>
              <w:tcPr>
                <w:tcW w:w="3399" w:type="dxa"/>
                <w:shd w:val="clear" w:color="auto" w:fill="auto"/>
              </w:tcPr>
              <w:p w14:paraId="0BBCF95A" w14:textId="334C1AB8" w:rsidR="00977051" w:rsidRPr="00977051" w:rsidRDefault="00BC2034" w:rsidP="00977051">
                <w:pPr>
                  <w:pStyle w:val="TableRowHeader"/>
                </w:pPr>
                <w:r>
                  <w:rPr>
                    <w:rStyle w:val="PlaceholderText"/>
                    <w:rFonts w:ascii="Segoe UI" w:hAnsi="Segoe UI" w:cs="Segoe UI"/>
                  </w:rPr>
                  <w:t xml:space="preserve">Select </w:t>
                </w:r>
                <w:r w:rsidR="00977051" w:rsidRPr="00D02907">
                  <w:rPr>
                    <w:rStyle w:val="PlaceholderText"/>
                    <w:rFonts w:ascii="Segoe UI" w:hAnsi="Segoe UI" w:cs="Segoe UI"/>
                  </w:rPr>
                  <w:t>here to enter text.</w:t>
                </w:r>
              </w:p>
            </w:tc>
          </w:sdtContent>
        </w:sdt>
      </w:tr>
      <w:tr w:rsidR="00977051" w:rsidRPr="00FF4054" w14:paraId="0991E00F" w14:textId="77777777" w:rsidTr="00683D6F">
        <w:tc>
          <w:tcPr>
            <w:tcW w:w="2975" w:type="dxa"/>
          </w:tcPr>
          <w:p w14:paraId="421D0303" w14:textId="1E4936DE" w:rsidR="00977051" w:rsidRPr="00D51554" w:rsidRDefault="00977051" w:rsidP="00426E52">
            <w:pPr>
              <w:pStyle w:val="TableRowHeader"/>
            </w:pPr>
            <w:r w:rsidRPr="00977051">
              <w:t>Apply formatting to cells</w:t>
            </w:r>
          </w:p>
        </w:tc>
        <w:tc>
          <w:tcPr>
            <w:tcW w:w="2688" w:type="dxa"/>
          </w:tcPr>
          <w:p w14:paraId="6E096E57" w14:textId="572A2C0E" w:rsidR="00977051" w:rsidRPr="00977051" w:rsidRDefault="00977051" w:rsidP="00977051">
            <w:pPr>
              <w:pStyle w:val="TableContent"/>
            </w:pPr>
            <w:r w:rsidRPr="00F71B83">
              <w:t>Applied limited font, border, number formatting</w:t>
            </w:r>
            <w:r w:rsidRPr="00977051">
              <w:t>, or cell style. Formatting might detract from readability and doesn't aid in the communication.</w:t>
            </w:r>
          </w:p>
        </w:tc>
        <w:tc>
          <w:tcPr>
            <w:tcW w:w="2645" w:type="dxa"/>
          </w:tcPr>
          <w:p w14:paraId="7ADB0127" w14:textId="79CA95AC" w:rsidR="00977051" w:rsidRPr="00977051" w:rsidRDefault="00977051" w:rsidP="00977051">
            <w:pPr>
              <w:pStyle w:val="TableContent"/>
            </w:pPr>
            <w:r w:rsidRPr="00F71B83">
              <w:t>Applied some font, border, number formatting</w:t>
            </w:r>
            <w:r w:rsidRPr="00977051">
              <w:t>, or cell style that aids in the readability and communication of the data.</w:t>
            </w:r>
          </w:p>
        </w:tc>
        <w:tc>
          <w:tcPr>
            <w:tcW w:w="2688" w:type="dxa"/>
          </w:tcPr>
          <w:p w14:paraId="3EC8379E" w14:textId="6BDCDC12" w:rsidR="00977051" w:rsidRPr="00977051" w:rsidRDefault="00977051" w:rsidP="00977051">
            <w:pPr>
              <w:pStyle w:val="TableContent"/>
            </w:pPr>
            <w:r>
              <w:t xml:space="preserve">Appropriate styles, </w:t>
            </w:r>
            <w:r w:rsidRPr="00977051">
              <w:t>font, border, and number formatting are applied to cells to greatly enhance the data presentation, and to help clearly communicate the information.</w:t>
            </w:r>
          </w:p>
        </w:tc>
        <w:sdt>
          <w:sdtPr>
            <w:alias w:val="Status"/>
            <w:tag w:val="Status"/>
            <w:id w:val="1987886114"/>
            <w:lock w:val="sdtLocked"/>
            <w:placeholder>
              <w:docPart w:val="86F8E39793404201B4DC78C3DC0D567A"/>
            </w:placeholder>
            <w:showingPlcHdr/>
          </w:sdtPr>
          <w:sdtEndPr/>
          <w:sdtContent>
            <w:tc>
              <w:tcPr>
                <w:tcW w:w="3399" w:type="dxa"/>
                <w:shd w:val="clear" w:color="auto" w:fill="auto"/>
              </w:tcPr>
              <w:p w14:paraId="220A8B62" w14:textId="274B45D6" w:rsidR="00977051" w:rsidRPr="00977051" w:rsidRDefault="00BC2034" w:rsidP="00977051">
                <w:r>
                  <w:rPr>
                    <w:rStyle w:val="PlaceholderText"/>
                  </w:rPr>
                  <w:t xml:space="preserve">Select </w:t>
                </w:r>
                <w:r w:rsidR="00977051" w:rsidRPr="00977051">
                  <w:rPr>
                    <w:rStyle w:val="PlaceholderText"/>
                  </w:rPr>
                  <w:t>here to enter text.</w:t>
                </w:r>
              </w:p>
            </w:tc>
          </w:sdtContent>
        </w:sdt>
      </w:tr>
    </w:tbl>
    <w:p w14:paraId="5CB9C377" w14:textId="77777777" w:rsidR="00746F49" w:rsidRDefault="00746F49">
      <w:r>
        <w:rPr>
          <w:iCs/>
        </w:rPr>
        <w:br w:type="page"/>
      </w:r>
    </w:p>
    <w:tbl>
      <w:tblPr>
        <w:tblStyle w:val="TableGrid"/>
        <w:tblW w:w="14395" w:type="dxa"/>
        <w:tblCellMar>
          <w:top w:w="86" w:type="dxa"/>
          <w:left w:w="144" w:type="dxa"/>
          <w:bottom w:w="86" w:type="dxa"/>
          <w:right w:w="144" w:type="dxa"/>
        </w:tblCellMar>
        <w:tblLook w:val="04A0" w:firstRow="1" w:lastRow="0" w:firstColumn="1" w:lastColumn="0" w:noHBand="0" w:noVBand="1"/>
      </w:tblPr>
      <w:tblGrid>
        <w:gridCol w:w="2975"/>
        <w:gridCol w:w="2688"/>
        <w:gridCol w:w="2645"/>
        <w:gridCol w:w="2688"/>
        <w:gridCol w:w="3399"/>
      </w:tblGrid>
      <w:tr w:rsidR="00746F49" w:rsidRPr="00FF4054" w14:paraId="6BA390A0" w14:textId="77777777" w:rsidTr="008E6884">
        <w:tc>
          <w:tcPr>
            <w:tcW w:w="2975" w:type="dxa"/>
            <w:shd w:val="clear" w:color="auto" w:fill="217346"/>
          </w:tcPr>
          <w:p w14:paraId="5D8C8DEF" w14:textId="77777777" w:rsidR="00746F49" w:rsidRPr="00FF4054" w:rsidRDefault="00746F49" w:rsidP="008E6884">
            <w:pPr>
              <w:pStyle w:val="Table2Header"/>
            </w:pPr>
            <w:r w:rsidRPr="00FF4054">
              <w:lastRenderedPageBreak/>
              <w:t>Item</w:t>
            </w:r>
          </w:p>
        </w:tc>
        <w:tc>
          <w:tcPr>
            <w:tcW w:w="2688" w:type="dxa"/>
            <w:shd w:val="clear" w:color="auto" w:fill="217346"/>
          </w:tcPr>
          <w:p w14:paraId="742E04A1" w14:textId="77777777" w:rsidR="00746F49" w:rsidRPr="00FF4054" w:rsidRDefault="00746F49" w:rsidP="008E6884">
            <w:pPr>
              <w:pStyle w:val="Table2Header"/>
            </w:pPr>
            <w:r w:rsidRPr="00FF4054">
              <w:t>Approaches standard</w:t>
            </w:r>
          </w:p>
        </w:tc>
        <w:tc>
          <w:tcPr>
            <w:tcW w:w="2645" w:type="dxa"/>
            <w:shd w:val="clear" w:color="auto" w:fill="217346"/>
          </w:tcPr>
          <w:p w14:paraId="24748987" w14:textId="77777777" w:rsidR="00746F49" w:rsidRPr="00FF4054" w:rsidRDefault="00746F49" w:rsidP="008E6884">
            <w:pPr>
              <w:pStyle w:val="Table2Header"/>
            </w:pPr>
            <w:r w:rsidRPr="00FF4054">
              <w:t>Meets standard</w:t>
            </w:r>
          </w:p>
        </w:tc>
        <w:tc>
          <w:tcPr>
            <w:tcW w:w="2688" w:type="dxa"/>
            <w:shd w:val="clear" w:color="auto" w:fill="217346"/>
          </w:tcPr>
          <w:p w14:paraId="25CCCF65" w14:textId="77777777" w:rsidR="00746F49" w:rsidRPr="00FF4054" w:rsidRDefault="00746F49" w:rsidP="008E6884">
            <w:pPr>
              <w:pStyle w:val="Table2Header"/>
            </w:pPr>
            <w:r w:rsidRPr="00FF4054">
              <w:t>Exceeds standard</w:t>
            </w:r>
          </w:p>
        </w:tc>
        <w:tc>
          <w:tcPr>
            <w:tcW w:w="3399" w:type="dxa"/>
            <w:shd w:val="clear" w:color="auto" w:fill="217346"/>
          </w:tcPr>
          <w:p w14:paraId="3D3D16E1" w14:textId="77777777" w:rsidR="00746F49" w:rsidRPr="00FF4054" w:rsidRDefault="00746F49" w:rsidP="008E6884">
            <w:pPr>
              <w:pStyle w:val="Table2Header"/>
            </w:pPr>
            <w:r w:rsidRPr="544E3816">
              <w:t>Where and/</w:t>
            </w:r>
            <w:r w:rsidRPr="00666C37">
              <w:t>or how did you include this item? How does it enhance or make clearer the information being communicated?</w:t>
            </w:r>
          </w:p>
        </w:tc>
      </w:tr>
      <w:tr w:rsidR="00977051" w:rsidRPr="00FF4054" w14:paraId="6C976237" w14:textId="77777777" w:rsidTr="00683D6F">
        <w:tc>
          <w:tcPr>
            <w:tcW w:w="2975" w:type="dxa"/>
          </w:tcPr>
          <w:p w14:paraId="7CC6A787" w14:textId="3ADA1DE6" w:rsidR="00977051" w:rsidRPr="00977051" w:rsidRDefault="00977051" w:rsidP="00977051">
            <w:pPr>
              <w:pStyle w:val="TableRowHeader"/>
            </w:pPr>
            <w:r w:rsidRPr="00977051">
              <w:t>Format a data range as a table</w:t>
            </w:r>
          </w:p>
        </w:tc>
        <w:tc>
          <w:tcPr>
            <w:tcW w:w="2688" w:type="dxa"/>
          </w:tcPr>
          <w:p w14:paraId="6C15D084" w14:textId="464E3920" w:rsidR="00977051" w:rsidRPr="00977051" w:rsidRDefault="00977051" w:rsidP="00977051">
            <w:pPr>
              <w:pStyle w:val="TableContent"/>
            </w:pPr>
            <w:r>
              <w:t>Data has not been formatted as a table</w:t>
            </w:r>
            <w:r w:rsidRPr="00977051">
              <w:t>.</w:t>
            </w:r>
          </w:p>
        </w:tc>
        <w:tc>
          <w:tcPr>
            <w:tcW w:w="2645" w:type="dxa"/>
          </w:tcPr>
          <w:p w14:paraId="1BED3624" w14:textId="0A1AD22E" w:rsidR="00977051" w:rsidRPr="00977051" w:rsidRDefault="00977051" w:rsidP="00977051">
            <w:pPr>
              <w:pStyle w:val="TableContent"/>
            </w:pPr>
            <w:r>
              <w:t>Data has successfully been formatted as a table</w:t>
            </w:r>
            <w:r w:rsidRPr="00977051">
              <w:t>. Table styles or options have been applied that enhance the communication of the data.</w:t>
            </w:r>
          </w:p>
        </w:tc>
        <w:tc>
          <w:tcPr>
            <w:tcW w:w="2688" w:type="dxa"/>
          </w:tcPr>
          <w:p w14:paraId="7642C2FD" w14:textId="462B4278" w:rsidR="00977051" w:rsidRPr="00977051" w:rsidRDefault="00977051" w:rsidP="00977051">
            <w:pPr>
              <w:pStyle w:val="TableContent"/>
            </w:pPr>
            <w:r>
              <w:t>Data has successfully been formatted as a table. Table styles or options have been applied that enhance the communication of the data</w:t>
            </w:r>
            <w:r w:rsidRPr="00977051">
              <w:t>, and the table has been named.</w:t>
            </w:r>
          </w:p>
        </w:tc>
        <w:sdt>
          <w:sdtPr>
            <w:alias w:val="Status"/>
            <w:tag w:val="Status"/>
            <w:id w:val="-570505947"/>
            <w:lock w:val="sdtLocked"/>
            <w:placeholder>
              <w:docPart w:val="7D14EDEBCA504F899BDD727225F2B897"/>
            </w:placeholder>
            <w:showingPlcHdr/>
          </w:sdtPr>
          <w:sdtEndPr/>
          <w:sdtContent>
            <w:tc>
              <w:tcPr>
                <w:tcW w:w="3399" w:type="dxa"/>
                <w:shd w:val="clear" w:color="auto" w:fill="auto"/>
              </w:tcPr>
              <w:p w14:paraId="7A3F61C9" w14:textId="315ACC50" w:rsidR="00977051" w:rsidRPr="00977051" w:rsidRDefault="00BC2034" w:rsidP="00977051">
                <w:r>
                  <w:rPr>
                    <w:rStyle w:val="PlaceholderText"/>
                  </w:rPr>
                  <w:t xml:space="preserve">Select </w:t>
                </w:r>
                <w:r w:rsidR="00977051" w:rsidRPr="00977051">
                  <w:rPr>
                    <w:rStyle w:val="PlaceholderText"/>
                  </w:rPr>
                  <w:t>here to enter text.</w:t>
                </w:r>
              </w:p>
            </w:tc>
          </w:sdtContent>
        </w:sdt>
      </w:tr>
      <w:tr w:rsidR="00977051" w:rsidRPr="00FF4054" w14:paraId="6DB161FD" w14:textId="77777777" w:rsidTr="00683D6F">
        <w:tc>
          <w:tcPr>
            <w:tcW w:w="2975" w:type="dxa"/>
          </w:tcPr>
          <w:p w14:paraId="394D01D4" w14:textId="13864A87" w:rsidR="00977051" w:rsidRPr="00977051" w:rsidRDefault="00977051" w:rsidP="00977051">
            <w:pPr>
              <w:pStyle w:val="TableRowHeader"/>
            </w:pPr>
            <w:r w:rsidRPr="00977051">
              <w:t>Use functions or formulas to perform a calculation and text operation</w:t>
            </w:r>
          </w:p>
        </w:tc>
        <w:tc>
          <w:tcPr>
            <w:tcW w:w="2688" w:type="dxa"/>
          </w:tcPr>
          <w:p w14:paraId="5A4BEAB2" w14:textId="12F390A8" w:rsidR="00977051" w:rsidRPr="00977051" w:rsidRDefault="00977051" w:rsidP="00977051">
            <w:pPr>
              <w:pStyle w:val="TableContent"/>
            </w:pPr>
            <w:r>
              <w:t xml:space="preserve">Only </w:t>
            </w:r>
            <w:r w:rsidRPr="00977051">
              <w:t>one function or formula is included and works correctly. However, they do not work as expected to convey a numeric calculation or text operation properly. It appears haphazard or not purposeful.</w:t>
            </w:r>
          </w:p>
        </w:tc>
        <w:tc>
          <w:tcPr>
            <w:tcW w:w="2645" w:type="dxa"/>
          </w:tcPr>
          <w:p w14:paraId="2D778FD9" w14:textId="25014916" w:rsidR="00977051" w:rsidRPr="00977051" w:rsidRDefault="00977051" w:rsidP="00977051">
            <w:pPr>
              <w:pStyle w:val="TableContent"/>
            </w:pPr>
            <w:r>
              <w:t>A function</w:t>
            </w:r>
            <w:r w:rsidRPr="00977051">
              <w:t xml:space="preserve"> or formula is included and works correctly to convey a numeric calculation or text operation properly.</w:t>
            </w:r>
          </w:p>
        </w:tc>
        <w:tc>
          <w:tcPr>
            <w:tcW w:w="2688" w:type="dxa"/>
          </w:tcPr>
          <w:p w14:paraId="5ED641DC" w14:textId="2E79E1B5" w:rsidR="00977051" w:rsidRPr="00977051" w:rsidRDefault="00977051" w:rsidP="00977051">
            <w:pPr>
              <w:pStyle w:val="TableContent"/>
            </w:pPr>
            <w:r>
              <w:t xml:space="preserve">A variety of functions and formulas </w:t>
            </w:r>
            <w:r w:rsidRPr="00977051">
              <w:t>were selected and built correctly into various places in the workbook to communicate a numeric calculation or text operation.</w:t>
            </w:r>
          </w:p>
        </w:tc>
        <w:sdt>
          <w:sdtPr>
            <w:alias w:val="Status"/>
            <w:tag w:val="Status"/>
            <w:id w:val="200606315"/>
            <w:lock w:val="sdtLocked"/>
            <w:placeholder>
              <w:docPart w:val="3D34CBE8B7094C3CB9AF0F6C7F035411"/>
            </w:placeholder>
            <w:showingPlcHdr/>
          </w:sdtPr>
          <w:sdtEndPr/>
          <w:sdtContent>
            <w:tc>
              <w:tcPr>
                <w:tcW w:w="3399" w:type="dxa"/>
              </w:tcPr>
              <w:p w14:paraId="5CA98071" w14:textId="62BEA429" w:rsidR="00977051" w:rsidRPr="00977051" w:rsidRDefault="00BC2034" w:rsidP="00977051">
                <w:r>
                  <w:rPr>
                    <w:rStyle w:val="PlaceholderText"/>
                  </w:rPr>
                  <w:t xml:space="preserve">Select </w:t>
                </w:r>
                <w:r w:rsidR="00977051" w:rsidRPr="00977051">
                  <w:rPr>
                    <w:rStyle w:val="PlaceholderText"/>
                  </w:rPr>
                  <w:t>here to enter text.</w:t>
                </w:r>
              </w:p>
            </w:tc>
          </w:sdtContent>
        </w:sdt>
      </w:tr>
    </w:tbl>
    <w:p w14:paraId="2DB30C68" w14:textId="77777777" w:rsidR="00746F49" w:rsidRDefault="00746F49">
      <w:r>
        <w:rPr>
          <w:iCs/>
        </w:rPr>
        <w:br w:type="page"/>
      </w:r>
    </w:p>
    <w:tbl>
      <w:tblPr>
        <w:tblStyle w:val="TableGrid"/>
        <w:tblW w:w="14395" w:type="dxa"/>
        <w:tblCellMar>
          <w:top w:w="86" w:type="dxa"/>
          <w:left w:w="144" w:type="dxa"/>
          <w:bottom w:w="86" w:type="dxa"/>
          <w:right w:w="144" w:type="dxa"/>
        </w:tblCellMar>
        <w:tblLook w:val="04A0" w:firstRow="1" w:lastRow="0" w:firstColumn="1" w:lastColumn="0" w:noHBand="0" w:noVBand="1"/>
      </w:tblPr>
      <w:tblGrid>
        <w:gridCol w:w="2975"/>
        <w:gridCol w:w="2688"/>
        <w:gridCol w:w="2645"/>
        <w:gridCol w:w="2688"/>
        <w:gridCol w:w="3399"/>
      </w:tblGrid>
      <w:tr w:rsidR="00746F49" w:rsidRPr="00FF4054" w14:paraId="19B13EC1" w14:textId="77777777" w:rsidTr="008E6884">
        <w:tc>
          <w:tcPr>
            <w:tcW w:w="2975" w:type="dxa"/>
            <w:shd w:val="clear" w:color="auto" w:fill="217346"/>
          </w:tcPr>
          <w:p w14:paraId="48EFB990" w14:textId="77777777" w:rsidR="00746F49" w:rsidRPr="00FF4054" w:rsidRDefault="00746F49" w:rsidP="008E6884">
            <w:pPr>
              <w:pStyle w:val="Table2Header"/>
            </w:pPr>
            <w:r w:rsidRPr="00FF4054">
              <w:lastRenderedPageBreak/>
              <w:t>Item</w:t>
            </w:r>
          </w:p>
        </w:tc>
        <w:tc>
          <w:tcPr>
            <w:tcW w:w="2688" w:type="dxa"/>
            <w:shd w:val="clear" w:color="auto" w:fill="217346"/>
          </w:tcPr>
          <w:p w14:paraId="2FAEA39A" w14:textId="77777777" w:rsidR="00746F49" w:rsidRPr="00FF4054" w:rsidRDefault="00746F49" w:rsidP="008E6884">
            <w:pPr>
              <w:pStyle w:val="Table2Header"/>
            </w:pPr>
            <w:r w:rsidRPr="00FF4054">
              <w:t>Approaches standard</w:t>
            </w:r>
          </w:p>
        </w:tc>
        <w:tc>
          <w:tcPr>
            <w:tcW w:w="2645" w:type="dxa"/>
            <w:shd w:val="clear" w:color="auto" w:fill="217346"/>
          </w:tcPr>
          <w:p w14:paraId="59C72010" w14:textId="77777777" w:rsidR="00746F49" w:rsidRPr="00FF4054" w:rsidRDefault="00746F49" w:rsidP="008E6884">
            <w:pPr>
              <w:pStyle w:val="Table2Header"/>
            </w:pPr>
            <w:r w:rsidRPr="00FF4054">
              <w:t>Meets standard</w:t>
            </w:r>
          </w:p>
        </w:tc>
        <w:tc>
          <w:tcPr>
            <w:tcW w:w="2688" w:type="dxa"/>
            <w:shd w:val="clear" w:color="auto" w:fill="217346"/>
          </w:tcPr>
          <w:p w14:paraId="4725ECD7" w14:textId="77777777" w:rsidR="00746F49" w:rsidRPr="00FF4054" w:rsidRDefault="00746F49" w:rsidP="008E6884">
            <w:pPr>
              <w:pStyle w:val="Table2Header"/>
            </w:pPr>
            <w:r w:rsidRPr="00FF4054">
              <w:t>Exceeds standard</w:t>
            </w:r>
          </w:p>
        </w:tc>
        <w:tc>
          <w:tcPr>
            <w:tcW w:w="3399" w:type="dxa"/>
            <w:shd w:val="clear" w:color="auto" w:fill="217346"/>
          </w:tcPr>
          <w:p w14:paraId="14FBC495" w14:textId="77777777" w:rsidR="00746F49" w:rsidRPr="00FF4054" w:rsidRDefault="00746F49" w:rsidP="008E6884">
            <w:pPr>
              <w:pStyle w:val="Table2Header"/>
            </w:pPr>
            <w:r w:rsidRPr="544E3816">
              <w:t>Where and/</w:t>
            </w:r>
            <w:r w:rsidRPr="00666C37">
              <w:t>or how did you include this item? How does it enhance or make clearer the information being communicated?</w:t>
            </w:r>
          </w:p>
        </w:tc>
      </w:tr>
      <w:tr w:rsidR="00977051" w:rsidRPr="00FF4054" w14:paraId="6712F280" w14:textId="77777777" w:rsidTr="00683D6F">
        <w:tc>
          <w:tcPr>
            <w:tcW w:w="2975" w:type="dxa"/>
          </w:tcPr>
          <w:p w14:paraId="28A69F08" w14:textId="2586568C" w:rsidR="00977051" w:rsidRPr="00977051" w:rsidRDefault="00977051" w:rsidP="00977051">
            <w:pPr>
              <w:pStyle w:val="TableRowHeader"/>
            </w:pPr>
            <w:r w:rsidRPr="00977051">
              <w:t>Insert a hyperlink to navigate within a workbook or outside a workbook</w:t>
            </w:r>
          </w:p>
        </w:tc>
        <w:tc>
          <w:tcPr>
            <w:tcW w:w="2688" w:type="dxa"/>
          </w:tcPr>
          <w:p w14:paraId="1B2FBEAA" w14:textId="3F35636C" w:rsidR="00977051" w:rsidRPr="00977051" w:rsidRDefault="00977051" w:rsidP="00977051">
            <w:pPr>
              <w:pStyle w:val="TableContent"/>
            </w:pPr>
            <w:r>
              <w:t>O</w:t>
            </w:r>
            <w:r w:rsidRPr="00977051">
              <w:t>ne or more hyperlinks are inserted for the purpose of taking the reader to information inside or outside of the workbook. However, the links do not work properly.</w:t>
            </w:r>
          </w:p>
        </w:tc>
        <w:tc>
          <w:tcPr>
            <w:tcW w:w="2645" w:type="dxa"/>
          </w:tcPr>
          <w:p w14:paraId="11B2418C" w14:textId="7E3409A9" w:rsidR="00977051" w:rsidRPr="00977051" w:rsidRDefault="00977051" w:rsidP="00977051">
            <w:pPr>
              <w:pStyle w:val="TableContent"/>
            </w:pPr>
            <w:r w:rsidRPr="009B674B">
              <w:t>One or more hyperlinks are inserted for the purpose of taking the reader to information inside or outside of the workbook. Some of the links take the reader to the correct destination</w:t>
            </w:r>
            <w:r w:rsidRPr="00977051">
              <w:t>, but some do not function as expected.</w:t>
            </w:r>
          </w:p>
        </w:tc>
        <w:tc>
          <w:tcPr>
            <w:tcW w:w="2688" w:type="dxa"/>
          </w:tcPr>
          <w:p w14:paraId="7E895DC4" w14:textId="2D639A06" w:rsidR="00977051" w:rsidRPr="00977051" w:rsidRDefault="00977051" w:rsidP="00977051">
            <w:pPr>
              <w:pStyle w:val="TableContent"/>
            </w:pPr>
            <w:r w:rsidRPr="009B674B">
              <w:t>Multiple hyperlinks are inserted that take the reader to a place in this document, another file, a website</w:t>
            </w:r>
            <w:r w:rsidRPr="00977051">
              <w:t>, or email address. All of the inserted links work as expected.</w:t>
            </w:r>
          </w:p>
        </w:tc>
        <w:sdt>
          <w:sdtPr>
            <w:alias w:val="Status"/>
            <w:tag w:val="Status"/>
            <w:id w:val="1732954583"/>
            <w:placeholder>
              <w:docPart w:val="18410D789993442FB249ECA70C26B71D"/>
            </w:placeholder>
            <w:showingPlcHdr/>
          </w:sdtPr>
          <w:sdtEndPr/>
          <w:sdtContent>
            <w:tc>
              <w:tcPr>
                <w:tcW w:w="3399" w:type="dxa"/>
              </w:tcPr>
              <w:p w14:paraId="76DF1419" w14:textId="206635EB" w:rsidR="00977051" w:rsidRPr="00977051" w:rsidRDefault="00BC2034" w:rsidP="00977051">
                <w:r>
                  <w:rPr>
                    <w:rStyle w:val="PlaceholderText"/>
                  </w:rPr>
                  <w:t xml:space="preserve">Select </w:t>
                </w:r>
                <w:r w:rsidR="000E621D" w:rsidRPr="00977051">
                  <w:rPr>
                    <w:rStyle w:val="PlaceholderText"/>
                  </w:rPr>
                  <w:t>here to enter text.</w:t>
                </w:r>
              </w:p>
            </w:tc>
          </w:sdtContent>
        </w:sdt>
      </w:tr>
      <w:tr w:rsidR="00977051" w:rsidRPr="00FF4054" w14:paraId="4BE30AD1" w14:textId="77777777" w:rsidTr="00683D6F">
        <w:tc>
          <w:tcPr>
            <w:tcW w:w="2975" w:type="dxa"/>
          </w:tcPr>
          <w:p w14:paraId="6D5D0802" w14:textId="0C31E550" w:rsidR="00977051" w:rsidRPr="00977051" w:rsidRDefault="00977051" w:rsidP="00977051">
            <w:pPr>
              <w:pStyle w:val="TableRowHeader"/>
            </w:pPr>
            <w:r w:rsidRPr="00977051">
              <w:t>Insert a chart</w:t>
            </w:r>
          </w:p>
        </w:tc>
        <w:tc>
          <w:tcPr>
            <w:tcW w:w="2688" w:type="dxa"/>
          </w:tcPr>
          <w:p w14:paraId="25091EAD" w14:textId="1CD10CE0" w:rsidR="00977051" w:rsidRPr="00977051" w:rsidRDefault="00977051" w:rsidP="00977051">
            <w:pPr>
              <w:pStyle w:val="TableContent"/>
            </w:pPr>
            <w:r>
              <w:t>The c</w:t>
            </w:r>
            <w:r w:rsidRPr="00977051">
              <w:t xml:space="preserve">hart is </w:t>
            </w:r>
            <w:proofErr w:type="gramStart"/>
            <w:r w:rsidRPr="00977051">
              <w:t>inserted, but</w:t>
            </w:r>
            <w:proofErr w:type="gramEnd"/>
            <w:r w:rsidRPr="00977051">
              <w:t xml:space="preserve"> is not easy to understand. Labels might be missing, too much data might have been selected to clearly communicate the visualization, and the purpose for the chart is unclear.</w:t>
            </w:r>
          </w:p>
        </w:tc>
        <w:tc>
          <w:tcPr>
            <w:tcW w:w="2645" w:type="dxa"/>
          </w:tcPr>
          <w:p w14:paraId="69EAA6B1" w14:textId="3D5D927B" w:rsidR="00977051" w:rsidRPr="00977051" w:rsidRDefault="00977051" w:rsidP="00977051">
            <w:pPr>
              <w:pStyle w:val="TableContent"/>
            </w:pPr>
            <w:r>
              <w:t>The c</w:t>
            </w:r>
            <w:r w:rsidRPr="00977051">
              <w:t>hart is understandable and provides useful comparison information.</w:t>
            </w:r>
          </w:p>
        </w:tc>
        <w:tc>
          <w:tcPr>
            <w:tcW w:w="2688" w:type="dxa"/>
          </w:tcPr>
          <w:p w14:paraId="6A09B7F4" w14:textId="49C94915" w:rsidR="00977051" w:rsidRPr="00977051" w:rsidRDefault="00977051" w:rsidP="00977051">
            <w:pPr>
              <w:pStyle w:val="TableContent"/>
            </w:pPr>
            <w:r>
              <w:t xml:space="preserve">The type of </w:t>
            </w:r>
            <w:r w:rsidRPr="00977051">
              <w:t>chart selected conveys information that would be difficult to understand without it. Styles or options have been applied that enhance the chart visualization.</w:t>
            </w:r>
          </w:p>
        </w:tc>
        <w:sdt>
          <w:sdtPr>
            <w:alias w:val="Status"/>
            <w:tag w:val="Status"/>
            <w:id w:val="-1918393619"/>
            <w:placeholder>
              <w:docPart w:val="2A02A5997CBA4F5182A12304BF3CCB28"/>
            </w:placeholder>
            <w:showingPlcHdr/>
          </w:sdtPr>
          <w:sdtEndPr/>
          <w:sdtContent>
            <w:tc>
              <w:tcPr>
                <w:tcW w:w="3399" w:type="dxa"/>
              </w:tcPr>
              <w:p w14:paraId="11E2FBD0" w14:textId="59C7B806" w:rsidR="00977051" w:rsidRPr="00977051" w:rsidRDefault="00BC2034" w:rsidP="00977051">
                <w:r>
                  <w:rPr>
                    <w:rStyle w:val="PlaceholderText"/>
                  </w:rPr>
                  <w:t xml:space="preserve">Select </w:t>
                </w:r>
                <w:r w:rsidR="000E621D" w:rsidRPr="00977051">
                  <w:rPr>
                    <w:rStyle w:val="PlaceholderText"/>
                  </w:rPr>
                  <w:t>here to enter text.</w:t>
                </w:r>
              </w:p>
            </w:tc>
          </w:sdtContent>
        </w:sdt>
      </w:tr>
      <w:tr w:rsidR="00746F49" w:rsidRPr="00FF4054" w14:paraId="1E89E54D" w14:textId="77777777" w:rsidTr="008E6884">
        <w:tc>
          <w:tcPr>
            <w:tcW w:w="2975" w:type="dxa"/>
            <w:shd w:val="clear" w:color="auto" w:fill="217346"/>
          </w:tcPr>
          <w:p w14:paraId="723027FA" w14:textId="77777777" w:rsidR="00746F49" w:rsidRPr="00FF4054" w:rsidRDefault="00746F49" w:rsidP="008E6884">
            <w:pPr>
              <w:pStyle w:val="Table2Header"/>
            </w:pPr>
            <w:r w:rsidRPr="00FF4054">
              <w:lastRenderedPageBreak/>
              <w:t>Item</w:t>
            </w:r>
          </w:p>
        </w:tc>
        <w:tc>
          <w:tcPr>
            <w:tcW w:w="2688" w:type="dxa"/>
            <w:shd w:val="clear" w:color="auto" w:fill="217346"/>
          </w:tcPr>
          <w:p w14:paraId="3C7AA625" w14:textId="77777777" w:rsidR="00746F49" w:rsidRPr="00FF4054" w:rsidRDefault="00746F49" w:rsidP="008E6884">
            <w:pPr>
              <w:pStyle w:val="Table2Header"/>
            </w:pPr>
            <w:r w:rsidRPr="00FF4054">
              <w:t>Approaches standard</w:t>
            </w:r>
          </w:p>
        </w:tc>
        <w:tc>
          <w:tcPr>
            <w:tcW w:w="2645" w:type="dxa"/>
            <w:shd w:val="clear" w:color="auto" w:fill="217346"/>
          </w:tcPr>
          <w:p w14:paraId="4844AAE3" w14:textId="77777777" w:rsidR="00746F49" w:rsidRPr="00FF4054" w:rsidRDefault="00746F49" w:rsidP="008E6884">
            <w:pPr>
              <w:pStyle w:val="Table2Header"/>
            </w:pPr>
            <w:r w:rsidRPr="00FF4054">
              <w:t>Meets standard</w:t>
            </w:r>
          </w:p>
        </w:tc>
        <w:tc>
          <w:tcPr>
            <w:tcW w:w="2688" w:type="dxa"/>
            <w:shd w:val="clear" w:color="auto" w:fill="217346"/>
          </w:tcPr>
          <w:p w14:paraId="0D5CB151" w14:textId="77777777" w:rsidR="00746F49" w:rsidRPr="00FF4054" w:rsidRDefault="00746F49" w:rsidP="008E6884">
            <w:pPr>
              <w:pStyle w:val="Table2Header"/>
            </w:pPr>
            <w:r w:rsidRPr="00FF4054">
              <w:t>Exceeds standard</w:t>
            </w:r>
          </w:p>
        </w:tc>
        <w:tc>
          <w:tcPr>
            <w:tcW w:w="3399" w:type="dxa"/>
            <w:shd w:val="clear" w:color="auto" w:fill="217346"/>
          </w:tcPr>
          <w:p w14:paraId="380B24A7" w14:textId="77777777" w:rsidR="00746F49" w:rsidRPr="00FF4054" w:rsidRDefault="00746F49" w:rsidP="008E6884">
            <w:pPr>
              <w:pStyle w:val="Table2Header"/>
            </w:pPr>
            <w:r w:rsidRPr="544E3816">
              <w:t>Where and/</w:t>
            </w:r>
            <w:r w:rsidRPr="00666C37">
              <w:t>or how did you include this item? How does it enhance or make clearer the information being communicated?</w:t>
            </w:r>
          </w:p>
        </w:tc>
      </w:tr>
      <w:tr w:rsidR="00977051" w:rsidRPr="00FF4054" w14:paraId="49259F4C" w14:textId="77777777" w:rsidTr="00683D6F">
        <w:tc>
          <w:tcPr>
            <w:tcW w:w="2975" w:type="dxa"/>
          </w:tcPr>
          <w:p w14:paraId="56FF9F35" w14:textId="4C183B5D" w:rsidR="00977051" w:rsidRPr="00977051" w:rsidRDefault="00977051" w:rsidP="00977051">
            <w:pPr>
              <w:pStyle w:val="TableRowHeader"/>
            </w:pPr>
            <w:r w:rsidRPr="00977051">
              <w:t>Inspect workbook for issues</w:t>
            </w:r>
          </w:p>
        </w:tc>
        <w:tc>
          <w:tcPr>
            <w:tcW w:w="2688" w:type="dxa"/>
          </w:tcPr>
          <w:p w14:paraId="278B95D0" w14:textId="4A0580A5" w:rsidR="00977051" w:rsidRPr="00977051" w:rsidRDefault="00977051" w:rsidP="00977051">
            <w:pPr>
              <w:pStyle w:val="TableContent"/>
            </w:pPr>
            <w:r>
              <w:t>The w</w:t>
            </w:r>
            <w:r w:rsidRPr="00977051">
              <w:t>orkbook contains hidden properties, personal information, accessibility issues, or compatibility issues.</w:t>
            </w:r>
          </w:p>
        </w:tc>
        <w:tc>
          <w:tcPr>
            <w:tcW w:w="2645" w:type="dxa"/>
          </w:tcPr>
          <w:p w14:paraId="30FF1312" w14:textId="13261C80" w:rsidR="00977051" w:rsidRPr="00977051" w:rsidRDefault="00977051" w:rsidP="00977051">
            <w:pPr>
              <w:pStyle w:val="TableContent"/>
            </w:pPr>
            <w:r>
              <w:t>The w</w:t>
            </w:r>
            <w:r w:rsidRPr="00977051">
              <w:t>orkbook issues are partially fixed, and some issues related to one or more of the following categories still exist: hidden properties, personal information, accessibility issues, or compatibility issues.</w:t>
            </w:r>
          </w:p>
        </w:tc>
        <w:tc>
          <w:tcPr>
            <w:tcW w:w="2688" w:type="dxa"/>
          </w:tcPr>
          <w:p w14:paraId="448B7075" w14:textId="38202162" w:rsidR="00977051" w:rsidRPr="00977051" w:rsidRDefault="00977051" w:rsidP="00977051">
            <w:pPr>
              <w:pStyle w:val="TableContent"/>
            </w:pPr>
            <w:r>
              <w:t>The w</w:t>
            </w:r>
            <w:r w:rsidRPr="00977051">
              <w:t>orkbook contains no hidden properties, personal information, accessibility issues, or compatibility issues.</w:t>
            </w:r>
          </w:p>
        </w:tc>
        <w:sdt>
          <w:sdtPr>
            <w:alias w:val="Status"/>
            <w:tag w:val="Status"/>
            <w:id w:val="914813948"/>
            <w:placeholder>
              <w:docPart w:val="2883FD54344E4D34B343096C31E65C6D"/>
            </w:placeholder>
            <w:showingPlcHdr/>
          </w:sdtPr>
          <w:sdtEndPr/>
          <w:sdtContent>
            <w:tc>
              <w:tcPr>
                <w:tcW w:w="3399" w:type="dxa"/>
              </w:tcPr>
              <w:p w14:paraId="346606F4" w14:textId="48C8234A" w:rsidR="00977051" w:rsidRPr="00977051" w:rsidRDefault="00BC2034" w:rsidP="00977051">
                <w:r>
                  <w:rPr>
                    <w:rStyle w:val="PlaceholderText"/>
                  </w:rPr>
                  <w:t xml:space="preserve">Select </w:t>
                </w:r>
                <w:r w:rsidR="000E621D" w:rsidRPr="00977051">
                  <w:rPr>
                    <w:rStyle w:val="PlaceholderText"/>
                  </w:rPr>
                  <w:t>here to enter text.</w:t>
                </w:r>
              </w:p>
            </w:tc>
          </w:sdtContent>
        </w:sdt>
      </w:tr>
    </w:tbl>
    <w:p w14:paraId="500A72ED" w14:textId="77777777" w:rsidR="00746F49" w:rsidRDefault="00746F49" w:rsidP="000F1F11">
      <w:r>
        <w:br w:type="page"/>
      </w:r>
    </w:p>
    <w:p w14:paraId="662F6FF6" w14:textId="3786F8FA" w:rsidR="00666C37" w:rsidRDefault="006A68EE" w:rsidP="003051E2">
      <w:pPr>
        <w:pStyle w:val="Heading1"/>
      </w:pPr>
      <w:r>
        <w:lastRenderedPageBreak/>
        <w:t>Optional</w:t>
      </w:r>
      <w:r w:rsidR="00666C37">
        <w:t xml:space="preserve"> elements</w:t>
      </w:r>
    </w:p>
    <w:p w14:paraId="6D932A3F" w14:textId="502527DC" w:rsidR="003051E2" w:rsidRPr="003051E2" w:rsidRDefault="003051E2" w:rsidP="003051E2">
      <w:pPr>
        <w:pStyle w:val="Bulletlevel1"/>
      </w:pPr>
      <w:r>
        <w:t xml:space="preserve">The </w:t>
      </w:r>
      <w:r w:rsidRPr="003051E2">
        <w:t>features/techniques must be used correctly and support the message or purpose of the project.</w:t>
      </w:r>
    </w:p>
    <w:p w14:paraId="41C89950" w14:textId="77777777" w:rsidR="003051E2" w:rsidRDefault="003051E2" w:rsidP="003051E2">
      <w:pPr>
        <w:pStyle w:val="Bulletlevel1"/>
      </w:pPr>
      <w:r w:rsidRPr="003051E2">
        <w:t>Elements added without</w:t>
      </w:r>
      <w:r>
        <w:t xml:space="preserve"> valid communication or problem-solving motivation will not be counted.</w:t>
      </w:r>
    </w:p>
    <w:tbl>
      <w:tblPr>
        <w:tblStyle w:val="TableGrid"/>
        <w:tblW w:w="14312" w:type="dxa"/>
        <w:tblLook w:val="04A0" w:firstRow="1" w:lastRow="0" w:firstColumn="1" w:lastColumn="0" w:noHBand="0" w:noVBand="1"/>
      </w:tblPr>
      <w:tblGrid>
        <w:gridCol w:w="2875"/>
        <w:gridCol w:w="4050"/>
        <w:gridCol w:w="7387"/>
      </w:tblGrid>
      <w:tr w:rsidR="007C5B30" w:rsidRPr="00FF4054" w14:paraId="045BCBCB" w14:textId="77777777" w:rsidTr="005B6FF5">
        <w:tc>
          <w:tcPr>
            <w:tcW w:w="2875" w:type="dxa"/>
            <w:shd w:val="clear" w:color="auto" w:fill="217346"/>
          </w:tcPr>
          <w:p w14:paraId="1290ED99" w14:textId="3C770EAB" w:rsidR="007C5B30" w:rsidRPr="001E0862" w:rsidRDefault="007C5B30" w:rsidP="00426E52">
            <w:pPr>
              <w:pStyle w:val="Table2Header"/>
            </w:pPr>
            <w:r w:rsidRPr="00FF4054">
              <w:t>Item</w:t>
            </w:r>
          </w:p>
        </w:tc>
        <w:tc>
          <w:tcPr>
            <w:tcW w:w="4050" w:type="dxa"/>
            <w:shd w:val="clear" w:color="auto" w:fill="217346"/>
          </w:tcPr>
          <w:p w14:paraId="5CF7B1BD" w14:textId="785D39F0" w:rsidR="007C5B30" w:rsidRPr="00FF4054" w:rsidRDefault="006A68EE" w:rsidP="007C5B30">
            <w:pPr>
              <w:pStyle w:val="Table2Header"/>
            </w:pPr>
            <w:r>
              <w:t>Mark</w:t>
            </w:r>
            <w:r w:rsidR="007C5B30" w:rsidRPr="001E0862">
              <w:t xml:space="preserve"> </w:t>
            </w:r>
            <w:r w:rsidR="007C5B30">
              <w:t xml:space="preserve">the </w:t>
            </w:r>
            <w:r w:rsidR="007C5B30" w:rsidRPr="001E0862">
              <w:t>items included</w:t>
            </w:r>
          </w:p>
        </w:tc>
        <w:tc>
          <w:tcPr>
            <w:tcW w:w="7387" w:type="dxa"/>
            <w:shd w:val="clear" w:color="auto" w:fill="217346"/>
          </w:tcPr>
          <w:p w14:paraId="256A917A" w14:textId="136FFBFE" w:rsidR="007C5B30" w:rsidRPr="00FF4054" w:rsidRDefault="007C5B30" w:rsidP="007C5B30">
            <w:pPr>
              <w:pStyle w:val="Table2Header"/>
            </w:pPr>
            <w:r w:rsidRPr="544E3816">
              <w:t>Where and how did you include this item? How does it enhance or make clearer the message or information being communicated</w:t>
            </w:r>
            <w:r w:rsidRPr="00DA6790">
              <w:t>?</w:t>
            </w:r>
            <w:r w:rsidR="00DA6790" w:rsidRPr="00DA6790">
              <w:t xml:space="preserve"> </w:t>
            </w:r>
            <w:r w:rsidR="00DA6790" w:rsidRPr="009567A3">
              <w:t>This section is asking for a justification of why it was included.</w:t>
            </w:r>
          </w:p>
        </w:tc>
      </w:tr>
      <w:tr w:rsidR="00977051" w:rsidRPr="00FF4054" w14:paraId="3746481E" w14:textId="77777777" w:rsidTr="007C5B30">
        <w:tc>
          <w:tcPr>
            <w:tcW w:w="2875" w:type="dxa"/>
          </w:tcPr>
          <w:p w14:paraId="0A54DC50" w14:textId="77777777" w:rsidR="00977051" w:rsidRPr="00977051" w:rsidRDefault="00977051" w:rsidP="00977051">
            <w:pPr>
              <w:pStyle w:val="TableRowHeader"/>
            </w:pPr>
            <w:r w:rsidRPr="00977051">
              <w:t>Insert and format cells, rows, and columns</w:t>
            </w:r>
          </w:p>
          <w:p w14:paraId="0411DBFD" w14:textId="3E7A979A" w:rsidR="00977051" w:rsidRPr="00977051" w:rsidRDefault="00977051" w:rsidP="00977051">
            <w:pPr>
              <w:pStyle w:val="TableRowHeader"/>
            </w:pPr>
            <w:r w:rsidRPr="00977051">
              <w:t>Select two</w:t>
            </w:r>
          </w:p>
        </w:tc>
        <w:tc>
          <w:tcPr>
            <w:tcW w:w="4050" w:type="dxa"/>
          </w:tcPr>
          <w:p w14:paraId="5DFDB201" w14:textId="77777777" w:rsidR="00977051" w:rsidRPr="00977051" w:rsidRDefault="00977051" w:rsidP="00977051">
            <w:pPr>
              <w:pStyle w:val="Tablebullet1"/>
            </w:pPr>
            <w:r w:rsidRPr="00977051">
              <w:t>Insert cells</w:t>
            </w:r>
          </w:p>
          <w:p w14:paraId="68A2ADB9" w14:textId="0016D4DA" w:rsidR="00977051" w:rsidRPr="00977051" w:rsidRDefault="00977051" w:rsidP="00977051">
            <w:pPr>
              <w:pStyle w:val="Tablebullet1"/>
            </w:pPr>
            <w:r w:rsidRPr="00977051">
              <w:t>Insert rows</w:t>
            </w:r>
          </w:p>
          <w:p w14:paraId="43EF787C" w14:textId="77777777" w:rsidR="00977051" w:rsidRPr="00977051" w:rsidRDefault="00977051" w:rsidP="00977051">
            <w:pPr>
              <w:pStyle w:val="Tablebullet1"/>
            </w:pPr>
            <w:r w:rsidRPr="00977051">
              <w:t>Insert columns</w:t>
            </w:r>
          </w:p>
          <w:p w14:paraId="54EE0490" w14:textId="77777777" w:rsidR="00977051" w:rsidRPr="00977051" w:rsidRDefault="00977051" w:rsidP="00977051">
            <w:pPr>
              <w:pStyle w:val="Tablebullet1"/>
            </w:pPr>
            <w:r w:rsidRPr="00977051">
              <w:t>Wrap text within cells</w:t>
            </w:r>
          </w:p>
          <w:p w14:paraId="4A31E825" w14:textId="77777777" w:rsidR="00977051" w:rsidRPr="00977051" w:rsidRDefault="00977051" w:rsidP="00977051">
            <w:pPr>
              <w:pStyle w:val="Tablebullet1"/>
            </w:pPr>
            <w:r w:rsidRPr="00977051">
              <w:t>Apply cell formats</w:t>
            </w:r>
          </w:p>
          <w:p w14:paraId="567F404E" w14:textId="77A3B97E" w:rsidR="00977051" w:rsidRPr="00977051" w:rsidRDefault="00977051" w:rsidP="00977051">
            <w:pPr>
              <w:pStyle w:val="Tablebullet1"/>
            </w:pPr>
            <w:r w:rsidRPr="00977051">
              <w:t>Apply cell styles</w:t>
            </w:r>
          </w:p>
        </w:tc>
        <w:sdt>
          <w:sdtPr>
            <w:alias w:val="Status"/>
            <w:tag w:val="Status"/>
            <w:id w:val="-28268450"/>
            <w:lock w:val="sdtLocked"/>
            <w:placeholder>
              <w:docPart w:val="2AE58A1F713E42BBB2274317F5349AB3"/>
            </w:placeholder>
            <w:showingPlcHdr/>
          </w:sdtPr>
          <w:sdtEndPr/>
          <w:sdtContent>
            <w:tc>
              <w:tcPr>
                <w:tcW w:w="7387" w:type="dxa"/>
              </w:tcPr>
              <w:p w14:paraId="6AD2E273" w14:textId="325487E3" w:rsidR="00977051" w:rsidRPr="00977051" w:rsidRDefault="00BC2034" w:rsidP="00977051">
                <w:pPr>
                  <w:pStyle w:val="TableContent"/>
                </w:pPr>
                <w:r>
                  <w:rPr>
                    <w:rStyle w:val="PlaceholderText"/>
                  </w:rPr>
                  <w:t xml:space="preserve">Select </w:t>
                </w:r>
                <w:r w:rsidR="00977051" w:rsidRPr="00977051">
                  <w:rPr>
                    <w:rStyle w:val="PlaceholderText"/>
                  </w:rPr>
                  <w:t>here to enter text.</w:t>
                </w:r>
              </w:p>
            </w:tc>
          </w:sdtContent>
        </w:sdt>
      </w:tr>
      <w:tr w:rsidR="00977051" w:rsidRPr="00FF4054" w14:paraId="466F5FE1" w14:textId="77777777" w:rsidTr="007C5B30">
        <w:tc>
          <w:tcPr>
            <w:tcW w:w="2875" w:type="dxa"/>
          </w:tcPr>
          <w:p w14:paraId="5557D8EA" w14:textId="77777777" w:rsidR="00977051" w:rsidRPr="00977051" w:rsidRDefault="00977051" w:rsidP="00977051">
            <w:pPr>
              <w:pStyle w:val="TableRowHeader"/>
            </w:pPr>
            <w:r w:rsidRPr="00977051">
              <w:t>Include range and table options</w:t>
            </w:r>
          </w:p>
          <w:p w14:paraId="05F097EC" w14:textId="26296AB7" w:rsidR="00977051" w:rsidRPr="00977051" w:rsidRDefault="00977051" w:rsidP="00977051">
            <w:pPr>
              <w:pStyle w:val="TableRowHeader"/>
            </w:pPr>
            <w:r w:rsidRPr="00977051">
              <w:t>Select one</w:t>
            </w:r>
          </w:p>
        </w:tc>
        <w:tc>
          <w:tcPr>
            <w:tcW w:w="4050" w:type="dxa"/>
          </w:tcPr>
          <w:p w14:paraId="1215CCC7" w14:textId="77777777" w:rsidR="00977051" w:rsidRPr="00977051" w:rsidRDefault="00977051" w:rsidP="00977051">
            <w:pPr>
              <w:pStyle w:val="Tablebullet1"/>
            </w:pPr>
            <w:r w:rsidRPr="00977051">
              <w:t>Define a named range</w:t>
            </w:r>
          </w:p>
          <w:p w14:paraId="695D9720" w14:textId="77777777" w:rsidR="00977051" w:rsidRPr="00977051" w:rsidRDefault="00977051" w:rsidP="00977051">
            <w:pPr>
              <w:pStyle w:val="Tablebullet1"/>
            </w:pPr>
            <w:r w:rsidRPr="00977051">
              <w:t>Sort range or table data</w:t>
            </w:r>
          </w:p>
          <w:p w14:paraId="7F933987" w14:textId="467BA69A" w:rsidR="00977051" w:rsidRPr="00977051" w:rsidRDefault="00977051" w:rsidP="00977051">
            <w:pPr>
              <w:pStyle w:val="Tablebullet1"/>
            </w:pPr>
            <w:r w:rsidRPr="00977051">
              <w:t>Filter range or table data</w:t>
            </w:r>
          </w:p>
        </w:tc>
        <w:sdt>
          <w:sdtPr>
            <w:alias w:val="Status"/>
            <w:tag w:val="Status"/>
            <w:id w:val="-1055618935"/>
            <w:lock w:val="sdtLocked"/>
            <w:placeholder>
              <w:docPart w:val="AD018182B40444A69D59C6B068575329"/>
            </w:placeholder>
            <w:showingPlcHdr/>
          </w:sdtPr>
          <w:sdtEndPr/>
          <w:sdtContent>
            <w:tc>
              <w:tcPr>
                <w:tcW w:w="7387" w:type="dxa"/>
              </w:tcPr>
              <w:p w14:paraId="4E12E887" w14:textId="5E9A73DB" w:rsidR="00977051" w:rsidRPr="00977051" w:rsidRDefault="00BC2034" w:rsidP="00977051">
                <w:pPr>
                  <w:pStyle w:val="TableContent"/>
                </w:pPr>
                <w:r>
                  <w:rPr>
                    <w:rStyle w:val="PlaceholderText"/>
                  </w:rPr>
                  <w:t xml:space="preserve">Select </w:t>
                </w:r>
                <w:r w:rsidR="00977051" w:rsidRPr="00977051">
                  <w:rPr>
                    <w:rStyle w:val="PlaceholderText"/>
                  </w:rPr>
                  <w:t>here to enter text.</w:t>
                </w:r>
              </w:p>
            </w:tc>
          </w:sdtContent>
        </w:sdt>
      </w:tr>
    </w:tbl>
    <w:p w14:paraId="440B2996" w14:textId="77777777" w:rsidR="00746F49" w:rsidRDefault="00746F49">
      <w:r>
        <w:rPr>
          <w:iCs/>
        </w:rPr>
        <w:br w:type="page"/>
      </w:r>
    </w:p>
    <w:tbl>
      <w:tblPr>
        <w:tblStyle w:val="TableGrid"/>
        <w:tblW w:w="14312" w:type="dxa"/>
        <w:tblLook w:val="04A0" w:firstRow="1" w:lastRow="0" w:firstColumn="1" w:lastColumn="0" w:noHBand="0" w:noVBand="1"/>
      </w:tblPr>
      <w:tblGrid>
        <w:gridCol w:w="2875"/>
        <w:gridCol w:w="4050"/>
        <w:gridCol w:w="7387"/>
      </w:tblGrid>
      <w:tr w:rsidR="00746F49" w:rsidRPr="00FF4054" w14:paraId="06B41C5E" w14:textId="77777777" w:rsidTr="008E6884">
        <w:tc>
          <w:tcPr>
            <w:tcW w:w="2875" w:type="dxa"/>
            <w:shd w:val="clear" w:color="auto" w:fill="217346"/>
          </w:tcPr>
          <w:p w14:paraId="31FD549B" w14:textId="77777777" w:rsidR="00746F49" w:rsidRPr="001E0862" w:rsidRDefault="00746F49" w:rsidP="008E6884">
            <w:pPr>
              <w:pStyle w:val="Table2Header"/>
            </w:pPr>
            <w:r w:rsidRPr="00FF4054">
              <w:lastRenderedPageBreak/>
              <w:t>Item</w:t>
            </w:r>
          </w:p>
        </w:tc>
        <w:tc>
          <w:tcPr>
            <w:tcW w:w="4050" w:type="dxa"/>
            <w:shd w:val="clear" w:color="auto" w:fill="217346"/>
          </w:tcPr>
          <w:p w14:paraId="5EA392E7" w14:textId="77777777" w:rsidR="00746F49" w:rsidRPr="00FF4054" w:rsidRDefault="00746F49" w:rsidP="008E6884">
            <w:pPr>
              <w:pStyle w:val="Table2Header"/>
            </w:pPr>
            <w:r>
              <w:t>Mark</w:t>
            </w:r>
            <w:r w:rsidRPr="001E0862">
              <w:t xml:space="preserve"> </w:t>
            </w:r>
            <w:r>
              <w:t xml:space="preserve">the </w:t>
            </w:r>
            <w:r w:rsidRPr="001E0862">
              <w:t>items included</w:t>
            </w:r>
          </w:p>
        </w:tc>
        <w:tc>
          <w:tcPr>
            <w:tcW w:w="7387" w:type="dxa"/>
            <w:shd w:val="clear" w:color="auto" w:fill="217346"/>
          </w:tcPr>
          <w:p w14:paraId="44478488" w14:textId="77777777" w:rsidR="00746F49" w:rsidRPr="00FF4054" w:rsidRDefault="00746F49" w:rsidP="008E6884">
            <w:pPr>
              <w:pStyle w:val="Table2Header"/>
            </w:pPr>
            <w:r w:rsidRPr="544E3816">
              <w:t>Where and how did you include this item? How does it enhance or make clearer the message or information being communicated</w:t>
            </w:r>
            <w:r w:rsidRPr="00DA6790">
              <w:t xml:space="preserve">? </w:t>
            </w:r>
            <w:r w:rsidRPr="009567A3">
              <w:t>This section is asking for a justification of why it was included.</w:t>
            </w:r>
          </w:p>
        </w:tc>
      </w:tr>
      <w:tr w:rsidR="00977051" w:rsidRPr="00FF4054" w14:paraId="2E415E7D" w14:textId="77777777" w:rsidTr="007C5B30">
        <w:tc>
          <w:tcPr>
            <w:tcW w:w="2875" w:type="dxa"/>
          </w:tcPr>
          <w:p w14:paraId="5ED88C1D" w14:textId="3BE7BB59" w:rsidR="00977051" w:rsidRPr="00977051" w:rsidRDefault="00977051" w:rsidP="00977051">
            <w:pPr>
              <w:pStyle w:val="TableRowHeader"/>
            </w:pPr>
            <w:r w:rsidRPr="00977051">
              <w:t>Perform a numeric calculation or text operation</w:t>
            </w:r>
          </w:p>
          <w:p w14:paraId="4C75DFF2" w14:textId="348428E6" w:rsidR="00977051" w:rsidRPr="00977051" w:rsidRDefault="00977051" w:rsidP="00977051">
            <w:pPr>
              <w:pStyle w:val="TableRowHeader"/>
            </w:pPr>
            <w:r w:rsidRPr="00977051">
              <w:t>Select one</w:t>
            </w:r>
          </w:p>
        </w:tc>
        <w:tc>
          <w:tcPr>
            <w:tcW w:w="4050" w:type="dxa"/>
          </w:tcPr>
          <w:p w14:paraId="271F238C" w14:textId="77777777" w:rsidR="00977051" w:rsidRPr="00977051" w:rsidRDefault="00977051" w:rsidP="00977051">
            <w:pPr>
              <w:pStyle w:val="Tablebullet1"/>
            </w:pPr>
            <w:r w:rsidRPr="00977051">
              <w:t xml:space="preserve">Perform an </w:t>
            </w:r>
            <w:r w:rsidRPr="00D02907">
              <w:rPr>
                <w:rStyle w:val="Inlinebold"/>
              </w:rPr>
              <w:t>AVERAGE</w:t>
            </w:r>
            <w:r w:rsidRPr="00977051">
              <w:t xml:space="preserve">, </w:t>
            </w:r>
            <w:r w:rsidRPr="00D02907">
              <w:rPr>
                <w:rStyle w:val="Inlinebold"/>
              </w:rPr>
              <w:t>MAX</w:t>
            </w:r>
            <w:r w:rsidRPr="00977051">
              <w:t xml:space="preserve">, </w:t>
            </w:r>
            <w:r w:rsidRPr="00D02907">
              <w:rPr>
                <w:rStyle w:val="Inlinebold"/>
              </w:rPr>
              <w:t>MIN</w:t>
            </w:r>
            <w:r w:rsidRPr="00977051">
              <w:t xml:space="preserve">, or </w:t>
            </w:r>
            <w:r w:rsidRPr="00D02907">
              <w:rPr>
                <w:rStyle w:val="Inlinebold"/>
              </w:rPr>
              <w:t>SUM</w:t>
            </w:r>
            <w:r w:rsidRPr="00977051">
              <w:t xml:space="preserve"> function</w:t>
            </w:r>
          </w:p>
          <w:p w14:paraId="70A36B40" w14:textId="77777777" w:rsidR="00977051" w:rsidRPr="00977051" w:rsidRDefault="00977051" w:rsidP="00977051">
            <w:pPr>
              <w:pStyle w:val="Tablebullet1"/>
            </w:pPr>
            <w:r w:rsidRPr="00977051">
              <w:t xml:space="preserve">Count cells with the </w:t>
            </w:r>
            <w:r w:rsidRPr="00D02907">
              <w:rPr>
                <w:rStyle w:val="Inlinebold"/>
              </w:rPr>
              <w:t>COUNT</w:t>
            </w:r>
            <w:r w:rsidRPr="00977051">
              <w:t xml:space="preserve">, </w:t>
            </w:r>
            <w:r w:rsidRPr="00D02907">
              <w:rPr>
                <w:rStyle w:val="Inlinebold"/>
              </w:rPr>
              <w:t>COUNTA</w:t>
            </w:r>
            <w:r w:rsidRPr="00977051">
              <w:t xml:space="preserve">, or </w:t>
            </w:r>
            <w:r w:rsidRPr="00D02907">
              <w:rPr>
                <w:rStyle w:val="Inlinebold"/>
              </w:rPr>
              <w:t>COUNTBLANK</w:t>
            </w:r>
            <w:r w:rsidRPr="00977051">
              <w:t xml:space="preserve"> function</w:t>
            </w:r>
          </w:p>
          <w:p w14:paraId="48567BB2" w14:textId="77777777" w:rsidR="00977051" w:rsidRPr="00977051" w:rsidRDefault="00977051" w:rsidP="00977051">
            <w:pPr>
              <w:pStyle w:val="Tablebullet1"/>
            </w:pPr>
            <w:r w:rsidRPr="00977051">
              <w:t xml:space="preserve">Perform a conditional operation using the </w:t>
            </w:r>
            <w:r w:rsidRPr="00D02907">
              <w:rPr>
                <w:rStyle w:val="Inlinebold"/>
              </w:rPr>
              <w:t>IF</w:t>
            </w:r>
            <w:r w:rsidRPr="00977051">
              <w:t xml:space="preserve"> function</w:t>
            </w:r>
          </w:p>
          <w:p w14:paraId="38D448D6" w14:textId="77777777" w:rsidR="00977051" w:rsidRPr="00977051" w:rsidRDefault="00977051" w:rsidP="00977051">
            <w:pPr>
              <w:pStyle w:val="Tablebullet1"/>
            </w:pPr>
            <w:r w:rsidRPr="00977051">
              <w:t xml:space="preserve">Format text using </w:t>
            </w:r>
            <w:r w:rsidRPr="00D02907">
              <w:rPr>
                <w:rStyle w:val="Inlinebold"/>
              </w:rPr>
              <w:t>RIGHT</w:t>
            </w:r>
            <w:r w:rsidRPr="00977051">
              <w:t xml:space="preserve">, </w:t>
            </w:r>
            <w:r w:rsidRPr="00D02907">
              <w:rPr>
                <w:rStyle w:val="Inlinebold"/>
              </w:rPr>
              <w:t>LEFT</w:t>
            </w:r>
            <w:r w:rsidRPr="00977051">
              <w:t xml:space="preserve">, or </w:t>
            </w:r>
            <w:r w:rsidRPr="00D02907">
              <w:rPr>
                <w:rStyle w:val="Inlinebold"/>
              </w:rPr>
              <w:t>MID</w:t>
            </w:r>
            <w:r w:rsidRPr="00977051">
              <w:t xml:space="preserve"> functions</w:t>
            </w:r>
          </w:p>
          <w:p w14:paraId="42FB062B" w14:textId="77777777" w:rsidR="00977051" w:rsidRPr="00977051" w:rsidRDefault="00977051" w:rsidP="00977051">
            <w:pPr>
              <w:pStyle w:val="Tablebullet1"/>
            </w:pPr>
            <w:r w:rsidRPr="00977051">
              <w:t xml:space="preserve">Format text using </w:t>
            </w:r>
            <w:r w:rsidRPr="00D02907">
              <w:rPr>
                <w:rStyle w:val="Inlinebold"/>
              </w:rPr>
              <w:t>UPPER</w:t>
            </w:r>
            <w:r w:rsidRPr="00977051">
              <w:t xml:space="preserve">, </w:t>
            </w:r>
            <w:r w:rsidRPr="00D02907">
              <w:rPr>
                <w:rStyle w:val="Inlinebold"/>
              </w:rPr>
              <w:t>LOWER</w:t>
            </w:r>
            <w:r w:rsidRPr="00977051">
              <w:t xml:space="preserve">, or </w:t>
            </w:r>
            <w:r w:rsidRPr="00D02907">
              <w:rPr>
                <w:rStyle w:val="Inlinebold"/>
              </w:rPr>
              <w:t>LEN</w:t>
            </w:r>
            <w:r w:rsidRPr="00977051">
              <w:t xml:space="preserve"> functions</w:t>
            </w:r>
          </w:p>
          <w:p w14:paraId="611D2420" w14:textId="332883F4" w:rsidR="00977051" w:rsidRPr="00977051" w:rsidRDefault="00977051" w:rsidP="00977051">
            <w:pPr>
              <w:pStyle w:val="Tablebullet1"/>
            </w:pPr>
            <w:r w:rsidRPr="00977051">
              <w:t xml:space="preserve">Format text using </w:t>
            </w:r>
            <w:r w:rsidRPr="00D02907">
              <w:rPr>
                <w:rStyle w:val="Inlinebold"/>
              </w:rPr>
              <w:t>CONCAT</w:t>
            </w:r>
            <w:r w:rsidRPr="00977051">
              <w:t xml:space="preserve"> or </w:t>
            </w:r>
            <w:r w:rsidRPr="00D02907">
              <w:rPr>
                <w:rStyle w:val="Inlinebold"/>
              </w:rPr>
              <w:t>TEXTJOIN</w:t>
            </w:r>
            <w:r w:rsidRPr="00977051">
              <w:t xml:space="preserve"> functions</w:t>
            </w:r>
          </w:p>
        </w:tc>
        <w:sdt>
          <w:sdtPr>
            <w:alias w:val="Status"/>
            <w:tag w:val="Status"/>
            <w:id w:val="-1888566927"/>
            <w:lock w:val="sdtLocked"/>
            <w:placeholder>
              <w:docPart w:val="23C14148898F43C0A3F49C119CC57BE9"/>
            </w:placeholder>
            <w:showingPlcHdr/>
          </w:sdtPr>
          <w:sdtEndPr/>
          <w:sdtContent>
            <w:tc>
              <w:tcPr>
                <w:tcW w:w="7387" w:type="dxa"/>
              </w:tcPr>
              <w:p w14:paraId="35FFB7F7" w14:textId="2CD3988D" w:rsidR="00977051" w:rsidRPr="00977051" w:rsidRDefault="00BC2034" w:rsidP="00977051">
                <w:pPr>
                  <w:pStyle w:val="TableContent"/>
                </w:pPr>
                <w:r>
                  <w:rPr>
                    <w:rStyle w:val="PlaceholderText"/>
                  </w:rPr>
                  <w:t xml:space="preserve">Select </w:t>
                </w:r>
                <w:r w:rsidR="00977051" w:rsidRPr="00977051">
                  <w:rPr>
                    <w:rStyle w:val="PlaceholderText"/>
                  </w:rPr>
                  <w:t>here to enter text.</w:t>
                </w:r>
              </w:p>
            </w:tc>
          </w:sdtContent>
        </w:sdt>
      </w:tr>
      <w:tr w:rsidR="00977051" w:rsidRPr="00FF4054" w14:paraId="49B0D1C7" w14:textId="77777777" w:rsidTr="007C5B30">
        <w:tc>
          <w:tcPr>
            <w:tcW w:w="2875" w:type="dxa"/>
          </w:tcPr>
          <w:p w14:paraId="1FDFB8EA" w14:textId="77777777" w:rsidR="00977051" w:rsidRPr="00977051" w:rsidRDefault="00977051" w:rsidP="00977051">
            <w:pPr>
              <w:pStyle w:val="TableRowHeader"/>
            </w:pPr>
            <w:r w:rsidRPr="00977051">
              <w:t>Finalize the workbook for printing, sharing, and viewing</w:t>
            </w:r>
          </w:p>
          <w:p w14:paraId="5C2F8EDE" w14:textId="4F343016" w:rsidR="00977051" w:rsidRPr="00FF4054" w:rsidRDefault="00977051" w:rsidP="00426E52">
            <w:pPr>
              <w:pStyle w:val="TableRowHeader"/>
            </w:pPr>
            <w:r w:rsidRPr="00977051">
              <w:t>Select two</w:t>
            </w:r>
          </w:p>
        </w:tc>
        <w:tc>
          <w:tcPr>
            <w:tcW w:w="4050" w:type="dxa"/>
          </w:tcPr>
          <w:p w14:paraId="42920E9A" w14:textId="77777777" w:rsidR="00977051" w:rsidRPr="00977051" w:rsidRDefault="00977051" w:rsidP="00977051">
            <w:pPr>
              <w:pStyle w:val="Tablebullet1"/>
            </w:pPr>
            <w:r w:rsidRPr="00977051">
              <w:t>Check and fix all spelling errors</w:t>
            </w:r>
          </w:p>
          <w:p w14:paraId="784710F8" w14:textId="77777777" w:rsidR="00977051" w:rsidRPr="00977051" w:rsidRDefault="00977051" w:rsidP="00977051">
            <w:pPr>
              <w:pStyle w:val="Tablebullet1"/>
            </w:pPr>
            <w:r w:rsidRPr="00977051">
              <w:t>Customize margins to best printing</w:t>
            </w:r>
          </w:p>
          <w:p w14:paraId="5962F0EE" w14:textId="77777777" w:rsidR="00977051" w:rsidRPr="00977051" w:rsidRDefault="00977051" w:rsidP="00977051">
            <w:pPr>
              <w:pStyle w:val="Tablebullet1"/>
            </w:pPr>
            <w:r w:rsidRPr="00977051">
              <w:t>Set orientation to landscape</w:t>
            </w:r>
          </w:p>
          <w:p w14:paraId="43C1B799" w14:textId="77777777" w:rsidR="00977051" w:rsidRPr="00977051" w:rsidRDefault="00977051" w:rsidP="00977051">
            <w:pPr>
              <w:pStyle w:val="Tablebullet1"/>
            </w:pPr>
            <w:r w:rsidRPr="00977051">
              <w:t>Set print titles</w:t>
            </w:r>
          </w:p>
          <w:p w14:paraId="79AD39F3" w14:textId="77777777" w:rsidR="00977051" w:rsidRPr="00977051" w:rsidRDefault="00977051" w:rsidP="00977051">
            <w:pPr>
              <w:pStyle w:val="Tablebullet1"/>
            </w:pPr>
            <w:r w:rsidRPr="00977051">
              <w:t>Add a header or footer</w:t>
            </w:r>
          </w:p>
          <w:p w14:paraId="05952986" w14:textId="77777777" w:rsidR="00977051" w:rsidRPr="00977051" w:rsidRDefault="00977051" w:rsidP="00977051">
            <w:pPr>
              <w:pStyle w:val="Tablebullet1"/>
            </w:pPr>
            <w:r w:rsidRPr="00977051">
              <w:t>Save workbook in an alternative file format</w:t>
            </w:r>
          </w:p>
          <w:p w14:paraId="2788C679" w14:textId="4666B21A" w:rsidR="00977051" w:rsidRPr="00977051" w:rsidRDefault="00977051" w:rsidP="00977051">
            <w:pPr>
              <w:pStyle w:val="Tablebullet1"/>
            </w:pPr>
            <w:r>
              <w:t>Set print area</w:t>
            </w:r>
          </w:p>
        </w:tc>
        <w:sdt>
          <w:sdtPr>
            <w:alias w:val="Status"/>
            <w:tag w:val="Status"/>
            <w:id w:val="-2115973784"/>
            <w:lock w:val="sdtLocked"/>
            <w:placeholder>
              <w:docPart w:val="C4C47FBB09324B888ED933278BA5209E"/>
            </w:placeholder>
            <w:showingPlcHdr/>
          </w:sdtPr>
          <w:sdtEndPr/>
          <w:sdtContent>
            <w:tc>
              <w:tcPr>
                <w:tcW w:w="7387" w:type="dxa"/>
              </w:tcPr>
              <w:p w14:paraId="4532D20B" w14:textId="6A86DC4D" w:rsidR="00977051" w:rsidRPr="00977051" w:rsidRDefault="00BC2034" w:rsidP="00977051">
                <w:pPr>
                  <w:pStyle w:val="TableContent"/>
                </w:pPr>
                <w:r>
                  <w:rPr>
                    <w:rStyle w:val="PlaceholderText"/>
                  </w:rPr>
                  <w:t xml:space="preserve">Select </w:t>
                </w:r>
                <w:r w:rsidR="00977051" w:rsidRPr="00977051">
                  <w:rPr>
                    <w:rStyle w:val="PlaceholderText"/>
                  </w:rPr>
                  <w:t>here to enter text.</w:t>
                </w:r>
              </w:p>
            </w:tc>
          </w:sdtContent>
        </w:sdt>
      </w:tr>
    </w:tbl>
    <w:p w14:paraId="45BF10E8" w14:textId="77777777" w:rsidR="009A03A0" w:rsidRDefault="009A03A0" w:rsidP="000F1F11">
      <w:r>
        <w:br w:type="page"/>
      </w:r>
    </w:p>
    <w:p w14:paraId="4E761D6C" w14:textId="05887B65" w:rsidR="007C5B30" w:rsidRDefault="0041552F" w:rsidP="003051E2">
      <w:pPr>
        <w:pStyle w:val="Heading1"/>
      </w:pPr>
      <w:r>
        <w:lastRenderedPageBreak/>
        <w:t>Career</w:t>
      </w:r>
      <w:r w:rsidR="007C5B30">
        <w:t xml:space="preserve"> skills (soft skills)</w:t>
      </w:r>
    </w:p>
    <w:p w14:paraId="216BFB24" w14:textId="2025ADD4" w:rsidR="005220AF" w:rsidRPr="005220AF" w:rsidRDefault="007C5B30" w:rsidP="003051E2">
      <w:r>
        <w:t xml:space="preserve">Technical skills are only part of the requirements for success in a technical career. </w:t>
      </w:r>
      <w:r w:rsidR="00B61C1D">
        <w:t>Professionals in all careers</w:t>
      </w:r>
      <w:r>
        <w:t xml:space="preserve"> must be able to successfully interact with others, manage their time, demonstrate leadership, and analyze problems. These skills are sometimes called soft skills and are necessary career skills.</w:t>
      </w:r>
    </w:p>
    <w:tbl>
      <w:tblPr>
        <w:tblStyle w:val="TableGrid"/>
        <w:tblW w:w="14390" w:type="dxa"/>
        <w:tblLook w:val="04A0" w:firstRow="1" w:lastRow="0" w:firstColumn="1" w:lastColumn="0" w:noHBand="0" w:noVBand="1"/>
      </w:tblPr>
      <w:tblGrid>
        <w:gridCol w:w="1980"/>
        <w:gridCol w:w="2293"/>
        <w:gridCol w:w="2156"/>
        <w:gridCol w:w="2687"/>
        <w:gridCol w:w="5274"/>
      </w:tblGrid>
      <w:tr w:rsidR="005604F8" w:rsidRPr="00FF4054" w14:paraId="3B589993" w14:textId="77777777" w:rsidTr="005B6FF5">
        <w:tc>
          <w:tcPr>
            <w:tcW w:w="1980" w:type="dxa"/>
            <w:shd w:val="clear" w:color="auto" w:fill="217346"/>
          </w:tcPr>
          <w:p w14:paraId="3E5A4480" w14:textId="762F9D5C" w:rsidR="007C5B30" w:rsidRPr="001E0862" w:rsidRDefault="007C5B30" w:rsidP="00746F49">
            <w:pPr>
              <w:pStyle w:val="Table2Header"/>
            </w:pPr>
            <w:r w:rsidRPr="544E3816">
              <w:t>Skill</w:t>
            </w:r>
          </w:p>
        </w:tc>
        <w:tc>
          <w:tcPr>
            <w:tcW w:w="2293" w:type="dxa"/>
            <w:shd w:val="clear" w:color="auto" w:fill="217346"/>
          </w:tcPr>
          <w:p w14:paraId="2802CABA" w14:textId="77777777" w:rsidR="007C5B30" w:rsidRPr="00FF4054" w:rsidRDefault="007C5B30" w:rsidP="007C5B30">
            <w:pPr>
              <w:pStyle w:val="Table2Header"/>
            </w:pPr>
            <w:r w:rsidRPr="544E3816">
              <w:t>Approaches standard</w:t>
            </w:r>
          </w:p>
        </w:tc>
        <w:tc>
          <w:tcPr>
            <w:tcW w:w="2156" w:type="dxa"/>
            <w:shd w:val="clear" w:color="auto" w:fill="217346"/>
          </w:tcPr>
          <w:p w14:paraId="0E280E73" w14:textId="77777777" w:rsidR="007C5B30" w:rsidRPr="00FF4054" w:rsidRDefault="007C5B30" w:rsidP="007C5B30">
            <w:pPr>
              <w:pStyle w:val="Table2Header"/>
            </w:pPr>
            <w:r w:rsidRPr="544E3816">
              <w:t>Meets standard</w:t>
            </w:r>
          </w:p>
        </w:tc>
        <w:tc>
          <w:tcPr>
            <w:tcW w:w="2687" w:type="dxa"/>
            <w:shd w:val="clear" w:color="auto" w:fill="217346"/>
          </w:tcPr>
          <w:p w14:paraId="31BF1331" w14:textId="77777777" w:rsidR="007C5B30" w:rsidRPr="00FF4054" w:rsidRDefault="007C5B30" w:rsidP="007C5B30">
            <w:pPr>
              <w:pStyle w:val="Table2Header"/>
            </w:pPr>
            <w:r w:rsidRPr="00FF4054">
              <w:t>Exceeds standard</w:t>
            </w:r>
          </w:p>
        </w:tc>
        <w:tc>
          <w:tcPr>
            <w:tcW w:w="5274" w:type="dxa"/>
            <w:shd w:val="clear" w:color="auto" w:fill="217346"/>
          </w:tcPr>
          <w:p w14:paraId="0A50083C" w14:textId="77777777" w:rsidR="007C5B30" w:rsidRPr="00FF4054" w:rsidRDefault="007C5B30" w:rsidP="007C5B30">
            <w:pPr>
              <w:pStyle w:val="Table2Header"/>
            </w:pPr>
            <w:r>
              <w:t>What examples can you cite that demonstrate your abilities in this area?</w:t>
            </w:r>
          </w:p>
        </w:tc>
      </w:tr>
      <w:tr w:rsidR="005604F8" w:rsidRPr="00FF4054" w14:paraId="49B3E0B3" w14:textId="77777777" w:rsidTr="003830DF">
        <w:tc>
          <w:tcPr>
            <w:tcW w:w="1980" w:type="dxa"/>
          </w:tcPr>
          <w:p w14:paraId="51086395" w14:textId="77777777" w:rsidR="007C5B30" w:rsidRPr="003051E2" w:rsidRDefault="007C5B30" w:rsidP="003051E2">
            <w:pPr>
              <w:pStyle w:val="TableRowHeader"/>
            </w:pPr>
            <w:r w:rsidRPr="003051E2">
              <w:t>Goal-oriented</w:t>
            </w:r>
          </w:p>
        </w:tc>
        <w:tc>
          <w:tcPr>
            <w:tcW w:w="2293" w:type="dxa"/>
          </w:tcPr>
          <w:p w14:paraId="49E13A66" w14:textId="5716EA75" w:rsidR="007C5B30" w:rsidRPr="003051E2" w:rsidRDefault="00B61C1D" w:rsidP="003051E2">
            <w:pPr>
              <w:pStyle w:val="TableContent"/>
            </w:pPr>
            <w:r w:rsidRPr="003051E2">
              <w:t xml:space="preserve">The development work was fragmented and off-task. As a result, the project </w:t>
            </w:r>
            <w:r w:rsidR="005723D0" w:rsidRPr="003051E2">
              <w:t xml:space="preserve">was behind schedule or did not achieve </w:t>
            </w:r>
            <w:r w:rsidRPr="003051E2">
              <w:t>its</w:t>
            </w:r>
            <w:r w:rsidR="005723D0" w:rsidRPr="003051E2">
              <w:t xml:space="preserve"> intended </w:t>
            </w:r>
            <w:r w:rsidRPr="003051E2">
              <w:t>objective</w:t>
            </w:r>
            <w:r w:rsidR="005723D0" w:rsidRPr="003051E2">
              <w:t>.</w:t>
            </w:r>
          </w:p>
        </w:tc>
        <w:tc>
          <w:tcPr>
            <w:tcW w:w="2156" w:type="dxa"/>
          </w:tcPr>
          <w:p w14:paraId="608A2AC7" w14:textId="15D69EC3" w:rsidR="007C5B30" w:rsidRPr="003051E2" w:rsidRDefault="00B61C1D" w:rsidP="003051E2">
            <w:pPr>
              <w:pStyle w:val="TableContent"/>
            </w:pPr>
            <w:r w:rsidRPr="003051E2">
              <w:t>The development work was usually focused on the project. It</w:t>
            </w:r>
            <w:r w:rsidR="007C5B30" w:rsidRPr="003051E2">
              <w:t xml:space="preserve"> was completed as planned and </w:t>
            </w:r>
            <w:r w:rsidRPr="003051E2">
              <w:t>achieved its intended objective</w:t>
            </w:r>
            <w:r w:rsidR="007C5B30" w:rsidRPr="003051E2">
              <w:t>.</w:t>
            </w:r>
          </w:p>
        </w:tc>
        <w:tc>
          <w:tcPr>
            <w:tcW w:w="2687" w:type="dxa"/>
          </w:tcPr>
          <w:p w14:paraId="1DF33924" w14:textId="31F71E3C" w:rsidR="007C5B30" w:rsidRPr="003051E2" w:rsidRDefault="00B61C1D" w:rsidP="003051E2">
            <w:pPr>
              <w:pStyle w:val="TableContent"/>
            </w:pPr>
            <w:r w:rsidRPr="003051E2">
              <w:t>The development work was always focused on the project. It</w:t>
            </w:r>
            <w:r w:rsidR="005723D0" w:rsidRPr="003051E2">
              <w:t xml:space="preserve"> was </w:t>
            </w:r>
            <w:r w:rsidRPr="003051E2">
              <w:t xml:space="preserve">completed </w:t>
            </w:r>
            <w:r w:rsidR="005723D0" w:rsidRPr="003051E2">
              <w:t>ahead of schedule</w:t>
            </w:r>
            <w:r w:rsidR="005604F8" w:rsidRPr="003051E2">
              <w:t xml:space="preserve"> and met the intended goal.</w:t>
            </w:r>
          </w:p>
          <w:p w14:paraId="2F97F853" w14:textId="261C8398" w:rsidR="005604F8" w:rsidRPr="003051E2" w:rsidRDefault="005604F8" w:rsidP="003051E2">
            <w:pPr>
              <w:pStyle w:val="TableContent"/>
            </w:pPr>
            <w:r w:rsidRPr="003051E2">
              <w:t>The team pursued additional elements or refinements.</w:t>
            </w:r>
          </w:p>
        </w:tc>
        <w:sdt>
          <w:sdtPr>
            <w:rPr>
              <w:rFonts w:cs="Segoe UI"/>
            </w:rPr>
            <w:alias w:val="Examples"/>
            <w:tag w:val="Examples"/>
            <w:id w:val="927618110"/>
            <w:lock w:val="sdtLocked"/>
            <w:placeholder>
              <w:docPart w:val="C40E2DE78094426FA7EBF4380705EDC1"/>
            </w:placeholder>
            <w:showingPlcHdr/>
          </w:sdtPr>
          <w:sdtEndPr/>
          <w:sdtContent>
            <w:tc>
              <w:tcPr>
                <w:tcW w:w="5274" w:type="dxa"/>
              </w:tcPr>
              <w:p w14:paraId="741E4E6F" w14:textId="78E5E78C" w:rsidR="007C5B30" w:rsidRPr="00DF6212" w:rsidRDefault="00BC2034" w:rsidP="003830DF">
                <w:pPr>
                  <w:tabs>
                    <w:tab w:val="left" w:pos="9360"/>
                    <w:tab w:val="left" w:pos="14220"/>
                  </w:tabs>
                  <w:rPr>
                    <w:rFonts w:cs="Segoe UI"/>
                    <w:sz w:val="20"/>
                    <w:szCs w:val="20"/>
                  </w:rPr>
                </w:pPr>
                <w:r>
                  <w:rPr>
                    <w:rStyle w:val="PlaceholderText"/>
                  </w:rPr>
                  <w:t xml:space="preserve">Select </w:t>
                </w:r>
                <w:r w:rsidR="00E83EA3" w:rsidRPr="00CB5AB6">
                  <w:rPr>
                    <w:rStyle w:val="PlaceholderText"/>
                  </w:rPr>
                  <w:t>here to enter text.</w:t>
                </w:r>
              </w:p>
            </w:tc>
          </w:sdtContent>
        </w:sdt>
      </w:tr>
      <w:tr w:rsidR="005604F8" w:rsidRPr="00FF4054" w14:paraId="0F840BF6" w14:textId="77777777" w:rsidTr="003830DF">
        <w:tc>
          <w:tcPr>
            <w:tcW w:w="1980" w:type="dxa"/>
          </w:tcPr>
          <w:p w14:paraId="26E2B083" w14:textId="3975B1A1" w:rsidR="007C5B30" w:rsidRPr="003051E2" w:rsidRDefault="007C5B30" w:rsidP="00426E52">
            <w:pPr>
              <w:pStyle w:val="TableRowHeader"/>
            </w:pPr>
            <w:r w:rsidRPr="003051E2">
              <w:t>Communication</w:t>
            </w:r>
          </w:p>
        </w:tc>
        <w:tc>
          <w:tcPr>
            <w:tcW w:w="2293" w:type="dxa"/>
          </w:tcPr>
          <w:p w14:paraId="619A57A5" w14:textId="773DAAE2" w:rsidR="007C5B30" w:rsidRPr="003051E2" w:rsidRDefault="00BC029E" w:rsidP="003051E2">
            <w:pPr>
              <w:pStyle w:val="TableContent"/>
            </w:pPr>
            <w:r w:rsidRPr="003051E2">
              <w:t>Did</w:t>
            </w:r>
            <w:r w:rsidR="005604F8" w:rsidRPr="003051E2">
              <w:t xml:space="preserve"> not follow directions or ask for help when needed. Required written communication (such as the planning document) was late or incomplete.</w:t>
            </w:r>
          </w:p>
        </w:tc>
        <w:tc>
          <w:tcPr>
            <w:tcW w:w="2156" w:type="dxa"/>
          </w:tcPr>
          <w:p w14:paraId="475134CD" w14:textId="6C6A2F1F" w:rsidR="005604F8" w:rsidRPr="003051E2" w:rsidRDefault="00BC029E" w:rsidP="003051E2">
            <w:pPr>
              <w:pStyle w:val="TableContent"/>
            </w:pPr>
            <w:r w:rsidRPr="003051E2">
              <w:t>F</w:t>
            </w:r>
            <w:r w:rsidR="005604F8" w:rsidRPr="003051E2">
              <w:t>ollowed directions and asked for help when needed.</w:t>
            </w:r>
          </w:p>
          <w:p w14:paraId="79214EC6" w14:textId="0D12841A" w:rsidR="007C5B30" w:rsidRPr="003051E2" w:rsidRDefault="005604F8" w:rsidP="003051E2">
            <w:pPr>
              <w:pStyle w:val="TableContent"/>
            </w:pPr>
            <w:r w:rsidRPr="003051E2">
              <w:t>Written communication (such as the planning document) w</w:t>
            </w:r>
            <w:r w:rsidR="00B61C1D" w:rsidRPr="003051E2">
              <w:t>as</w:t>
            </w:r>
            <w:r w:rsidRPr="003051E2">
              <w:t xml:space="preserve"> completed as instructed.</w:t>
            </w:r>
          </w:p>
        </w:tc>
        <w:tc>
          <w:tcPr>
            <w:tcW w:w="2687" w:type="dxa"/>
          </w:tcPr>
          <w:p w14:paraId="0735E3C1" w14:textId="30C6B564" w:rsidR="005604F8" w:rsidRPr="003051E2" w:rsidRDefault="00BC029E" w:rsidP="003051E2">
            <w:pPr>
              <w:pStyle w:val="TableContent"/>
            </w:pPr>
            <w:r w:rsidRPr="003051E2">
              <w:t>K</w:t>
            </w:r>
            <w:r w:rsidR="005604F8" w:rsidRPr="003051E2">
              <w:t xml:space="preserve">ept the teacher informed of progress in addition </w:t>
            </w:r>
            <w:r w:rsidR="00EC4277" w:rsidRPr="003051E2">
              <w:t xml:space="preserve">to </w:t>
            </w:r>
            <w:r w:rsidR="005604F8" w:rsidRPr="003051E2">
              <w:t>following directions and asking for help when needed.</w:t>
            </w:r>
          </w:p>
          <w:p w14:paraId="0DD7E91C" w14:textId="0D959B5F" w:rsidR="005604F8" w:rsidRPr="003051E2" w:rsidRDefault="005604F8" w:rsidP="003051E2">
            <w:pPr>
              <w:pStyle w:val="TableContent"/>
            </w:pPr>
            <w:r w:rsidRPr="003051E2">
              <w:t>Written communication (such as the planning document) was especially thorough</w:t>
            </w:r>
            <w:r w:rsidR="00A11907" w:rsidRPr="003051E2">
              <w:t xml:space="preserve">, </w:t>
            </w:r>
            <w:r w:rsidR="0041552F" w:rsidRPr="003051E2">
              <w:t>current</w:t>
            </w:r>
            <w:r w:rsidR="00A11907" w:rsidRPr="003051E2">
              <w:t>,</w:t>
            </w:r>
            <w:r w:rsidRPr="003051E2">
              <w:t xml:space="preserve"> and easily understood.</w:t>
            </w:r>
          </w:p>
        </w:tc>
        <w:sdt>
          <w:sdtPr>
            <w:rPr>
              <w:rFonts w:cs="Segoe UI"/>
            </w:rPr>
            <w:alias w:val="Examples"/>
            <w:tag w:val="Examples"/>
            <w:id w:val="-1127779506"/>
            <w:lock w:val="sdtLocked"/>
            <w:placeholder>
              <w:docPart w:val="13FFA9F0B9804E5CB91430C5AF0AAF6A"/>
            </w:placeholder>
            <w:showingPlcHdr/>
          </w:sdtPr>
          <w:sdtEndPr/>
          <w:sdtContent>
            <w:tc>
              <w:tcPr>
                <w:tcW w:w="5274" w:type="dxa"/>
              </w:tcPr>
              <w:p w14:paraId="2F168F4B" w14:textId="626C50B8" w:rsidR="007C5B30" w:rsidRPr="00DF6212" w:rsidRDefault="00BC2034" w:rsidP="003830DF">
                <w:pPr>
                  <w:tabs>
                    <w:tab w:val="left" w:pos="9360"/>
                    <w:tab w:val="left" w:pos="14220"/>
                  </w:tabs>
                  <w:rPr>
                    <w:rFonts w:cs="Segoe UI"/>
                    <w:sz w:val="20"/>
                    <w:szCs w:val="20"/>
                  </w:rPr>
                </w:pPr>
                <w:r>
                  <w:rPr>
                    <w:rStyle w:val="PlaceholderText"/>
                  </w:rPr>
                  <w:t>Select</w:t>
                </w:r>
                <w:r w:rsidR="00E83EA3" w:rsidRPr="00CB5AB6">
                  <w:rPr>
                    <w:rStyle w:val="PlaceholderText"/>
                  </w:rPr>
                  <w:t xml:space="preserve"> here to enter text.</w:t>
                </w:r>
              </w:p>
            </w:tc>
          </w:sdtContent>
        </w:sdt>
      </w:tr>
      <w:tr w:rsidR="00746F49" w:rsidRPr="00FF4054" w14:paraId="225C2962" w14:textId="77777777" w:rsidTr="008E6884">
        <w:tc>
          <w:tcPr>
            <w:tcW w:w="1980" w:type="dxa"/>
            <w:shd w:val="clear" w:color="auto" w:fill="217346"/>
          </w:tcPr>
          <w:p w14:paraId="545E516A" w14:textId="77777777" w:rsidR="00746F49" w:rsidRPr="001E0862" w:rsidRDefault="00746F49" w:rsidP="008E6884">
            <w:pPr>
              <w:pStyle w:val="Table2Header"/>
            </w:pPr>
            <w:r w:rsidRPr="544E3816">
              <w:lastRenderedPageBreak/>
              <w:t>Skill</w:t>
            </w:r>
          </w:p>
        </w:tc>
        <w:tc>
          <w:tcPr>
            <w:tcW w:w="2293" w:type="dxa"/>
            <w:shd w:val="clear" w:color="auto" w:fill="217346"/>
          </w:tcPr>
          <w:p w14:paraId="41663A35" w14:textId="77777777" w:rsidR="00746F49" w:rsidRPr="00FF4054" w:rsidRDefault="00746F49" w:rsidP="008E6884">
            <w:pPr>
              <w:pStyle w:val="Table2Header"/>
            </w:pPr>
            <w:r w:rsidRPr="544E3816">
              <w:t>Approaches standard</w:t>
            </w:r>
          </w:p>
        </w:tc>
        <w:tc>
          <w:tcPr>
            <w:tcW w:w="2156" w:type="dxa"/>
            <w:shd w:val="clear" w:color="auto" w:fill="217346"/>
          </w:tcPr>
          <w:p w14:paraId="09D3CFE9" w14:textId="77777777" w:rsidR="00746F49" w:rsidRPr="00FF4054" w:rsidRDefault="00746F49" w:rsidP="008E6884">
            <w:pPr>
              <w:pStyle w:val="Table2Header"/>
            </w:pPr>
            <w:r w:rsidRPr="544E3816">
              <w:t>Meets standard</w:t>
            </w:r>
          </w:p>
        </w:tc>
        <w:tc>
          <w:tcPr>
            <w:tcW w:w="2687" w:type="dxa"/>
            <w:shd w:val="clear" w:color="auto" w:fill="217346"/>
          </w:tcPr>
          <w:p w14:paraId="1DDBCA28" w14:textId="77777777" w:rsidR="00746F49" w:rsidRPr="00FF4054" w:rsidRDefault="00746F49" w:rsidP="008E6884">
            <w:pPr>
              <w:pStyle w:val="Table2Header"/>
            </w:pPr>
            <w:r w:rsidRPr="00FF4054">
              <w:t>Exceeds standard</w:t>
            </w:r>
          </w:p>
        </w:tc>
        <w:tc>
          <w:tcPr>
            <w:tcW w:w="5274" w:type="dxa"/>
            <w:shd w:val="clear" w:color="auto" w:fill="217346"/>
          </w:tcPr>
          <w:p w14:paraId="13E70FF7" w14:textId="77777777" w:rsidR="00746F49" w:rsidRPr="00FF4054" w:rsidRDefault="00746F49" w:rsidP="008E6884">
            <w:pPr>
              <w:pStyle w:val="Table2Header"/>
            </w:pPr>
            <w:r>
              <w:t>What examples can you cite that demonstrate your abilities in this area?</w:t>
            </w:r>
          </w:p>
        </w:tc>
      </w:tr>
      <w:tr w:rsidR="005604F8" w:rsidRPr="00FF4054" w14:paraId="446C8E29" w14:textId="77777777" w:rsidTr="003830DF">
        <w:tc>
          <w:tcPr>
            <w:tcW w:w="1980" w:type="dxa"/>
          </w:tcPr>
          <w:p w14:paraId="393D0D6A" w14:textId="732C4B39" w:rsidR="007C5B30" w:rsidRPr="003051E2" w:rsidRDefault="007C5B30" w:rsidP="00426E52">
            <w:pPr>
              <w:pStyle w:val="TableRowHeader"/>
            </w:pPr>
            <w:r w:rsidRPr="003051E2">
              <w:t>Teamwork and cooperation</w:t>
            </w:r>
          </w:p>
        </w:tc>
        <w:tc>
          <w:tcPr>
            <w:tcW w:w="2293" w:type="dxa"/>
          </w:tcPr>
          <w:p w14:paraId="73B94BE6" w14:textId="52298D6D" w:rsidR="007C5B30" w:rsidRPr="003051E2" w:rsidRDefault="00BC029E" w:rsidP="003051E2">
            <w:pPr>
              <w:pStyle w:val="TableContent"/>
            </w:pPr>
            <w:r w:rsidRPr="003051E2">
              <w:t>Did</w:t>
            </w:r>
            <w:r w:rsidR="00A11907" w:rsidRPr="003051E2">
              <w:t xml:space="preserve"> not display a positive attitude. </w:t>
            </w:r>
            <w:r w:rsidRPr="003051E2">
              <w:t>M</w:t>
            </w:r>
            <w:r w:rsidR="00A11907" w:rsidRPr="003051E2">
              <w:t>ore focused on individual work than the success of the team or the project.</w:t>
            </w:r>
          </w:p>
          <w:p w14:paraId="76387319" w14:textId="741B0FC1" w:rsidR="00A11907" w:rsidRPr="003051E2" w:rsidRDefault="00BC029E" w:rsidP="003051E2">
            <w:pPr>
              <w:pStyle w:val="TableContent"/>
            </w:pPr>
            <w:r w:rsidRPr="003051E2">
              <w:t>R</w:t>
            </w:r>
            <w:r w:rsidR="00A11907" w:rsidRPr="003051E2">
              <w:t>elied upon the teacher to resolve disputes or problems.</w:t>
            </w:r>
          </w:p>
        </w:tc>
        <w:tc>
          <w:tcPr>
            <w:tcW w:w="2156" w:type="dxa"/>
          </w:tcPr>
          <w:p w14:paraId="76C6AF94" w14:textId="76752A05" w:rsidR="0054166E" w:rsidRPr="003051E2" w:rsidRDefault="00BC029E" w:rsidP="003051E2">
            <w:pPr>
              <w:pStyle w:val="TableContent"/>
            </w:pPr>
            <w:r w:rsidRPr="003051E2">
              <w:t>G</w:t>
            </w:r>
            <w:r w:rsidR="00A11907" w:rsidRPr="003051E2">
              <w:t>enerally displayed</w:t>
            </w:r>
            <w:r w:rsidR="007C5B30" w:rsidRPr="003051E2">
              <w:t xml:space="preserve"> a positive attitude. </w:t>
            </w:r>
            <w:r w:rsidRPr="003051E2">
              <w:t>F</w:t>
            </w:r>
            <w:r w:rsidR="0054166E" w:rsidRPr="003051E2">
              <w:t>ocused on the team</w:t>
            </w:r>
            <w:r w:rsidR="00A471A4" w:rsidRPr="003051E2">
              <w:t>’s</w:t>
            </w:r>
            <w:r w:rsidR="0054166E" w:rsidRPr="003051E2">
              <w:t xml:space="preserve"> success most of the time.</w:t>
            </w:r>
          </w:p>
          <w:p w14:paraId="6EA46CE2" w14:textId="06853657" w:rsidR="007C5B30" w:rsidRPr="003051E2" w:rsidRDefault="00A471A4" w:rsidP="003051E2">
            <w:pPr>
              <w:pStyle w:val="TableContent"/>
            </w:pPr>
            <w:r w:rsidRPr="003051E2">
              <w:t>S</w:t>
            </w:r>
            <w:r w:rsidR="0054166E" w:rsidRPr="003051E2">
              <w:t xml:space="preserve">eldom </w:t>
            </w:r>
            <w:r w:rsidR="00BC029E" w:rsidRPr="003051E2">
              <w:t xml:space="preserve">relied </w:t>
            </w:r>
            <w:r w:rsidR="0054166E" w:rsidRPr="003051E2">
              <w:t>on the teacher to solve disputes or problems.</w:t>
            </w:r>
          </w:p>
        </w:tc>
        <w:tc>
          <w:tcPr>
            <w:tcW w:w="2687" w:type="dxa"/>
          </w:tcPr>
          <w:p w14:paraId="60981805" w14:textId="7366C144" w:rsidR="007C5B30" w:rsidRPr="003051E2" w:rsidRDefault="00BC029E" w:rsidP="003051E2">
            <w:pPr>
              <w:pStyle w:val="TableContent"/>
            </w:pPr>
            <w:r w:rsidRPr="003051E2">
              <w:t>Al</w:t>
            </w:r>
            <w:r w:rsidR="00A11907" w:rsidRPr="003051E2">
              <w:t xml:space="preserve">ways displayed a positive attitude. </w:t>
            </w:r>
            <w:r w:rsidRPr="003051E2">
              <w:t>W</w:t>
            </w:r>
            <w:r w:rsidR="00A11907" w:rsidRPr="003051E2">
              <w:t>orked with a focus on the team</w:t>
            </w:r>
            <w:r w:rsidR="006A00F0" w:rsidRPr="003051E2">
              <w:t>’s</w:t>
            </w:r>
            <w:r w:rsidR="00A11907" w:rsidRPr="003051E2">
              <w:t xml:space="preserve"> success.</w:t>
            </w:r>
          </w:p>
          <w:p w14:paraId="34F1FC09" w14:textId="2597B270" w:rsidR="0054166E" w:rsidRPr="003051E2" w:rsidRDefault="0054166E" w:rsidP="003051E2">
            <w:pPr>
              <w:pStyle w:val="TableContent"/>
            </w:pPr>
            <w:r w:rsidRPr="003051E2">
              <w:t>Problems or disputes were peacefully solved between the team members with respect shown to differing opinions.</w:t>
            </w:r>
          </w:p>
        </w:tc>
        <w:sdt>
          <w:sdtPr>
            <w:rPr>
              <w:rFonts w:cs="Segoe UI"/>
            </w:rPr>
            <w:alias w:val="Examples"/>
            <w:tag w:val="Examples"/>
            <w:id w:val="-1604177446"/>
            <w:lock w:val="sdtLocked"/>
            <w:placeholder>
              <w:docPart w:val="07EEFD986EA740D0BF190166F393FDCE"/>
            </w:placeholder>
            <w:showingPlcHdr/>
          </w:sdtPr>
          <w:sdtEndPr/>
          <w:sdtContent>
            <w:tc>
              <w:tcPr>
                <w:tcW w:w="5274" w:type="dxa"/>
              </w:tcPr>
              <w:p w14:paraId="425EA855" w14:textId="7B7B49FF" w:rsidR="007C5B30" w:rsidRPr="00DF6212" w:rsidRDefault="00BC2034" w:rsidP="003830DF">
                <w:pPr>
                  <w:tabs>
                    <w:tab w:val="left" w:pos="9360"/>
                    <w:tab w:val="left" w:pos="14220"/>
                  </w:tabs>
                  <w:rPr>
                    <w:rFonts w:cs="Segoe UI"/>
                    <w:sz w:val="20"/>
                    <w:szCs w:val="20"/>
                  </w:rPr>
                </w:pPr>
                <w:r>
                  <w:rPr>
                    <w:rStyle w:val="PlaceholderText"/>
                  </w:rPr>
                  <w:t>Select</w:t>
                </w:r>
                <w:r w:rsidR="00E83EA3" w:rsidRPr="00CB5AB6">
                  <w:rPr>
                    <w:rStyle w:val="PlaceholderText"/>
                  </w:rPr>
                  <w:t xml:space="preserve"> here to enter text.</w:t>
                </w:r>
              </w:p>
            </w:tc>
          </w:sdtContent>
        </w:sdt>
      </w:tr>
      <w:tr w:rsidR="005604F8" w:rsidRPr="00FF4054" w14:paraId="70122627" w14:textId="77777777" w:rsidTr="003830DF">
        <w:tc>
          <w:tcPr>
            <w:tcW w:w="1980" w:type="dxa"/>
          </w:tcPr>
          <w:p w14:paraId="1396871A" w14:textId="77777777" w:rsidR="007C5B30" w:rsidRPr="003051E2" w:rsidRDefault="007C5B30" w:rsidP="003051E2">
            <w:pPr>
              <w:pStyle w:val="TableRowHeader"/>
            </w:pPr>
            <w:r w:rsidRPr="003051E2">
              <w:t>Leadership</w:t>
            </w:r>
          </w:p>
        </w:tc>
        <w:tc>
          <w:tcPr>
            <w:tcW w:w="2293" w:type="dxa"/>
          </w:tcPr>
          <w:p w14:paraId="10C99982" w14:textId="054EAC77" w:rsidR="007C5B30" w:rsidRPr="003051E2" w:rsidRDefault="002E3BE0" w:rsidP="00426E52">
            <w:pPr>
              <w:pStyle w:val="TableContent"/>
            </w:pPr>
            <w:r w:rsidRPr="003051E2">
              <w:t>Reluctant to take the initiative to improve the project or help others succeed.</w:t>
            </w:r>
          </w:p>
        </w:tc>
        <w:tc>
          <w:tcPr>
            <w:tcW w:w="2156" w:type="dxa"/>
          </w:tcPr>
          <w:p w14:paraId="2112D862" w14:textId="363B144B" w:rsidR="002E3BE0" w:rsidRPr="003051E2" w:rsidRDefault="002E3BE0" w:rsidP="00426E52">
            <w:pPr>
              <w:pStyle w:val="TableContent"/>
            </w:pPr>
            <w:r w:rsidRPr="003051E2">
              <w:t>T</w:t>
            </w:r>
            <w:r w:rsidR="00BC029E" w:rsidRPr="003051E2">
              <w:t>ook</w:t>
            </w:r>
            <w:r w:rsidR="007C5B30" w:rsidRPr="003051E2">
              <w:t xml:space="preserve"> initiative to </w:t>
            </w:r>
            <w:r w:rsidRPr="003051E2">
              <w:t>improve the team project</w:t>
            </w:r>
            <w:r w:rsidR="007C5B30" w:rsidRPr="003051E2">
              <w:t xml:space="preserve"> and help other</w:t>
            </w:r>
            <w:r w:rsidR="0054166E" w:rsidRPr="003051E2">
              <w:t xml:space="preserve">s </w:t>
            </w:r>
            <w:r w:rsidR="007C5B30" w:rsidRPr="003051E2">
              <w:t>succeed</w:t>
            </w:r>
            <w:r w:rsidRPr="003051E2">
              <w:t>.</w:t>
            </w:r>
          </w:p>
        </w:tc>
        <w:tc>
          <w:tcPr>
            <w:tcW w:w="2687" w:type="dxa"/>
          </w:tcPr>
          <w:p w14:paraId="336D5066" w14:textId="52CBDEA9" w:rsidR="002E3BE0" w:rsidRPr="003051E2" w:rsidRDefault="002E3BE0" w:rsidP="003051E2">
            <w:pPr>
              <w:pStyle w:val="TableContent"/>
            </w:pPr>
            <w:r w:rsidRPr="003051E2">
              <w:t>T</w:t>
            </w:r>
            <w:r w:rsidR="00BC029E" w:rsidRPr="003051E2">
              <w:t>ook</w:t>
            </w:r>
            <w:r w:rsidRPr="003051E2">
              <w:t xml:space="preserve"> initiative to improve the team project and help others succeed.</w:t>
            </w:r>
          </w:p>
          <w:p w14:paraId="6B03FE5E" w14:textId="25D14734" w:rsidR="007C5B30" w:rsidRPr="003051E2" w:rsidRDefault="00BC029E" w:rsidP="003051E2">
            <w:pPr>
              <w:pStyle w:val="TableContent"/>
            </w:pPr>
            <w:r w:rsidRPr="003051E2">
              <w:t>O</w:t>
            </w:r>
            <w:r w:rsidR="002E3BE0" w:rsidRPr="003051E2">
              <w:t>ffer</w:t>
            </w:r>
            <w:r w:rsidRPr="003051E2">
              <w:t>ed</w:t>
            </w:r>
            <w:r w:rsidR="002E3BE0" w:rsidRPr="003051E2">
              <w:t xml:space="preserve"> suggestions and assume</w:t>
            </w:r>
            <w:r w:rsidRPr="003051E2">
              <w:t>d</w:t>
            </w:r>
            <w:r w:rsidR="002E3BE0" w:rsidRPr="003051E2">
              <w:t xml:space="preserve"> responsibility for team</w:t>
            </w:r>
            <w:r w:rsidR="006A00F0" w:rsidRPr="003051E2">
              <w:t>’s</w:t>
            </w:r>
            <w:r w:rsidR="002E3BE0" w:rsidRPr="003051E2">
              <w:t xml:space="preserve"> success.</w:t>
            </w:r>
          </w:p>
        </w:tc>
        <w:sdt>
          <w:sdtPr>
            <w:rPr>
              <w:rFonts w:cs="Segoe UI"/>
            </w:rPr>
            <w:alias w:val="Examples"/>
            <w:tag w:val="Examples"/>
            <w:id w:val="-1950148051"/>
            <w:lock w:val="sdtLocked"/>
            <w:placeholder>
              <w:docPart w:val="203A3728B8AF49B88E2BA23AB9EA692B"/>
            </w:placeholder>
            <w:showingPlcHdr/>
          </w:sdtPr>
          <w:sdtEndPr/>
          <w:sdtContent>
            <w:tc>
              <w:tcPr>
                <w:tcW w:w="5274" w:type="dxa"/>
              </w:tcPr>
              <w:p w14:paraId="13424307" w14:textId="6B2011AC" w:rsidR="007C5B30" w:rsidRPr="00DF6212" w:rsidRDefault="00BC2034" w:rsidP="003830DF">
                <w:pPr>
                  <w:tabs>
                    <w:tab w:val="left" w:pos="9360"/>
                    <w:tab w:val="left" w:pos="14220"/>
                  </w:tabs>
                  <w:rPr>
                    <w:rFonts w:cs="Segoe UI"/>
                    <w:sz w:val="20"/>
                    <w:szCs w:val="20"/>
                  </w:rPr>
                </w:pPr>
                <w:r>
                  <w:rPr>
                    <w:rStyle w:val="PlaceholderText"/>
                  </w:rPr>
                  <w:t>Select</w:t>
                </w:r>
                <w:r w:rsidR="00E83EA3" w:rsidRPr="00CB5AB6">
                  <w:rPr>
                    <w:rStyle w:val="PlaceholderText"/>
                  </w:rPr>
                  <w:t xml:space="preserve"> here to enter text.</w:t>
                </w:r>
              </w:p>
            </w:tc>
          </w:sdtContent>
        </w:sdt>
      </w:tr>
    </w:tbl>
    <w:p w14:paraId="24DF44B1" w14:textId="77777777" w:rsidR="00746F49" w:rsidRDefault="00746F49">
      <w:r>
        <w:rPr>
          <w:iCs/>
        </w:rPr>
        <w:br w:type="page"/>
      </w:r>
    </w:p>
    <w:tbl>
      <w:tblPr>
        <w:tblStyle w:val="TableGrid"/>
        <w:tblW w:w="14390" w:type="dxa"/>
        <w:tblLook w:val="04A0" w:firstRow="1" w:lastRow="0" w:firstColumn="1" w:lastColumn="0" w:noHBand="0" w:noVBand="1"/>
      </w:tblPr>
      <w:tblGrid>
        <w:gridCol w:w="1980"/>
        <w:gridCol w:w="2293"/>
        <w:gridCol w:w="2156"/>
        <w:gridCol w:w="2687"/>
        <w:gridCol w:w="5274"/>
      </w:tblGrid>
      <w:tr w:rsidR="00746F49" w:rsidRPr="00FF4054" w14:paraId="590D27FB" w14:textId="77777777" w:rsidTr="008E6884">
        <w:tc>
          <w:tcPr>
            <w:tcW w:w="1980" w:type="dxa"/>
            <w:shd w:val="clear" w:color="auto" w:fill="217346"/>
          </w:tcPr>
          <w:p w14:paraId="245B0468" w14:textId="77777777" w:rsidR="00746F49" w:rsidRPr="001E0862" w:rsidRDefault="00746F49" w:rsidP="008E6884">
            <w:pPr>
              <w:pStyle w:val="Table2Header"/>
            </w:pPr>
            <w:r w:rsidRPr="544E3816">
              <w:lastRenderedPageBreak/>
              <w:t>Skill</w:t>
            </w:r>
          </w:p>
        </w:tc>
        <w:tc>
          <w:tcPr>
            <w:tcW w:w="2293" w:type="dxa"/>
            <w:shd w:val="clear" w:color="auto" w:fill="217346"/>
          </w:tcPr>
          <w:p w14:paraId="52C4D5E8" w14:textId="77777777" w:rsidR="00746F49" w:rsidRPr="00FF4054" w:rsidRDefault="00746F49" w:rsidP="008E6884">
            <w:pPr>
              <w:pStyle w:val="Table2Header"/>
            </w:pPr>
            <w:r w:rsidRPr="544E3816">
              <w:t>Approaches standard</w:t>
            </w:r>
          </w:p>
        </w:tc>
        <w:tc>
          <w:tcPr>
            <w:tcW w:w="2156" w:type="dxa"/>
            <w:shd w:val="clear" w:color="auto" w:fill="217346"/>
          </w:tcPr>
          <w:p w14:paraId="644F1419" w14:textId="77777777" w:rsidR="00746F49" w:rsidRPr="00FF4054" w:rsidRDefault="00746F49" w:rsidP="008E6884">
            <w:pPr>
              <w:pStyle w:val="Table2Header"/>
            </w:pPr>
            <w:r w:rsidRPr="544E3816">
              <w:t>Meets standard</w:t>
            </w:r>
          </w:p>
        </w:tc>
        <w:tc>
          <w:tcPr>
            <w:tcW w:w="2687" w:type="dxa"/>
            <w:shd w:val="clear" w:color="auto" w:fill="217346"/>
          </w:tcPr>
          <w:p w14:paraId="48C2F5B9" w14:textId="77777777" w:rsidR="00746F49" w:rsidRPr="00FF4054" w:rsidRDefault="00746F49" w:rsidP="008E6884">
            <w:pPr>
              <w:pStyle w:val="Table2Header"/>
            </w:pPr>
            <w:r w:rsidRPr="00FF4054">
              <w:t>Exceeds standard</w:t>
            </w:r>
          </w:p>
        </w:tc>
        <w:tc>
          <w:tcPr>
            <w:tcW w:w="5274" w:type="dxa"/>
            <w:shd w:val="clear" w:color="auto" w:fill="217346"/>
          </w:tcPr>
          <w:p w14:paraId="7A599099" w14:textId="77777777" w:rsidR="00746F49" w:rsidRPr="00FF4054" w:rsidRDefault="00746F49" w:rsidP="008E6884">
            <w:pPr>
              <w:pStyle w:val="Table2Header"/>
            </w:pPr>
            <w:r>
              <w:t>What examples can you cite that demonstrate your abilities in this area?</w:t>
            </w:r>
          </w:p>
        </w:tc>
      </w:tr>
      <w:tr w:rsidR="005604F8" w:rsidRPr="00FF4054" w14:paraId="0CFE3D35" w14:textId="77777777" w:rsidTr="003830DF">
        <w:tc>
          <w:tcPr>
            <w:tcW w:w="1980" w:type="dxa"/>
          </w:tcPr>
          <w:p w14:paraId="034E925E" w14:textId="44AC6659" w:rsidR="007C5B30" w:rsidRPr="003051E2" w:rsidRDefault="007C5B30" w:rsidP="003051E2">
            <w:pPr>
              <w:pStyle w:val="TableRowHeader"/>
            </w:pPr>
            <w:r w:rsidRPr="003051E2">
              <w:t>Problem-solving</w:t>
            </w:r>
          </w:p>
        </w:tc>
        <w:tc>
          <w:tcPr>
            <w:tcW w:w="2293" w:type="dxa"/>
          </w:tcPr>
          <w:p w14:paraId="7851DEB6" w14:textId="7068F694" w:rsidR="007C5B30" w:rsidRPr="003051E2" w:rsidRDefault="002E3BE0" w:rsidP="003051E2">
            <w:pPr>
              <w:pStyle w:val="TableContent"/>
            </w:pPr>
            <w:r w:rsidRPr="003051E2">
              <w:t>Relie</w:t>
            </w:r>
            <w:r w:rsidR="00BC029E" w:rsidRPr="003051E2">
              <w:t>d</w:t>
            </w:r>
            <w:r w:rsidRPr="003051E2">
              <w:t xml:space="preserve"> upon the teacher to solve most problems. D</w:t>
            </w:r>
            <w:r w:rsidR="00BC029E" w:rsidRPr="003051E2">
              <w:t>id</w:t>
            </w:r>
            <w:r w:rsidRPr="003051E2">
              <w:t xml:space="preserve"> not seek help from available resources, including other students.</w:t>
            </w:r>
          </w:p>
        </w:tc>
        <w:tc>
          <w:tcPr>
            <w:tcW w:w="2156" w:type="dxa"/>
          </w:tcPr>
          <w:p w14:paraId="77D9DFA8" w14:textId="69F3031D" w:rsidR="007C5B30" w:rsidRPr="003051E2" w:rsidRDefault="007C5B30" w:rsidP="003051E2">
            <w:pPr>
              <w:pStyle w:val="TableContent"/>
            </w:pPr>
            <w:r w:rsidRPr="003051E2">
              <w:t>Employ</w:t>
            </w:r>
            <w:r w:rsidR="00BC029E" w:rsidRPr="003051E2">
              <w:t>ed</w:t>
            </w:r>
            <w:r w:rsidRPr="003051E2">
              <w:t xml:space="preserve"> a variety of strategies to solve problems</w:t>
            </w:r>
            <w:r w:rsidR="00CC32F0" w:rsidRPr="003051E2">
              <w:t xml:space="preserve">. </w:t>
            </w:r>
            <w:r w:rsidR="00401399" w:rsidRPr="003051E2">
              <w:t>Worked through frustrating problems.</w:t>
            </w:r>
          </w:p>
        </w:tc>
        <w:tc>
          <w:tcPr>
            <w:tcW w:w="2687" w:type="dxa"/>
          </w:tcPr>
          <w:p w14:paraId="7C662464" w14:textId="65435D4F" w:rsidR="007C5B30" w:rsidRPr="003051E2" w:rsidRDefault="002E3BE0" w:rsidP="003051E2">
            <w:pPr>
              <w:pStyle w:val="TableContent"/>
            </w:pPr>
            <w:r w:rsidRPr="003051E2">
              <w:t>Employ</w:t>
            </w:r>
            <w:r w:rsidR="00BC029E" w:rsidRPr="003051E2">
              <w:t>ed</w:t>
            </w:r>
            <w:r w:rsidRPr="003051E2">
              <w:t xml:space="preserve"> a variety of strategies to solve problems, including class resources, peers</w:t>
            </w:r>
            <w:r w:rsidR="00CC32F0" w:rsidRPr="003051E2">
              <w:t xml:space="preserve"> and persisted </w:t>
            </w:r>
            <w:r w:rsidRPr="003051E2">
              <w:t>in search</w:t>
            </w:r>
            <w:r w:rsidR="00CC32F0" w:rsidRPr="003051E2">
              <w:t>ing</w:t>
            </w:r>
            <w:r w:rsidRPr="003051E2">
              <w:t xml:space="preserve"> for additional resources</w:t>
            </w:r>
            <w:r w:rsidR="00BC029E" w:rsidRPr="003051E2">
              <w:t>.</w:t>
            </w:r>
            <w:r w:rsidRPr="003051E2">
              <w:t xml:space="preserve"> </w:t>
            </w:r>
            <w:r w:rsidR="00401399" w:rsidRPr="003051E2">
              <w:t>H</w:t>
            </w:r>
            <w:r w:rsidR="00CC32F0" w:rsidRPr="003051E2">
              <w:t>elped other</w:t>
            </w:r>
            <w:r w:rsidR="00401399" w:rsidRPr="003051E2">
              <w:t>s</w:t>
            </w:r>
            <w:r w:rsidR="00CC32F0" w:rsidRPr="003051E2">
              <w:t xml:space="preserve"> solve problems.</w:t>
            </w:r>
          </w:p>
        </w:tc>
        <w:sdt>
          <w:sdtPr>
            <w:rPr>
              <w:rFonts w:cs="Segoe UI"/>
            </w:rPr>
            <w:alias w:val="Examples"/>
            <w:tag w:val="Examples"/>
            <w:id w:val="-2093694953"/>
            <w:lock w:val="sdtLocked"/>
            <w:placeholder>
              <w:docPart w:val="FA2E755BD0754A32AA03A883EFDF1EDC"/>
            </w:placeholder>
            <w:showingPlcHdr/>
          </w:sdtPr>
          <w:sdtEndPr/>
          <w:sdtContent>
            <w:tc>
              <w:tcPr>
                <w:tcW w:w="5274" w:type="dxa"/>
              </w:tcPr>
              <w:p w14:paraId="758F13F9" w14:textId="1D681894" w:rsidR="007C5B30" w:rsidRPr="00DF6212" w:rsidRDefault="00BC2034" w:rsidP="003830DF">
                <w:pPr>
                  <w:tabs>
                    <w:tab w:val="left" w:pos="9360"/>
                    <w:tab w:val="left" w:pos="14220"/>
                  </w:tabs>
                  <w:rPr>
                    <w:rFonts w:cs="Segoe UI"/>
                    <w:sz w:val="20"/>
                    <w:szCs w:val="20"/>
                  </w:rPr>
                </w:pPr>
                <w:r>
                  <w:rPr>
                    <w:rStyle w:val="PlaceholderText"/>
                  </w:rPr>
                  <w:t>Select</w:t>
                </w:r>
                <w:r w:rsidR="00E83EA3" w:rsidRPr="00CB5AB6">
                  <w:rPr>
                    <w:rStyle w:val="PlaceholderText"/>
                  </w:rPr>
                  <w:t xml:space="preserve"> here to enter text.</w:t>
                </w:r>
              </w:p>
            </w:tc>
          </w:sdtContent>
        </w:sdt>
      </w:tr>
      <w:tr w:rsidR="005604F8" w:rsidRPr="00FF4054" w14:paraId="5F58FFFA" w14:textId="77777777" w:rsidTr="003830DF">
        <w:tc>
          <w:tcPr>
            <w:tcW w:w="1980" w:type="dxa"/>
          </w:tcPr>
          <w:p w14:paraId="107ED693" w14:textId="77777777" w:rsidR="007C5B30" w:rsidRPr="003051E2" w:rsidRDefault="007C5B30" w:rsidP="003051E2">
            <w:pPr>
              <w:pStyle w:val="TableRowHeader"/>
            </w:pPr>
            <w:r w:rsidRPr="003051E2">
              <w:t>Work ethic</w:t>
            </w:r>
          </w:p>
        </w:tc>
        <w:tc>
          <w:tcPr>
            <w:tcW w:w="2293" w:type="dxa"/>
          </w:tcPr>
          <w:p w14:paraId="6CFA8158" w14:textId="0D3960C2" w:rsidR="007C5B30" w:rsidRPr="003051E2" w:rsidRDefault="00BC029E" w:rsidP="003051E2">
            <w:pPr>
              <w:pStyle w:val="TableContent"/>
            </w:pPr>
            <w:r w:rsidRPr="003051E2">
              <w:t xml:space="preserve">Needed to be reminded to </w:t>
            </w:r>
            <w:r w:rsidR="0041552F" w:rsidRPr="003051E2">
              <w:t>work on the project</w:t>
            </w:r>
            <w:r w:rsidRPr="003051E2">
              <w:t>. Did not respond to situations that require additional effort or work.</w:t>
            </w:r>
          </w:p>
        </w:tc>
        <w:tc>
          <w:tcPr>
            <w:tcW w:w="2156" w:type="dxa"/>
          </w:tcPr>
          <w:p w14:paraId="6140F2CB" w14:textId="3B67E745" w:rsidR="007C5B30" w:rsidRPr="003051E2" w:rsidRDefault="007C5B30" w:rsidP="003051E2">
            <w:pPr>
              <w:pStyle w:val="TableContent"/>
            </w:pPr>
            <w:r w:rsidRPr="003051E2">
              <w:t>Work</w:t>
            </w:r>
            <w:r w:rsidR="00BC029E" w:rsidRPr="003051E2">
              <w:t>ed</w:t>
            </w:r>
            <w:r w:rsidRPr="003051E2">
              <w:t xml:space="preserve"> hard to accomplish the goal</w:t>
            </w:r>
            <w:r w:rsidR="00BC029E" w:rsidRPr="003051E2">
              <w:t>.</w:t>
            </w:r>
          </w:p>
        </w:tc>
        <w:tc>
          <w:tcPr>
            <w:tcW w:w="2687" w:type="dxa"/>
          </w:tcPr>
          <w:p w14:paraId="13AF5042" w14:textId="7B6DA9E5" w:rsidR="00BC029E" w:rsidRPr="003051E2" w:rsidRDefault="00BC029E" w:rsidP="003051E2">
            <w:pPr>
              <w:pStyle w:val="TableContent"/>
            </w:pPr>
            <w:r w:rsidRPr="003051E2">
              <w:t>Worked hard to accomplish the goal. Made use of additional time to improve or expand the project beyond expectations.</w:t>
            </w:r>
          </w:p>
        </w:tc>
        <w:sdt>
          <w:sdtPr>
            <w:rPr>
              <w:rFonts w:cs="Segoe UI"/>
            </w:rPr>
            <w:alias w:val="Examples"/>
            <w:tag w:val="Examples"/>
            <w:id w:val="-646427910"/>
            <w:lock w:val="sdtLocked"/>
            <w:placeholder>
              <w:docPart w:val="891BD988C07A48A78FCE2F7F46DF470C"/>
            </w:placeholder>
            <w:showingPlcHdr/>
          </w:sdtPr>
          <w:sdtEndPr/>
          <w:sdtContent>
            <w:tc>
              <w:tcPr>
                <w:tcW w:w="5274" w:type="dxa"/>
              </w:tcPr>
              <w:p w14:paraId="47A6A6C7" w14:textId="4A954259" w:rsidR="007C5B30" w:rsidRPr="00DF6212" w:rsidRDefault="00BC2034" w:rsidP="003830DF">
                <w:pPr>
                  <w:tabs>
                    <w:tab w:val="left" w:pos="9360"/>
                    <w:tab w:val="left" w:pos="14220"/>
                  </w:tabs>
                  <w:rPr>
                    <w:rFonts w:cs="Segoe UI"/>
                    <w:sz w:val="20"/>
                    <w:szCs w:val="20"/>
                  </w:rPr>
                </w:pPr>
                <w:r>
                  <w:rPr>
                    <w:rStyle w:val="PlaceholderText"/>
                  </w:rPr>
                  <w:t>Select</w:t>
                </w:r>
                <w:r w:rsidR="00E83EA3" w:rsidRPr="00CB5AB6">
                  <w:rPr>
                    <w:rStyle w:val="PlaceholderText"/>
                  </w:rPr>
                  <w:t xml:space="preserve"> here to enter text.</w:t>
                </w:r>
              </w:p>
            </w:tc>
          </w:sdtContent>
        </w:sdt>
      </w:tr>
      <w:tr w:rsidR="005604F8" w:rsidRPr="00FF4054" w14:paraId="560DB18E" w14:textId="77777777" w:rsidTr="003830DF">
        <w:tc>
          <w:tcPr>
            <w:tcW w:w="1980" w:type="dxa"/>
          </w:tcPr>
          <w:p w14:paraId="7460F1EF" w14:textId="77777777" w:rsidR="007C5B30" w:rsidRPr="003051E2" w:rsidRDefault="007C5B30" w:rsidP="003051E2">
            <w:pPr>
              <w:pStyle w:val="TableRowHeader"/>
            </w:pPr>
            <w:r w:rsidRPr="003051E2">
              <w:t>Time management</w:t>
            </w:r>
          </w:p>
        </w:tc>
        <w:tc>
          <w:tcPr>
            <w:tcW w:w="2293" w:type="dxa"/>
          </w:tcPr>
          <w:p w14:paraId="462E4F0A" w14:textId="519877A6" w:rsidR="007C5B30" w:rsidRPr="003051E2" w:rsidRDefault="00BC029E" w:rsidP="003051E2">
            <w:pPr>
              <w:pStyle w:val="TableContent"/>
            </w:pPr>
            <w:r w:rsidRPr="003051E2">
              <w:t>Plans d</w:t>
            </w:r>
            <w:r w:rsidR="00CC32F0" w:rsidRPr="003051E2">
              <w:t xml:space="preserve">o </w:t>
            </w:r>
            <w:r w:rsidRPr="003051E2">
              <w:t xml:space="preserve">not reflect reasonable expectations. </w:t>
            </w:r>
            <w:r w:rsidR="00DF6212" w:rsidRPr="003051E2">
              <w:t>Needed to be reminded to s</w:t>
            </w:r>
            <w:r w:rsidRPr="003051E2">
              <w:t xml:space="preserve">tay </w:t>
            </w:r>
            <w:r w:rsidR="0041552F" w:rsidRPr="003051E2">
              <w:t>focused</w:t>
            </w:r>
            <w:r w:rsidR="00DF6212" w:rsidRPr="003051E2">
              <w:t>. Deadlines were missed.</w:t>
            </w:r>
          </w:p>
        </w:tc>
        <w:tc>
          <w:tcPr>
            <w:tcW w:w="2156" w:type="dxa"/>
          </w:tcPr>
          <w:p w14:paraId="799B1E27" w14:textId="2448CA95" w:rsidR="00DF6212" w:rsidRPr="003051E2" w:rsidRDefault="007C5B30" w:rsidP="003051E2">
            <w:pPr>
              <w:pStyle w:val="TableContent"/>
            </w:pPr>
            <w:r w:rsidRPr="003051E2">
              <w:t xml:space="preserve">Plans reflect reasonable expectations. </w:t>
            </w:r>
            <w:r w:rsidR="00BC029E" w:rsidRPr="003051E2">
              <w:t>Stayed</w:t>
            </w:r>
            <w:r w:rsidRPr="003051E2">
              <w:t xml:space="preserve"> </w:t>
            </w:r>
            <w:r w:rsidR="0041552F" w:rsidRPr="003051E2">
              <w:t>focused</w:t>
            </w:r>
            <w:r w:rsidR="00BC029E" w:rsidRPr="003051E2">
              <w:t xml:space="preserve"> and made good use of class time.</w:t>
            </w:r>
          </w:p>
        </w:tc>
        <w:tc>
          <w:tcPr>
            <w:tcW w:w="2687" w:type="dxa"/>
          </w:tcPr>
          <w:p w14:paraId="630B2F6B" w14:textId="596CF2E4" w:rsidR="007C5B30" w:rsidRPr="003051E2" w:rsidRDefault="00BC029E" w:rsidP="003051E2">
            <w:pPr>
              <w:pStyle w:val="TableContent"/>
            </w:pPr>
            <w:r w:rsidRPr="003051E2">
              <w:t xml:space="preserve">Plans reflect reasonable expectations. Stayed </w:t>
            </w:r>
            <w:r w:rsidR="0041552F" w:rsidRPr="003051E2">
              <w:t>focused</w:t>
            </w:r>
            <w:r w:rsidRPr="003051E2">
              <w:t xml:space="preserve"> and made good use of class time.</w:t>
            </w:r>
          </w:p>
          <w:p w14:paraId="4EE0B11B" w14:textId="262ECD02" w:rsidR="00BC029E" w:rsidRPr="003051E2" w:rsidRDefault="00BC029E" w:rsidP="003051E2">
            <w:pPr>
              <w:pStyle w:val="TableContent"/>
            </w:pPr>
            <w:r w:rsidRPr="003051E2">
              <w:t>Worked to balance the work duties of others to ensure an on-time completion.</w:t>
            </w:r>
          </w:p>
        </w:tc>
        <w:sdt>
          <w:sdtPr>
            <w:rPr>
              <w:rFonts w:cs="Segoe UI"/>
            </w:rPr>
            <w:alias w:val="Examples"/>
            <w:tag w:val="Examples"/>
            <w:id w:val="646557702"/>
            <w:lock w:val="sdtLocked"/>
            <w:placeholder>
              <w:docPart w:val="A1DE5D3BDF6E48B185EB1596F38186F7"/>
            </w:placeholder>
            <w:showingPlcHdr/>
          </w:sdtPr>
          <w:sdtEndPr/>
          <w:sdtContent>
            <w:tc>
              <w:tcPr>
                <w:tcW w:w="5274" w:type="dxa"/>
              </w:tcPr>
              <w:p w14:paraId="1CF74B3A" w14:textId="1796D4A1" w:rsidR="007C5B30" w:rsidRPr="00DF6212" w:rsidRDefault="00BC2034" w:rsidP="003830DF">
                <w:pPr>
                  <w:tabs>
                    <w:tab w:val="left" w:pos="9360"/>
                    <w:tab w:val="left" w:pos="14220"/>
                  </w:tabs>
                  <w:rPr>
                    <w:rFonts w:cs="Segoe UI"/>
                    <w:sz w:val="20"/>
                    <w:szCs w:val="20"/>
                  </w:rPr>
                </w:pPr>
                <w:r>
                  <w:rPr>
                    <w:rStyle w:val="PlaceholderText"/>
                  </w:rPr>
                  <w:t>Select</w:t>
                </w:r>
                <w:r w:rsidR="00E83EA3" w:rsidRPr="00CB5AB6">
                  <w:rPr>
                    <w:rStyle w:val="PlaceholderText"/>
                  </w:rPr>
                  <w:t xml:space="preserve"> here to enter text.</w:t>
                </w:r>
              </w:p>
            </w:tc>
          </w:sdtContent>
        </w:sdt>
      </w:tr>
    </w:tbl>
    <w:p w14:paraId="2F91D7FB" w14:textId="128A2B53" w:rsidR="007C5B30" w:rsidRPr="00DF6212" w:rsidRDefault="00DF6212" w:rsidP="003051E2">
      <w:pPr>
        <w:pStyle w:val="Heading1"/>
      </w:pPr>
      <w:r w:rsidRPr="00DF6212">
        <w:lastRenderedPageBreak/>
        <w:t>R</w:t>
      </w:r>
      <w:r w:rsidR="007C5B30" w:rsidRPr="00DF6212">
        <w:t>eflection</w:t>
      </w:r>
    </w:p>
    <w:p w14:paraId="09177DDF" w14:textId="468E67F7" w:rsidR="007C5B30" w:rsidRDefault="00E915A7" w:rsidP="007C5B30">
      <w:pPr>
        <w:pStyle w:val="NumberedList1"/>
      </w:pPr>
      <w:r w:rsidRPr="00E915A7">
        <w:t>Defend how your project helps to solve the problem described in the planning document</w:t>
      </w:r>
      <w:r>
        <w:t>.</w:t>
      </w:r>
    </w:p>
    <w:sdt>
      <w:sdtPr>
        <w:id w:val="-428657126"/>
        <w:placeholder>
          <w:docPart w:val="C99765780FAB4354BB5BA1EE5AFBF634"/>
        </w:placeholder>
        <w:showingPlcHdr/>
      </w:sdtPr>
      <w:sdtEndPr/>
      <w:sdtContent>
        <w:p w14:paraId="65449BA4" w14:textId="2EA737F6" w:rsidR="007C5B30" w:rsidRDefault="00BC2034" w:rsidP="007C5B30">
          <w:pPr>
            <w:pStyle w:val="NumberedList1"/>
            <w:numPr>
              <w:ilvl w:val="0"/>
              <w:numId w:val="0"/>
            </w:numPr>
            <w:ind w:left="360"/>
          </w:pPr>
          <w:r>
            <w:rPr>
              <w:rStyle w:val="PlaceholderText"/>
            </w:rPr>
            <w:t>Select</w:t>
          </w:r>
          <w:r w:rsidR="00943BD0" w:rsidRPr="00D15F80">
            <w:rPr>
              <w:rStyle w:val="PlaceholderText"/>
            </w:rPr>
            <w:t xml:space="preserve"> here to enter text.</w:t>
          </w:r>
          <w:r w:rsidR="00943BD0">
            <w:rPr>
              <w:rStyle w:val="PlaceholderText"/>
            </w:rPr>
            <w:t xml:space="preserve">                                                                </w:t>
          </w:r>
        </w:p>
      </w:sdtContent>
    </w:sdt>
    <w:p w14:paraId="1413D54C" w14:textId="0A04CA18" w:rsidR="007C5B30" w:rsidRDefault="007C5B30" w:rsidP="007C5B30">
      <w:pPr>
        <w:pStyle w:val="NumberedList1"/>
      </w:pPr>
      <w:r>
        <w:t>What new skills did you learn in this project?</w:t>
      </w:r>
    </w:p>
    <w:sdt>
      <w:sdtPr>
        <w:id w:val="-988242194"/>
        <w:placeholder>
          <w:docPart w:val="8AC31A9DCA914DF99E0332D049728467"/>
        </w:placeholder>
        <w:showingPlcHdr/>
      </w:sdtPr>
      <w:sdtEndPr/>
      <w:sdtContent>
        <w:p w14:paraId="57EA7B9B" w14:textId="636C063C" w:rsidR="007C5B30" w:rsidRDefault="00BC2034" w:rsidP="007C5B30">
          <w:pPr>
            <w:pStyle w:val="NumberedList1"/>
            <w:numPr>
              <w:ilvl w:val="0"/>
              <w:numId w:val="0"/>
            </w:numPr>
            <w:ind w:left="360"/>
          </w:pPr>
          <w:r>
            <w:rPr>
              <w:rStyle w:val="PlaceholderText"/>
            </w:rPr>
            <w:t>Select</w:t>
          </w:r>
          <w:r w:rsidR="00943BD0" w:rsidRPr="00D15F80">
            <w:rPr>
              <w:rStyle w:val="PlaceholderText"/>
            </w:rPr>
            <w:t xml:space="preserve"> here to enter text.</w:t>
          </w:r>
          <w:r w:rsidR="00943BD0">
            <w:rPr>
              <w:rStyle w:val="PlaceholderText"/>
            </w:rPr>
            <w:t xml:space="preserve">                                                                </w:t>
          </w:r>
        </w:p>
      </w:sdtContent>
    </w:sdt>
    <w:p w14:paraId="5994CF96" w14:textId="1E604E10" w:rsidR="007C5B30" w:rsidRDefault="007C5B30" w:rsidP="007C5B30">
      <w:pPr>
        <w:pStyle w:val="NumberedList1"/>
      </w:pPr>
      <w:r>
        <w:t>What challenges did you experience? How did you work to overcome them?</w:t>
      </w:r>
    </w:p>
    <w:sdt>
      <w:sdtPr>
        <w:id w:val="-1326964919"/>
        <w:placeholder>
          <w:docPart w:val="3146C493080347619EA68A731FEE3030"/>
        </w:placeholder>
        <w:showingPlcHdr/>
      </w:sdtPr>
      <w:sdtEndPr/>
      <w:sdtContent>
        <w:p w14:paraId="6F9F8B63" w14:textId="614951FB" w:rsidR="00943BD0" w:rsidRDefault="00BC2034" w:rsidP="00943BD0">
          <w:pPr>
            <w:pStyle w:val="NumberedList1"/>
            <w:numPr>
              <w:ilvl w:val="0"/>
              <w:numId w:val="0"/>
            </w:numPr>
            <w:ind w:left="360"/>
          </w:pPr>
          <w:r>
            <w:rPr>
              <w:rStyle w:val="PlaceholderText"/>
            </w:rPr>
            <w:t>Select</w:t>
          </w:r>
          <w:r w:rsidR="00943BD0" w:rsidRPr="00D15F80">
            <w:rPr>
              <w:rStyle w:val="PlaceholderText"/>
            </w:rPr>
            <w:t xml:space="preserve"> here to enter text.</w:t>
          </w:r>
          <w:r w:rsidR="00943BD0">
            <w:rPr>
              <w:rStyle w:val="PlaceholderText"/>
            </w:rPr>
            <w:t xml:space="preserve">                                                               </w:t>
          </w:r>
        </w:p>
      </w:sdtContent>
    </w:sdt>
    <w:p w14:paraId="1258BD01" w14:textId="17D59AE9" w:rsidR="007C5B30" w:rsidRDefault="007C5B30" w:rsidP="007C5B30">
      <w:pPr>
        <w:pStyle w:val="NumberedList1"/>
      </w:pPr>
      <w:r>
        <w:t xml:space="preserve">Describe your level of satisfaction with the finished project? </w:t>
      </w:r>
    </w:p>
    <w:sdt>
      <w:sdtPr>
        <w:id w:val="-1731446055"/>
        <w:placeholder>
          <w:docPart w:val="E6FF4541656A43CC93134397B10A0D2C"/>
        </w:placeholder>
        <w:showingPlcHdr/>
      </w:sdtPr>
      <w:sdtEndPr/>
      <w:sdtContent>
        <w:p w14:paraId="7ECF6BD8" w14:textId="555AE79E" w:rsidR="007C5B30" w:rsidRDefault="00BC2034" w:rsidP="00943BD0">
          <w:pPr>
            <w:pStyle w:val="NumberedList1"/>
            <w:numPr>
              <w:ilvl w:val="0"/>
              <w:numId w:val="0"/>
            </w:numPr>
            <w:ind w:left="360"/>
          </w:pPr>
          <w:r>
            <w:rPr>
              <w:rStyle w:val="PlaceholderText"/>
            </w:rPr>
            <w:t>Select</w:t>
          </w:r>
          <w:r w:rsidR="00943BD0" w:rsidRPr="00D15F80">
            <w:rPr>
              <w:rStyle w:val="PlaceholderText"/>
            </w:rPr>
            <w:t xml:space="preserve"> here to enter text.</w:t>
          </w:r>
          <w:r w:rsidR="00943BD0">
            <w:rPr>
              <w:rStyle w:val="PlaceholderText"/>
            </w:rPr>
            <w:t xml:space="preserve">                                                               </w:t>
          </w:r>
        </w:p>
      </w:sdtContent>
    </w:sdt>
    <w:p w14:paraId="4787E9A7" w14:textId="35272760" w:rsidR="007C5B30" w:rsidRDefault="007C5B30" w:rsidP="007C5B30">
      <w:pPr>
        <w:pStyle w:val="NumberedList1"/>
      </w:pPr>
      <w:r>
        <w:t>How do you feel about your personal effort and work in this project?</w:t>
      </w:r>
    </w:p>
    <w:sdt>
      <w:sdtPr>
        <w:id w:val="919905992"/>
        <w:placeholder>
          <w:docPart w:val="CF8FEF4BA2444996AC2DE9E35D8BE5A3"/>
        </w:placeholder>
        <w:showingPlcHdr/>
      </w:sdtPr>
      <w:sdtEndPr/>
      <w:sdtContent>
        <w:bookmarkStart w:id="0" w:name="_GoBack" w:displacedByCustomXml="prev"/>
        <w:p w14:paraId="3BEEBDFF" w14:textId="321BD21F" w:rsidR="007C5B30" w:rsidRDefault="00BC2034" w:rsidP="00943BD0">
          <w:pPr>
            <w:pStyle w:val="NumberedList1"/>
            <w:numPr>
              <w:ilvl w:val="0"/>
              <w:numId w:val="0"/>
            </w:numPr>
            <w:ind w:left="360"/>
          </w:pPr>
          <w:r>
            <w:rPr>
              <w:rStyle w:val="PlaceholderText"/>
            </w:rPr>
            <w:t>Select</w:t>
          </w:r>
          <w:r w:rsidR="00943BD0" w:rsidRPr="00D15F80">
            <w:rPr>
              <w:rStyle w:val="PlaceholderText"/>
            </w:rPr>
            <w:t xml:space="preserve"> here to enter text.</w:t>
          </w:r>
          <w:r w:rsidR="00943BD0">
            <w:rPr>
              <w:rStyle w:val="PlaceholderText"/>
            </w:rPr>
            <w:t xml:space="preserve">                                                               </w:t>
          </w:r>
        </w:p>
        <w:bookmarkEnd w:id="0" w:displacedByCustomXml="next"/>
      </w:sdtContent>
    </w:sdt>
    <w:p w14:paraId="70870AC1" w14:textId="450ED37F" w:rsidR="007C5B30" w:rsidRDefault="007C5B30" w:rsidP="007C5B30">
      <w:pPr>
        <w:pStyle w:val="NumberedList1"/>
      </w:pPr>
      <w:r>
        <w:t>How has this project changed you?</w:t>
      </w:r>
    </w:p>
    <w:sdt>
      <w:sdtPr>
        <w:id w:val="-1737542725"/>
        <w:placeholder>
          <w:docPart w:val="5E667AE8A9614F92AA8362A77FB114CA"/>
        </w:placeholder>
        <w:showingPlcHdr/>
      </w:sdtPr>
      <w:sdtEndPr/>
      <w:sdtContent>
        <w:p w14:paraId="64D48E4B" w14:textId="40384509" w:rsidR="00977954" w:rsidRDefault="00BC2034" w:rsidP="00943BD0">
          <w:pPr>
            <w:pStyle w:val="NumberedList1"/>
            <w:numPr>
              <w:ilvl w:val="0"/>
              <w:numId w:val="0"/>
            </w:numPr>
            <w:ind w:left="720" w:hanging="360"/>
          </w:pPr>
          <w:r>
            <w:rPr>
              <w:rStyle w:val="PlaceholderText"/>
            </w:rPr>
            <w:t>Select</w:t>
          </w:r>
          <w:r w:rsidR="00943BD0" w:rsidRPr="00D15F80">
            <w:rPr>
              <w:rStyle w:val="PlaceholderText"/>
            </w:rPr>
            <w:t xml:space="preserve"> here to enter text.</w:t>
          </w:r>
          <w:r w:rsidR="00943BD0">
            <w:rPr>
              <w:rStyle w:val="PlaceholderText"/>
            </w:rPr>
            <w:t xml:space="preserve">                                                               </w:t>
          </w:r>
        </w:p>
      </w:sdtContent>
    </w:sdt>
    <w:p w14:paraId="13E20967" w14:textId="68C39F53" w:rsidR="00977954" w:rsidRDefault="00977954" w:rsidP="00977954">
      <w:pPr>
        <w:pStyle w:val="NumberedList1"/>
      </w:pPr>
      <w:r>
        <w:t>If you created something for an authentic audience, how</w:t>
      </w:r>
      <w:r w:rsidR="0041552F">
        <w:t xml:space="preserve"> did</w:t>
      </w:r>
      <w:r>
        <w:t xml:space="preserve"> they react to your work?</w:t>
      </w:r>
    </w:p>
    <w:sdt>
      <w:sdtPr>
        <w:id w:val="-1397049416"/>
        <w:placeholder>
          <w:docPart w:val="4378BB4E394442E68AAEFCE7B3934AC8"/>
        </w:placeholder>
        <w:showingPlcHdr/>
      </w:sdtPr>
      <w:sdtEndPr/>
      <w:sdtContent>
        <w:p w14:paraId="63B6D29D" w14:textId="7D43EAFE" w:rsidR="007C5B30" w:rsidRDefault="00BC2034" w:rsidP="00943BD0">
          <w:pPr>
            <w:pStyle w:val="NumberedList1"/>
            <w:numPr>
              <w:ilvl w:val="0"/>
              <w:numId w:val="0"/>
            </w:numPr>
            <w:ind w:left="360"/>
          </w:pPr>
          <w:r>
            <w:rPr>
              <w:rStyle w:val="PlaceholderText"/>
            </w:rPr>
            <w:t>Select</w:t>
          </w:r>
          <w:r w:rsidR="00943BD0" w:rsidRPr="00D15F80">
            <w:rPr>
              <w:rStyle w:val="PlaceholderText"/>
            </w:rPr>
            <w:t xml:space="preserve"> here to enter text.</w:t>
          </w:r>
          <w:r w:rsidR="00943BD0">
            <w:rPr>
              <w:rStyle w:val="PlaceholderText"/>
            </w:rPr>
            <w:t xml:space="preserve">                                                               </w:t>
          </w:r>
        </w:p>
      </w:sdtContent>
    </w:sdt>
    <w:p w14:paraId="57BBE2C1" w14:textId="79F7388F" w:rsidR="00666C37" w:rsidRDefault="007C5B30" w:rsidP="007C5B30">
      <w:pPr>
        <w:pStyle w:val="NumberedList1"/>
      </w:pPr>
      <w:r>
        <w:t>Add other comments you’d like to make about this project or your work.</w:t>
      </w:r>
    </w:p>
    <w:sdt>
      <w:sdtPr>
        <w:id w:val="-486478854"/>
        <w:placeholder>
          <w:docPart w:val="C6997423B183405FAB1E5E8D83B28BB2"/>
        </w:placeholder>
        <w:showingPlcHdr/>
      </w:sdtPr>
      <w:sdtEndPr/>
      <w:sdtContent>
        <w:p w14:paraId="1C41ACE7" w14:textId="6AB69A7B" w:rsidR="00943BD0" w:rsidRDefault="00BC2034" w:rsidP="00943BD0">
          <w:pPr>
            <w:pStyle w:val="NumberedList1"/>
            <w:numPr>
              <w:ilvl w:val="0"/>
              <w:numId w:val="0"/>
            </w:numPr>
            <w:ind w:left="360"/>
          </w:pPr>
          <w:r>
            <w:rPr>
              <w:rStyle w:val="PlaceholderText"/>
            </w:rPr>
            <w:t>Select</w:t>
          </w:r>
          <w:r w:rsidR="00943BD0" w:rsidRPr="00D15F80">
            <w:rPr>
              <w:rStyle w:val="PlaceholderText"/>
            </w:rPr>
            <w:t xml:space="preserve"> here to enter text.</w:t>
          </w:r>
          <w:r w:rsidR="00943BD0">
            <w:rPr>
              <w:rStyle w:val="PlaceholderText"/>
            </w:rPr>
            <w:t xml:space="preserve">                                                               </w:t>
          </w:r>
        </w:p>
      </w:sdtContent>
    </w:sdt>
    <w:sectPr w:rsidR="00943BD0" w:rsidSect="00666C37">
      <w:headerReference w:type="default" r:id="rId8"/>
      <w:footerReference w:type="default" r:id="rId9"/>
      <w:footerReference w:type="first" r:id="rId10"/>
      <w:pgSz w:w="15840" w:h="12240" w:orient="landscape" w:code="1"/>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7172FA" w14:textId="77777777" w:rsidR="005513FE" w:rsidRDefault="005513FE" w:rsidP="004F14C0">
      <w:pPr>
        <w:spacing w:after="0"/>
      </w:pPr>
      <w:r>
        <w:separator/>
      </w:r>
    </w:p>
  </w:endnote>
  <w:endnote w:type="continuationSeparator" w:id="0">
    <w:p w14:paraId="710DF11D" w14:textId="77777777" w:rsidR="005513FE" w:rsidRDefault="005513FE" w:rsidP="004F14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altName w:val="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Semibold">
    <w:altName w:val="Segoe UI Semibold"/>
    <w:panose1 w:val="020B0702040504020203"/>
    <w:charset w:val="00"/>
    <w:family w:val="swiss"/>
    <w:pitch w:val="variable"/>
    <w:sig w:usb0="A00002AF" w:usb1="4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w:altName w:val="Segoe UI"/>
    <w:panose1 w:val="020B0502040504020203"/>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4768379"/>
      <w:docPartObj>
        <w:docPartGallery w:val="Page Numbers (Bottom of Page)"/>
        <w:docPartUnique/>
      </w:docPartObj>
    </w:sdtPr>
    <w:sdtEndPr>
      <w:rPr>
        <w:noProof/>
      </w:rPr>
    </w:sdtEndPr>
    <w:sdtContent>
      <w:p w14:paraId="5120BB2B" w14:textId="77777777" w:rsidR="000F1F11" w:rsidRDefault="000F1F11" w:rsidP="000F1F11">
        <w:pPr>
          <w:pStyle w:val="Footer"/>
          <w:jc w:val="right"/>
        </w:pPr>
        <w:r w:rsidRPr="00217DDE">
          <w:rPr>
            <w:noProof/>
          </w:rPr>
          <w:drawing>
            <wp:anchor distT="0" distB="0" distL="114300" distR="114300" simplePos="0" relativeHeight="251666432" behindDoc="0" locked="0" layoutInCell="1" allowOverlap="1" wp14:anchorId="6FB953DC" wp14:editId="33D306B3">
              <wp:simplePos x="0" y="0"/>
              <wp:positionH relativeFrom="margin">
                <wp:posOffset>0</wp:posOffset>
              </wp:positionH>
              <wp:positionV relativeFrom="paragraph">
                <wp:posOffset>-635</wp:posOffset>
              </wp:positionV>
              <wp:extent cx="1708785" cy="336550"/>
              <wp:effectExtent l="0" t="0" r="0" b="6350"/>
              <wp:wrapNone/>
              <wp:docPr id="7" name="Picture 7" descr="&quot;&quot;">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
                        <a:extLst>
                          <a:ext uri="{28A0092B-C50C-407E-A947-70E740481C1C}">
                            <a14:useLocalDpi xmlns:a14="http://schemas.microsoft.com/office/drawing/2010/main" val="0"/>
                          </a:ext>
                        </a:extLst>
                      </a:blip>
                      <a:srcRect t="27297" b="28859"/>
                      <a:stretch/>
                    </pic:blipFill>
                    <pic:spPr bwMode="auto">
                      <a:xfrm>
                        <a:off x="0" y="0"/>
                        <a:ext cx="1708785" cy="336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17DDE">
          <w:rPr>
            <w:noProof/>
          </w:rPr>
          <mc:AlternateContent>
            <mc:Choice Requires="wps">
              <w:drawing>
                <wp:inline distT="0" distB="0" distL="0" distR="0" wp14:anchorId="41B4CA88" wp14:editId="4FCAA483">
                  <wp:extent cx="425885" cy="338202"/>
                  <wp:effectExtent l="0" t="0" r="0" b="5080"/>
                  <wp:docPr id="5" name="Text Box 5"/>
                  <wp:cNvGraphicFramePr/>
                  <a:graphic xmlns:a="http://schemas.openxmlformats.org/drawingml/2006/main">
                    <a:graphicData uri="http://schemas.microsoft.com/office/word/2010/wordprocessingShape">
                      <wps:wsp>
                        <wps:cNvSpPr txBox="1"/>
                        <wps:spPr>
                          <a:xfrm>
                            <a:off x="0" y="0"/>
                            <a:ext cx="425885" cy="338202"/>
                          </a:xfrm>
                          <a:prstGeom prst="rect">
                            <a:avLst/>
                          </a:prstGeom>
                          <a:solidFill>
                            <a:schemeClr val="lt1"/>
                          </a:solidFill>
                          <a:ln w="6350">
                            <a:noFill/>
                          </a:ln>
                        </wps:spPr>
                        <wps:txbx>
                          <w:txbxContent>
                            <w:p w14:paraId="3AC5CB9B" w14:textId="77777777" w:rsidR="000F1F11" w:rsidRDefault="000F1F11" w:rsidP="000F1F11">
                              <w:r>
                                <w:fldChar w:fldCharType="begin"/>
                              </w:r>
                              <w:r>
                                <w:instrText xml:space="preserve"> PAGE   \* MERGEFORMAT </w:instrText>
                              </w:r>
                              <w:r>
                                <w:fldChar w:fldCharType="separate"/>
                              </w:r>
                              <w:r>
                                <w:rPr>
                                  <w:noProof/>
                                </w:rPr>
                                <w:t>1</w:t>
                              </w:r>
                              <w:r>
                                <w:rPr>
                                  <w:noProof/>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1B4CA88" id="_x0000_t202" coordsize="21600,21600" o:spt="202" path="m,l,21600r21600,l21600,xe">
                  <v:stroke joinstyle="miter"/>
                  <v:path gradientshapeok="t" o:connecttype="rect"/>
                </v:shapetype>
                <v:shape id="Text Box 5" o:spid="_x0000_s1027" type="#_x0000_t202" style="width:33.55pt;height:2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" fillcolor="white [3201]" stroked="f" strokeweight=".5pt">
                  <v:textbox>
                    <w:txbxContent>
                      <w:p w14:paraId="3AC5CB9B" w14:textId="77777777" w:rsidR="000F1F11" w:rsidRDefault="000F1F11" w:rsidP="000F1F11">
                        <w:r>
                          <w:fldChar w:fldCharType="begin"/>
                        </w:r>
                        <w:r>
                          <w:instrText xml:space="preserve"> PAGE   \* MERGEFORMAT </w:instrText>
                        </w:r>
                        <w:r>
                          <w:fldChar w:fldCharType="separate"/>
                        </w:r>
                        <w:r>
                          <w:rPr>
                            <w:noProof/>
                          </w:rPr>
                          <w:t>1</w:t>
                        </w:r>
                        <w:r>
                          <w:rPr>
                            <w:noProof/>
                          </w:rPr>
                          <w:fldChar w:fldCharType="end"/>
                        </w:r>
                      </w:p>
                    </w:txbxContent>
                  </v:textbox>
                  <w10:anchorlock/>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1" w:name="_Hlk28798992" w:displacedByCustomXml="next"/>
  <w:bookmarkStart w:id="2" w:name="_Hlk28798991" w:displacedByCustomXml="next"/>
  <w:bookmarkStart w:id="3" w:name="_Hlk28798983" w:displacedByCustomXml="next"/>
  <w:bookmarkStart w:id="4" w:name="_Hlk28798982" w:displacedByCustomXml="next"/>
  <w:bookmarkStart w:id="5" w:name="_Hlk28798966" w:displacedByCustomXml="next"/>
  <w:bookmarkStart w:id="6" w:name="_Hlk28798965" w:displacedByCustomXml="next"/>
  <w:bookmarkStart w:id="7" w:name="_Hlk28798935" w:displacedByCustomXml="next"/>
  <w:bookmarkStart w:id="8" w:name="_Hlk28798934" w:displacedByCustomXml="next"/>
  <w:bookmarkStart w:id="9" w:name="_Hlk28790557" w:displacedByCustomXml="next"/>
  <w:bookmarkStart w:id="10" w:name="_Hlk28790556" w:displacedByCustomXml="next"/>
  <w:bookmarkStart w:id="11" w:name="_Hlk28790551" w:displacedByCustomXml="next"/>
  <w:bookmarkStart w:id="12" w:name="_Hlk28790550" w:displacedByCustomXml="next"/>
  <w:bookmarkStart w:id="13" w:name="_Hlk28784851" w:displacedByCustomXml="next"/>
  <w:bookmarkStart w:id="14" w:name="_Hlk28784850" w:displacedByCustomXml="next"/>
  <w:bookmarkStart w:id="15" w:name="_Hlk28784844" w:displacedByCustomXml="next"/>
  <w:bookmarkStart w:id="16" w:name="_Hlk28784843" w:displacedByCustomXml="next"/>
  <w:bookmarkStart w:id="17" w:name="_Hlk28782849" w:displacedByCustomXml="next"/>
  <w:bookmarkStart w:id="18" w:name="_Hlk28782848" w:displacedByCustomXml="next"/>
  <w:bookmarkStart w:id="19" w:name="_Hlk28782838" w:displacedByCustomXml="next"/>
  <w:bookmarkStart w:id="20" w:name="_Hlk28782837" w:displacedByCustomXml="next"/>
  <w:bookmarkStart w:id="21" w:name="_Hlk28776490" w:displacedByCustomXml="next"/>
  <w:bookmarkStart w:id="22" w:name="_Hlk28776489" w:displacedByCustomXml="next"/>
  <w:bookmarkStart w:id="23" w:name="_Hlk28768496" w:displacedByCustomXml="next"/>
  <w:bookmarkStart w:id="24" w:name="_Hlk28768495" w:displacedByCustomXml="next"/>
  <w:bookmarkStart w:id="25" w:name="_Hlk28768489" w:displacedByCustomXml="next"/>
  <w:bookmarkStart w:id="26" w:name="_Hlk28768488" w:displacedByCustomXml="next"/>
  <w:bookmarkStart w:id="27" w:name="_Hlk28767082" w:displacedByCustomXml="next"/>
  <w:bookmarkStart w:id="28" w:name="_Hlk28767081" w:displacedByCustomXml="next"/>
  <w:bookmarkStart w:id="29" w:name="_Hlk28767073" w:displacedByCustomXml="next"/>
  <w:bookmarkStart w:id="30" w:name="_Hlk28767072" w:displacedByCustomXml="next"/>
  <w:sdt>
    <w:sdtPr>
      <w:id w:val="-434520590"/>
      <w:docPartObj>
        <w:docPartGallery w:val="Page Numbers (Bottom of Page)"/>
        <w:docPartUnique/>
      </w:docPartObj>
    </w:sdtPr>
    <w:sdtEndPr>
      <w:rPr>
        <w:noProof/>
      </w:rPr>
    </w:sdtEndPr>
    <w:sdtContent>
      <w:p w14:paraId="7FE6FB7D" w14:textId="77777777" w:rsidR="000F1F11" w:rsidRDefault="000F1F11" w:rsidP="000F1F11">
        <w:pPr>
          <w:pStyle w:val="Footer"/>
          <w:jc w:val="right"/>
        </w:pPr>
        <w:r w:rsidRPr="00217DDE">
          <w:rPr>
            <w:noProof/>
          </w:rPr>
          <w:drawing>
            <wp:anchor distT="0" distB="0" distL="114300" distR="114300" simplePos="0" relativeHeight="251664384" behindDoc="0" locked="0" layoutInCell="1" allowOverlap="1" wp14:anchorId="5B4AF4BA" wp14:editId="659B6965">
              <wp:simplePos x="0" y="0"/>
              <wp:positionH relativeFrom="margin">
                <wp:posOffset>0</wp:posOffset>
              </wp:positionH>
              <wp:positionV relativeFrom="paragraph">
                <wp:posOffset>-635</wp:posOffset>
              </wp:positionV>
              <wp:extent cx="1708785" cy="336550"/>
              <wp:effectExtent l="0" t="0" r="0" b="6350"/>
              <wp:wrapNone/>
              <wp:docPr id="6" name="Picture 6" descr="&quot;&quot;">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
                        <a:extLst>
                          <a:ext uri="{28A0092B-C50C-407E-A947-70E740481C1C}">
                            <a14:useLocalDpi xmlns:a14="http://schemas.microsoft.com/office/drawing/2010/main" val="0"/>
                          </a:ext>
                        </a:extLst>
                      </a:blip>
                      <a:srcRect t="27297" b="28859"/>
                      <a:stretch/>
                    </pic:blipFill>
                    <pic:spPr bwMode="auto">
                      <a:xfrm>
                        <a:off x="0" y="0"/>
                        <a:ext cx="1708785" cy="336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17DDE">
          <w:rPr>
            <w:noProof/>
          </w:rPr>
          <mc:AlternateContent>
            <mc:Choice Requires="wps">
              <w:drawing>
                <wp:inline distT="0" distB="0" distL="0" distR="0" wp14:anchorId="16274221" wp14:editId="7B2097D1">
                  <wp:extent cx="425885" cy="338202"/>
                  <wp:effectExtent l="0" t="0" r="0" b="5080"/>
                  <wp:docPr id="2" name="Text Box 2"/>
                  <wp:cNvGraphicFramePr/>
                  <a:graphic xmlns:a="http://schemas.openxmlformats.org/drawingml/2006/main">
                    <a:graphicData uri="http://schemas.microsoft.com/office/word/2010/wordprocessingShape">
                      <wps:wsp>
                        <wps:cNvSpPr txBox="1"/>
                        <wps:spPr>
                          <a:xfrm>
                            <a:off x="0" y="0"/>
                            <a:ext cx="425885" cy="338202"/>
                          </a:xfrm>
                          <a:prstGeom prst="rect">
                            <a:avLst/>
                          </a:prstGeom>
                          <a:solidFill>
                            <a:schemeClr val="lt1"/>
                          </a:solidFill>
                          <a:ln w="6350">
                            <a:noFill/>
                          </a:ln>
                        </wps:spPr>
                        <wps:txbx>
                          <w:txbxContent>
                            <w:p w14:paraId="1090039B" w14:textId="77777777" w:rsidR="000F1F11" w:rsidRDefault="000F1F11" w:rsidP="000F1F11">
                              <w:r>
                                <w:fldChar w:fldCharType="begin"/>
                              </w:r>
                              <w:r>
                                <w:instrText xml:space="preserve"> PAGE   \* MERGEFORMAT </w:instrText>
                              </w:r>
                              <w:r>
                                <w:fldChar w:fldCharType="separate"/>
                              </w:r>
                              <w:r>
                                <w:rPr>
                                  <w:noProof/>
                                </w:rPr>
                                <w:t>1</w:t>
                              </w:r>
                              <w:r>
                                <w:rPr>
                                  <w:noProof/>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6274221" id="_x0000_t202" coordsize="21600,21600" o:spt="202" path="m,l,21600r21600,l21600,xe">
                  <v:stroke joinstyle="miter"/>
                  <v:path gradientshapeok="t" o:connecttype="rect"/>
                </v:shapetype>
                <v:shape id="Text Box 2" o:spid="_x0000_s1028" type="#_x0000_t202" style="width:33.55pt;height:2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" fillcolor="white [3201]" stroked="f" strokeweight=".5pt">
                  <v:textbox>
                    <w:txbxContent>
                      <w:p w14:paraId="1090039B" w14:textId="77777777" w:rsidR="000F1F11" w:rsidRDefault="000F1F11" w:rsidP="000F1F11">
                        <w:r>
                          <w:fldChar w:fldCharType="begin"/>
                        </w:r>
                        <w:r>
                          <w:instrText xml:space="preserve"> PAGE   \* MERGEFORMAT </w:instrText>
                        </w:r>
                        <w:r>
                          <w:fldChar w:fldCharType="separate"/>
                        </w:r>
                        <w:r>
                          <w:rPr>
                            <w:noProof/>
                          </w:rPr>
                          <w:t>1</w:t>
                        </w:r>
                        <w:r>
                          <w:rPr>
                            <w:noProof/>
                          </w:rPr>
                          <w:fldChar w:fldCharType="end"/>
                        </w:r>
                      </w:p>
                    </w:txbxContent>
                  </v:textbox>
                  <w10:anchorlock/>
                </v:shape>
              </w:pict>
            </mc:Fallback>
          </mc:AlternateContent>
        </w:r>
      </w:p>
    </w:sdtContent>
  </w:sdt>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bookmarkEnd w:id="12" w:displacedByCustomXml="prev"/>
  <w:bookmarkEnd w:id="13" w:displacedByCustomXml="prev"/>
  <w:bookmarkEnd w:id="14" w:displacedByCustomXml="prev"/>
  <w:bookmarkEnd w:id="15" w:displacedByCustomXml="prev"/>
  <w:bookmarkEnd w:id="16" w:displacedByCustomXml="prev"/>
  <w:bookmarkEnd w:id="17" w:displacedByCustomXml="prev"/>
  <w:bookmarkEnd w:id="18" w:displacedByCustomXml="prev"/>
  <w:bookmarkEnd w:id="19" w:displacedByCustomXml="prev"/>
  <w:bookmarkEnd w:id="20" w:displacedByCustomXml="prev"/>
  <w:bookmarkEnd w:id="21" w:displacedByCustomXml="prev"/>
  <w:bookmarkEnd w:id="22" w:displacedByCustomXml="prev"/>
  <w:bookmarkEnd w:id="23" w:displacedByCustomXml="prev"/>
  <w:bookmarkEnd w:id="24" w:displacedByCustomXml="prev"/>
  <w:bookmarkEnd w:id="25" w:displacedByCustomXml="prev"/>
  <w:bookmarkEnd w:id="26" w:displacedByCustomXml="prev"/>
  <w:bookmarkEnd w:id="27" w:displacedByCustomXml="prev"/>
  <w:bookmarkEnd w:id="28" w:displacedByCustomXml="prev"/>
  <w:bookmarkEnd w:id="29" w:displacedByCustomXml="prev"/>
  <w:bookmarkEnd w:id="30" w:displacedByCustomXml="prev"/>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D867B9" w14:textId="77777777" w:rsidR="005513FE" w:rsidRDefault="005513FE" w:rsidP="004F14C0">
      <w:pPr>
        <w:spacing w:after="0"/>
      </w:pPr>
      <w:r>
        <w:separator/>
      </w:r>
    </w:p>
  </w:footnote>
  <w:footnote w:type="continuationSeparator" w:id="0">
    <w:p w14:paraId="1716CC20" w14:textId="77777777" w:rsidR="005513FE" w:rsidRDefault="005513FE" w:rsidP="004F14C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FDE141" w14:textId="1486FD62" w:rsidR="00B642A7" w:rsidRDefault="00977051" w:rsidP="004F14C0">
    <w:pPr>
      <w:pStyle w:val="Header"/>
      <w:ind w:left="57"/>
      <w:jc w:val="right"/>
    </w:pPr>
    <w:r>
      <w:t>40567A</w:t>
    </w:r>
    <w:r w:rsidR="00091761">
      <w:t xml:space="preserve">: </w:t>
    </w:r>
    <w:r>
      <w:t>Microsoft Excel associate 2019</w:t>
    </w:r>
  </w:p>
  <w:p w14:paraId="7BB75E44" w14:textId="77777777" w:rsidR="00B642A7" w:rsidRDefault="00B642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5.25pt;height:85.4pt" o:bullet="t">
        <v:imagedata r:id="rId1" o:title="leaf@0"/>
      </v:shape>
    </w:pict>
  </w:numPicBullet>
  <w:abstractNum w:abstractNumId="0" w15:restartNumberingAfterBreak="0">
    <w:nsid w:val="068C4F45"/>
    <w:multiLevelType w:val="hybridMultilevel"/>
    <w:tmpl w:val="B62E96EE"/>
    <w:lvl w:ilvl="0" w:tplc="B6B4A8BC">
      <w:start w:val="1"/>
      <w:numFmt w:val="bullet"/>
      <w:lvlText w:val=""/>
      <w:lvlJc w:val="left"/>
      <w:pPr>
        <w:ind w:left="360" w:hanging="360"/>
      </w:pPr>
      <w:rPr>
        <w:rFonts w:ascii="Symbol" w:hAnsi="Symbol" w:hint="default"/>
      </w:rPr>
    </w:lvl>
    <w:lvl w:ilvl="1" w:tplc="20829FE8">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E81252E"/>
    <w:multiLevelType w:val="hybridMultilevel"/>
    <w:tmpl w:val="CBCE2872"/>
    <w:lvl w:ilvl="0" w:tplc="A4FA809E">
      <w:start w:val="1"/>
      <w:numFmt w:val="lowerLetter"/>
      <w:pStyle w:val="Numbered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C7B4F"/>
    <w:multiLevelType w:val="hybridMultilevel"/>
    <w:tmpl w:val="A8C87FE2"/>
    <w:lvl w:ilvl="0" w:tplc="77CA13FC">
      <w:start w:val="1"/>
      <w:numFmt w:val="bullet"/>
      <w:pStyle w:val="GuidancetoSME"/>
      <w:lvlText w:val=""/>
      <w:lvlJc w:val="left"/>
      <w:pPr>
        <w:ind w:left="720" w:hanging="360"/>
      </w:pPr>
      <w:rPr>
        <w:rFonts w:ascii="Wingdings 2" w:hAnsi="Wingdings 2" w:hint="default"/>
        <w:color w:val="C45911"/>
        <w:sz w:val="14"/>
      </w:rPr>
    </w:lvl>
    <w:lvl w:ilvl="1" w:tplc="E27E8C8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10A49"/>
    <w:multiLevelType w:val="hybridMultilevel"/>
    <w:tmpl w:val="4CC6BD50"/>
    <w:lvl w:ilvl="0" w:tplc="4D0C2C48">
      <w:start w:val="1"/>
      <w:numFmt w:val="bullet"/>
      <w:pStyle w:val="Bulletlevel1"/>
      <w:lvlText w:val=""/>
      <w:lvlJc w:val="left"/>
      <w:pPr>
        <w:ind w:left="360" w:hanging="360"/>
      </w:pPr>
      <w:rPr>
        <w:rFonts w:ascii="Wingdings 2" w:hAnsi="Wingdings 2" w:hint="default"/>
        <w:color w:val="000000" w:themeColor="text1"/>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CF4B1E"/>
    <w:multiLevelType w:val="hybridMultilevel"/>
    <w:tmpl w:val="8B2225F4"/>
    <w:lvl w:ilvl="0" w:tplc="5FD84858">
      <w:start w:val="1"/>
      <w:numFmt w:val="bullet"/>
      <w:pStyle w:val="Heading5"/>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B12A66"/>
    <w:multiLevelType w:val="hybridMultilevel"/>
    <w:tmpl w:val="7054D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8444CB"/>
    <w:multiLevelType w:val="hybridMultilevel"/>
    <w:tmpl w:val="2FDC5EB6"/>
    <w:lvl w:ilvl="0" w:tplc="D2C2177C">
      <w:start w:val="1"/>
      <w:numFmt w:val="decimal"/>
      <w:lvlText w:val="(%1)"/>
      <w:lvlJc w:val="left"/>
      <w:pPr>
        <w:ind w:left="360" w:hanging="360"/>
      </w:pPr>
      <w:rPr>
        <w:rFonts w:asciiTheme="minorHAnsi" w:hAnsiTheme="minorHAnsi" w:cstheme="minorBidi" w:hint="default"/>
        <w:b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76F2F80"/>
    <w:multiLevelType w:val="multilevel"/>
    <w:tmpl w:val="F72C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AD256A"/>
    <w:multiLevelType w:val="hybridMultilevel"/>
    <w:tmpl w:val="31FABBB4"/>
    <w:lvl w:ilvl="0" w:tplc="E40EAFCE">
      <w:start w:val="1"/>
      <w:numFmt w:val="decimal"/>
      <w:pStyle w:val="NumberedList1"/>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4114487"/>
    <w:multiLevelType w:val="multilevel"/>
    <w:tmpl w:val="6F7ECD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66E24350"/>
    <w:multiLevelType w:val="hybridMultilevel"/>
    <w:tmpl w:val="41F8390A"/>
    <w:lvl w:ilvl="0" w:tplc="F67805C6">
      <w:start w:val="1"/>
      <w:numFmt w:val="bullet"/>
      <w:pStyle w:val="GuidancetoSMEsecondlevel"/>
      <w:lvlText w:val="o"/>
      <w:lvlJc w:val="left"/>
      <w:pPr>
        <w:ind w:left="1077" w:hanging="360"/>
      </w:pPr>
      <w:rPr>
        <w:rFonts w:ascii="Courier New" w:hAnsi="Courier New" w:cs="Courier New"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1" w15:restartNumberingAfterBreak="0">
    <w:nsid w:val="67464529"/>
    <w:multiLevelType w:val="hybridMultilevel"/>
    <w:tmpl w:val="DB168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623A85"/>
    <w:multiLevelType w:val="hybridMultilevel"/>
    <w:tmpl w:val="5ADE68EE"/>
    <w:lvl w:ilvl="0" w:tplc="5DF4F7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D1EFE"/>
    <w:multiLevelType w:val="hybridMultilevel"/>
    <w:tmpl w:val="DD82733A"/>
    <w:lvl w:ilvl="0" w:tplc="E36C4D1E">
      <w:start w:val="1"/>
      <w:numFmt w:val="bullet"/>
      <w:pStyle w:val="Bulletlevel2"/>
      <w:lvlText w:val=""/>
      <w:lvlJc w:val="left"/>
      <w:pPr>
        <w:ind w:left="700" w:hanging="360"/>
      </w:pPr>
      <w:rPr>
        <w:rFonts w:ascii="Wingdings 2" w:hAnsi="Wingdings 2" w:hint="default"/>
        <w:sz w:val="14"/>
      </w:rPr>
    </w:lvl>
    <w:lvl w:ilvl="1" w:tplc="04090003">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4" w15:restartNumberingAfterBreak="0">
    <w:nsid w:val="71FB762D"/>
    <w:multiLevelType w:val="multilevel"/>
    <w:tmpl w:val="C7660700"/>
    <w:lvl w:ilvl="0">
      <w:start w:val="1"/>
      <w:numFmt w:val="bullet"/>
      <w:pStyle w:val="Bulletlevel3"/>
      <w:lvlText w:val=""/>
      <w:lvlJc w:val="left"/>
      <w:pPr>
        <w:ind w:left="1211" w:hanging="360"/>
      </w:pPr>
      <w:rPr>
        <w:rFonts w:ascii="Wingdings 2" w:hAnsi="Wingdings 2" w:hint="default"/>
        <w:sz w:val="12"/>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720D3C52"/>
    <w:multiLevelType w:val="hybridMultilevel"/>
    <w:tmpl w:val="E9589246"/>
    <w:lvl w:ilvl="0" w:tplc="2490F8EE">
      <w:start w:val="1"/>
      <w:numFmt w:val="bullet"/>
      <w:pStyle w:val="Tablebullet1"/>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137614"/>
    <w:multiLevelType w:val="hybridMultilevel"/>
    <w:tmpl w:val="5B680E64"/>
    <w:lvl w:ilvl="0" w:tplc="BC580C5E">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734D2858"/>
    <w:multiLevelType w:val="hybridMultilevel"/>
    <w:tmpl w:val="D80AB75A"/>
    <w:lvl w:ilvl="0" w:tplc="FBDCBA76">
      <w:start w:val="1"/>
      <w:numFmt w:val="bullet"/>
      <w:pStyle w:val="Tablebulle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1"/>
  </w:num>
  <w:num w:numId="4">
    <w:abstractNumId w:val="3"/>
  </w:num>
  <w:num w:numId="5">
    <w:abstractNumId w:val="8"/>
    <w:lvlOverride w:ilvl="0">
      <w:startOverride w:val="1"/>
    </w:lvlOverride>
  </w:num>
  <w:num w:numId="6">
    <w:abstractNumId w:val="13"/>
  </w:num>
  <w:num w:numId="7">
    <w:abstractNumId w:val="2"/>
  </w:num>
  <w:num w:numId="8">
    <w:abstractNumId w:val="1"/>
    <w:lvlOverride w:ilvl="0">
      <w:startOverride w:val="1"/>
    </w:lvlOverride>
  </w:num>
  <w:num w:numId="9">
    <w:abstractNumId w:val="8"/>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7"/>
  </w:num>
  <w:num w:numId="16">
    <w:abstractNumId w:val="2"/>
  </w:num>
  <w:num w:numId="17">
    <w:abstractNumId w:val="15"/>
  </w:num>
  <w:num w:numId="18">
    <w:abstractNumId w:val="17"/>
  </w:num>
  <w:num w:numId="19">
    <w:abstractNumId w:val="15"/>
  </w:num>
  <w:num w:numId="20">
    <w:abstractNumId w:val="10"/>
  </w:num>
  <w:num w:numId="21">
    <w:abstractNumId w:val="1"/>
    <w:lvlOverride w:ilvl="0">
      <w:startOverride w:val="1"/>
    </w:lvlOverride>
  </w:num>
  <w:num w:numId="22">
    <w:abstractNumId w:val="8"/>
    <w:lvlOverride w:ilvl="0">
      <w:startOverride w:val="1"/>
    </w:lvlOverride>
  </w:num>
  <w:num w:numId="23">
    <w:abstractNumId w:val="1"/>
    <w:lvlOverride w:ilvl="0">
      <w:startOverride w:val="1"/>
    </w:lvlOverride>
  </w:num>
  <w:num w:numId="24">
    <w:abstractNumId w:val="4"/>
  </w:num>
  <w:num w:numId="25">
    <w:abstractNumId w:val="5"/>
  </w:num>
  <w:num w:numId="26">
    <w:abstractNumId w:val="11"/>
  </w:num>
  <w:num w:numId="27">
    <w:abstractNumId w:val="16"/>
  </w:num>
  <w:num w:numId="28">
    <w:abstractNumId w:val="6"/>
  </w:num>
  <w:num w:numId="29">
    <w:abstractNumId w:val="12"/>
  </w:num>
  <w:num w:numId="30">
    <w:abstractNumId w:val="0"/>
  </w:num>
  <w:num w:numId="31">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proofState w:spelling="clean" w:grammar="clean"/>
  <w:attachedTemplate r:id="rId1"/>
  <w:linkStyles/>
  <w:stylePaneFormatFilter w:val="9308" w:allStyles="0" w:customStyles="0" w:latentStyles="0" w:stylesInUse="1" w:headingStyles="0" w:numberingStyles="0" w:tableStyles="0" w:directFormattingOnRuns="1" w:directFormattingOnParagraphs="1" w:directFormattingOnNumbering="0" w:directFormattingOnTables="0" w:clearFormatting="1" w:top3HeadingStyles="0" w:visibleStyles="0" w:alternateStyleNames="1"/>
  <w:stylePaneSortMethod w:val="0000"/>
  <w:documentProtection w:formatting="1" w:enforcement="1" w:cryptProviderType="rsaAES" w:cryptAlgorithmClass="hash" w:cryptAlgorithmType="typeAny" w:cryptAlgorithmSid="14" w:cryptSpinCount="100000" w:hash="j90cR/RQJkKpUtKxAKeOfY+jyVH7QuIlmEW3t8lswrPbUIZl1AGWrv4pphp4NXBCV+ZMLhzkIdYSyVjz4yImkw==" w:salt="XvRW8H1lY4yVXY2qFZgPF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wNzU1NrAwMjI1tTBR0lEKTi0uzszPAykwNKwFANxElHMtAAAA"/>
  </w:docVars>
  <w:rsids>
    <w:rsidRoot w:val="00E94F75"/>
    <w:rsid w:val="00001C95"/>
    <w:rsid w:val="0002020C"/>
    <w:rsid w:val="0003358E"/>
    <w:rsid w:val="00042781"/>
    <w:rsid w:val="00042FF2"/>
    <w:rsid w:val="00044C6A"/>
    <w:rsid w:val="00045BEA"/>
    <w:rsid w:val="00055FD7"/>
    <w:rsid w:val="000822B2"/>
    <w:rsid w:val="00084C99"/>
    <w:rsid w:val="00085277"/>
    <w:rsid w:val="00091761"/>
    <w:rsid w:val="0009197C"/>
    <w:rsid w:val="00097236"/>
    <w:rsid w:val="000A3496"/>
    <w:rsid w:val="000A6CCB"/>
    <w:rsid w:val="000B58BE"/>
    <w:rsid w:val="000C013E"/>
    <w:rsid w:val="000D2362"/>
    <w:rsid w:val="000E126A"/>
    <w:rsid w:val="000E260F"/>
    <w:rsid w:val="000E621D"/>
    <w:rsid w:val="000F04EA"/>
    <w:rsid w:val="000F1F11"/>
    <w:rsid w:val="00114393"/>
    <w:rsid w:val="00114B9F"/>
    <w:rsid w:val="00117AEC"/>
    <w:rsid w:val="00131385"/>
    <w:rsid w:val="00140160"/>
    <w:rsid w:val="00151BB3"/>
    <w:rsid w:val="00155192"/>
    <w:rsid w:val="00160CBB"/>
    <w:rsid w:val="0019413D"/>
    <w:rsid w:val="001A255E"/>
    <w:rsid w:val="001B67AB"/>
    <w:rsid w:val="001B7E43"/>
    <w:rsid w:val="001C0CD1"/>
    <w:rsid w:val="001C6F35"/>
    <w:rsid w:val="001D2974"/>
    <w:rsid w:val="001D3DD2"/>
    <w:rsid w:val="001D65B4"/>
    <w:rsid w:val="001E4784"/>
    <w:rsid w:val="001F286D"/>
    <w:rsid w:val="002069A4"/>
    <w:rsid w:val="002126EB"/>
    <w:rsid w:val="00220FCC"/>
    <w:rsid w:val="00226546"/>
    <w:rsid w:val="00227EAE"/>
    <w:rsid w:val="00243705"/>
    <w:rsid w:val="002503B7"/>
    <w:rsid w:val="00253058"/>
    <w:rsid w:val="002535F8"/>
    <w:rsid w:val="00271A79"/>
    <w:rsid w:val="00272DC0"/>
    <w:rsid w:val="00281398"/>
    <w:rsid w:val="0028369A"/>
    <w:rsid w:val="002843B7"/>
    <w:rsid w:val="002849A3"/>
    <w:rsid w:val="0028515F"/>
    <w:rsid w:val="00293FC0"/>
    <w:rsid w:val="002946AF"/>
    <w:rsid w:val="002A7082"/>
    <w:rsid w:val="002A765E"/>
    <w:rsid w:val="002B1CFA"/>
    <w:rsid w:val="002C493A"/>
    <w:rsid w:val="002D7E42"/>
    <w:rsid w:val="002E3BE0"/>
    <w:rsid w:val="002F431E"/>
    <w:rsid w:val="003051E2"/>
    <w:rsid w:val="00313948"/>
    <w:rsid w:val="00320A11"/>
    <w:rsid w:val="003350EA"/>
    <w:rsid w:val="00344CE1"/>
    <w:rsid w:val="00352CA7"/>
    <w:rsid w:val="003655ED"/>
    <w:rsid w:val="00370AD9"/>
    <w:rsid w:val="00386BC6"/>
    <w:rsid w:val="0039093F"/>
    <w:rsid w:val="003934B4"/>
    <w:rsid w:val="0039510B"/>
    <w:rsid w:val="0039593F"/>
    <w:rsid w:val="0039781A"/>
    <w:rsid w:val="003A20C9"/>
    <w:rsid w:val="003A3C5B"/>
    <w:rsid w:val="003B48DB"/>
    <w:rsid w:val="003B7E90"/>
    <w:rsid w:val="003C4C47"/>
    <w:rsid w:val="003D22E1"/>
    <w:rsid w:val="003D63F3"/>
    <w:rsid w:val="003E4296"/>
    <w:rsid w:val="003E614F"/>
    <w:rsid w:val="00401399"/>
    <w:rsid w:val="00411163"/>
    <w:rsid w:val="004137D3"/>
    <w:rsid w:val="0041552F"/>
    <w:rsid w:val="0042177A"/>
    <w:rsid w:val="00425C15"/>
    <w:rsid w:val="00426E52"/>
    <w:rsid w:val="0043201A"/>
    <w:rsid w:val="004354C2"/>
    <w:rsid w:val="004571CF"/>
    <w:rsid w:val="0047509F"/>
    <w:rsid w:val="00481A86"/>
    <w:rsid w:val="00494CE0"/>
    <w:rsid w:val="00496620"/>
    <w:rsid w:val="004B147C"/>
    <w:rsid w:val="004B2E7B"/>
    <w:rsid w:val="004C5850"/>
    <w:rsid w:val="004D351D"/>
    <w:rsid w:val="004F14C0"/>
    <w:rsid w:val="00500F0F"/>
    <w:rsid w:val="005035FA"/>
    <w:rsid w:val="0050554B"/>
    <w:rsid w:val="00507DD3"/>
    <w:rsid w:val="00510D8A"/>
    <w:rsid w:val="005220AF"/>
    <w:rsid w:val="0054166E"/>
    <w:rsid w:val="005513FE"/>
    <w:rsid w:val="00556ECB"/>
    <w:rsid w:val="005604F8"/>
    <w:rsid w:val="00560878"/>
    <w:rsid w:val="00564694"/>
    <w:rsid w:val="00566916"/>
    <w:rsid w:val="00567BF5"/>
    <w:rsid w:val="005701CA"/>
    <w:rsid w:val="005723D0"/>
    <w:rsid w:val="0058149F"/>
    <w:rsid w:val="005866CF"/>
    <w:rsid w:val="00594BD2"/>
    <w:rsid w:val="005A15E3"/>
    <w:rsid w:val="005A410B"/>
    <w:rsid w:val="005B0230"/>
    <w:rsid w:val="005B6FF5"/>
    <w:rsid w:val="005B7070"/>
    <w:rsid w:val="005C431A"/>
    <w:rsid w:val="005D1809"/>
    <w:rsid w:val="005D2094"/>
    <w:rsid w:val="005E1155"/>
    <w:rsid w:val="005E1FEC"/>
    <w:rsid w:val="005F0E57"/>
    <w:rsid w:val="005F0E93"/>
    <w:rsid w:val="006020FE"/>
    <w:rsid w:val="006171B2"/>
    <w:rsid w:val="00622E75"/>
    <w:rsid w:val="006369B2"/>
    <w:rsid w:val="006412D0"/>
    <w:rsid w:val="006423F9"/>
    <w:rsid w:val="00642DAC"/>
    <w:rsid w:val="00646C3A"/>
    <w:rsid w:val="00653D38"/>
    <w:rsid w:val="00657ECF"/>
    <w:rsid w:val="00661EDA"/>
    <w:rsid w:val="0066211B"/>
    <w:rsid w:val="0066608D"/>
    <w:rsid w:val="00666C37"/>
    <w:rsid w:val="00683D6F"/>
    <w:rsid w:val="0069633B"/>
    <w:rsid w:val="0069733F"/>
    <w:rsid w:val="006A00F0"/>
    <w:rsid w:val="006A68EE"/>
    <w:rsid w:val="006D75FA"/>
    <w:rsid w:val="006E2D0E"/>
    <w:rsid w:val="006E3E94"/>
    <w:rsid w:val="006E5200"/>
    <w:rsid w:val="006F570E"/>
    <w:rsid w:val="00705527"/>
    <w:rsid w:val="00705D2A"/>
    <w:rsid w:val="00711039"/>
    <w:rsid w:val="007200C1"/>
    <w:rsid w:val="00746F49"/>
    <w:rsid w:val="0075383A"/>
    <w:rsid w:val="00756CF0"/>
    <w:rsid w:val="00766A45"/>
    <w:rsid w:val="00766E41"/>
    <w:rsid w:val="0077392D"/>
    <w:rsid w:val="00790836"/>
    <w:rsid w:val="00793696"/>
    <w:rsid w:val="00797225"/>
    <w:rsid w:val="007A1B9F"/>
    <w:rsid w:val="007B38F0"/>
    <w:rsid w:val="007B65B6"/>
    <w:rsid w:val="007C5B30"/>
    <w:rsid w:val="007D52EA"/>
    <w:rsid w:val="007E185D"/>
    <w:rsid w:val="007E4AA0"/>
    <w:rsid w:val="007F09B5"/>
    <w:rsid w:val="007F11B6"/>
    <w:rsid w:val="007F4B77"/>
    <w:rsid w:val="00810909"/>
    <w:rsid w:val="00815C57"/>
    <w:rsid w:val="00816B94"/>
    <w:rsid w:val="00837239"/>
    <w:rsid w:val="00857FD5"/>
    <w:rsid w:val="00864659"/>
    <w:rsid w:val="008715A1"/>
    <w:rsid w:val="00873867"/>
    <w:rsid w:val="00874711"/>
    <w:rsid w:val="00885506"/>
    <w:rsid w:val="0088705E"/>
    <w:rsid w:val="008C4CA7"/>
    <w:rsid w:val="008C7A5C"/>
    <w:rsid w:val="008D42AE"/>
    <w:rsid w:val="008D555E"/>
    <w:rsid w:val="008E1CB3"/>
    <w:rsid w:val="008E3BB0"/>
    <w:rsid w:val="008F0D52"/>
    <w:rsid w:val="008F50EC"/>
    <w:rsid w:val="00900B86"/>
    <w:rsid w:val="00916BA1"/>
    <w:rsid w:val="00922312"/>
    <w:rsid w:val="00924F9E"/>
    <w:rsid w:val="009307B0"/>
    <w:rsid w:val="00932D48"/>
    <w:rsid w:val="00943BD0"/>
    <w:rsid w:val="009567A3"/>
    <w:rsid w:val="00977051"/>
    <w:rsid w:val="00977954"/>
    <w:rsid w:val="009803EC"/>
    <w:rsid w:val="009839C2"/>
    <w:rsid w:val="00994E1E"/>
    <w:rsid w:val="009A03A0"/>
    <w:rsid w:val="009C6DF3"/>
    <w:rsid w:val="009E3CC1"/>
    <w:rsid w:val="00A04A62"/>
    <w:rsid w:val="00A06D94"/>
    <w:rsid w:val="00A0755B"/>
    <w:rsid w:val="00A11907"/>
    <w:rsid w:val="00A11B0E"/>
    <w:rsid w:val="00A154DD"/>
    <w:rsid w:val="00A203FF"/>
    <w:rsid w:val="00A31767"/>
    <w:rsid w:val="00A37BBC"/>
    <w:rsid w:val="00A471A4"/>
    <w:rsid w:val="00A665E9"/>
    <w:rsid w:val="00A954DF"/>
    <w:rsid w:val="00A97343"/>
    <w:rsid w:val="00AA149D"/>
    <w:rsid w:val="00AB1B76"/>
    <w:rsid w:val="00AB2FE8"/>
    <w:rsid w:val="00AB7241"/>
    <w:rsid w:val="00AD7B72"/>
    <w:rsid w:val="00AE56CD"/>
    <w:rsid w:val="00B1737B"/>
    <w:rsid w:val="00B2566C"/>
    <w:rsid w:val="00B30904"/>
    <w:rsid w:val="00B51654"/>
    <w:rsid w:val="00B54369"/>
    <w:rsid w:val="00B61C1D"/>
    <w:rsid w:val="00B642A7"/>
    <w:rsid w:val="00B706ED"/>
    <w:rsid w:val="00B70B47"/>
    <w:rsid w:val="00B778DA"/>
    <w:rsid w:val="00B93A49"/>
    <w:rsid w:val="00B96A64"/>
    <w:rsid w:val="00B97E39"/>
    <w:rsid w:val="00BA29F0"/>
    <w:rsid w:val="00BA61A3"/>
    <w:rsid w:val="00BB297D"/>
    <w:rsid w:val="00BB45C4"/>
    <w:rsid w:val="00BB6201"/>
    <w:rsid w:val="00BC029E"/>
    <w:rsid w:val="00BC2034"/>
    <w:rsid w:val="00BD0FFD"/>
    <w:rsid w:val="00BD4C48"/>
    <w:rsid w:val="00BD64DA"/>
    <w:rsid w:val="00BF15A9"/>
    <w:rsid w:val="00BF2628"/>
    <w:rsid w:val="00BF3DBC"/>
    <w:rsid w:val="00C02C10"/>
    <w:rsid w:val="00C1504C"/>
    <w:rsid w:val="00C22538"/>
    <w:rsid w:val="00C30510"/>
    <w:rsid w:val="00C35216"/>
    <w:rsid w:val="00C35DC3"/>
    <w:rsid w:val="00C55BDC"/>
    <w:rsid w:val="00C63BEA"/>
    <w:rsid w:val="00C66FD6"/>
    <w:rsid w:val="00C716C4"/>
    <w:rsid w:val="00C84014"/>
    <w:rsid w:val="00C96509"/>
    <w:rsid w:val="00CA5AD5"/>
    <w:rsid w:val="00CA61A6"/>
    <w:rsid w:val="00CB16D5"/>
    <w:rsid w:val="00CC32F0"/>
    <w:rsid w:val="00CC4F72"/>
    <w:rsid w:val="00CC66E9"/>
    <w:rsid w:val="00CC7A79"/>
    <w:rsid w:val="00CE241A"/>
    <w:rsid w:val="00CF5BEA"/>
    <w:rsid w:val="00CF6858"/>
    <w:rsid w:val="00D02907"/>
    <w:rsid w:val="00D0304C"/>
    <w:rsid w:val="00D10D60"/>
    <w:rsid w:val="00D2194F"/>
    <w:rsid w:val="00D2653E"/>
    <w:rsid w:val="00D43BE0"/>
    <w:rsid w:val="00D4510C"/>
    <w:rsid w:val="00D46DA1"/>
    <w:rsid w:val="00D51554"/>
    <w:rsid w:val="00D54CD4"/>
    <w:rsid w:val="00D60350"/>
    <w:rsid w:val="00D605EB"/>
    <w:rsid w:val="00D62A95"/>
    <w:rsid w:val="00D83D31"/>
    <w:rsid w:val="00DA1AB6"/>
    <w:rsid w:val="00DA258E"/>
    <w:rsid w:val="00DA6790"/>
    <w:rsid w:val="00DA79C8"/>
    <w:rsid w:val="00DB3972"/>
    <w:rsid w:val="00DB42ED"/>
    <w:rsid w:val="00DE04D0"/>
    <w:rsid w:val="00DE1861"/>
    <w:rsid w:val="00DE3062"/>
    <w:rsid w:val="00DE703C"/>
    <w:rsid w:val="00DF016A"/>
    <w:rsid w:val="00DF1B5D"/>
    <w:rsid w:val="00DF287A"/>
    <w:rsid w:val="00DF429A"/>
    <w:rsid w:val="00DF6212"/>
    <w:rsid w:val="00E04190"/>
    <w:rsid w:val="00E11019"/>
    <w:rsid w:val="00E315EF"/>
    <w:rsid w:val="00E31A36"/>
    <w:rsid w:val="00E31DF6"/>
    <w:rsid w:val="00E37CFB"/>
    <w:rsid w:val="00E456B5"/>
    <w:rsid w:val="00E47B4C"/>
    <w:rsid w:val="00E5069C"/>
    <w:rsid w:val="00E62570"/>
    <w:rsid w:val="00E63A36"/>
    <w:rsid w:val="00E655AD"/>
    <w:rsid w:val="00E83EA3"/>
    <w:rsid w:val="00E86677"/>
    <w:rsid w:val="00E87282"/>
    <w:rsid w:val="00E908FD"/>
    <w:rsid w:val="00E915A7"/>
    <w:rsid w:val="00E94F75"/>
    <w:rsid w:val="00E97452"/>
    <w:rsid w:val="00EA0DC8"/>
    <w:rsid w:val="00EA64F7"/>
    <w:rsid w:val="00EB0C94"/>
    <w:rsid w:val="00EB6662"/>
    <w:rsid w:val="00EB69E2"/>
    <w:rsid w:val="00EC39C8"/>
    <w:rsid w:val="00EC4277"/>
    <w:rsid w:val="00EC6FBD"/>
    <w:rsid w:val="00ED38C2"/>
    <w:rsid w:val="00ED788B"/>
    <w:rsid w:val="00EE4226"/>
    <w:rsid w:val="00EE5331"/>
    <w:rsid w:val="00EE684F"/>
    <w:rsid w:val="00EF0F5D"/>
    <w:rsid w:val="00EF38FA"/>
    <w:rsid w:val="00F02524"/>
    <w:rsid w:val="00F167FA"/>
    <w:rsid w:val="00F36401"/>
    <w:rsid w:val="00F47B7D"/>
    <w:rsid w:val="00F50C21"/>
    <w:rsid w:val="00F57D12"/>
    <w:rsid w:val="00F64E2A"/>
    <w:rsid w:val="00F72178"/>
    <w:rsid w:val="00F755D0"/>
    <w:rsid w:val="00F7728C"/>
    <w:rsid w:val="00F8390A"/>
    <w:rsid w:val="00F83EA9"/>
    <w:rsid w:val="00F87F98"/>
    <w:rsid w:val="00F928EC"/>
    <w:rsid w:val="00FA14B2"/>
    <w:rsid w:val="00FA32C2"/>
    <w:rsid w:val="00FC1F37"/>
    <w:rsid w:val="00FC22E8"/>
    <w:rsid w:val="00FC3753"/>
    <w:rsid w:val="00FD6A0F"/>
    <w:rsid w:val="00FE03A2"/>
    <w:rsid w:val="00FE307D"/>
    <w:rsid w:val="00FE35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63CE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locked="1" w:semiHidden="1" w:uiPriority="0" w:unhideWhenUsed="1"/>
    <w:lsdException w:name="heading 5" w:locked="1" w:semiHidden="1" w:uiPriority="9" w:unhideWhenUsed="1"/>
    <w:lsdException w:name="heading 6" w:locked="1" w:semiHidden="1" w:uiPriority="9" w:unhideWhenUsed="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semiHidden="1" w:uiPriority="22"/>
    <w:lsdException w:name="Emphasis" w:locked="1"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locked="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locked="1" w:semiHidden="1" w:uiPriority="33"/>
    <w:lsdException w:name="Bibliography" w:semiHidden="1" w:uiPriority="37" w:unhideWhenUsed="1"/>
    <w:lsdException w:name="TOC Heading" w:semiHidden="1" w:uiPriority="0" w:unhideWhenUsed="1" w:qFormat="1"/>
    <w:lsdException w:name="Plain Table 1" w:locked="1" w:uiPriority="41"/>
    <w:lsdException w:name="Plain Table 2" w:locked="1" w:uiPriority="42"/>
    <w:lsdException w:name="Plain Table 3" w:locked="1" w:uiPriority="43"/>
    <w:lsdException w:name="Plain Table 4" w:locked="1" w:uiPriority="44"/>
    <w:lsdException w:name="Plain Table 5" w:locked="1"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034"/>
    <w:pPr>
      <w:spacing w:after="120" w:line="240" w:lineRule="auto"/>
    </w:pPr>
    <w:rPr>
      <w:rFonts w:ascii="Segoe UI" w:hAnsi="Segoe UI"/>
      <w:color w:val="000000" w:themeColor="text1"/>
      <w:sz w:val="24"/>
      <w:lang w:val="en-US"/>
    </w:rPr>
  </w:style>
  <w:style w:type="paragraph" w:styleId="Heading1">
    <w:name w:val="heading 1"/>
    <w:next w:val="Normal"/>
    <w:link w:val="Heading1Char"/>
    <w:autoRedefine/>
    <w:qFormat/>
    <w:rsid w:val="00BC2034"/>
    <w:pPr>
      <w:keepNext/>
      <w:keepLines/>
      <w:spacing w:before="240" w:after="0" w:line="240" w:lineRule="auto"/>
      <w:outlineLvl w:val="0"/>
    </w:pPr>
    <w:rPr>
      <w:rFonts w:ascii="Segoe UI Semibold" w:eastAsiaTheme="majorEastAsia" w:hAnsi="Segoe UI Semibold" w:cstheme="majorBidi"/>
      <w:color w:val="000000" w:themeColor="text1"/>
      <w:sz w:val="52"/>
      <w:szCs w:val="36"/>
      <w:lang w:val="en-US"/>
    </w:rPr>
  </w:style>
  <w:style w:type="paragraph" w:styleId="Heading2">
    <w:name w:val="heading 2"/>
    <w:next w:val="Normal"/>
    <w:link w:val="Heading2Char"/>
    <w:qFormat/>
    <w:rsid w:val="00BC2034"/>
    <w:pPr>
      <w:spacing w:before="240" w:after="0" w:line="240" w:lineRule="auto"/>
      <w:outlineLvl w:val="1"/>
    </w:pPr>
    <w:rPr>
      <w:rFonts w:ascii="Segoe UI Semibold" w:eastAsiaTheme="majorEastAsia" w:hAnsi="Segoe UI Semibold" w:cstheme="majorBidi"/>
      <w:color w:val="000000" w:themeColor="text1"/>
      <w:sz w:val="40"/>
      <w:lang w:val="en-US"/>
    </w:rPr>
  </w:style>
  <w:style w:type="paragraph" w:styleId="Heading3">
    <w:name w:val="heading 3"/>
    <w:next w:val="Normal"/>
    <w:link w:val="Heading3Char"/>
    <w:qFormat/>
    <w:rsid w:val="00BC2034"/>
    <w:pPr>
      <w:spacing w:before="240" w:after="0"/>
      <w:outlineLvl w:val="2"/>
    </w:pPr>
    <w:rPr>
      <w:rFonts w:ascii="Segoe UI Semibold" w:eastAsiaTheme="majorEastAsia" w:hAnsi="Segoe UI Semibold" w:cstheme="majorBidi"/>
      <w:iCs/>
      <w:color w:val="000000" w:themeColor="text1"/>
      <w:sz w:val="40"/>
      <w:szCs w:val="24"/>
      <w:lang w:val="en-US"/>
    </w:rPr>
  </w:style>
  <w:style w:type="paragraph" w:styleId="Heading4">
    <w:name w:val="heading 4"/>
    <w:basedOn w:val="Normal"/>
    <w:next w:val="Normal"/>
    <w:link w:val="Heading4Char"/>
    <w:autoRedefine/>
    <w:rsid w:val="00BC2034"/>
    <w:pPr>
      <w:keepNext/>
      <w:keepLines/>
      <w:spacing w:before="240" w:after="0"/>
      <w:outlineLvl w:val="3"/>
    </w:pPr>
    <w:rPr>
      <w:rFonts w:ascii="Segoe Semibold" w:eastAsiaTheme="majorEastAsia" w:hAnsi="Segoe Semibold" w:cstheme="majorBidi"/>
      <w:iCs/>
      <w:sz w:val="32"/>
      <w:szCs w:val="24"/>
    </w:rPr>
  </w:style>
  <w:style w:type="paragraph" w:styleId="Heading5">
    <w:name w:val="heading 5"/>
    <w:basedOn w:val="Normal"/>
    <w:next w:val="Normal"/>
    <w:link w:val="Heading5Char"/>
    <w:autoRedefine/>
    <w:uiPriority w:val="9"/>
    <w:semiHidden/>
    <w:locked/>
    <w:rsid w:val="00BC2034"/>
    <w:pPr>
      <w:keepNext/>
      <w:keepLines/>
      <w:numPr>
        <w:numId w:val="24"/>
      </w:numPr>
      <w:spacing w:before="240" w:after="0"/>
      <w:outlineLvl w:val="4"/>
    </w:pPr>
    <w:rPr>
      <w:rFonts w:ascii="Segoe Semibold" w:eastAsiaTheme="majorEastAsia" w:hAnsi="Segoe Semibold" w:cstheme="majorBidi"/>
      <w:szCs w:val="24"/>
    </w:rPr>
  </w:style>
  <w:style w:type="paragraph" w:styleId="Heading6">
    <w:name w:val="heading 6"/>
    <w:basedOn w:val="Normal"/>
    <w:next w:val="Normal"/>
    <w:link w:val="Heading6Char"/>
    <w:uiPriority w:val="9"/>
    <w:semiHidden/>
    <w:locked/>
    <w:rsid w:val="00BC203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rsid w:val="00BC203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C2034"/>
  </w:style>
  <w:style w:type="paragraph" w:customStyle="1" w:styleId="Bulletlevel3">
    <w:name w:val="Bullet level 3"/>
    <w:basedOn w:val="Normal"/>
    <w:link w:val="Bulletlevel3Char"/>
    <w:autoRedefine/>
    <w:qFormat/>
    <w:locked/>
    <w:rsid w:val="00BC2034"/>
    <w:pPr>
      <w:numPr>
        <w:numId w:val="1"/>
      </w:numPr>
      <w:spacing w:before="120"/>
      <w:ind w:left="1134" w:hanging="340"/>
    </w:pPr>
  </w:style>
  <w:style w:type="character" w:customStyle="1" w:styleId="Bulletlevel3Char">
    <w:name w:val="Bullet level 3 Char"/>
    <w:basedOn w:val="DefaultParagraphFont"/>
    <w:link w:val="Bulletlevel3"/>
    <w:rsid w:val="00BC2034"/>
    <w:rPr>
      <w:rFonts w:ascii="Segoe UI" w:hAnsi="Segoe UI"/>
      <w:color w:val="000000" w:themeColor="text1"/>
      <w:sz w:val="24"/>
      <w:lang w:val="en-US"/>
    </w:rPr>
  </w:style>
  <w:style w:type="paragraph" w:customStyle="1" w:styleId="ModuleTitle2">
    <w:name w:val="Module Title 2"/>
    <w:basedOn w:val="CourseTitle"/>
    <w:link w:val="ModuleTitle2Char"/>
    <w:semiHidden/>
    <w:qFormat/>
    <w:locked/>
    <w:rsid w:val="00BC2034"/>
    <w:rPr>
      <w:sz w:val="40"/>
    </w:rPr>
  </w:style>
  <w:style w:type="paragraph" w:customStyle="1" w:styleId="Bulletlevel2">
    <w:name w:val="Bullet level 2"/>
    <w:basedOn w:val="Normal"/>
    <w:link w:val="Bulletlevel2Char"/>
    <w:autoRedefine/>
    <w:qFormat/>
    <w:rsid w:val="00BC2034"/>
    <w:pPr>
      <w:numPr>
        <w:numId w:val="6"/>
      </w:numPr>
      <w:ind w:left="720"/>
    </w:pPr>
    <w:rPr>
      <w:rFonts w:ascii="Segoe" w:hAnsi="Segoe"/>
    </w:rPr>
  </w:style>
  <w:style w:type="character" w:customStyle="1" w:styleId="Bulletlevel2Char">
    <w:name w:val="Bullet level 2 Char"/>
    <w:basedOn w:val="DefaultParagraphFont"/>
    <w:link w:val="Bulletlevel2"/>
    <w:rsid w:val="00BC2034"/>
    <w:rPr>
      <w:rFonts w:ascii="Segoe" w:hAnsi="Segoe"/>
      <w:color w:val="000000" w:themeColor="text1"/>
      <w:sz w:val="24"/>
      <w:lang w:val="en-US"/>
    </w:rPr>
  </w:style>
  <w:style w:type="paragraph" w:customStyle="1" w:styleId="Prompt">
    <w:name w:val="Prompt"/>
    <w:link w:val="PromptChar"/>
    <w:autoRedefine/>
    <w:rsid w:val="00BC2034"/>
    <w:pPr>
      <w:spacing w:line="240" w:lineRule="auto"/>
      <w:ind w:left="357"/>
    </w:pPr>
    <w:rPr>
      <w:rFonts w:ascii="Segoe" w:hAnsi="Segoe"/>
      <w:i/>
      <w:color w:val="000000" w:themeColor="text1"/>
      <w:sz w:val="24"/>
      <w:lang w:val="en-US"/>
    </w:rPr>
  </w:style>
  <w:style w:type="character" w:customStyle="1" w:styleId="PromptChar">
    <w:name w:val="Prompt Char"/>
    <w:basedOn w:val="DefaultParagraphFont"/>
    <w:link w:val="Prompt"/>
    <w:rsid w:val="00BC2034"/>
    <w:rPr>
      <w:rFonts w:ascii="Segoe" w:hAnsi="Segoe"/>
      <w:i/>
      <w:color w:val="000000" w:themeColor="text1"/>
      <w:sz w:val="24"/>
      <w:lang w:val="en-US"/>
    </w:rPr>
  </w:style>
  <w:style w:type="character" w:customStyle="1" w:styleId="Heading3Char">
    <w:name w:val="Heading 3 Char"/>
    <w:basedOn w:val="DefaultParagraphFont"/>
    <w:link w:val="Heading3"/>
    <w:rsid w:val="00BC2034"/>
    <w:rPr>
      <w:rFonts w:ascii="Segoe UI Semibold" w:eastAsiaTheme="majorEastAsia" w:hAnsi="Segoe UI Semibold" w:cstheme="majorBidi"/>
      <w:iCs/>
      <w:color w:val="000000" w:themeColor="text1"/>
      <w:sz w:val="40"/>
      <w:szCs w:val="24"/>
      <w:lang w:val="en-US"/>
    </w:rPr>
  </w:style>
  <w:style w:type="character" w:customStyle="1" w:styleId="Heading2Char">
    <w:name w:val="Heading 2 Char"/>
    <w:basedOn w:val="DefaultParagraphFont"/>
    <w:link w:val="Heading2"/>
    <w:rsid w:val="00BC2034"/>
    <w:rPr>
      <w:rFonts w:ascii="Segoe UI Semibold" w:eastAsiaTheme="majorEastAsia" w:hAnsi="Segoe UI Semibold" w:cstheme="majorBidi"/>
      <w:color w:val="000000" w:themeColor="text1"/>
      <w:sz w:val="40"/>
      <w:lang w:val="en-US"/>
    </w:rPr>
  </w:style>
  <w:style w:type="character" w:customStyle="1" w:styleId="Heading1Char">
    <w:name w:val="Heading 1 Char"/>
    <w:basedOn w:val="DefaultParagraphFont"/>
    <w:link w:val="Heading1"/>
    <w:rsid w:val="00BC2034"/>
    <w:rPr>
      <w:rFonts w:ascii="Segoe UI Semibold" w:eastAsiaTheme="majorEastAsia" w:hAnsi="Segoe UI Semibold" w:cstheme="majorBidi"/>
      <w:color w:val="000000" w:themeColor="text1"/>
      <w:sz w:val="52"/>
      <w:szCs w:val="36"/>
      <w:lang w:val="en-US"/>
    </w:rPr>
  </w:style>
  <w:style w:type="paragraph" w:customStyle="1" w:styleId="NumberedList1">
    <w:name w:val="Numbered List 1"/>
    <w:autoRedefine/>
    <w:qFormat/>
    <w:rsid w:val="00BC2034"/>
    <w:pPr>
      <w:numPr>
        <w:numId w:val="2"/>
      </w:numPr>
      <w:spacing w:after="120" w:line="240" w:lineRule="auto"/>
    </w:pPr>
    <w:rPr>
      <w:rFonts w:ascii="Segoe UI" w:hAnsi="Segoe UI"/>
      <w:color w:val="000000" w:themeColor="text1"/>
      <w:sz w:val="24"/>
      <w:szCs w:val="24"/>
      <w:lang w:val="en-US"/>
    </w:rPr>
  </w:style>
  <w:style w:type="paragraph" w:customStyle="1" w:styleId="NumberedList2">
    <w:name w:val="Numbered List 2"/>
    <w:link w:val="NumberedList2Char"/>
    <w:autoRedefine/>
    <w:rsid w:val="00BC2034"/>
    <w:pPr>
      <w:numPr>
        <w:numId w:val="8"/>
      </w:numPr>
      <w:spacing w:after="120" w:line="240" w:lineRule="auto"/>
    </w:pPr>
    <w:rPr>
      <w:rFonts w:ascii="Segoe" w:hAnsi="Segoe" w:cs="Segoe UI"/>
      <w:color w:val="0D0D0D" w:themeColor="text1" w:themeTint="F2"/>
      <w:sz w:val="24"/>
      <w:szCs w:val="20"/>
      <w:lang w:val="en-US"/>
    </w:rPr>
  </w:style>
  <w:style w:type="character" w:customStyle="1" w:styleId="NumberedList2Char">
    <w:name w:val="Numbered List 2 Char"/>
    <w:basedOn w:val="DefaultParagraphFont"/>
    <w:link w:val="NumberedList2"/>
    <w:rsid w:val="00BC2034"/>
    <w:rPr>
      <w:rFonts w:ascii="Segoe" w:hAnsi="Segoe" w:cs="Segoe UI"/>
      <w:color w:val="0D0D0D" w:themeColor="text1" w:themeTint="F2"/>
      <w:sz w:val="24"/>
      <w:szCs w:val="20"/>
      <w:lang w:val="en-US"/>
    </w:rPr>
  </w:style>
  <w:style w:type="paragraph" w:customStyle="1" w:styleId="DocumentTitle">
    <w:name w:val="Document Title"/>
    <w:link w:val="DocumentTitleChar"/>
    <w:rsid w:val="00BC2034"/>
    <w:pPr>
      <w:spacing w:line="240" w:lineRule="auto"/>
    </w:pPr>
    <w:rPr>
      <w:rFonts w:ascii="Segoe UI" w:hAnsi="Segoe UI"/>
      <w:color w:val="FFFFFF" w:themeColor="background1"/>
      <w:sz w:val="64"/>
      <w:szCs w:val="64"/>
      <w:lang w:val="en-US"/>
    </w:rPr>
  </w:style>
  <w:style w:type="character" w:customStyle="1" w:styleId="DocumentTitleChar">
    <w:name w:val="Document Title Char"/>
    <w:basedOn w:val="DefaultParagraphFont"/>
    <w:link w:val="DocumentTitle"/>
    <w:rsid w:val="00BC2034"/>
    <w:rPr>
      <w:rFonts w:ascii="Segoe UI" w:hAnsi="Segoe UI"/>
      <w:color w:val="FFFFFF" w:themeColor="background1"/>
      <w:sz w:val="64"/>
      <w:szCs w:val="64"/>
      <w:lang w:val="en-US"/>
    </w:rPr>
  </w:style>
  <w:style w:type="paragraph" w:customStyle="1" w:styleId="CourseTitle">
    <w:name w:val="Course Title"/>
    <w:link w:val="CourseTitleChar"/>
    <w:qFormat/>
    <w:rsid w:val="00BC2034"/>
    <w:pPr>
      <w:spacing w:line="240" w:lineRule="auto"/>
      <w:ind w:left="578"/>
    </w:pPr>
    <w:rPr>
      <w:rFonts w:ascii="Segoe UI Semibold" w:hAnsi="Segoe UI Semibold" w:cs="Segoe UI Semibold"/>
      <w:color w:val="FFFFFF" w:themeColor="background1"/>
      <w:sz w:val="64"/>
      <w:szCs w:val="40"/>
      <w:lang w:val="en-US"/>
    </w:rPr>
  </w:style>
  <w:style w:type="character" w:customStyle="1" w:styleId="CourseTitleChar">
    <w:name w:val="Course Title Char"/>
    <w:basedOn w:val="DefaultParagraphFont"/>
    <w:link w:val="CourseTitle"/>
    <w:rsid w:val="00BC2034"/>
    <w:rPr>
      <w:rFonts w:ascii="Segoe UI Semibold" w:hAnsi="Segoe UI Semibold" w:cs="Segoe UI Semibold"/>
      <w:color w:val="FFFFFF" w:themeColor="background1"/>
      <w:sz w:val="64"/>
      <w:szCs w:val="40"/>
      <w:lang w:val="en-US"/>
    </w:rPr>
  </w:style>
  <w:style w:type="character" w:customStyle="1" w:styleId="Heading4Char">
    <w:name w:val="Heading 4 Char"/>
    <w:basedOn w:val="DefaultParagraphFont"/>
    <w:link w:val="Heading4"/>
    <w:rsid w:val="00BC2034"/>
    <w:rPr>
      <w:rFonts w:ascii="Segoe Semibold" w:eastAsiaTheme="majorEastAsia" w:hAnsi="Segoe Semibold" w:cstheme="majorBidi"/>
      <w:iCs/>
      <w:color w:val="000000" w:themeColor="text1"/>
      <w:sz w:val="32"/>
      <w:szCs w:val="24"/>
      <w:lang w:val="en-US"/>
    </w:rPr>
  </w:style>
  <w:style w:type="character" w:customStyle="1" w:styleId="Heading5Char">
    <w:name w:val="Heading 5 Char"/>
    <w:basedOn w:val="DefaultParagraphFont"/>
    <w:link w:val="Heading5"/>
    <w:uiPriority w:val="9"/>
    <w:semiHidden/>
    <w:rsid w:val="00BC2034"/>
    <w:rPr>
      <w:rFonts w:ascii="Segoe Semibold" w:eastAsiaTheme="majorEastAsia" w:hAnsi="Segoe Semibold" w:cstheme="majorBidi"/>
      <w:color w:val="000000" w:themeColor="text1"/>
      <w:sz w:val="24"/>
      <w:szCs w:val="24"/>
      <w:lang w:val="en-US"/>
    </w:rPr>
  </w:style>
  <w:style w:type="paragraph" w:customStyle="1" w:styleId="Bulletlevel1">
    <w:name w:val="Bullet level 1"/>
    <w:basedOn w:val="Normal"/>
    <w:link w:val="Bulletlevel1Char"/>
    <w:autoRedefine/>
    <w:qFormat/>
    <w:rsid w:val="00BC2034"/>
    <w:pPr>
      <w:numPr>
        <w:numId w:val="4"/>
      </w:numPr>
    </w:pPr>
    <w:rPr>
      <w:szCs w:val="24"/>
    </w:rPr>
  </w:style>
  <w:style w:type="character" w:customStyle="1" w:styleId="Bulletlevel1Char">
    <w:name w:val="Bullet level 1 Char"/>
    <w:basedOn w:val="DefaultParagraphFont"/>
    <w:link w:val="Bulletlevel1"/>
    <w:rsid w:val="00BC2034"/>
    <w:rPr>
      <w:rFonts w:ascii="Segoe UI" w:hAnsi="Segoe UI"/>
      <w:color w:val="000000" w:themeColor="text1"/>
      <w:sz w:val="24"/>
      <w:szCs w:val="24"/>
      <w:lang w:val="en-US"/>
    </w:rPr>
  </w:style>
  <w:style w:type="table" w:styleId="TableGrid">
    <w:name w:val="Table Grid"/>
    <w:basedOn w:val="TableNormal"/>
    <w:uiPriority w:val="39"/>
    <w:rsid w:val="00BC2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link w:val="TableHeadingChar"/>
    <w:autoRedefine/>
    <w:rsid w:val="00BC2034"/>
    <w:pPr>
      <w:spacing w:after="0" w:line="240" w:lineRule="auto"/>
    </w:pPr>
    <w:rPr>
      <w:rFonts w:ascii="Segoe UI Semibold" w:hAnsi="Segoe UI Semibold"/>
      <w:bCs/>
      <w:color w:val="FFFFFF" w:themeColor="background1"/>
      <w:sz w:val="24"/>
      <w:lang w:val="en-US"/>
    </w:rPr>
  </w:style>
  <w:style w:type="character" w:styleId="CommentReference">
    <w:name w:val="annotation reference"/>
    <w:basedOn w:val="DefaultParagraphFont"/>
    <w:uiPriority w:val="99"/>
    <w:semiHidden/>
    <w:unhideWhenUsed/>
    <w:rsid w:val="00BC2034"/>
    <w:rPr>
      <w:sz w:val="16"/>
      <w:szCs w:val="16"/>
    </w:rPr>
  </w:style>
  <w:style w:type="character" w:customStyle="1" w:styleId="TableHeadingChar">
    <w:name w:val="Table Heading Char"/>
    <w:basedOn w:val="DefaultParagraphFont"/>
    <w:link w:val="TableHeading"/>
    <w:rsid w:val="00BC2034"/>
    <w:rPr>
      <w:rFonts w:ascii="Segoe UI Semibold" w:hAnsi="Segoe UI Semibold"/>
      <w:bCs/>
      <w:color w:val="FFFFFF" w:themeColor="background1"/>
      <w:sz w:val="24"/>
      <w:lang w:val="en-US"/>
    </w:rPr>
  </w:style>
  <w:style w:type="paragraph" w:styleId="CommentText">
    <w:name w:val="annotation text"/>
    <w:basedOn w:val="Normal"/>
    <w:link w:val="CommentTextChar"/>
    <w:uiPriority w:val="99"/>
    <w:semiHidden/>
    <w:rsid w:val="00BC2034"/>
    <w:pPr>
      <w:spacing w:before="120" w:after="0"/>
    </w:pPr>
    <w:rPr>
      <w:rFonts w:ascii="Segoe" w:hAnsi="Segoe"/>
      <w:sz w:val="20"/>
      <w:szCs w:val="20"/>
    </w:rPr>
  </w:style>
  <w:style w:type="character" w:customStyle="1" w:styleId="CommentTextChar">
    <w:name w:val="Comment Text Char"/>
    <w:basedOn w:val="DefaultParagraphFont"/>
    <w:link w:val="CommentText"/>
    <w:uiPriority w:val="99"/>
    <w:semiHidden/>
    <w:rsid w:val="00BC2034"/>
    <w:rPr>
      <w:rFonts w:ascii="Segoe" w:hAnsi="Segoe"/>
      <w:color w:val="000000" w:themeColor="text1"/>
      <w:sz w:val="20"/>
      <w:szCs w:val="20"/>
      <w:lang w:val="en-US"/>
    </w:rPr>
  </w:style>
  <w:style w:type="paragraph" w:customStyle="1" w:styleId="Readeraids">
    <w:name w:val="Reader aids"/>
    <w:next w:val="Normal"/>
    <w:autoRedefine/>
    <w:qFormat/>
    <w:rsid w:val="00BC2034"/>
    <w:pPr>
      <w:spacing w:before="120" w:after="120" w:line="240" w:lineRule="auto"/>
    </w:pPr>
    <w:rPr>
      <w:rFonts w:ascii="Segoe UI" w:eastAsia="Times New Roman" w:hAnsi="Segoe UI" w:cs="Times New Roman"/>
      <w:b/>
      <w:color w:val="000000"/>
      <w:sz w:val="24"/>
      <w:szCs w:val="24"/>
      <w:lang w:val="en-US"/>
    </w:rPr>
  </w:style>
  <w:style w:type="paragraph" w:styleId="BalloonText">
    <w:name w:val="Balloon Text"/>
    <w:basedOn w:val="Normal"/>
    <w:link w:val="BalloonTextChar"/>
    <w:uiPriority w:val="99"/>
    <w:semiHidden/>
    <w:unhideWhenUsed/>
    <w:locked/>
    <w:rsid w:val="00BC2034"/>
    <w:pPr>
      <w:spacing w:after="0"/>
    </w:pPr>
    <w:rPr>
      <w:rFonts w:cs="Segoe UI"/>
      <w:sz w:val="18"/>
      <w:szCs w:val="18"/>
    </w:rPr>
  </w:style>
  <w:style w:type="character" w:customStyle="1" w:styleId="BalloonTextChar">
    <w:name w:val="Balloon Text Char"/>
    <w:basedOn w:val="DefaultParagraphFont"/>
    <w:link w:val="BalloonText"/>
    <w:uiPriority w:val="99"/>
    <w:semiHidden/>
    <w:rsid w:val="00BC2034"/>
    <w:rPr>
      <w:rFonts w:ascii="Segoe UI" w:hAnsi="Segoe UI" w:cs="Segoe UI"/>
      <w:color w:val="000000" w:themeColor="text1"/>
      <w:sz w:val="18"/>
      <w:szCs w:val="18"/>
      <w:lang w:val="en-US"/>
    </w:rPr>
  </w:style>
  <w:style w:type="paragraph" w:styleId="Header">
    <w:name w:val="header"/>
    <w:link w:val="HeaderChar"/>
    <w:rsid w:val="00BC2034"/>
    <w:pPr>
      <w:tabs>
        <w:tab w:val="center" w:pos="4680"/>
        <w:tab w:val="right" w:pos="9360"/>
      </w:tabs>
      <w:spacing w:after="0"/>
    </w:pPr>
    <w:rPr>
      <w:rFonts w:ascii="Segoe UI" w:hAnsi="Segoe UI"/>
      <w:color w:val="000000" w:themeColor="text1"/>
      <w:sz w:val="24"/>
      <w:lang w:val="en-US"/>
    </w:rPr>
  </w:style>
  <w:style w:type="character" w:customStyle="1" w:styleId="HeaderChar">
    <w:name w:val="Header Char"/>
    <w:basedOn w:val="DefaultParagraphFont"/>
    <w:link w:val="Header"/>
    <w:rsid w:val="00BC2034"/>
    <w:rPr>
      <w:rFonts w:ascii="Segoe UI" w:hAnsi="Segoe UI"/>
      <w:color w:val="000000" w:themeColor="text1"/>
      <w:sz w:val="24"/>
      <w:lang w:val="en-US"/>
    </w:rPr>
  </w:style>
  <w:style w:type="paragraph" w:styleId="Footer">
    <w:name w:val="footer"/>
    <w:basedOn w:val="Normal"/>
    <w:link w:val="FooterChar"/>
    <w:rsid w:val="00BC2034"/>
    <w:pPr>
      <w:tabs>
        <w:tab w:val="center" w:pos="4680"/>
        <w:tab w:val="right" w:pos="9360"/>
      </w:tabs>
      <w:spacing w:after="0"/>
    </w:pPr>
  </w:style>
  <w:style w:type="character" w:customStyle="1" w:styleId="FooterChar">
    <w:name w:val="Footer Char"/>
    <w:basedOn w:val="DefaultParagraphFont"/>
    <w:link w:val="Footer"/>
    <w:rsid w:val="00BC2034"/>
    <w:rPr>
      <w:rFonts w:ascii="Segoe UI" w:hAnsi="Segoe UI"/>
      <w:color w:val="000000" w:themeColor="text1"/>
      <w:sz w:val="24"/>
      <w:lang w:val="en-US"/>
    </w:rPr>
  </w:style>
  <w:style w:type="character" w:styleId="PlaceholderText">
    <w:name w:val="Placeholder Text"/>
    <w:basedOn w:val="DefaultParagraphFont"/>
    <w:uiPriority w:val="99"/>
    <w:semiHidden/>
    <w:rsid w:val="00BC2034"/>
    <w:rPr>
      <w:color w:val="808080"/>
    </w:rPr>
  </w:style>
  <w:style w:type="paragraph" w:customStyle="1" w:styleId="TableContent">
    <w:name w:val="Table Content"/>
    <w:link w:val="TableContentChar"/>
    <w:autoRedefine/>
    <w:rsid w:val="00BC2034"/>
    <w:pPr>
      <w:spacing w:after="0" w:line="240" w:lineRule="auto"/>
    </w:pPr>
    <w:rPr>
      <w:rFonts w:ascii="Segoe UI" w:hAnsi="Segoe UI" w:cs="Segoe UI"/>
      <w:color w:val="000000" w:themeColor="text1"/>
      <w:sz w:val="24"/>
      <w:szCs w:val="18"/>
      <w:lang w:val="en-US"/>
    </w:rPr>
  </w:style>
  <w:style w:type="character" w:customStyle="1" w:styleId="TableContentChar">
    <w:name w:val="Table Content Char"/>
    <w:basedOn w:val="DefaultParagraphFont"/>
    <w:link w:val="TableContent"/>
    <w:rsid w:val="00BC2034"/>
    <w:rPr>
      <w:rFonts w:ascii="Segoe UI" w:hAnsi="Segoe UI" w:cs="Segoe UI"/>
      <w:color w:val="000000" w:themeColor="text1"/>
      <w:sz w:val="24"/>
      <w:szCs w:val="18"/>
      <w:lang w:val="en-US"/>
    </w:rPr>
  </w:style>
  <w:style w:type="character" w:customStyle="1" w:styleId="ModuleTitle2Char">
    <w:name w:val="Module Title 2 Char"/>
    <w:basedOn w:val="CourseTitleChar"/>
    <w:link w:val="ModuleTitle2"/>
    <w:semiHidden/>
    <w:rsid w:val="00BC2034"/>
    <w:rPr>
      <w:rFonts w:ascii="Segoe UI Semibold" w:hAnsi="Segoe UI Semibold" w:cs="Segoe UI Semibold"/>
      <w:color w:val="FFFFFF" w:themeColor="background1"/>
      <w:sz w:val="40"/>
      <w:szCs w:val="40"/>
      <w:lang w:val="en-US"/>
    </w:rPr>
  </w:style>
  <w:style w:type="paragraph" w:styleId="ListParagraph">
    <w:name w:val="List Paragraph"/>
    <w:basedOn w:val="Normal"/>
    <w:autoRedefine/>
    <w:uiPriority w:val="34"/>
    <w:qFormat/>
    <w:rsid w:val="00BC2034"/>
    <w:pPr>
      <w:ind w:left="360"/>
      <w:contextualSpacing/>
    </w:pPr>
  </w:style>
  <w:style w:type="character" w:customStyle="1" w:styleId="Heading6Char">
    <w:name w:val="Heading 6 Char"/>
    <w:basedOn w:val="DefaultParagraphFont"/>
    <w:link w:val="Heading6"/>
    <w:uiPriority w:val="9"/>
    <w:semiHidden/>
    <w:rsid w:val="00BC2034"/>
    <w:rPr>
      <w:rFonts w:asciiTheme="majorHAnsi" w:eastAsiaTheme="majorEastAsia" w:hAnsiTheme="majorHAnsi" w:cstheme="majorBidi"/>
      <w:color w:val="1F3763" w:themeColor="accent1" w:themeShade="7F"/>
      <w:sz w:val="24"/>
      <w:lang w:val="en-US"/>
    </w:rPr>
  </w:style>
  <w:style w:type="paragraph" w:styleId="TOC1">
    <w:name w:val="toc 1"/>
    <w:basedOn w:val="Normal"/>
    <w:next w:val="Normal"/>
    <w:autoRedefine/>
    <w:rsid w:val="00BC2034"/>
    <w:pPr>
      <w:spacing w:after="100"/>
    </w:pPr>
  </w:style>
  <w:style w:type="paragraph" w:styleId="TOC3">
    <w:name w:val="toc 3"/>
    <w:basedOn w:val="Normal"/>
    <w:next w:val="Normal"/>
    <w:autoRedefine/>
    <w:rsid w:val="00BC2034"/>
    <w:pPr>
      <w:spacing w:after="100"/>
      <w:ind w:left="480"/>
    </w:pPr>
  </w:style>
  <w:style w:type="paragraph" w:styleId="TOC2">
    <w:name w:val="toc 2"/>
    <w:basedOn w:val="Normal"/>
    <w:next w:val="Normal"/>
    <w:autoRedefine/>
    <w:rsid w:val="00BC2034"/>
    <w:pPr>
      <w:spacing w:after="100"/>
      <w:ind w:left="240"/>
    </w:pPr>
  </w:style>
  <w:style w:type="character" w:styleId="Hyperlink">
    <w:name w:val="Hyperlink"/>
    <w:basedOn w:val="DefaultParagraphFont"/>
    <w:qFormat/>
    <w:rsid w:val="00BC2034"/>
    <w:rPr>
      <w:color w:val="0563C1" w:themeColor="hyperlink"/>
      <w:u w:val="single"/>
    </w:rPr>
  </w:style>
  <w:style w:type="character" w:styleId="UnresolvedMention">
    <w:name w:val="Unresolved Mention"/>
    <w:basedOn w:val="DefaultParagraphFont"/>
    <w:uiPriority w:val="99"/>
    <w:semiHidden/>
    <w:unhideWhenUsed/>
    <w:rsid w:val="00BC2034"/>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BC2034"/>
    <w:pPr>
      <w:spacing w:before="0" w:after="120"/>
    </w:pPr>
    <w:rPr>
      <w:rFonts w:ascii="Segoe UI" w:hAnsi="Segoe UI"/>
      <w:b/>
      <w:bCs/>
    </w:rPr>
  </w:style>
  <w:style w:type="character" w:customStyle="1" w:styleId="CommentSubjectChar">
    <w:name w:val="Comment Subject Char"/>
    <w:basedOn w:val="CommentTextChar"/>
    <w:link w:val="CommentSubject"/>
    <w:uiPriority w:val="99"/>
    <w:semiHidden/>
    <w:rsid w:val="00BC2034"/>
    <w:rPr>
      <w:rFonts w:ascii="Segoe UI" w:hAnsi="Segoe UI"/>
      <w:b/>
      <w:bCs/>
      <w:color w:val="000000" w:themeColor="text1"/>
      <w:sz w:val="20"/>
      <w:szCs w:val="20"/>
      <w:lang w:val="en-US"/>
    </w:rPr>
  </w:style>
  <w:style w:type="paragraph" w:customStyle="1" w:styleId="GuidancetoSME">
    <w:name w:val="Guidance to SME"/>
    <w:autoRedefine/>
    <w:qFormat/>
    <w:rsid w:val="00BC2034"/>
    <w:pPr>
      <w:numPr>
        <w:numId w:val="7"/>
      </w:numPr>
      <w:spacing w:after="40" w:line="240" w:lineRule="auto"/>
    </w:pPr>
    <w:rPr>
      <w:rFonts w:ascii="Segoe UI" w:hAnsi="Segoe UI"/>
      <w:color w:val="C45911"/>
      <w:sz w:val="24"/>
      <w:szCs w:val="24"/>
      <w:lang w:val="en-US"/>
    </w:rPr>
  </w:style>
  <w:style w:type="paragraph" w:customStyle="1" w:styleId="GuidancetoSMEsecondlevel">
    <w:name w:val="Guidance to SME second level"/>
    <w:autoRedefine/>
    <w:rsid w:val="00BC2034"/>
    <w:pPr>
      <w:numPr>
        <w:numId w:val="20"/>
      </w:numPr>
      <w:spacing w:after="40" w:line="240" w:lineRule="auto"/>
      <w:ind w:left="1080"/>
    </w:pPr>
    <w:rPr>
      <w:rFonts w:ascii="Segoe UI" w:hAnsi="Segoe UI"/>
      <w:color w:val="C45911"/>
      <w:sz w:val="24"/>
      <w:szCs w:val="24"/>
      <w:lang w:val="en-US"/>
    </w:rPr>
  </w:style>
  <w:style w:type="paragraph" w:customStyle="1" w:styleId="TableRowHeader">
    <w:name w:val="Table Row Header"/>
    <w:autoRedefine/>
    <w:rsid w:val="00BC2034"/>
    <w:pPr>
      <w:spacing w:after="40" w:line="240" w:lineRule="auto"/>
    </w:pPr>
    <w:rPr>
      <w:rFonts w:ascii="Segoe UI Semibold" w:eastAsiaTheme="majorEastAsia" w:hAnsi="Segoe UI Semibold" w:cstheme="majorBidi"/>
      <w:iCs/>
      <w:color w:val="000000" w:themeColor="text1"/>
      <w:sz w:val="24"/>
      <w:szCs w:val="24"/>
      <w:lang w:val="en-US"/>
    </w:rPr>
  </w:style>
  <w:style w:type="paragraph" w:styleId="NormalWeb">
    <w:name w:val="Normal (Web)"/>
    <w:basedOn w:val="Normal"/>
    <w:uiPriority w:val="99"/>
    <w:semiHidden/>
    <w:locked/>
    <w:rsid w:val="00BC2034"/>
    <w:pPr>
      <w:spacing w:before="100" w:beforeAutospacing="1" w:after="100" w:afterAutospacing="1"/>
    </w:pPr>
    <w:rPr>
      <w:rFonts w:ascii="Times New Roman" w:eastAsia="Times New Roman" w:hAnsi="Times New Roman" w:cs="Times New Roman"/>
      <w:color w:val="auto"/>
      <w:szCs w:val="24"/>
    </w:rPr>
  </w:style>
  <w:style w:type="paragraph" w:customStyle="1" w:styleId="Tablebullet1">
    <w:name w:val="Table bullet 1"/>
    <w:qFormat/>
    <w:rsid w:val="00BC2034"/>
    <w:pPr>
      <w:numPr>
        <w:numId w:val="17"/>
      </w:numPr>
      <w:spacing w:after="40" w:line="240" w:lineRule="auto"/>
      <w:ind w:left="360"/>
    </w:pPr>
    <w:rPr>
      <w:rFonts w:ascii="Segoe UI" w:hAnsi="Segoe UI" w:cs="Segoe UI"/>
      <w:color w:val="000000" w:themeColor="text1"/>
      <w:sz w:val="24"/>
      <w:szCs w:val="18"/>
      <w:lang w:val="en-US"/>
    </w:rPr>
  </w:style>
  <w:style w:type="paragraph" w:customStyle="1" w:styleId="Tablebullet2">
    <w:name w:val="Table bullet 2"/>
    <w:qFormat/>
    <w:rsid w:val="00BC2034"/>
    <w:pPr>
      <w:numPr>
        <w:numId w:val="18"/>
      </w:numPr>
      <w:spacing w:line="240" w:lineRule="auto"/>
    </w:pPr>
    <w:rPr>
      <w:rFonts w:ascii="Segoe UI" w:hAnsi="Segoe UI" w:cs="Segoe UI"/>
      <w:color w:val="000000" w:themeColor="text1"/>
      <w:sz w:val="24"/>
      <w:szCs w:val="18"/>
      <w:lang w:val="en-US"/>
    </w:rPr>
  </w:style>
  <w:style w:type="character" w:customStyle="1" w:styleId="Inlinebold">
    <w:name w:val="Inline bold"/>
    <w:basedOn w:val="DefaultParagraphFont"/>
    <w:uiPriority w:val="1"/>
    <w:qFormat/>
    <w:rsid w:val="00BC2034"/>
    <w:rPr>
      <w:b/>
    </w:rPr>
  </w:style>
  <w:style w:type="character" w:customStyle="1" w:styleId="Inlineitalics">
    <w:name w:val="Inline italics"/>
    <w:basedOn w:val="DefaultParagraphFont"/>
    <w:uiPriority w:val="1"/>
    <w:qFormat/>
    <w:rsid w:val="00BC2034"/>
    <w:rPr>
      <w:i/>
    </w:rPr>
  </w:style>
  <w:style w:type="paragraph" w:styleId="Caption">
    <w:name w:val="caption"/>
    <w:basedOn w:val="Normal"/>
    <w:next w:val="Normal"/>
    <w:qFormat/>
    <w:rsid w:val="00BC2034"/>
    <w:pPr>
      <w:spacing w:after="200"/>
    </w:pPr>
    <w:rPr>
      <w:i/>
      <w:iCs/>
      <w:color w:val="auto"/>
      <w:szCs w:val="18"/>
    </w:rPr>
  </w:style>
  <w:style w:type="paragraph" w:styleId="TOCHeading">
    <w:name w:val="TOC Heading"/>
    <w:basedOn w:val="Heading1"/>
    <w:next w:val="Normal"/>
    <w:qFormat/>
    <w:rsid w:val="00BC2034"/>
    <w:rPr>
      <w:sz w:val="64"/>
    </w:rPr>
  </w:style>
  <w:style w:type="paragraph" w:customStyle="1" w:styleId="Table2Header">
    <w:name w:val="Table 2 Header"/>
    <w:link w:val="Table2HeaderChar"/>
    <w:autoRedefine/>
    <w:qFormat/>
    <w:rsid w:val="00BC2034"/>
    <w:pPr>
      <w:keepNext/>
      <w:spacing w:after="0" w:line="240" w:lineRule="auto"/>
    </w:pPr>
    <w:rPr>
      <w:rFonts w:ascii="Segoe UI Semibold" w:hAnsi="Segoe UI Semibold"/>
      <w:bCs/>
      <w:color w:val="FFFFFF" w:themeColor="background1"/>
      <w:sz w:val="24"/>
      <w:lang w:val="en-US"/>
    </w:rPr>
  </w:style>
  <w:style w:type="character" w:customStyle="1" w:styleId="Table2HeaderChar">
    <w:name w:val="Table 2 Header Char"/>
    <w:basedOn w:val="DefaultParagraphFont"/>
    <w:link w:val="Table2Header"/>
    <w:rsid w:val="00BC2034"/>
    <w:rPr>
      <w:rFonts w:ascii="Segoe UI Semibold" w:hAnsi="Segoe UI Semibold"/>
      <w:bCs/>
      <w:color w:val="FFFFFF" w:themeColor="background1"/>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7654853">
      <w:bodyDiv w:val="1"/>
      <w:marLeft w:val="0"/>
      <w:marRight w:val="0"/>
      <w:marTop w:val="0"/>
      <w:marBottom w:val="0"/>
      <w:divBdr>
        <w:top w:val="none" w:sz="0" w:space="0" w:color="auto"/>
        <w:left w:val="none" w:sz="0" w:space="0" w:color="auto"/>
        <w:bottom w:val="none" w:sz="0" w:space="0" w:color="auto"/>
        <w:right w:val="none" w:sz="0" w:space="0" w:color="auto"/>
      </w:divBdr>
      <w:divsChild>
        <w:div w:id="438960903">
          <w:marLeft w:val="0"/>
          <w:marRight w:val="0"/>
          <w:marTop w:val="0"/>
          <w:marBottom w:val="0"/>
          <w:divBdr>
            <w:top w:val="none" w:sz="0" w:space="0" w:color="auto"/>
            <w:left w:val="none" w:sz="0" w:space="0" w:color="auto"/>
            <w:bottom w:val="none" w:sz="0" w:space="0" w:color="auto"/>
            <w:right w:val="none" w:sz="0" w:space="0" w:color="auto"/>
          </w:divBdr>
        </w:div>
      </w:divsChild>
    </w:div>
    <w:div w:id="490415920">
      <w:bodyDiv w:val="1"/>
      <w:marLeft w:val="0"/>
      <w:marRight w:val="0"/>
      <w:marTop w:val="0"/>
      <w:marBottom w:val="0"/>
      <w:divBdr>
        <w:top w:val="none" w:sz="0" w:space="0" w:color="auto"/>
        <w:left w:val="none" w:sz="0" w:space="0" w:color="auto"/>
        <w:bottom w:val="none" w:sz="0" w:space="0" w:color="auto"/>
        <w:right w:val="none" w:sz="0" w:space="0" w:color="auto"/>
      </w:divBdr>
      <w:divsChild>
        <w:div w:id="649335516">
          <w:marLeft w:val="0"/>
          <w:marRight w:val="0"/>
          <w:marTop w:val="0"/>
          <w:marBottom w:val="0"/>
          <w:divBdr>
            <w:top w:val="none" w:sz="0" w:space="0" w:color="auto"/>
            <w:left w:val="none" w:sz="0" w:space="0" w:color="auto"/>
            <w:bottom w:val="none" w:sz="0" w:space="0" w:color="auto"/>
            <w:right w:val="none" w:sz="0" w:space="0" w:color="auto"/>
          </w:divBdr>
        </w:div>
      </w:divsChild>
    </w:div>
    <w:div w:id="588924811">
      <w:bodyDiv w:val="1"/>
      <w:marLeft w:val="0"/>
      <w:marRight w:val="0"/>
      <w:marTop w:val="0"/>
      <w:marBottom w:val="0"/>
      <w:divBdr>
        <w:top w:val="none" w:sz="0" w:space="0" w:color="auto"/>
        <w:left w:val="none" w:sz="0" w:space="0" w:color="auto"/>
        <w:bottom w:val="none" w:sz="0" w:space="0" w:color="auto"/>
        <w:right w:val="none" w:sz="0" w:space="0" w:color="auto"/>
      </w:divBdr>
      <w:divsChild>
        <w:div w:id="1538154777">
          <w:marLeft w:val="0"/>
          <w:marRight w:val="0"/>
          <w:marTop w:val="0"/>
          <w:marBottom w:val="0"/>
          <w:divBdr>
            <w:top w:val="none" w:sz="0" w:space="0" w:color="auto"/>
            <w:left w:val="none" w:sz="0" w:space="0" w:color="auto"/>
            <w:bottom w:val="none" w:sz="0" w:space="0" w:color="auto"/>
            <w:right w:val="none" w:sz="0" w:space="0" w:color="auto"/>
          </w:divBdr>
        </w:div>
      </w:divsChild>
    </w:div>
    <w:div w:id="963316786">
      <w:bodyDiv w:val="1"/>
      <w:marLeft w:val="0"/>
      <w:marRight w:val="0"/>
      <w:marTop w:val="0"/>
      <w:marBottom w:val="0"/>
      <w:divBdr>
        <w:top w:val="none" w:sz="0" w:space="0" w:color="auto"/>
        <w:left w:val="none" w:sz="0" w:space="0" w:color="auto"/>
        <w:bottom w:val="none" w:sz="0" w:space="0" w:color="auto"/>
        <w:right w:val="none" w:sz="0" w:space="0" w:color="auto"/>
      </w:divBdr>
    </w:div>
    <w:div w:id="1587306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SI\Templates\21C%20WWL%20PP_Word_Capstone_Rubric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40E2DE78094426FA7EBF4380705EDC1"/>
        <w:category>
          <w:name w:val="General"/>
          <w:gallery w:val="placeholder"/>
        </w:category>
        <w:types>
          <w:type w:val="bbPlcHdr"/>
        </w:types>
        <w:behaviors>
          <w:behavior w:val="content"/>
        </w:behaviors>
        <w:guid w:val="{CE27FA59-9D1F-47D2-8316-CA11473C012F}"/>
      </w:docPartPr>
      <w:docPartBody>
        <w:p w:rsidR="00F42739" w:rsidRDefault="005C1EA0" w:rsidP="005C1EA0">
          <w:pPr>
            <w:pStyle w:val="C40E2DE78094426FA7EBF4380705EDC14"/>
          </w:pPr>
          <w:r>
            <w:rPr>
              <w:rStyle w:val="PlaceholderText"/>
            </w:rPr>
            <w:t xml:space="preserve">Select </w:t>
          </w:r>
          <w:r w:rsidRPr="00CB5AB6">
            <w:rPr>
              <w:rStyle w:val="PlaceholderText"/>
            </w:rPr>
            <w:t>here to enter text.</w:t>
          </w:r>
        </w:p>
      </w:docPartBody>
    </w:docPart>
    <w:docPart>
      <w:docPartPr>
        <w:name w:val="13FFA9F0B9804E5CB91430C5AF0AAF6A"/>
        <w:category>
          <w:name w:val="General"/>
          <w:gallery w:val="placeholder"/>
        </w:category>
        <w:types>
          <w:type w:val="bbPlcHdr"/>
        </w:types>
        <w:behaviors>
          <w:behavior w:val="content"/>
        </w:behaviors>
        <w:guid w:val="{6F510B47-FCE5-427D-9560-1F45F214A8D4}"/>
      </w:docPartPr>
      <w:docPartBody>
        <w:p w:rsidR="00F42739" w:rsidRDefault="005C1EA0" w:rsidP="005C1EA0">
          <w:pPr>
            <w:pStyle w:val="13FFA9F0B9804E5CB91430C5AF0AAF6A4"/>
          </w:pPr>
          <w:r>
            <w:rPr>
              <w:rStyle w:val="PlaceholderText"/>
            </w:rPr>
            <w:t>Select</w:t>
          </w:r>
          <w:r w:rsidRPr="00CB5AB6">
            <w:rPr>
              <w:rStyle w:val="PlaceholderText"/>
            </w:rPr>
            <w:t xml:space="preserve"> here to enter text.</w:t>
          </w:r>
        </w:p>
      </w:docPartBody>
    </w:docPart>
    <w:docPart>
      <w:docPartPr>
        <w:name w:val="07EEFD986EA740D0BF190166F393FDCE"/>
        <w:category>
          <w:name w:val="General"/>
          <w:gallery w:val="placeholder"/>
        </w:category>
        <w:types>
          <w:type w:val="bbPlcHdr"/>
        </w:types>
        <w:behaviors>
          <w:behavior w:val="content"/>
        </w:behaviors>
        <w:guid w:val="{A246F3D3-5EE4-4A54-9736-CC42C33C9A5C}"/>
      </w:docPartPr>
      <w:docPartBody>
        <w:p w:rsidR="00F42739" w:rsidRDefault="005C1EA0" w:rsidP="005C1EA0">
          <w:pPr>
            <w:pStyle w:val="07EEFD986EA740D0BF190166F393FDCE4"/>
          </w:pPr>
          <w:r>
            <w:rPr>
              <w:rStyle w:val="PlaceholderText"/>
            </w:rPr>
            <w:t>Select</w:t>
          </w:r>
          <w:r w:rsidRPr="00CB5AB6">
            <w:rPr>
              <w:rStyle w:val="PlaceholderText"/>
            </w:rPr>
            <w:t xml:space="preserve"> here to enter text.</w:t>
          </w:r>
        </w:p>
      </w:docPartBody>
    </w:docPart>
    <w:docPart>
      <w:docPartPr>
        <w:name w:val="203A3728B8AF49B88E2BA23AB9EA692B"/>
        <w:category>
          <w:name w:val="General"/>
          <w:gallery w:val="placeholder"/>
        </w:category>
        <w:types>
          <w:type w:val="bbPlcHdr"/>
        </w:types>
        <w:behaviors>
          <w:behavior w:val="content"/>
        </w:behaviors>
        <w:guid w:val="{C9E31BB3-DA72-48CF-BA3F-2178F224A6A1}"/>
      </w:docPartPr>
      <w:docPartBody>
        <w:p w:rsidR="00F42739" w:rsidRDefault="005C1EA0" w:rsidP="005C1EA0">
          <w:pPr>
            <w:pStyle w:val="203A3728B8AF49B88E2BA23AB9EA692B4"/>
          </w:pPr>
          <w:r>
            <w:rPr>
              <w:rStyle w:val="PlaceholderText"/>
            </w:rPr>
            <w:t>Select</w:t>
          </w:r>
          <w:r w:rsidRPr="00CB5AB6">
            <w:rPr>
              <w:rStyle w:val="PlaceholderText"/>
            </w:rPr>
            <w:t xml:space="preserve"> here to enter text.</w:t>
          </w:r>
        </w:p>
      </w:docPartBody>
    </w:docPart>
    <w:docPart>
      <w:docPartPr>
        <w:name w:val="FA2E755BD0754A32AA03A883EFDF1EDC"/>
        <w:category>
          <w:name w:val="General"/>
          <w:gallery w:val="placeholder"/>
        </w:category>
        <w:types>
          <w:type w:val="bbPlcHdr"/>
        </w:types>
        <w:behaviors>
          <w:behavior w:val="content"/>
        </w:behaviors>
        <w:guid w:val="{367891E6-5824-478E-A692-A5B0F2EDEACB}"/>
      </w:docPartPr>
      <w:docPartBody>
        <w:p w:rsidR="00F42739" w:rsidRDefault="005C1EA0" w:rsidP="005C1EA0">
          <w:pPr>
            <w:pStyle w:val="FA2E755BD0754A32AA03A883EFDF1EDC4"/>
          </w:pPr>
          <w:r>
            <w:rPr>
              <w:rStyle w:val="PlaceholderText"/>
            </w:rPr>
            <w:t>Select</w:t>
          </w:r>
          <w:r w:rsidRPr="00CB5AB6">
            <w:rPr>
              <w:rStyle w:val="PlaceholderText"/>
            </w:rPr>
            <w:t xml:space="preserve"> here to enter text.</w:t>
          </w:r>
        </w:p>
      </w:docPartBody>
    </w:docPart>
    <w:docPart>
      <w:docPartPr>
        <w:name w:val="891BD988C07A48A78FCE2F7F46DF470C"/>
        <w:category>
          <w:name w:val="General"/>
          <w:gallery w:val="placeholder"/>
        </w:category>
        <w:types>
          <w:type w:val="bbPlcHdr"/>
        </w:types>
        <w:behaviors>
          <w:behavior w:val="content"/>
        </w:behaviors>
        <w:guid w:val="{6C02967C-1778-4785-AC2A-CEA5CDB07191}"/>
      </w:docPartPr>
      <w:docPartBody>
        <w:p w:rsidR="00F42739" w:rsidRDefault="005C1EA0" w:rsidP="005C1EA0">
          <w:pPr>
            <w:pStyle w:val="891BD988C07A48A78FCE2F7F46DF470C4"/>
          </w:pPr>
          <w:r>
            <w:rPr>
              <w:rStyle w:val="PlaceholderText"/>
            </w:rPr>
            <w:t>Select</w:t>
          </w:r>
          <w:r w:rsidRPr="00CB5AB6">
            <w:rPr>
              <w:rStyle w:val="PlaceholderText"/>
            </w:rPr>
            <w:t xml:space="preserve"> here to enter text.</w:t>
          </w:r>
        </w:p>
      </w:docPartBody>
    </w:docPart>
    <w:docPart>
      <w:docPartPr>
        <w:name w:val="A1DE5D3BDF6E48B185EB1596F38186F7"/>
        <w:category>
          <w:name w:val="General"/>
          <w:gallery w:val="placeholder"/>
        </w:category>
        <w:types>
          <w:type w:val="bbPlcHdr"/>
        </w:types>
        <w:behaviors>
          <w:behavior w:val="content"/>
        </w:behaviors>
        <w:guid w:val="{7087F7F9-CDFA-4F1F-A318-2D97C0ABB906}"/>
      </w:docPartPr>
      <w:docPartBody>
        <w:p w:rsidR="00F42739" w:rsidRDefault="005C1EA0" w:rsidP="005C1EA0">
          <w:pPr>
            <w:pStyle w:val="A1DE5D3BDF6E48B185EB1596F38186F74"/>
          </w:pPr>
          <w:r>
            <w:rPr>
              <w:rStyle w:val="PlaceholderText"/>
            </w:rPr>
            <w:t>Select</w:t>
          </w:r>
          <w:r w:rsidRPr="00CB5AB6">
            <w:rPr>
              <w:rStyle w:val="PlaceholderText"/>
            </w:rPr>
            <w:t xml:space="preserve"> here to enter text.</w:t>
          </w:r>
        </w:p>
      </w:docPartBody>
    </w:docPart>
    <w:docPart>
      <w:docPartPr>
        <w:name w:val="6B4EDD05786A41AB939EC14765479FEE"/>
        <w:category>
          <w:name w:val="General"/>
          <w:gallery w:val="placeholder"/>
        </w:category>
        <w:types>
          <w:type w:val="bbPlcHdr"/>
        </w:types>
        <w:behaviors>
          <w:behavior w:val="content"/>
        </w:behaviors>
        <w:guid w:val="{1330FB3A-F721-4C20-B826-53A2666A36BB}"/>
      </w:docPartPr>
      <w:docPartBody>
        <w:p w:rsidR="00F00B7A" w:rsidRDefault="005C1EA0" w:rsidP="005C1EA0">
          <w:pPr>
            <w:pStyle w:val="6B4EDD05786A41AB939EC14765479FEE3"/>
          </w:pPr>
          <w:r>
            <w:rPr>
              <w:rStyle w:val="PlaceholderText"/>
            </w:rPr>
            <w:t xml:space="preserve">Select </w:t>
          </w:r>
          <w:r w:rsidRPr="00D15F80">
            <w:rPr>
              <w:rStyle w:val="PlaceholderText"/>
            </w:rPr>
            <w:t>here to enter text.</w:t>
          </w:r>
        </w:p>
      </w:docPartBody>
    </w:docPart>
    <w:docPart>
      <w:docPartPr>
        <w:name w:val="2CEE6852DFA04EEB9AC8F80583BF5FBD"/>
        <w:category>
          <w:name w:val="General"/>
          <w:gallery w:val="placeholder"/>
        </w:category>
        <w:types>
          <w:type w:val="bbPlcHdr"/>
        </w:types>
        <w:behaviors>
          <w:behavior w:val="content"/>
        </w:behaviors>
        <w:guid w:val="{C0C0544F-FEE8-4783-A245-240777030012}"/>
      </w:docPartPr>
      <w:docPartBody>
        <w:p w:rsidR="00F00B7A" w:rsidRDefault="005C1EA0" w:rsidP="005C1EA0">
          <w:pPr>
            <w:pStyle w:val="2CEE6852DFA04EEB9AC8F80583BF5FBD3"/>
          </w:pPr>
          <w:r>
            <w:rPr>
              <w:rStyle w:val="PlaceholderText"/>
            </w:rPr>
            <w:t xml:space="preserve">Select </w:t>
          </w:r>
          <w:r w:rsidRPr="00D15F80">
            <w:rPr>
              <w:rStyle w:val="PlaceholderText"/>
            </w:rPr>
            <w:t>here to enter text.</w:t>
          </w:r>
        </w:p>
      </w:docPartBody>
    </w:docPart>
    <w:docPart>
      <w:docPartPr>
        <w:name w:val="B5114AC67726409692C76AF3CE4DC418"/>
        <w:category>
          <w:name w:val="General"/>
          <w:gallery w:val="placeholder"/>
        </w:category>
        <w:types>
          <w:type w:val="bbPlcHdr"/>
        </w:types>
        <w:behaviors>
          <w:behavior w:val="content"/>
        </w:behaviors>
        <w:guid w:val="{3109CC1C-65BD-4109-BE02-201C9924B1AB}"/>
      </w:docPartPr>
      <w:docPartBody>
        <w:p w:rsidR="00F00B7A" w:rsidRDefault="005C1EA0" w:rsidP="005C1EA0">
          <w:pPr>
            <w:pStyle w:val="B5114AC67726409692C76AF3CE4DC4183"/>
          </w:pPr>
          <w:r>
            <w:rPr>
              <w:rStyle w:val="PlaceholderText"/>
            </w:rPr>
            <w:t xml:space="preserve">Select </w:t>
          </w:r>
          <w:r w:rsidRPr="00D15F80">
            <w:rPr>
              <w:rStyle w:val="PlaceholderText"/>
            </w:rPr>
            <w:t>here to enter text.</w:t>
          </w:r>
        </w:p>
      </w:docPartBody>
    </w:docPart>
    <w:docPart>
      <w:docPartPr>
        <w:name w:val="4B80394E1F844C6EA729B6F3C43175D7"/>
        <w:category>
          <w:name w:val="General"/>
          <w:gallery w:val="placeholder"/>
        </w:category>
        <w:types>
          <w:type w:val="bbPlcHdr"/>
        </w:types>
        <w:behaviors>
          <w:behavior w:val="content"/>
        </w:behaviors>
        <w:guid w:val="{23A5F829-64A3-4BC8-A673-C8D5C337DEBD}"/>
      </w:docPartPr>
      <w:docPartBody>
        <w:p w:rsidR="00F00B7A" w:rsidRDefault="005C1EA0" w:rsidP="005C1EA0">
          <w:pPr>
            <w:pStyle w:val="4B80394E1F844C6EA729B6F3C43175D73"/>
          </w:pPr>
          <w:r>
            <w:rPr>
              <w:rStyle w:val="PlaceholderText"/>
            </w:rPr>
            <w:t xml:space="preserve">Select </w:t>
          </w:r>
          <w:r w:rsidRPr="00D15F80">
            <w:rPr>
              <w:rStyle w:val="PlaceholderText"/>
            </w:rPr>
            <w:t>here to enter text.</w:t>
          </w:r>
        </w:p>
      </w:docPartBody>
    </w:docPart>
    <w:docPart>
      <w:docPartPr>
        <w:name w:val="C99765780FAB4354BB5BA1EE5AFBF634"/>
        <w:category>
          <w:name w:val="General"/>
          <w:gallery w:val="placeholder"/>
        </w:category>
        <w:types>
          <w:type w:val="bbPlcHdr"/>
        </w:types>
        <w:behaviors>
          <w:behavior w:val="content"/>
        </w:behaviors>
        <w:guid w:val="{D29FE113-41D2-4D25-9A18-13ED60C12426}"/>
      </w:docPartPr>
      <w:docPartBody>
        <w:p w:rsidR="00F00B7A" w:rsidRDefault="005C1EA0" w:rsidP="005C1EA0">
          <w:pPr>
            <w:pStyle w:val="C99765780FAB4354BB5BA1EE5AFBF6343"/>
          </w:pPr>
          <w:r>
            <w:rPr>
              <w:rStyle w:val="PlaceholderText"/>
            </w:rPr>
            <w:t>Select</w:t>
          </w:r>
          <w:r w:rsidRPr="00D15F80">
            <w:rPr>
              <w:rStyle w:val="PlaceholderText"/>
            </w:rPr>
            <w:t xml:space="preserve"> here to enter text.</w:t>
          </w:r>
          <w:r>
            <w:rPr>
              <w:rStyle w:val="PlaceholderText"/>
            </w:rPr>
            <w:t xml:space="preserve">                                                                </w:t>
          </w:r>
        </w:p>
      </w:docPartBody>
    </w:docPart>
    <w:docPart>
      <w:docPartPr>
        <w:name w:val="8AC31A9DCA914DF99E0332D049728467"/>
        <w:category>
          <w:name w:val="General"/>
          <w:gallery w:val="placeholder"/>
        </w:category>
        <w:types>
          <w:type w:val="bbPlcHdr"/>
        </w:types>
        <w:behaviors>
          <w:behavior w:val="content"/>
        </w:behaviors>
        <w:guid w:val="{5D9CE430-9405-421E-9A64-8338C9A501BD}"/>
      </w:docPartPr>
      <w:docPartBody>
        <w:p w:rsidR="00F00B7A" w:rsidRDefault="005C1EA0" w:rsidP="005C1EA0">
          <w:pPr>
            <w:pStyle w:val="8AC31A9DCA914DF99E0332D0497284672"/>
          </w:pPr>
          <w:r>
            <w:rPr>
              <w:rStyle w:val="PlaceholderText"/>
            </w:rPr>
            <w:t>Select</w:t>
          </w:r>
          <w:r w:rsidRPr="00D15F80">
            <w:rPr>
              <w:rStyle w:val="PlaceholderText"/>
            </w:rPr>
            <w:t xml:space="preserve"> here to enter text.</w:t>
          </w:r>
          <w:r>
            <w:rPr>
              <w:rStyle w:val="PlaceholderText"/>
            </w:rPr>
            <w:t xml:space="preserve">                                                                </w:t>
          </w:r>
        </w:p>
      </w:docPartBody>
    </w:docPart>
    <w:docPart>
      <w:docPartPr>
        <w:name w:val="3146C493080347619EA68A731FEE3030"/>
        <w:category>
          <w:name w:val="General"/>
          <w:gallery w:val="placeholder"/>
        </w:category>
        <w:types>
          <w:type w:val="bbPlcHdr"/>
        </w:types>
        <w:behaviors>
          <w:behavior w:val="content"/>
        </w:behaviors>
        <w:guid w:val="{D70282BF-F628-4E25-8628-1DF863BCD76C}"/>
      </w:docPartPr>
      <w:docPartBody>
        <w:p w:rsidR="00F00B7A" w:rsidRDefault="005C1EA0" w:rsidP="005C1EA0">
          <w:pPr>
            <w:pStyle w:val="3146C493080347619EA68A731FEE30302"/>
          </w:pPr>
          <w:r>
            <w:rPr>
              <w:rStyle w:val="PlaceholderText"/>
            </w:rPr>
            <w:t>Select</w:t>
          </w:r>
          <w:r w:rsidRPr="00D15F80">
            <w:rPr>
              <w:rStyle w:val="PlaceholderText"/>
            </w:rPr>
            <w:t xml:space="preserve"> here to enter text.</w:t>
          </w:r>
          <w:r>
            <w:rPr>
              <w:rStyle w:val="PlaceholderText"/>
            </w:rPr>
            <w:t xml:space="preserve">                                                               </w:t>
          </w:r>
        </w:p>
      </w:docPartBody>
    </w:docPart>
    <w:docPart>
      <w:docPartPr>
        <w:name w:val="E6FF4541656A43CC93134397B10A0D2C"/>
        <w:category>
          <w:name w:val="General"/>
          <w:gallery w:val="placeholder"/>
        </w:category>
        <w:types>
          <w:type w:val="bbPlcHdr"/>
        </w:types>
        <w:behaviors>
          <w:behavior w:val="content"/>
        </w:behaviors>
        <w:guid w:val="{E8E6B2A2-F200-45B5-96E0-A1FCA5DD8867}"/>
      </w:docPartPr>
      <w:docPartBody>
        <w:p w:rsidR="00F00B7A" w:rsidRDefault="005C1EA0" w:rsidP="005C1EA0">
          <w:pPr>
            <w:pStyle w:val="E6FF4541656A43CC93134397B10A0D2C2"/>
          </w:pPr>
          <w:r>
            <w:rPr>
              <w:rStyle w:val="PlaceholderText"/>
            </w:rPr>
            <w:t>Select</w:t>
          </w:r>
          <w:r w:rsidRPr="00D15F80">
            <w:rPr>
              <w:rStyle w:val="PlaceholderText"/>
            </w:rPr>
            <w:t xml:space="preserve"> here to enter text.</w:t>
          </w:r>
          <w:r>
            <w:rPr>
              <w:rStyle w:val="PlaceholderText"/>
            </w:rPr>
            <w:t xml:space="preserve">                                                               </w:t>
          </w:r>
        </w:p>
      </w:docPartBody>
    </w:docPart>
    <w:docPart>
      <w:docPartPr>
        <w:name w:val="CF8FEF4BA2444996AC2DE9E35D8BE5A3"/>
        <w:category>
          <w:name w:val="General"/>
          <w:gallery w:val="placeholder"/>
        </w:category>
        <w:types>
          <w:type w:val="bbPlcHdr"/>
        </w:types>
        <w:behaviors>
          <w:behavior w:val="content"/>
        </w:behaviors>
        <w:guid w:val="{77784029-E222-4826-8087-8B6E2CAB9653}"/>
      </w:docPartPr>
      <w:docPartBody>
        <w:p w:rsidR="00F00B7A" w:rsidRDefault="005C1EA0" w:rsidP="005C1EA0">
          <w:pPr>
            <w:pStyle w:val="CF8FEF4BA2444996AC2DE9E35D8BE5A32"/>
          </w:pPr>
          <w:r>
            <w:rPr>
              <w:rStyle w:val="PlaceholderText"/>
            </w:rPr>
            <w:t>Select</w:t>
          </w:r>
          <w:r w:rsidRPr="00D15F80">
            <w:rPr>
              <w:rStyle w:val="PlaceholderText"/>
            </w:rPr>
            <w:t xml:space="preserve"> here to enter text.</w:t>
          </w:r>
          <w:r>
            <w:rPr>
              <w:rStyle w:val="PlaceholderText"/>
            </w:rPr>
            <w:t xml:space="preserve">                                                               </w:t>
          </w:r>
        </w:p>
      </w:docPartBody>
    </w:docPart>
    <w:docPart>
      <w:docPartPr>
        <w:name w:val="5E667AE8A9614F92AA8362A77FB114CA"/>
        <w:category>
          <w:name w:val="General"/>
          <w:gallery w:val="placeholder"/>
        </w:category>
        <w:types>
          <w:type w:val="bbPlcHdr"/>
        </w:types>
        <w:behaviors>
          <w:behavior w:val="content"/>
        </w:behaviors>
        <w:guid w:val="{82C16488-8CDF-40CF-8411-CF60E17B22C2}"/>
      </w:docPartPr>
      <w:docPartBody>
        <w:p w:rsidR="00F00B7A" w:rsidRDefault="005C1EA0" w:rsidP="005C1EA0">
          <w:pPr>
            <w:pStyle w:val="5E667AE8A9614F92AA8362A77FB114CA2"/>
          </w:pPr>
          <w:r>
            <w:rPr>
              <w:rStyle w:val="PlaceholderText"/>
            </w:rPr>
            <w:t>Select</w:t>
          </w:r>
          <w:r w:rsidRPr="00D15F80">
            <w:rPr>
              <w:rStyle w:val="PlaceholderText"/>
            </w:rPr>
            <w:t xml:space="preserve"> here to enter text.</w:t>
          </w:r>
          <w:r>
            <w:rPr>
              <w:rStyle w:val="PlaceholderText"/>
            </w:rPr>
            <w:t xml:space="preserve">                                                               </w:t>
          </w:r>
        </w:p>
      </w:docPartBody>
    </w:docPart>
    <w:docPart>
      <w:docPartPr>
        <w:name w:val="4378BB4E394442E68AAEFCE7B3934AC8"/>
        <w:category>
          <w:name w:val="General"/>
          <w:gallery w:val="placeholder"/>
        </w:category>
        <w:types>
          <w:type w:val="bbPlcHdr"/>
        </w:types>
        <w:behaviors>
          <w:behavior w:val="content"/>
        </w:behaviors>
        <w:guid w:val="{491F8E23-D752-4697-9487-5A894951D3AB}"/>
      </w:docPartPr>
      <w:docPartBody>
        <w:p w:rsidR="00F00B7A" w:rsidRDefault="005C1EA0" w:rsidP="005C1EA0">
          <w:pPr>
            <w:pStyle w:val="4378BB4E394442E68AAEFCE7B3934AC82"/>
          </w:pPr>
          <w:r>
            <w:rPr>
              <w:rStyle w:val="PlaceholderText"/>
            </w:rPr>
            <w:t>Select</w:t>
          </w:r>
          <w:r w:rsidRPr="00D15F80">
            <w:rPr>
              <w:rStyle w:val="PlaceholderText"/>
            </w:rPr>
            <w:t xml:space="preserve"> here to enter text.</w:t>
          </w:r>
          <w:r>
            <w:rPr>
              <w:rStyle w:val="PlaceholderText"/>
            </w:rPr>
            <w:t xml:space="preserve">                                                               </w:t>
          </w:r>
        </w:p>
      </w:docPartBody>
    </w:docPart>
    <w:docPart>
      <w:docPartPr>
        <w:name w:val="C6997423B183405FAB1E5E8D83B28BB2"/>
        <w:category>
          <w:name w:val="General"/>
          <w:gallery w:val="placeholder"/>
        </w:category>
        <w:types>
          <w:type w:val="bbPlcHdr"/>
        </w:types>
        <w:behaviors>
          <w:behavior w:val="content"/>
        </w:behaviors>
        <w:guid w:val="{E8BF595D-A8BB-45A3-B87F-5263C340ECCF}"/>
      </w:docPartPr>
      <w:docPartBody>
        <w:p w:rsidR="00F00B7A" w:rsidRDefault="005C1EA0" w:rsidP="005C1EA0">
          <w:pPr>
            <w:pStyle w:val="C6997423B183405FAB1E5E8D83B28BB22"/>
          </w:pPr>
          <w:r>
            <w:rPr>
              <w:rStyle w:val="PlaceholderText"/>
            </w:rPr>
            <w:t>Select</w:t>
          </w:r>
          <w:r w:rsidRPr="00D15F80">
            <w:rPr>
              <w:rStyle w:val="PlaceholderText"/>
            </w:rPr>
            <w:t xml:space="preserve"> here to enter text.</w:t>
          </w:r>
          <w:r>
            <w:rPr>
              <w:rStyle w:val="PlaceholderText"/>
            </w:rPr>
            <w:t xml:space="preserve">                                                               </w:t>
          </w:r>
        </w:p>
      </w:docPartBody>
    </w:docPart>
    <w:docPart>
      <w:docPartPr>
        <w:name w:val="E3745ACCA96144B884C672DB7AF96963"/>
        <w:category>
          <w:name w:val="General"/>
          <w:gallery w:val="placeholder"/>
        </w:category>
        <w:types>
          <w:type w:val="bbPlcHdr"/>
        </w:types>
        <w:behaviors>
          <w:behavior w:val="content"/>
        </w:behaviors>
        <w:guid w:val="{46648B48-39D0-4599-94F4-77B243440C88}"/>
      </w:docPartPr>
      <w:docPartBody>
        <w:p w:rsidR="00061B10" w:rsidRDefault="005C1EA0" w:rsidP="005C1EA0">
          <w:pPr>
            <w:pStyle w:val="E3745ACCA96144B884C672DB7AF969632"/>
          </w:pPr>
          <w:r>
            <w:rPr>
              <w:rStyle w:val="PlaceholderText"/>
            </w:rPr>
            <w:t xml:space="preserve">Select </w:t>
          </w:r>
          <w:r w:rsidRPr="00977051">
            <w:rPr>
              <w:rStyle w:val="PlaceholderText"/>
            </w:rPr>
            <w:t>here to enter text.</w:t>
          </w:r>
        </w:p>
      </w:docPartBody>
    </w:docPart>
    <w:docPart>
      <w:docPartPr>
        <w:name w:val="F53879299B554D7E8C558ED3CEF07CBC"/>
        <w:category>
          <w:name w:val="General"/>
          <w:gallery w:val="placeholder"/>
        </w:category>
        <w:types>
          <w:type w:val="bbPlcHdr"/>
        </w:types>
        <w:behaviors>
          <w:behavior w:val="content"/>
        </w:behaviors>
        <w:guid w:val="{E8A8B5DE-22A7-4AFD-94AB-6C56C297C508}"/>
      </w:docPartPr>
      <w:docPartBody>
        <w:p w:rsidR="00061B10" w:rsidRDefault="005C1EA0" w:rsidP="005C1EA0">
          <w:pPr>
            <w:pStyle w:val="F53879299B554D7E8C558ED3CEF07CBC2"/>
          </w:pPr>
          <w:r>
            <w:rPr>
              <w:rStyle w:val="PlaceholderText"/>
              <w:rFonts w:ascii="Segoe UI" w:hAnsi="Segoe UI" w:cs="Segoe UI"/>
            </w:rPr>
            <w:t xml:space="preserve">Select </w:t>
          </w:r>
          <w:r w:rsidRPr="00D02907">
            <w:rPr>
              <w:rStyle w:val="PlaceholderText"/>
              <w:rFonts w:ascii="Segoe UI" w:hAnsi="Segoe UI" w:cs="Segoe UI"/>
            </w:rPr>
            <w:t>here to enter text.</w:t>
          </w:r>
        </w:p>
      </w:docPartBody>
    </w:docPart>
    <w:docPart>
      <w:docPartPr>
        <w:name w:val="86F8E39793404201B4DC78C3DC0D567A"/>
        <w:category>
          <w:name w:val="General"/>
          <w:gallery w:val="placeholder"/>
        </w:category>
        <w:types>
          <w:type w:val="bbPlcHdr"/>
        </w:types>
        <w:behaviors>
          <w:behavior w:val="content"/>
        </w:behaviors>
        <w:guid w:val="{B9E07AAA-05E0-4915-90AF-1A8586B8A27F}"/>
      </w:docPartPr>
      <w:docPartBody>
        <w:p w:rsidR="00061B10" w:rsidRDefault="005C1EA0" w:rsidP="005C1EA0">
          <w:pPr>
            <w:pStyle w:val="86F8E39793404201B4DC78C3DC0D567A2"/>
          </w:pPr>
          <w:r>
            <w:rPr>
              <w:rStyle w:val="PlaceholderText"/>
            </w:rPr>
            <w:t xml:space="preserve">Select </w:t>
          </w:r>
          <w:r w:rsidRPr="00977051">
            <w:rPr>
              <w:rStyle w:val="PlaceholderText"/>
            </w:rPr>
            <w:t>here to enter text.</w:t>
          </w:r>
        </w:p>
      </w:docPartBody>
    </w:docPart>
    <w:docPart>
      <w:docPartPr>
        <w:name w:val="7D14EDEBCA504F899BDD727225F2B897"/>
        <w:category>
          <w:name w:val="General"/>
          <w:gallery w:val="placeholder"/>
        </w:category>
        <w:types>
          <w:type w:val="bbPlcHdr"/>
        </w:types>
        <w:behaviors>
          <w:behavior w:val="content"/>
        </w:behaviors>
        <w:guid w:val="{581979E7-1A92-4BDC-88D0-743069CB237D}"/>
      </w:docPartPr>
      <w:docPartBody>
        <w:p w:rsidR="00061B10" w:rsidRDefault="005C1EA0" w:rsidP="005C1EA0">
          <w:pPr>
            <w:pStyle w:val="7D14EDEBCA504F899BDD727225F2B8972"/>
          </w:pPr>
          <w:r>
            <w:rPr>
              <w:rStyle w:val="PlaceholderText"/>
            </w:rPr>
            <w:t xml:space="preserve">Select </w:t>
          </w:r>
          <w:r w:rsidRPr="00977051">
            <w:rPr>
              <w:rStyle w:val="PlaceholderText"/>
            </w:rPr>
            <w:t>here to enter text.</w:t>
          </w:r>
        </w:p>
      </w:docPartBody>
    </w:docPart>
    <w:docPart>
      <w:docPartPr>
        <w:name w:val="3D34CBE8B7094C3CB9AF0F6C7F035411"/>
        <w:category>
          <w:name w:val="General"/>
          <w:gallery w:val="placeholder"/>
        </w:category>
        <w:types>
          <w:type w:val="bbPlcHdr"/>
        </w:types>
        <w:behaviors>
          <w:behavior w:val="content"/>
        </w:behaviors>
        <w:guid w:val="{70811947-097D-4A8E-8628-815A42794402}"/>
      </w:docPartPr>
      <w:docPartBody>
        <w:p w:rsidR="00061B10" w:rsidRDefault="005C1EA0" w:rsidP="005C1EA0">
          <w:pPr>
            <w:pStyle w:val="3D34CBE8B7094C3CB9AF0F6C7F0354112"/>
          </w:pPr>
          <w:r>
            <w:rPr>
              <w:rStyle w:val="PlaceholderText"/>
            </w:rPr>
            <w:t xml:space="preserve">Select </w:t>
          </w:r>
          <w:r w:rsidRPr="00977051">
            <w:rPr>
              <w:rStyle w:val="PlaceholderText"/>
            </w:rPr>
            <w:t>here to enter text.</w:t>
          </w:r>
        </w:p>
      </w:docPartBody>
    </w:docPart>
    <w:docPart>
      <w:docPartPr>
        <w:name w:val="2AE58A1F713E42BBB2274317F5349AB3"/>
        <w:category>
          <w:name w:val="General"/>
          <w:gallery w:val="placeholder"/>
        </w:category>
        <w:types>
          <w:type w:val="bbPlcHdr"/>
        </w:types>
        <w:behaviors>
          <w:behavior w:val="content"/>
        </w:behaviors>
        <w:guid w:val="{670BCC8F-8656-4B84-BE47-A6794AEDC21A}"/>
      </w:docPartPr>
      <w:docPartBody>
        <w:p w:rsidR="00061B10" w:rsidRDefault="005C1EA0" w:rsidP="005C1EA0">
          <w:pPr>
            <w:pStyle w:val="2AE58A1F713E42BBB2274317F5349AB32"/>
          </w:pPr>
          <w:r>
            <w:rPr>
              <w:rStyle w:val="PlaceholderText"/>
            </w:rPr>
            <w:t xml:space="preserve">Select </w:t>
          </w:r>
          <w:r w:rsidRPr="00977051">
            <w:rPr>
              <w:rStyle w:val="PlaceholderText"/>
            </w:rPr>
            <w:t>here to enter text.</w:t>
          </w:r>
        </w:p>
      </w:docPartBody>
    </w:docPart>
    <w:docPart>
      <w:docPartPr>
        <w:name w:val="AD018182B40444A69D59C6B068575329"/>
        <w:category>
          <w:name w:val="General"/>
          <w:gallery w:val="placeholder"/>
        </w:category>
        <w:types>
          <w:type w:val="bbPlcHdr"/>
        </w:types>
        <w:behaviors>
          <w:behavior w:val="content"/>
        </w:behaviors>
        <w:guid w:val="{2665A46E-123F-461D-B1BA-6DF304802599}"/>
      </w:docPartPr>
      <w:docPartBody>
        <w:p w:rsidR="00061B10" w:rsidRDefault="005C1EA0" w:rsidP="005C1EA0">
          <w:pPr>
            <w:pStyle w:val="AD018182B40444A69D59C6B0685753292"/>
          </w:pPr>
          <w:r>
            <w:rPr>
              <w:rStyle w:val="PlaceholderText"/>
            </w:rPr>
            <w:t xml:space="preserve">Select </w:t>
          </w:r>
          <w:r w:rsidRPr="00977051">
            <w:rPr>
              <w:rStyle w:val="PlaceholderText"/>
            </w:rPr>
            <w:t>here to enter text.</w:t>
          </w:r>
        </w:p>
      </w:docPartBody>
    </w:docPart>
    <w:docPart>
      <w:docPartPr>
        <w:name w:val="23C14148898F43C0A3F49C119CC57BE9"/>
        <w:category>
          <w:name w:val="General"/>
          <w:gallery w:val="placeholder"/>
        </w:category>
        <w:types>
          <w:type w:val="bbPlcHdr"/>
        </w:types>
        <w:behaviors>
          <w:behavior w:val="content"/>
        </w:behaviors>
        <w:guid w:val="{7F399057-C7B4-456E-ACC8-DE9606C4949E}"/>
      </w:docPartPr>
      <w:docPartBody>
        <w:p w:rsidR="00061B10" w:rsidRDefault="005C1EA0" w:rsidP="005C1EA0">
          <w:pPr>
            <w:pStyle w:val="23C14148898F43C0A3F49C119CC57BE92"/>
          </w:pPr>
          <w:r>
            <w:rPr>
              <w:rStyle w:val="PlaceholderText"/>
            </w:rPr>
            <w:t xml:space="preserve">Select </w:t>
          </w:r>
          <w:r w:rsidRPr="00977051">
            <w:rPr>
              <w:rStyle w:val="PlaceholderText"/>
            </w:rPr>
            <w:t>here to enter text.</w:t>
          </w:r>
        </w:p>
      </w:docPartBody>
    </w:docPart>
    <w:docPart>
      <w:docPartPr>
        <w:name w:val="C4C47FBB09324B888ED933278BA5209E"/>
        <w:category>
          <w:name w:val="General"/>
          <w:gallery w:val="placeholder"/>
        </w:category>
        <w:types>
          <w:type w:val="bbPlcHdr"/>
        </w:types>
        <w:behaviors>
          <w:behavior w:val="content"/>
        </w:behaviors>
        <w:guid w:val="{823EC49D-37A8-4C6D-AE37-1EDF223662B0}"/>
      </w:docPartPr>
      <w:docPartBody>
        <w:p w:rsidR="00061B10" w:rsidRDefault="005C1EA0" w:rsidP="005C1EA0">
          <w:pPr>
            <w:pStyle w:val="C4C47FBB09324B888ED933278BA5209E2"/>
          </w:pPr>
          <w:r>
            <w:rPr>
              <w:rStyle w:val="PlaceholderText"/>
            </w:rPr>
            <w:t xml:space="preserve">Select </w:t>
          </w:r>
          <w:r w:rsidRPr="00977051">
            <w:rPr>
              <w:rStyle w:val="PlaceholderText"/>
            </w:rPr>
            <w:t>here to enter text.</w:t>
          </w:r>
        </w:p>
      </w:docPartBody>
    </w:docPart>
    <w:docPart>
      <w:docPartPr>
        <w:name w:val="18410D789993442FB249ECA70C26B71D"/>
        <w:category>
          <w:name w:val="General"/>
          <w:gallery w:val="placeholder"/>
        </w:category>
        <w:types>
          <w:type w:val="bbPlcHdr"/>
        </w:types>
        <w:behaviors>
          <w:behavior w:val="content"/>
        </w:behaviors>
        <w:guid w:val="{C7BA099D-AA76-425E-A683-B546B1F9F0D2}"/>
      </w:docPartPr>
      <w:docPartBody>
        <w:p w:rsidR="00FE6A31" w:rsidRDefault="005C1EA0" w:rsidP="005C1EA0">
          <w:pPr>
            <w:pStyle w:val="18410D789993442FB249ECA70C26B71D1"/>
          </w:pPr>
          <w:r>
            <w:rPr>
              <w:rStyle w:val="PlaceholderText"/>
            </w:rPr>
            <w:t xml:space="preserve">Select </w:t>
          </w:r>
          <w:r w:rsidRPr="00977051">
            <w:rPr>
              <w:rStyle w:val="PlaceholderText"/>
            </w:rPr>
            <w:t>here to enter text.</w:t>
          </w:r>
        </w:p>
      </w:docPartBody>
    </w:docPart>
    <w:docPart>
      <w:docPartPr>
        <w:name w:val="2A02A5997CBA4F5182A12304BF3CCB28"/>
        <w:category>
          <w:name w:val="General"/>
          <w:gallery w:val="placeholder"/>
        </w:category>
        <w:types>
          <w:type w:val="bbPlcHdr"/>
        </w:types>
        <w:behaviors>
          <w:behavior w:val="content"/>
        </w:behaviors>
        <w:guid w:val="{0314D6AD-E2CC-40D4-9DF8-D0A1D3CD0F31}"/>
      </w:docPartPr>
      <w:docPartBody>
        <w:p w:rsidR="00FE6A31" w:rsidRDefault="005C1EA0" w:rsidP="005C1EA0">
          <w:pPr>
            <w:pStyle w:val="2A02A5997CBA4F5182A12304BF3CCB281"/>
          </w:pPr>
          <w:r>
            <w:rPr>
              <w:rStyle w:val="PlaceholderText"/>
            </w:rPr>
            <w:t xml:space="preserve">Select </w:t>
          </w:r>
          <w:r w:rsidRPr="00977051">
            <w:rPr>
              <w:rStyle w:val="PlaceholderText"/>
            </w:rPr>
            <w:t>here to enter text.</w:t>
          </w:r>
        </w:p>
      </w:docPartBody>
    </w:docPart>
    <w:docPart>
      <w:docPartPr>
        <w:name w:val="2883FD54344E4D34B343096C31E65C6D"/>
        <w:category>
          <w:name w:val="General"/>
          <w:gallery w:val="placeholder"/>
        </w:category>
        <w:types>
          <w:type w:val="bbPlcHdr"/>
        </w:types>
        <w:behaviors>
          <w:behavior w:val="content"/>
        </w:behaviors>
        <w:guid w:val="{301C4276-FEED-46C2-A444-5EA46863BE72}"/>
      </w:docPartPr>
      <w:docPartBody>
        <w:p w:rsidR="00FE6A31" w:rsidRDefault="005C1EA0" w:rsidP="005C1EA0">
          <w:pPr>
            <w:pStyle w:val="2883FD54344E4D34B343096C31E65C6D1"/>
          </w:pPr>
          <w:r>
            <w:rPr>
              <w:rStyle w:val="PlaceholderText"/>
            </w:rPr>
            <w:t xml:space="preserve">Select </w:t>
          </w:r>
          <w:r w:rsidRPr="00977051">
            <w:rPr>
              <w:rStyle w:val="PlaceholderText"/>
            </w:rPr>
            <w:t>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altName w:val="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Semibold">
    <w:altName w:val="Segoe UI Semibold"/>
    <w:panose1 w:val="020B0702040504020203"/>
    <w:charset w:val="00"/>
    <w:family w:val="swiss"/>
    <w:pitch w:val="variable"/>
    <w:sig w:usb0="A00002AF" w:usb1="4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w:altName w:val="Segoe UI"/>
    <w:panose1 w:val="020B0502040504020203"/>
    <w:charset w:val="00"/>
    <w:family w:val="swiss"/>
    <w:pitch w:val="variable"/>
    <w:sig w:usb0="A00002AF" w:usb1="4000205B" w:usb2="00000000" w:usb3="00000000" w:csb0="0000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4D1EFE"/>
    <w:multiLevelType w:val="hybridMultilevel"/>
    <w:tmpl w:val="DD82733A"/>
    <w:lvl w:ilvl="0" w:tplc="E36C4D1E">
      <w:start w:val="1"/>
      <w:numFmt w:val="bullet"/>
      <w:pStyle w:val="Bulletlevel2"/>
      <w:lvlText w:val=""/>
      <w:lvlJc w:val="left"/>
      <w:pPr>
        <w:ind w:left="700" w:hanging="360"/>
      </w:pPr>
      <w:rPr>
        <w:rFonts w:ascii="Wingdings 2" w:hAnsi="Wingdings 2" w:hint="default"/>
        <w:sz w:val="14"/>
      </w:rPr>
    </w:lvl>
    <w:lvl w:ilvl="1" w:tplc="04090003">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 w15:restartNumberingAfterBreak="0">
    <w:nsid w:val="720D3C52"/>
    <w:multiLevelType w:val="hybridMultilevel"/>
    <w:tmpl w:val="E9589246"/>
    <w:lvl w:ilvl="0" w:tplc="2490F8EE">
      <w:start w:val="1"/>
      <w:numFmt w:val="bullet"/>
      <w:pStyle w:val="Tablebullet1"/>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C15"/>
    <w:rsid w:val="00035356"/>
    <w:rsid w:val="00056C29"/>
    <w:rsid w:val="00061B10"/>
    <w:rsid w:val="000C2D0B"/>
    <w:rsid w:val="00111728"/>
    <w:rsid w:val="00141227"/>
    <w:rsid w:val="0016322A"/>
    <w:rsid w:val="001B0D9B"/>
    <w:rsid w:val="00202CA6"/>
    <w:rsid w:val="00233064"/>
    <w:rsid w:val="002F6A7E"/>
    <w:rsid w:val="004315B7"/>
    <w:rsid w:val="00442835"/>
    <w:rsid w:val="00547E34"/>
    <w:rsid w:val="005C1EA0"/>
    <w:rsid w:val="006506D0"/>
    <w:rsid w:val="006F0B2B"/>
    <w:rsid w:val="007349E1"/>
    <w:rsid w:val="0086723B"/>
    <w:rsid w:val="0098754D"/>
    <w:rsid w:val="00B13B76"/>
    <w:rsid w:val="00B64855"/>
    <w:rsid w:val="00BA14CB"/>
    <w:rsid w:val="00C86F81"/>
    <w:rsid w:val="00D03E7F"/>
    <w:rsid w:val="00D25C15"/>
    <w:rsid w:val="00D51079"/>
    <w:rsid w:val="00D563B9"/>
    <w:rsid w:val="00DF38B3"/>
    <w:rsid w:val="00EC5B98"/>
    <w:rsid w:val="00F00B7A"/>
    <w:rsid w:val="00F222B2"/>
    <w:rsid w:val="00F42739"/>
    <w:rsid w:val="00FE6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C15"/>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5C15"/>
    <w:pPr>
      <w:spacing w:after="0" w:line="240" w:lineRule="auto"/>
    </w:pPr>
    <w:rPr>
      <w:rFonts w:eastAsiaTheme="minorHAns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
    <w:name w:val="Table Content"/>
    <w:link w:val="TableContentChar"/>
    <w:autoRedefine/>
    <w:rsid w:val="00D25C15"/>
    <w:pPr>
      <w:spacing w:after="0" w:line="240" w:lineRule="auto"/>
    </w:pPr>
    <w:rPr>
      <w:rFonts w:ascii="Segoe UI" w:eastAsiaTheme="minorHAnsi" w:hAnsi="Segoe UI" w:cs="Segoe UI"/>
      <w:color w:val="000000" w:themeColor="text1"/>
      <w:sz w:val="24"/>
      <w:szCs w:val="18"/>
    </w:rPr>
  </w:style>
  <w:style w:type="character" w:customStyle="1" w:styleId="TableContentChar">
    <w:name w:val="Table Content Char"/>
    <w:basedOn w:val="DefaultParagraphFont"/>
    <w:link w:val="TableContent"/>
    <w:rsid w:val="00D25C15"/>
    <w:rPr>
      <w:rFonts w:ascii="Segoe UI" w:eastAsiaTheme="minorHAnsi" w:hAnsi="Segoe UI" w:cs="Segoe UI"/>
      <w:color w:val="000000" w:themeColor="text1"/>
      <w:sz w:val="24"/>
      <w:szCs w:val="18"/>
    </w:rPr>
  </w:style>
  <w:style w:type="paragraph" w:customStyle="1" w:styleId="TableRowHeader">
    <w:name w:val="Table Row Header"/>
    <w:autoRedefine/>
    <w:rsid w:val="00D25C15"/>
    <w:pPr>
      <w:spacing w:after="40" w:line="240" w:lineRule="auto"/>
    </w:pPr>
    <w:rPr>
      <w:rFonts w:ascii="Segoe UI Semibold" w:eastAsiaTheme="majorEastAsia" w:hAnsi="Segoe UI Semibold" w:cstheme="majorBidi"/>
      <w:iCs/>
      <w:color w:val="000000" w:themeColor="text1"/>
      <w:sz w:val="24"/>
      <w:szCs w:val="24"/>
    </w:rPr>
  </w:style>
  <w:style w:type="paragraph" w:customStyle="1" w:styleId="Bulletlevel2">
    <w:name w:val="Bullet level 2"/>
    <w:basedOn w:val="Normal"/>
    <w:link w:val="Bulletlevel2Char"/>
    <w:qFormat/>
    <w:rsid w:val="00D25C15"/>
    <w:pPr>
      <w:numPr>
        <w:numId w:val="1"/>
      </w:numPr>
      <w:spacing w:after="40" w:line="240" w:lineRule="auto"/>
      <w:ind w:left="706"/>
    </w:pPr>
    <w:rPr>
      <w:rFonts w:ascii="Segoe" w:eastAsiaTheme="minorHAnsi" w:hAnsi="Segoe" w:cstheme="minorBidi"/>
      <w:color w:val="000000" w:themeColor="text1"/>
      <w:sz w:val="24"/>
      <w:szCs w:val="22"/>
    </w:rPr>
  </w:style>
  <w:style w:type="character" w:customStyle="1" w:styleId="Bulletlevel2Char">
    <w:name w:val="Bullet level 2 Char"/>
    <w:basedOn w:val="DefaultParagraphFont"/>
    <w:link w:val="Bulletlevel2"/>
    <w:rsid w:val="00D25C15"/>
    <w:rPr>
      <w:rFonts w:ascii="Segoe" w:eastAsiaTheme="minorHAnsi" w:hAnsi="Segoe"/>
      <w:color w:val="000000" w:themeColor="text1"/>
      <w:sz w:val="24"/>
    </w:rPr>
  </w:style>
  <w:style w:type="paragraph" w:customStyle="1" w:styleId="TableHeading">
    <w:name w:val="Table Heading"/>
    <w:link w:val="TableHeadingChar"/>
    <w:autoRedefine/>
    <w:rsid w:val="00D25C15"/>
    <w:pPr>
      <w:spacing w:after="0" w:line="240" w:lineRule="auto"/>
    </w:pPr>
    <w:rPr>
      <w:rFonts w:ascii="Segoe UI Semibold" w:eastAsiaTheme="minorHAnsi" w:hAnsi="Segoe UI Semibold"/>
      <w:bCs/>
      <w:color w:val="FFFFFF" w:themeColor="background1"/>
      <w:sz w:val="24"/>
    </w:rPr>
  </w:style>
  <w:style w:type="character" w:customStyle="1" w:styleId="TableHeadingChar">
    <w:name w:val="Table Heading Char"/>
    <w:basedOn w:val="DefaultParagraphFont"/>
    <w:link w:val="TableHeading"/>
    <w:rsid w:val="00D25C15"/>
    <w:rPr>
      <w:rFonts w:ascii="Segoe UI Semibold" w:eastAsiaTheme="minorHAnsi" w:hAnsi="Segoe UI Semibold"/>
      <w:bCs/>
      <w:color w:val="FFFFFF" w:themeColor="background1"/>
      <w:sz w:val="24"/>
    </w:rPr>
  </w:style>
  <w:style w:type="paragraph" w:customStyle="1" w:styleId="Tablebullet1">
    <w:name w:val="Table bullet 1"/>
    <w:qFormat/>
    <w:rsid w:val="00D25C15"/>
    <w:pPr>
      <w:numPr>
        <w:numId w:val="2"/>
      </w:numPr>
      <w:spacing w:after="40" w:line="240" w:lineRule="auto"/>
      <w:ind w:left="360"/>
    </w:pPr>
    <w:rPr>
      <w:rFonts w:ascii="Segoe UI" w:eastAsiaTheme="minorHAnsi" w:hAnsi="Segoe UI" w:cs="Segoe UI"/>
      <w:color w:val="000000" w:themeColor="text1"/>
      <w:sz w:val="24"/>
      <w:szCs w:val="18"/>
    </w:rPr>
  </w:style>
  <w:style w:type="character" w:styleId="PlaceholderText">
    <w:name w:val="Placeholder Text"/>
    <w:basedOn w:val="DefaultParagraphFont"/>
    <w:uiPriority w:val="99"/>
    <w:semiHidden/>
    <w:rsid w:val="005C1EA0"/>
    <w:rPr>
      <w:color w:val="808080"/>
    </w:rPr>
  </w:style>
  <w:style w:type="paragraph" w:customStyle="1" w:styleId="72186658658A4CF9A216B45E01C90B66">
    <w:name w:val="72186658658A4CF9A216B45E01C90B66"/>
    <w:rsid w:val="007349E1"/>
  </w:style>
  <w:style w:type="paragraph" w:customStyle="1" w:styleId="94F64EDAD7D34306BAB1E293567879CD">
    <w:name w:val="94F64EDAD7D34306BAB1E293567879CD"/>
    <w:rsid w:val="007349E1"/>
  </w:style>
  <w:style w:type="paragraph" w:customStyle="1" w:styleId="D7C20F02610F47139DF01E8227A91E24">
    <w:name w:val="D7C20F02610F47139DF01E8227A91E24"/>
    <w:rsid w:val="007349E1"/>
  </w:style>
  <w:style w:type="paragraph" w:customStyle="1" w:styleId="1A39FB7D136441E69066E041324B866D">
    <w:name w:val="1A39FB7D136441E69066E041324B866D"/>
    <w:rsid w:val="007349E1"/>
  </w:style>
  <w:style w:type="paragraph" w:customStyle="1" w:styleId="E20501EAC8B14FCDAB1304BCF53FE9FA">
    <w:name w:val="E20501EAC8B14FCDAB1304BCF53FE9FA"/>
    <w:rsid w:val="007349E1"/>
  </w:style>
  <w:style w:type="paragraph" w:customStyle="1" w:styleId="3B4D8945C1314C52ACD5ABDF61F9068B">
    <w:name w:val="3B4D8945C1314C52ACD5ABDF61F9068B"/>
    <w:rsid w:val="007349E1"/>
  </w:style>
  <w:style w:type="paragraph" w:customStyle="1" w:styleId="6A28762D4BBD43899FA8E1331E0290A7">
    <w:name w:val="6A28762D4BBD43899FA8E1331E0290A7"/>
    <w:rsid w:val="007349E1"/>
  </w:style>
  <w:style w:type="paragraph" w:customStyle="1" w:styleId="A242C45690B64525BBF79FCD74AE8F41">
    <w:name w:val="A242C45690B64525BBF79FCD74AE8F41"/>
    <w:rsid w:val="007349E1"/>
  </w:style>
  <w:style w:type="paragraph" w:customStyle="1" w:styleId="C40E2DE78094426FA7EBF4380705EDC1">
    <w:name w:val="C40E2DE78094426FA7EBF4380705EDC1"/>
    <w:rsid w:val="007349E1"/>
  </w:style>
  <w:style w:type="paragraph" w:customStyle="1" w:styleId="13FFA9F0B9804E5CB91430C5AF0AAF6A">
    <w:name w:val="13FFA9F0B9804E5CB91430C5AF0AAF6A"/>
    <w:rsid w:val="007349E1"/>
  </w:style>
  <w:style w:type="paragraph" w:customStyle="1" w:styleId="07EEFD986EA740D0BF190166F393FDCE">
    <w:name w:val="07EEFD986EA740D0BF190166F393FDCE"/>
    <w:rsid w:val="007349E1"/>
  </w:style>
  <w:style w:type="paragraph" w:customStyle="1" w:styleId="203A3728B8AF49B88E2BA23AB9EA692B">
    <w:name w:val="203A3728B8AF49B88E2BA23AB9EA692B"/>
    <w:rsid w:val="007349E1"/>
  </w:style>
  <w:style w:type="paragraph" w:customStyle="1" w:styleId="FA2E755BD0754A32AA03A883EFDF1EDC">
    <w:name w:val="FA2E755BD0754A32AA03A883EFDF1EDC"/>
    <w:rsid w:val="007349E1"/>
  </w:style>
  <w:style w:type="paragraph" w:customStyle="1" w:styleId="891BD988C07A48A78FCE2F7F46DF470C">
    <w:name w:val="891BD988C07A48A78FCE2F7F46DF470C"/>
    <w:rsid w:val="007349E1"/>
  </w:style>
  <w:style w:type="paragraph" w:customStyle="1" w:styleId="A1DE5D3BDF6E48B185EB1596F38186F7">
    <w:name w:val="A1DE5D3BDF6E48B185EB1596F38186F7"/>
    <w:rsid w:val="007349E1"/>
  </w:style>
  <w:style w:type="paragraph" w:customStyle="1" w:styleId="E50C4E55C68046AFB5D0709E4A3E0ED5">
    <w:name w:val="E50C4E55C68046AFB5D0709E4A3E0ED5"/>
    <w:rsid w:val="00F42739"/>
  </w:style>
  <w:style w:type="paragraph" w:customStyle="1" w:styleId="7E8DA8DEF9C7443DA94051A6444942A7">
    <w:name w:val="7E8DA8DEF9C7443DA94051A6444942A7"/>
    <w:rsid w:val="00F42739"/>
  </w:style>
  <w:style w:type="paragraph" w:customStyle="1" w:styleId="79D6C14964E949E4886C4FA539580F86">
    <w:name w:val="79D6C14964E949E4886C4FA539580F86"/>
    <w:rsid w:val="00F42739"/>
  </w:style>
  <w:style w:type="paragraph" w:customStyle="1" w:styleId="1A9D1A54726E42ED97623AFDE93A4A8B">
    <w:name w:val="1A9D1A54726E42ED97623AFDE93A4A8B"/>
    <w:rsid w:val="00F42739"/>
  </w:style>
  <w:style w:type="paragraph" w:customStyle="1" w:styleId="63A6FA8AA5724511932071007C10B3F3">
    <w:name w:val="63A6FA8AA5724511932071007C10B3F3"/>
    <w:rsid w:val="00F42739"/>
  </w:style>
  <w:style w:type="paragraph" w:customStyle="1" w:styleId="6B4EDD05786A41AB939EC14765479FEE">
    <w:name w:val="6B4EDD05786A41AB939EC14765479FEE"/>
    <w:rsid w:val="00111728"/>
    <w:pPr>
      <w:spacing w:after="0" w:line="240" w:lineRule="auto"/>
    </w:pPr>
    <w:rPr>
      <w:rFonts w:ascii="Segoe UI" w:eastAsiaTheme="minorHAnsi" w:hAnsi="Segoe UI" w:cs="Segoe UI"/>
      <w:color w:val="000000" w:themeColor="text1"/>
      <w:sz w:val="24"/>
      <w:szCs w:val="18"/>
    </w:rPr>
  </w:style>
  <w:style w:type="paragraph" w:customStyle="1" w:styleId="2CEE6852DFA04EEB9AC8F80583BF5FBD">
    <w:name w:val="2CEE6852DFA04EEB9AC8F80583BF5FBD"/>
    <w:rsid w:val="00111728"/>
    <w:pPr>
      <w:spacing w:after="0" w:line="240" w:lineRule="auto"/>
    </w:pPr>
    <w:rPr>
      <w:rFonts w:ascii="Segoe UI" w:eastAsiaTheme="minorHAnsi" w:hAnsi="Segoe UI" w:cs="Segoe UI"/>
      <w:color w:val="000000" w:themeColor="text1"/>
      <w:sz w:val="24"/>
      <w:szCs w:val="18"/>
    </w:rPr>
  </w:style>
  <w:style w:type="paragraph" w:customStyle="1" w:styleId="B5114AC67726409692C76AF3CE4DC418">
    <w:name w:val="B5114AC67726409692C76AF3CE4DC418"/>
    <w:rsid w:val="00111728"/>
    <w:pPr>
      <w:spacing w:after="0" w:line="240" w:lineRule="auto"/>
    </w:pPr>
    <w:rPr>
      <w:rFonts w:ascii="Segoe UI" w:eastAsiaTheme="minorHAnsi" w:hAnsi="Segoe UI" w:cs="Segoe UI"/>
      <w:color w:val="000000" w:themeColor="text1"/>
      <w:sz w:val="24"/>
      <w:szCs w:val="18"/>
    </w:rPr>
  </w:style>
  <w:style w:type="paragraph" w:customStyle="1" w:styleId="4B80394E1F844C6EA729B6F3C43175D7">
    <w:name w:val="4B80394E1F844C6EA729B6F3C43175D7"/>
    <w:rsid w:val="00111728"/>
    <w:pPr>
      <w:spacing w:after="0" w:line="240" w:lineRule="auto"/>
    </w:pPr>
    <w:rPr>
      <w:rFonts w:ascii="Segoe UI" w:eastAsiaTheme="minorHAnsi" w:hAnsi="Segoe UI" w:cs="Segoe UI"/>
      <w:color w:val="000000" w:themeColor="text1"/>
      <w:sz w:val="24"/>
      <w:szCs w:val="18"/>
    </w:rPr>
  </w:style>
  <w:style w:type="paragraph" w:customStyle="1" w:styleId="63A6FA8AA5724511932071007C10B3F31">
    <w:name w:val="63A6FA8AA5724511932071007C10B3F31"/>
    <w:rsid w:val="00111728"/>
    <w:pPr>
      <w:spacing w:after="120" w:line="240" w:lineRule="auto"/>
    </w:pPr>
    <w:rPr>
      <w:rFonts w:ascii="Segoe UI" w:eastAsiaTheme="minorHAnsi" w:hAnsi="Segoe UI"/>
      <w:color w:val="000000" w:themeColor="text1"/>
      <w:sz w:val="24"/>
    </w:rPr>
  </w:style>
  <w:style w:type="paragraph" w:customStyle="1" w:styleId="E50C4E55C68046AFB5D0709E4A3E0ED51">
    <w:name w:val="E50C4E55C68046AFB5D0709E4A3E0ED51"/>
    <w:rsid w:val="00111728"/>
    <w:pPr>
      <w:spacing w:after="40" w:line="240" w:lineRule="auto"/>
    </w:pPr>
    <w:rPr>
      <w:rFonts w:ascii="Segoe UI Semibold" w:eastAsiaTheme="majorEastAsia" w:hAnsi="Segoe UI Semibold" w:cstheme="majorBidi"/>
      <w:iCs/>
      <w:color w:val="000000" w:themeColor="text1"/>
      <w:sz w:val="24"/>
      <w:szCs w:val="24"/>
    </w:rPr>
  </w:style>
  <w:style w:type="paragraph" w:customStyle="1" w:styleId="1A9D1A54726E42ED97623AFDE93A4A8B1">
    <w:name w:val="1A9D1A54726E42ED97623AFDE93A4A8B1"/>
    <w:rsid w:val="00111728"/>
    <w:pPr>
      <w:spacing w:after="40" w:line="240" w:lineRule="auto"/>
    </w:pPr>
    <w:rPr>
      <w:rFonts w:ascii="Segoe UI Semibold" w:eastAsiaTheme="majorEastAsia" w:hAnsi="Segoe UI Semibold" w:cstheme="majorBidi"/>
      <w:iCs/>
      <w:color w:val="000000" w:themeColor="text1"/>
      <w:sz w:val="24"/>
      <w:szCs w:val="24"/>
    </w:rPr>
  </w:style>
  <w:style w:type="paragraph" w:customStyle="1" w:styleId="D7C20F02610F47139DF01E8227A91E241">
    <w:name w:val="D7C20F02610F47139DF01E8227A91E241"/>
    <w:rsid w:val="00111728"/>
    <w:pPr>
      <w:spacing w:after="40" w:line="240" w:lineRule="auto"/>
    </w:pPr>
    <w:rPr>
      <w:rFonts w:ascii="Segoe UI Semibold" w:eastAsiaTheme="majorEastAsia" w:hAnsi="Segoe UI Semibold" w:cstheme="majorBidi"/>
      <w:iCs/>
      <w:color w:val="000000" w:themeColor="text1"/>
      <w:sz w:val="24"/>
      <w:szCs w:val="24"/>
    </w:rPr>
  </w:style>
  <w:style w:type="paragraph" w:customStyle="1" w:styleId="1A39FB7D136441E69066E041324B866D1">
    <w:name w:val="1A39FB7D136441E69066E041324B866D1"/>
    <w:rsid w:val="00111728"/>
    <w:pPr>
      <w:spacing w:after="40" w:line="240" w:lineRule="auto"/>
    </w:pPr>
    <w:rPr>
      <w:rFonts w:ascii="Segoe UI Semibold" w:eastAsiaTheme="majorEastAsia" w:hAnsi="Segoe UI Semibold" w:cstheme="majorBidi"/>
      <w:iCs/>
      <w:color w:val="000000" w:themeColor="text1"/>
      <w:sz w:val="24"/>
      <w:szCs w:val="24"/>
    </w:rPr>
  </w:style>
  <w:style w:type="paragraph" w:customStyle="1" w:styleId="E20501EAC8B14FCDAB1304BCF53FE9FA1">
    <w:name w:val="E20501EAC8B14FCDAB1304BCF53FE9FA1"/>
    <w:rsid w:val="00111728"/>
    <w:pPr>
      <w:spacing w:after="0" w:line="240" w:lineRule="auto"/>
    </w:pPr>
    <w:rPr>
      <w:rFonts w:ascii="Segoe UI" w:eastAsiaTheme="minorHAnsi" w:hAnsi="Segoe UI" w:cs="Segoe UI"/>
      <w:color w:val="000000" w:themeColor="text1"/>
      <w:sz w:val="24"/>
      <w:szCs w:val="18"/>
    </w:rPr>
  </w:style>
  <w:style w:type="paragraph" w:customStyle="1" w:styleId="3B4D8945C1314C52ACD5ABDF61F9068B1">
    <w:name w:val="3B4D8945C1314C52ACD5ABDF61F9068B1"/>
    <w:rsid w:val="00111728"/>
    <w:pPr>
      <w:spacing w:after="0" w:line="240" w:lineRule="auto"/>
    </w:pPr>
    <w:rPr>
      <w:rFonts w:ascii="Segoe UI" w:eastAsiaTheme="minorHAnsi" w:hAnsi="Segoe UI" w:cs="Segoe UI"/>
      <w:color w:val="000000" w:themeColor="text1"/>
      <w:sz w:val="24"/>
      <w:szCs w:val="18"/>
    </w:rPr>
  </w:style>
  <w:style w:type="paragraph" w:customStyle="1" w:styleId="6A28762D4BBD43899FA8E1331E0290A71">
    <w:name w:val="6A28762D4BBD43899FA8E1331E0290A71"/>
    <w:rsid w:val="00111728"/>
    <w:pPr>
      <w:spacing w:after="0" w:line="240" w:lineRule="auto"/>
    </w:pPr>
    <w:rPr>
      <w:rFonts w:ascii="Segoe UI" w:eastAsiaTheme="minorHAnsi" w:hAnsi="Segoe UI" w:cs="Segoe UI"/>
      <w:color w:val="000000" w:themeColor="text1"/>
      <w:sz w:val="24"/>
      <w:szCs w:val="18"/>
    </w:rPr>
  </w:style>
  <w:style w:type="paragraph" w:customStyle="1" w:styleId="A242C45690B64525BBF79FCD74AE8F411">
    <w:name w:val="A242C45690B64525BBF79FCD74AE8F411"/>
    <w:rsid w:val="00111728"/>
    <w:pPr>
      <w:spacing w:after="0" w:line="240" w:lineRule="auto"/>
    </w:pPr>
    <w:rPr>
      <w:rFonts w:ascii="Segoe UI" w:eastAsiaTheme="minorHAnsi" w:hAnsi="Segoe UI" w:cs="Segoe UI"/>
      <w:color w:val="000000" w:themeColor="text1"/>
      <w:sz w:val="24"/>
      <w:szCs w:val="18"/>
    </w:rPr>
  </w:style>
  <w:style w:type="paragraph" w:customStyle="1" w:styleId="C40E2DE78094426FA7EBF4380705EDC11">
    <w:name w:val="C40E2DE78094426FA7EBF4380705EDC11"/>
    <w:rsid w:val="00111728"/>
    <w:pPr>
      <w:spacing w:after="120" w:line="240" w:lineRule="auto"/>
    </w:pPr>
    <w:rPr>
      <w:rFonts w:ascii="Segoe UI" w:eastAsiaTheme="minorHAnsi" w:hAnsi="Segoe UI"/>
      <w:color w:val="000000" w:themeColor="text1"/>
      <w:sz w:val="24"/>
    </w:rPr>
  </w:style>
  <w:style w:type="paragraph" w:customStyle="1" w:styleId="13FFA9F0B9804E5CB91430C5AF0AAF6A1">
    <w:name w:val="13FFA9F0B9804E5CB91430C5AF0AAF6A1"/>
    <w:rsid w:val="00111728"/>
    <w:pPr>
      <w:spacing w:after="120" w:line="240" w:lineRule="auto"/>
    </w:pPr>
    <w:rPr>
      <w:rFonts w:ascii="Segoe UI" w:eastAsiaTheme="minorHAnsi" w:hAnsi="Segoe UI"/>
      <w:color w:val="000000" w:themeColor="text1"/>
      <w:sz w:val="24"/>
    </w:rPr>
  </w:style>
  <w:style w:type="paragraph" w:customStyle="1" w:styleId="07EEFD986EA740D0BF190166F393FDCE1">
    <w:name w:val="07EEFD986EA740D0BF190166F393FDCE1"/>
    <w:rsid w:val="00111728"/>
    <w:pPr>
      <w:spacing w:after="120" w:line="240" w:lineRule="auto"/>
    </w:pPr>
    <w:rPr>
      <w:rFonts w:ascii="Segoe UI" w:eastAsiaTheme="minorHAnsi" w:hAnsi="Segoe UI"/>
      <w:color w:val="000000" w:themeColor="text1"/>
      <w:sz w:val="24"/>
    </w:rPr>
  </w:style>
  <w:style w:type="paragraph" w:customStyle="1" w:styleId="203A3728B8AF49B88E2BA23AB9EA692B1">
    <w:name w:val="203A3728B8AF49B88E2BA23AB9EA692B1"/>
    <w:rsid w:val="00111728"/>
    <w:pPr>
      <w:spacing w:after="120" w:line="240" w:lineRule="auto"/>
    </w:pPr>
    <w:rPr>
      <w:rFonts w:ascii="Segoe UI" w:eastAsiaTheme="minorHAnsi" w:hAnsi="Segoe UI"/>
      <w:color w:val="000000" w:themeColor="text1"/>
      <w:sz w:val="24"/>
    </w:rPr>
  </w:style>
  <w:style w:type="paragraph" w:customStyle="1" w:styleId="FA2E755BD0754A32AA03A883EFDF1EDC1">
    <w:name w:val="FA2E755BD0754A32AA03A883EFDF1EDC1"/>
    <w:rsid w:val="00111728"/>
    <w:pPr>
      <w:spacing w:after="120" w:line="240" w:lineRule="auto"/>
    </w:pPr>
    <w:rPr>
      <w:rFonts w:ascii="Segoe UI" w:eastAsiaTheme="minorHAnsi" w:hAnsi="Segoe UI"/>
      <w:color w:val="000000" w:themeColor="text1"/>
      <w:sz w:val="24"/>
    </w:rPr>
  </w:style>
  <w:style w:type="paragraph" w:customStyle="1" w:styleId="891BD988C07A48A78FCE2F7F46DF470C1">
    <w:name w:val="891BD988C07A48A78FCE2F7F46DF470C1"/>
    <w:rsid w:val="00111728"/>
    <w:pPr>
      <w:spacing w:after="120" w:line="240" w:lineRule="auto"/>
    </w:pPr>
    <w:rPr>
      <w:rFonts w:ascii="Segoe UI" w:eastAsiaTheme="minorHAnsi" w:hAnsi="Segoe UI"/>
      <w:color w:val="000000" w:themeColor="text1"/>
      <w:sz w:val="24"/>
    </w:rPr>
  </w:style>
  <w:style w:type="paragraph" w:customStyle="1" w:styleId="A1DE5D3BDF6E48B185EB1596F38186F71">
    <w:name w:val="A1DE5D3BDF6E48B185EB1596F38186F71"/>
    <w:rsid w:val="00111728"/>
    <w:pPr>
      <w:spacing w:after="120" w:line="240" w:lineRule="auto"/>
    </w:pPr>
    <w:rPr>
      <w:rFonts w:ascii="Segoe UI" w:eastAsiaTheme="minorHAnsi" w:hAnsi="Segoe UI"/>
      <w:color w:val="000000" w:themeColor="text1"/>
      <w:sz w:val="24"/>
    </w:rPr>
  </w:style>
  <w:style w:type="paragraph" w:customStyle="1" w:styleId="C99765780FAB4354BB5BA1EE5AFBF634">
    <w:name w:val="C99765780FAB4354BB5BA1EE5AFBF634"/>
    <w:rsid w:val="00111728"/>
    <w:pPr>
      <w:spacing w:after="40" w:line="240" w:lineRule="auto"/>
      <w:ind w:left="360" w:hanging="360"/>
    </w:pPr>
    <w:rPr>
      <w:rFonts w:ascii="Segoe UI" w:eastAsiaTheme="minorHAnsi" w:hAnsi="Segoe UI"/>
      <w:color w:val="000000" w:themeColor="text1"/>
      <w:sz w:val="24"/>
      <w:szCs w:val="24"/>
    </w:rPr>
  </w:style>
  <w:style w:type="paragraph" w:customStyle="1" w:styleId="68B25E95F59344A6BF25969CA6313DE2">
    <w:name w:val="68B25E95F59344A6BF25969CA6313DE2"/>
    <w:rsid w:val="00111728"/>
    <w:rPr>
      <w:lang w:val="en-IN" w:eastAsia="en-IN"/>
    </w:rPr>
  </w:style>
  <w:style w:type="paragraph" w:customStyle="1" w:styleId="6B4EDD05786A41AB939EC14765479FEE1">
    <w:name w:val="6B4EDD05786A41AB939EC14765479FEE1"/>
    <w:rsid w:val="00111728"/>
    <w:pPr>
      <w:spacing w:after="0" w:line="240" w:lineRule="auto"/>
    </w:pPr>
    <w:rPr>
      <w:rFonts w:ascii="Segoe UI" w:eastAsiaTheme="minorHAnsi" w:hAnsi="Segoe UI" w:cs="Segoe UI"/>
      <w:color w:val="000000" w:themeColor="text1"/>
      <w:sz w:val="24"/>
      <w:szCs w:val="18"/>
    </w:rPr>
  </w:style>
  <w:style w:type="paragraph" w:customStyle="1" w:styleId="2CEE6852DFA04EEB9AC8F80583BF5FBD1">
    <w:name w:val="2CEE6852DFA04EEB9AC8F80583BF5FBD1"/>
    <w:rsid w:val="00111728"/>
    <w:pPr>
      <w:spacing w:after="0" w:line="240" w:lineRule="auto"/>
    </w:pPr>
    <w:rPr>
      <w:rFonts w:ascii="Segoe UI" w:eastAsiaTheme="minorHAnsi" w:hAnsi="Segoe UI" w:cs="Segoe UI"/>
      <w:color w:val="000000" w:themeColor="text1"/>
      <w:sz w:val="24"/>
      <w:szCs w:val="18"/>
    </w:rPr>
  </w:style>
  <w:style w:type="paragraph" w:customStyle="1" w:styleId="B5114AC67726409692C76AF3CE4DC4181">
    <w:name w:val="B5114AC67726409692C76AF3CE4DC4181"/>
    <w:rsid w:val="00111728"/>
    <w:pPr>
      <w:spacing w:after="0" w:line="240" w:lineRule="auto"/>
    </w:pPr>
    <w:rPr>
      <w:rFonts w:ascii="Segoe UI" w:eastAsiaTheme="minorHAnsi" w:hAnsi="Segoe UI" w:cs="Segoe UI"/>
      <w:color w:val="000000" w:themeColor="text1"/>
      <w:sz w:val="24"/>
      <w:szCs w:val="18"/>
    </w:rPr>
  </w:style>
  <w:style w:type="paragraph" w:customStyle="1" w:styleId="4B80394E1F844C6EA729B6F3C43175D71">
    <w:name w:val="4B80394E1F844C6EA729B6F3C43175D71"/>
    <w:rsid w:val="00111728"/>
    <w:pPr>
      <w:spacing w:after="0" w:line="240" w:lineRule="auto"/>
    </w:pPr>
    <w:rPr>
      <w:rFonts w:ascii="Segoe UI" w:eastAsiaTheme="minorHAnsi" w:hAnsi="Segoe UI" w:cs="Segoe UI"/>
      <w:color w:val="000000" w:themeColor="text1"/>
      <w:sz w:val="24"/>
      <w:szCs w:val="18"/>
    </w:rPr>
  </w:style>
  <w:style w:type="paragraph" w:customStyle="1" w:styleId="63A6FA8AA5724511932071007C10B3F32">
    <w:name w:val="63A6FA8AA5724511932071007C10B3F32"/>
    <w:rsid w:val="00111728"/>
    <w:pPr>
      <w:spacing w:after="120" w:line="240" w:lineRule="auto"/>
    </w:pPr>
    <w:rPr>
      <w:rFonts w:ascii="Segoe UI" w:eastAsiaTheme="minorHAnsi" w:hAnsi="Segoe UI"/>
      <w:color w:val="000000" w:themeColor="text1"/>
      <w:sz w:val="24"/>
    </w:rPr>
  </w:style>
  <w:style w:type="paragraph" w:customStyle="1" w:styleId="E50C4E55C68046AFB5D0709E4A3E0ED52">
    <w:name w:val="E50C4E55C68046AFB5D0709E4A3E0ED52"/>
    <w:rsid w:val="00111728"/>
    <w:pPr>
      <w:spacing w:after="40" w:line="240" w:lineRule="auto"/>
    </w:pPr>
    <w:rPr>
      <w:rFonts w:ascii="Segoe UI Semibold" w:eastAsiaTheme="majorEastAsia" w:hAnsi="Segoe UI Semibold" w:cstheme="majorBidi"/>
      <w:iCs/>
      <w:color w:val="000000" w:themeColor="text1"/>
      <w:sz w:val="24"/>
      <w:szCs w:val="24"/>
    </w:rPr>
  </w:style>
  <w:style w:type="paragraph" w:customStyle="1" w:styleId="1A9D1A54726E42ED97623AFDE93A4A8B2">
    <w:name w:val="1A9D1A54726E42ED97623AFDE93A4A8B2"/>
    <w:rsid w:val="00111728"/>
    <w:pPr>
      <w:spacing w:after="40" w:line="240" w:lineRule="auto"/>
    </w:pPr>
    <w:rPr>
      <w:rFonts w:ascii="Segoe UI Semibold" w:eastAsiaTheme="majorEastAsia" w:hAnsi="Segoe UI Semibold" w:cstheme="majorBidi"/>
      <w:iCs/>
      <w:color w:val="000000" w:themeColor="text1"/>
      <w:sz w:val="24"/>
      <w:szCs w:val="24"/>
    </w:rPr>
  </w:style>
  <w:style w:type="paragraph" w:customStyle="1" w:styleId="D7C20F02610F47139DF01E8227A91E242">
    <w:name w:val="D7C20F02610F47139DF01E8227A91E242"/>
    <w:rsid w:val="00111728"/>
    <w:pPr>
      <w:spacing w:after="40" w:line="240" w:lineRule="auto"/>
    </w:pPr>
    <w:rPr>
      <w:rFonts w:ascii="Segoe UI Semibold" w:eastAsiaTheme="majorEastAsia" w:hAnsi="Segoe UI Semibold" w:cstheme="majorBidi"/>
      <w:iCs/>
      <w:color w:val="000000" w:themeColor="text1"/>
      <w:sz w:val="24"/>
      <w:szCs w:val="24"/>
    </w:rPr>
  </w:style>
  <w:style w:type="paragraph" w:customStyle="1" w:styleId="1A39FB7D136441E69066E041324B866D2">
    <w:name w:val="1A39FB7D136441E69066E041324B866D2"/>
    <w:rsid w:val="00111728"/>
    <w:pPr>
      <w:spacing w:after="40" w:line="240" w:lineRule="auto"/>
    </w:pPr>
    <w:rPr>
      <w:rFonts w:ascii="Segoe UI Semibold" w:eastAsiaTheme="majorEastAsia" w:hAnsi="Segoe UI Semibold" w:cstheme="majorBidi"/>
      <w:iCs/>
      <w:color w:val="000000" w:themeColor="text1"/>
      <w:sz w:val="24"/>
      <w:szCs w:val="24"/>
    </w:rPr>
  </w:style>
  <w:style w:type="paragraph" w:customStyle="1" w:styleId="E20501EAC8B14FCDAB1304BCF53FE9FA2">
    <w:name w:val="E20501EAC8B14FCDAB1304BCF53FE9FA2"/>
    <w:rsid w:val="00111728"/>
    <w:pPr>
      <w:spacing w:after="0" w:line="240" w:lineRule="auto"/>
    </w:pPr>
    <w:rPr>
      <w:rFonts w:ascii="Segoe UI" w:eastAsiaTheme="minorHAnsi" w:hAnsi="Segoe UI" w:cs="Segoe UI"/>
      <w:color w:val="000000" w:themeColor="text1"/>
      <w:sz w:val="24"/>
      <w:szCs w:val="18"/>
    </w:rPr>
  </w:style>
  <w:style w:type="paragraph" w:customStyle="1" w:styleId="3B4D8945C1314C52ACD5ABDF61F9068B2">
    <w:name w:val="3B4D8945C1314C52ACD5ABDF61F9068B2"/>
    <w:rsid w:val="00111728"/>
    <w:pPr>
      <w:spacing w:after="0" w:line="240" w:lineRule="auto"/>
    </w:pPr>
    <w:rPr>
      <w:rFonts w:ascii="Segoe UI" w:eastAsiaTheme="minorHAnsi" w:hAnsi="Segoe UI" w:cs="Segoe UI"/>
      <w:color w:val="000000" w:themeColor="text1"/>
      <w:sz w:val="24"/>
      <w:szCs w:val="18"/>
    </w:rPr>
  </w:style>
  <w:style w:type="paragraph" w:customStyle="1" w:styleId="6A28762D4BBD43899FA8E1331E0290A72">
    <w:name w:val="6A28762D4BBD43899FA8E1331E0290A72"/>
    <w:rsid w:val="00111728"/>
    <w:pPr>
      <w:spacing w:after="0" w:line="240" w:lineRule="auto"/>
    </w:pPr>
    <w:rPr>
      <w:rFonts w:ascii="Segoe UI" w:eastAsiaTheme="minorHAnsi" w:hAnsi="Segoe UI" w:cs="Segoe UI"/>
      <w:color w:val="000000" w:themeColor="text1"/>
      <w:sz w:val="24"/>
      <w:szCs w:val="18"/>
    </w:rPr>
  </w:style>
  <w:style w:type="paragraph" w:customStyle="1" w:styleId="A242C45690B64525BBF79FCD74AE8F412">
    <w:name w:val="A242C45690B64525BBF79FCD74AE8F412"/>
    <w:rsid w:val="00111728"/>
    <w:pPr>
      <w:spacing w:after="0" w:line="240" w:lineRule="auto"/>
    </w:pPr>
    <w:rPr>
      <w:rFonts w:ascii="Segoe UI" w:eastAsiaTheme="minorHAnsi" w:hAnsi="Segoe UI" w:cs="Segoe UI"/>
      <w:color w:val="000000" w:themeColor="text1"/>
      <w:sz w:val="24"/>
      <w:szCs w:val="18"/>
    </w:rPr>
  </w:style>
  <w:style w:type="paragraph" w:customStyle="1" w:styleId="C40E2DE78094426FA7EBF4380705EDC12">
    <w:name w:val="C40E2DE78094426FA7EBF4380705EDC12"/>
    <w:rsid w:val="00111728"/>
    <w:pPr>
      <w:spacing w:after="120" w:line="240" w:lineRule="auto"/>
    </w:pPr>
    <w:rPr>
      <w:rFonts w:ascii="Segoe UI" w:eastAsiaTheme="minorHAnsi" w:hAnsi="Segoe UI"/>
      <w:color w:val="000000" w:themeColor="text1"/>
      <w:sz w:val="24"/>
    </w:rPr>
  </w:style>
  <w:style w:type="paragraph" w:customStyle="1" w:styleId="13FFA9F0B9804E5CB91430C5AF0AAF6A2">
    <w:name w:val="13FFA9F0B9804E5CB91430C5AF0AAF6A2"/>
    <w:rsid w:val="00111728"/>
    <w:pPr>
      <w:spacing w:after="120" w:line="240" w:lineRule="auto"/>
    </w:pPr>
    <w:rPr>
      <w:rFonts w:ascii="Segoe UI" w:eastAsiaTheme="minorHAnsi" w:hAnsi="Segoe UI"/>
      <w:color w:val="000000" w:themeColor="text1"/>
      <w:sz w:val="24"/>
    </w:rPr>
  </w:style>
  <w:style w:type="paragraph" w:customStyle="1" w:styleId="07EEFD986EA740D0BF190166F393FDCE2">
    <w:name w:val="07EEFD986EA740D0BF190166F393FDCE2"/>
    <w:rsid w:val="00111728"/>
    <w:pPr>
      <w:spacing w:after="120" w:line="240" w:lineRule="auto"/>
    </w:pPr>
    <w:rPr>
      <w:rFonts w:ascii="Segoe UI" w:eastAsiaTheme="minorHAnsi" w:hAnsi="Segoe UI"/>
      <w:color w:val="000000" w:themeColor="text1"/>
      <w:sz w:val="24"/>
    </w:rPr>
  </w:style>
  <w:style w:type="paragraph" w:customStyle="1" w:styleId="203A3728B8AF49B88E2BA23AB9EA692B2">
    <w:name w:val="203A3728B8AF49B88E2BA23AB9EA692B2"/>
    <w:rsid w:val="00111728"/>
    <w:pPr>
      <w:spacing w:after="120" w:line="240" w:lineRule="auto"/>
    </w:pPr>
    <w:rPr>
      <w:rFonts w:ascii="Segoe UI" w:eastAsiaTheme="minorHAnsi" w:hAnsi="Segoe UI"/>
      <w:color w:val="000000" w:themeColor="text1"/>
      <w:sz w:val="24"/>
    </w:rPr>
  </w:style>
  <w:style w:type="paragraph" w:customStyle="1" w:styleId="FA2E755BD0754A32AA03A883EFDF1EDC2">
    <w:name w:val="FA2E755BD0754A32AA03A883EFDF1EDC2"/>
    <w:rsid w:val="00111728"/>
    <w:pPr>
      <w:spacing w:after="120" w:line="240" w:lineRule="auto"/>
    </w:pPr>
    <w:rPr>
      <w:rFonts w:ascii="Segoe UI" w:eastAsiaTheme="minorHAnsi" w:hAnsi="Segoe UI"/>
      <w:color w:val="000000" w:themeColor="text1"/>
      <w:sz w:val="24"/>
    </w:rPr>
  </w:style>
  <w:style w:type="paragraph" w:customStyle="1" w:styleId="891BD988C07A48A78FCE2F7F46DF470C2">
    <w:name w:val="891BD988C07A48A78FCE2F7F46DF470C2"/>
    <w:rsid w:val="00111728"/>
    <w:pPr>
      <w:spacing w:after="120" w:line="240" w:lineRule="auto"/>
    </w:pPr>
    <w:rPr>
      <w:rFonts w:ascii="Segoe UI" w:eastAsiaTheme="minorHAnsi" w:hAnsi="Segoe UI"/>
      <w:color w:val="000000" w:themeColor="text1"/>
      <w:sz w:val="24"/>
    </w:rPr>
  </w:style>
  <w:style w:type="paragraph" w:customStyle="1" w:styleId="A1DE5D3BDF6E48B185EB1596F38186F72">
    <w:name w:val="A1DE5D3BDF6E48B185EB1596F38186F72"/>
    <w:rsid w:val="00111728"/>
    <w:pPr>
      <w:spacing w:after="120" w:line="240" w:lineRule="auto"/>
    </w:pPr>
    <w:rPr>
      <w:rFonts w:ascii="Segoe UI" w:eastAsiaTheme="minorHAnsi" w:hAnsi="Segoe UI"/>
      <w:color w:val="000000" w:themeColor="text1"/>
      <w:sz w:val="24"/>
    </w:rPr>
  </w:style>
  <w:style w:type="paragraph" w:customStyle="1" w:styleId="C99765780FAB4354BB5BA1EE5AFBF6341">
    <w:name w:val="C99765780FAB4354BB5BA1EE5AFBF6341"/>
    <w:rsid w:val="00111728"/>
    <w:pPr>
      <w:spacing w:after="40" w:line="240" w:lineRule="auto"/>
      <w:ind w:left="360" w:hanging="360"/>
    </w:pPr>
    <w:rPr>
      <w:rFonts w:ascii="Segoe UI" w:eastAsiaTheme="minorHAnsi" w:hAnsi="Segoe UI"/>
      <w:color w:val="000000" w:themeColor="text1"/>
      <w:sz w:val="24"/>
      <w:szCs w:val="24"/>
    </w:rPr>
  </w:style>
  <w:style w:type="paragraph" w:customStyle="1" w:styleId="8AC31A9DCA914DF99E0332D049728467">
    <w:name w:val="8AC31A9DCA914DF99E0332D049728467"/>
    <w:rsid w:val="00111728"/>
    <w:pPr>
      <w:spacing w:after="40" w:line="240" w:lineRule="auto"/>
      <w:ind w:left="360" w:hanging="360"/>
    </w:pPr>
    <w:rPr>
      <w:rFonts w:ascii="Segoe UI" w:eastAsiaTheme="minorHAnsi" w:hAnsi="Segoe UI"/>
      <w:color w:val="000000" w:themeColor="text1"/>
      <w:sz w:val="24"/>
      <w:szCs w:val="24"/>
    </w:rPr>
  </w:style>
  <w:style w:type="paragraph" w:customStyle="1" w:styleId="3146C493080347619EA68A731FEE3030">
    <w:name w:val="3146C493080347619EA68A731FEE3030"/>
    <w:rsid w:val="00111728"/>
    <w:pPr>
      <w:spacing w:after="40" w:line="240" w:lineRule="auto"/>
      <w:ind w:left="360" w:hanging="360"/>
    </w:pPr>
    <w:rPr>
      <w:rFonts w:ascii="Segoe UI" w:eastAsiaTheme="minorHAnsi" w:hAnsi="Segoe UI"/>
      <w:color w:val="000000" w:themeColor="text1"/>
      <w:sz w:val="24"/>
      <w:szCs w:val="24"/>
    </w:rPr>
  </w:style>
  <w:style w:type="paragraph" w:customStyle="1" w:styleId="E6FF4541656A43CC93134397B10A0D2C">
    <w:name w:val="E6FF4541656A43CC93134397B10A0D2C"/>
    <w:rsid w:val="00111728"/>
    <w:pPr>
      <w:spacing w:after="40" w:line="240" w:lineRule="auto"/>
      <w:ind w:left="360" w:hanging="360"/>
    </w:pPr>
    <w:rPr>
      <w:rFonts w:ascii="Segoe UI" w:eastAsiaTheme="minorHAnsi" w:hAnsi="Segoe UI"/>
      <w:color w:val="000000" w:themeColor="text1"/>
      <w:sz w:val="24"/>
      <w:szCs w:val="24"/>
    </w:rPr>
  </w:style>
  <w:style w:type="paragraph" w:customStyle="1" w:styleId="CF8FEF4BA2444996AC2DE9E35D8BE5A3">
    <w:name w:val="CF8FEF4BA2444996AC2DE9E35D8BE5A3"/>
    <w:rsid w:val="00111728"/>
    <w:pPr>
      <w:spacing w:after="40" w:line="240" w:lineRule="auto"/>
      <w:ind w:left="360" w:hanging="360"/>
    </w:pPr>
    <w:rPr>
      <w:rFonts w:ascii="Segoe UI" w:eastAsiaTheme="minorHAnsi" w:hAnsi="Segoe UI"/>
      <w:color w:val="000000" w:themeColor="text1"/>
      <w:sz w:val="24"/>
      <w:szCs w:val="24"/>
    </w:rPr>
  </w:style>
  <w:style w:type="paragraph" w:customStyle="1" w:styleId="5E667AE8A9614F92AA8362A77FB114CA">
    <w:name w:val="5E667AE8A9614F92AA8362A77FB114CA"/>
    <w:rsid w:val="00111728"/>
    <w:pPr>
      <w:spacing w:after="40" w:line="240" w:lineRule="auto"/>
      <w:ind w:left="360" w:hanging="360"/>
    </w:pPr>
    <w:rPr>
      <w:rFonts w:ascii="Segoe UI" w:eastAsiaTheme="minorHAnsi" w:hAnsi="Segoe UI"/>
      <w:color w:val="000000" w:themeColor="text1"/>
      <w:sz w:val="24"/>
      <w:szCs w:val="24"/>
    </w:rPr>
  </w:style>
  <w:style w:type="paragraph" w:customStyle="1" w:styleId="4378BB4E394442E68AAEFCE7B3934AC8">
    <w:name w:val="4378BB4E394442E68AAEFCE7B3934AC8"/>
    <w:rsid w:val="00111728"/>
    <w:pPr>
      <w:spacing w:after="40" w:line="240" w:lineRule="auto"/>
      <w:ind w:left="360" w:hanging="360"/>
    </w:pPr>
    <w:rPr>
      <w:rFonts w:ascii="Segoe UI" w:eastAsiaTheme="minorHAnsi" w:hAnsi="Segoe UI"/>
      <w:color w:val="000000" w:themeColor="text1"/>
      <w:sz w:val="24"/>
      <w:szCs w:val="24"/>
    </w:rPr>
  </w:style>
  <w:style w:type="paragraph" w:customStyle="1" w:styleId="C6997423B183405FAB1E5E8D83B28BB2">
    <w:name w:val="C6997423B183405FAB1E5E8D83B28BB2"/>
    <w:rsid w:val="00111728"/>
    <w:pPr>
      <w:spacing w:after="40" w:line="240" w:lineRule="auto"/>
      <w:ind w:left="360" w:hanging="360"/>
    </w:pPr>
    <w:rPr>
      <w:rFonts w:ascii="Segoe UI" w:eastAsiaTheme="minorHAnsi" w:hAnsi="Segoe UI"/>
      <w:color w:val="000000" w:themeColor="text1"/>
      <w:sz w:val="24"/>
      <w:szCs w:val="24"/>
    </w:rPr>
  </w:style>
  <w:style w:type="paragraph" w:customStyle="1" w:styleId="9DA5E7AA9B524894912F33A51E9B5DB7">
    <w:name w:val="9DA5E7AA9B524894912F33A51E9B5DB7"/>
    <w:rsid w:val="00D563B9"/>
  </w:style>
  <w:style w:type="paragraph" w:customStyle="1" w:styleId="D1D0F450FB934FCBA73EA20EC22B079A">
    <w:name w:val="D1D0F450FB934FCBA73EA20EC22B079A"/>
    <w:rsid w:val="00D563B9"/>
  </w:style>
  <w:style w:type="paragraph" w:customStyle="1" w:styleId="9AAB9350C5134D839DDA204D597DE293">
    <w:name w:val="9AAB9350C5134D839DDA204D597DE293"/>
    <w:rsid w:val="00D563B9"/>
  </w:style>
  <w:style w:type="paragraph" w:customStyle="1" w:styleId="4667F73F189D4507A83D750B439BFF0A">
    <w:name w:val="4667F73F189D4507A83D750B439BFF0A"/>
    <w:rsid w:val="00D563B9"/>
  </w:style>
  <w:style w:type="paragraph" w:customStyle="1" w:styleId="E3745ACCA96144B884C672DB7AF96963">
    <w:name w:val="E3745ACCA96144B884C672DB7AF96963"/>
    <w:rsid w:val="0016322A"/>
  </w:style>
  <w:style w:type="paragraph" w:customStyle="1" w:styleId="F53879299B554D7E8C558ED3CEF07CBC">
    <w:name w:val="F53879299B554D7E8C558ED3CEF07CBC"/>
    <w:rsid w:val="0016322A"/>
  </w:style>
  <w:style w:type="paragraph" w:customStyle="1" w:styleId="86F8E39793404201B4DC78C3DC0D567A">
    <w:name w:val="86F8E39793404201B4DC78C3DC0D567A"/>
    <w:rsid w:val="0016322A"/>
  </w:style>
  <w:style w:type="paragraph" w:customStyle="1" w:styleId="7D14EDEBCA504F899BDD727225F2B897">
    <w:name w:val="7D14EDEBCA504F899BDD727225F2B897"/>
    <w:rsid w:val="0016322A"/>
  </w:style>
  <w:style w:type="paragraph" w:customStyle="1" w:styleId="3D34CBE8B7094C3CB9AF0F6C7F035411">
    <w:name w:val="3D34CBE8B7094C3CB9AF0F6C7F035411"/>
    <w:rsid w:val="0016322A"/>
  </w:style>
  <w:style w:type="paragraph" w:customStyle="1" w:styleId="2AE58A1F713E42BBB2274317F5349AB3">
    <w:name w:val="2AE58A1F713E42BBB2274317F5349AB3"/>
    <w:rsid w:val="0016322A"/>
  </w:style>
  <w:style w:type="paragraph" w:customStyle="1" w:styleId="AD018182B40444A69D59C6B068575329">
    <w:name w:val="AD018182B40444A69D59C6B068575329"/>
    <w:rsid w:val="0016322A"/>
  </w:style>
  <w:style w:type="paragraph" w:customStyle="1" w:styleId="23C14148898F43C0A3F49C119CC57BE9">
    <w:name w:val="23C14148898F43C0A3F49C119CC57BE9"/>
    <w:rsid w:val="0016322A"/>
  </w:style>
  <w:style w:type="paragraph" w:customStyle="1" w:styleId="C4C47FBB09324B888ED933278BA5209E">
    <w:name w:val="C4C47FBB09324B888ED933278BA5209E"/>
    <w:rsid w:val="0016322A"/>
  </w:style>
  <w:style w:type="paragraph" w:customStyle="1" w:styleId="6B4EDD05786A41AB939EC14765479FEE2">
    <w:name w:val="6B4EDD05786A41AB939EC14765479FEE2"/>
    <w:rsid w:val="00061B10"/>
    <w:pPr>
      <w:spacing w:after="0" w:line="240" w:lineRule="auto"/>
    </w:pPr>
    <w:rPr>
      <w:rFonts w:ascii="Segoe UI" w:eastAsiaTheme="minorHAnsi" w:hAnsi="Segoe UI" w:cs="Segoe UI"/>
      <w:color w:val="000000" w:themeColor="text1"/>
      <w:sz w:val="24"/>
      <w:szCs w:val="18"/>
    </w:rPr>
  </w:style>
  <w:style w:type="paragraph" w:customStyle="1" w:styleId="2CEE6852DFA04EEB9AC8F80583BF5FBD2">
    <w:name w:val="2CEE6852DFA04EEB9AC8F80583BF5FBD2"/>
    <w:rsid w:val="00061B10"/>
    <w:pPr>
      <w:spacing w:after="0" w:line="240" w:lineRule="auto"/>
    </w:pPr>
    <w:rPr>
      <w:rFonts w:ascii="Segoe UI" w:eastAsiaTheme="minorHAnsi" w:hAnsi="Segoe UI" w:cs="Segoe UI"/>
      <w:color w:val="000000" w:themeColor="text1"/>
      <w:sz w:val="24"/>
      <w:szCs w:val="18"/>
    </w:rPr>
  </w:style>
  <w:style w:type="paragraph" w:customStyle="1" w:styleId="B5114AC67726409692C76AF3CE4DC4182">
    <w:name w:val="B5114AC67726409692C76AF3CE4DC4182"/>
    <w:rsid w:val="00061B10"/>
    <w:pPr>
      <w:spacing w:after="0" w:line="240" w:lineRule="auto"/>
    </w:pPr>
    <w:rPr>
      <w:rFonts w:ascii="Segoe UI" w:eastAsiaTheme="minorHAnsi" w:hAnsi="Segoe UI" w:cs="Segoe UI"/>
      <w:color w:val="000000" w:themeColor="text1"/>
      <w:sz w:val="24"/>
      <w:szCs w:val="18"/>
    </w:rPr>
  </w:style>
  <w:style w:type="paragraph" w:customStyle="1" w:styleId="4B80394E1F844C6EA729B6F3C43175D72">
    <w:name w:val="4B80394E1F844C6EA729B6F3C43175D72"/>
    <w:rsid w:val="00061B10"/>
    <w:pPr>
      <w:spacing w:after="0" w:line="240" w:lineRule="auto"/>
    </w:pPr>
    <w:rPr>
      <w:rFonts w:ascii="Segoe UI" w:eastAsiaTheme="minorHAnsi" w:hAnsi="Segoe UI" w:cs="Segoe UI"/>
      <w:color w:val="000000" w:themeColor="text1"/>
      <w:sz w:val="24"/>
      <w:szCs w:val="18"/>
    </w:rPr>
  </w:style>
  <w:style w:type="paragraph" w:customStyle="1" w:styleId="E3745ACCA96144B884C672DB7AF969631">
    <w:name w:val="E3745ACCA96144B884C672DB7AF969631"/>
    <w:rsid w:val="00061B10"/>
    <w:pPr>
      <w:spacing w:after="120" w:line="240" w:lineRule="auto"/>
    </w:pPr>
    <w:rPr>
      <w:rFonts w:ascii="Segoe UI" w:eastAsiaTheme="minorHAnsi" w:hAnsi="Segoe UI"/>
      <w:color w:val="000000" w:themeColor="text1"/>
      <w:sz w:val="24"/>
    </w:rPr>
  </w:style>
  <w:style w:type="paragraph" w:customStyle="1" w:styleId="F53879299B554D7E8C558ED3CEF07CBC1">
    <w:name w:val="F53879299B554D7E8C558ED3CEF07CBC1"/>
    <w:rsid w:val="00061B10"/>
    <w:pPr>
      <w:spacing w:after="40" w:line="240" w:lineRule="auto"/>
    </w:pPr>
    <w:rPr>
      <w:rFonts w:ascii="Segoe UI Semibold" w:eastAsiaTheme="majorEastAsia" w:hAnsi="Segoe UI Semibold" w:cstheme="majorBidi"/>
      <w:iCs/>
      <w:color w:val="000000" w:themeColor="text1"/>
      <w:sz w:val="24"/>
      <w:szCs w:val="24"/>
    </w:rPr>
  </w:style>
  <w:style w:type="paragraph" w:customStyle="1" w:styleId="86F8E39793404201B4DC78C3DC0D567A1">
    <w:name w:val="86F8E39793404201B4DC78C3DC0D567A1"/>
    <w:rsid w:val="00061B10"/>
    <w:pPr>
      <w:spacing w:after="120" w:line="240" w:lineRule="auto"/>
    </w:pPr>
    <w:rPr>
      <w:rFonts w:ascii="Segoe UI" w:eastAsiaTheme="minorHAnsi" w:hAnsi="Segoe UI"/>
      <w:color w:val="000000" w:themeColor="text1"/>
      <w:sz w:val="24"/>
    </w:rPr>
  </w:style>
  <w:style w:type="paragraph" w:customStyle="1" w:styleId="7D14EDEBCA504F899BDD727225F2B8971">
    <w:name w:val="7D14EDEBCA504F899BDD727225F2B8971"/>
    <w:rsid w:val="00061B10"/>
    <w:pPr>
      <w:spacing w:after="120" w:line="240" w:lineRule="auto"/>
    </w:pPr>
    <w:rPr>
      <w:rFonts w:ascii="Segoe UI" w:eastAsiaTheme="minorHAnsi" w:hAnsi="Segoe UI"/>
      <w:color w:val="000000" w:themeColor="text1"/>
      <w:sz w:val="24"/>
    </w:rPr>
  </w:style>
  <w:style w:type="paragraph" w:customStyle="1" w:styleId="3D34CBE8B7094C3CB9AF0F6C7F0354111">
    <w:name w:val="3D34CBE8B7094C3CB9AF0F6C7F0354111"/>
    <w:rsid w:val="00061B10"/>
    <w:pPr>
      <w:spacing w:after="120" w:line="240" w:lineRule="auto"/>
    </w:pPr>
    <w:rPr>
      <w:rFonts w:ascii="Segoe UI" w:eastAsiaTheme="minorHAnsi" w:hAnsi="Segoe UI"/>
      <w:color w:val="000000" w:themeColor="text1"/>
      <w:sz w:val="24"/>
    </w:rPr>
  </w:style>
  <w:style w:type="paragraph" w:customStyle="1" w:styleId="2AE58A1F713E42BBB2274317F5349AB31">
    <w:name w:val="2AE58A1F713E42BBB2274317F5349AB31"/>
    <w:rsid w:val="00061B10"/>
    <w:pPr>
      <w:spacing w:after="0" w:line="240" w:lineRule="auto"/>
    </w:pPr>
    <w:rPr>
      <w:rFonts w:ascii="Segoe UI" w:eastAsiaTheme="minorHAnsi" w:hAnsi="Segoe UI" w:cs="Segoe UI"/>
      <w:color w:val="000000" w:themeColor="text1"/>
      <w:sz w:val="24"/>
      <w:szCs w:val="18"/>
    </w:rPr>
  </w:style>
  <w:style w:type="paragraph" w:customStyle="1" w:styleId="AD018182B40444A69D59C6B0685753291">
    <w:name w:val="AD018182B40444A69D59C6B0685753291"/>
    <w:rsid w:val="00061B10"/>
    <w:pPr>
      <w:spacing w:after="0" w:line="240" w:lineRule="auto"/>
    </w:pPr>
    <w:rPr>
      <w:rFonts w:ascii="Segoe UI" w:eastAsiaTheme="minorHAnsi" w:hAnsi="Segoe UI" w:cs="Segoe UI"/>
      <w:color w:val="000000" w:themeColor="text1"/>
      <w:sz w:val="24"/>
      <w:szCs w:val="18"/>
    </w:rPr>
  </w:style>
  <w:style w:type="paragraph" w:customStyle="1" w:styleId="23C14148898F43C0A3F49C119CC57BE91">
    <w:name w:val="23C14148898F43C0A3F49C119CC57BE91"/>
    <w:rsid w:val="00061B10"/>
    <w:pPr>
      <w:spacing w:after="0" w:line="240" w:lineRule="auto"/>
    </w:pPr>
    <w:rPr>
      <w:rFonts w:ascii="Segoe UI" w:eastAsiaTheme="minorHAnsi" w:hAnsi="Segoe UI" w:cs="Segoe UI"/>
      <w:color w:val="000000" w:themeColor="text1"/>
      <w:sz w:val="24"/>
      <w:szCs w:val="18"/>
    </w:rPr>
  </w:style>
  <w:style w:type="paragraph" w:customStyle="1" w:styleId="C4C47FBB09324B888ED933278BA5209E1">
    <w:name w:val="C4C47FBB09324B888ED933278BA5209E1"/>
    <w:rsid w:val="00061B10"/>
    <w:pPr>
      <w:spacing w:after="0" w:line="240" w:lineRule="auto"/>
    </w:pPr>
    <w:rPr>
      <w:rFonts w:ascii="Segoe UI" w:eastAsiaTheme="minorHAnsi" w:hAnsi="Segoe UI" w:cs="Segoe UI"/>
      <w:color w:val="000000" w:themeColor="text1"/>
      <w:sz w:val="24"/>
      <w:szCs w:val="18"/>
    </w:rPr>
  </w:style>
  <w:style w:type="paragraph" w:customStyle="1" w:styleId="C40E2DE78094426FA7EBF4380705EDC13">
    <w:name w:val="C40E2DE78094426FA7EBF4380705EDC13"/>
    <w:rsid w:val="00061B10"/>
    <w:pPr>
      <w:spacing w:after="120" w:line="240" w:lineRule="auto"/>
    </w:pPr>
    <w:rPr>
      <w:rFonts w:ascii="Segoe UI" w:eastAsiaTheme="minorHAnsi" w:hAnsi="Segoe UI"/>
      <w:color w:val="000000" w:themeColor="text1"/>
      <w:sz w:val="24"/>
    </w:rPr>
  </w:style>
  <w:style w:type="paragraph" w:customStyle="1" w:styleId="13FFA9F0B9804E5CB91430C5AF0AAF6A3">
    <w:name w:val="13FFA9F0B9804E5CB91430C5AF0AAF6A3"/>
    <w:rsid w:val="00061B10"/>
    <w:pPr>
      <w:spacing w:after="120" w:line="240" w:lineRule="auto"/>
    </w:pPr>
    <w:rPr>
      <w:rFonts w:ascii="Segoe UI" w:eastAsiaTheme="minorHAnsi" w:hAnsi="Segoe UI"/>
      <w:color w:val="000000" w:themeColor="text1"/>
      <w:sz w:val="24"/>
    </w:rPr>
  </w:style>
  <w:style w:type="paragraph" w:customStyle="1" w:styleId="07EEFD986EA740D0BF190166F393FDCE3">
    <w:name w:val="07EEFD986EA740D0BF190166F393FDCE3"/>
    <w:rsid w:val="00061B10"/>
    <w:pPr>
      <w:spacing w:after="120" w:line="240" w:lineRule="auto"/>
    </w:pPr>
    <w:rPr>
      <w:rFonts w:ascii="Segoe UI" w:eastAsiaTheme="minorHAnsi" w:hAnsi="Segoe UI"/>
      <w:color w:val="000000" w:themeColor="text1"/>
      <w:sz w:val="24"/>
    </w:rPr>
  </w:style>
  <w:style w:type="paragraph" w:customStyle="1" w:styleId="203A3728B8AF49B88E2BA23AB9EA692B3">
    <w:name w:val="203A3728B8AF49B88E2BA23AB9EA692B3"/>
    <w:rsid w:val="00061B10"/>
    <w:pPr>
      <w:spacing w:after="120" w:line="240" w:lineRule="auto"/>
    </w:pPr>
    <w:rPr>
      <w:rFonts w:ascii="Segoe UI" w:eastAsiaTheme="minorHAnsi" w:hAnsi="Segoe UI"/>
      <w:color w:val="000000" w:themeColor="text1"/>
      <w:sz w:val="24"/>
    </w:rPr>
  </w:style>
  <w:style w:type="paragraph" w:customStyle="1" w:styleId="FA2E755BD0754A32AA03A883EFDF1EDC3">
    <w:name w:val="FA2E755BD0754A32AA03A883EFDF1EDC3"/>
    <w:rsid w:val="00061B10"/>
    <w:pPr>
      <w:spacing w:after="120" w:line="240" w:lineRule="auto"/>
    </w:pPr>
    <w:rPr>
      <w:rFonts w:ascii="Segoe UI" w:eastAsiaTheme="minorHAnsi" w:hAnsi="Segoe UI"/>
      <w:color w:val="000000" w:themeColor="text1"/>
      <w:sz w:val="24"/>
    </w:rPr>
  </w:style>
  <w:style w:type="paragraph" w:customStyle="1" w:styleId="891BD988C07A48A78FCE2F7F46DF470C3">
    <w:name w:val="891BD988C07A48A78FCE2F7F46DF470C3"/>
    <w:rsid w:val="00061B10"/>
    <w:pPr>
      <w:spacing w:after="120" w:line="240" w:lineRule="auto"/>
    </w:pPr>
    <w:rPr>
      <w:rFonts w:ascii="Segoe UI" w:eastAsiaTheme="minorHAnsi" w:hAnsi="Segoe UI"/>
      <w:color w:val="000000" w:themeColor="text1"/>
      <w:sz w:val="24"/>
    </w:rPr>
  </w:style>
  <w:style w:type="paragraph" w:customStyle="1" w:styleId="A1DE5D3BDF6E48B185EB1596F38186F73">
    <w:name w:val="A1DE5D3BDF6E48B185EB1596F38186F73"/>
    <w:rsid w:val="00061B10"/>
    <w:pPr>
      <w:spacing w:after="120" w:line="240" w:lineRule="auto"/>
    </w:pPr>
    <w:rPr>
      <w:rFonts w:ascii="Segoe UI" w:eastAsiaTheme="minorHAnsi" w:hAnsi="Segoe UI"/>
      <w:color w:val="000000" w:themeColor="text1"/>
      <w:sz w:val="24"/>
    </w:rPr>
  </w:style>
  <w:style w:type="paragraph" w:customStyle="1" w:styleId="C99765780FAB4354BB5BA1EE5AFBF6342">
    <w:name w:val="C99765780FAB4354BB5BA1EE5AFBF6342"/>
    <w:rsid w:val="00061B10"/>
    <w:pPr>
      <w:spacing w:after="120" w:line="240" w:lineRule="auto"/>
      <w:ind w:left="360" w:hanging="360"/>
    </w:pPr>
    <w:rPr>
      <w:rFonts w:ascii="Segoe UI" w:eastAsiaTheme="minorHAnsi" w:hAnsi="Segoe UI"/>
      <w:color w:val="000000" w:themeColor="text1"/>
      <w:sz w:val="24"/>
      <w:szCs w:val="24"/>
    </w:rPr>
  </w:style>
  <w:style w:type="paragraph" w:customStyle="1" w:styleId="8AC31A9DCA914DF99E0332D0497284671">
    <w:name w:val="8AC31A9DCA914DF99E0332D0497284671"/>
    <w:rsid w:val="00061B10"/>
    <w:pPr>
      <w:spacing w:after="120" w:line="240" w:lineRule="auto"/>
      <w:ind w:left="360" w:hanging="360"/>
    </w:pPr>
    <w:rPr>
      <w:rFonts w:ascii="Segoe UI" w:eastAsiaTheme="minorHAnsi" w:hAnsi="Segoe UI"/>
      <w:color w:val="000000" w:themeColor="text1"/>
      <w:sz w:val="24"/>
      <w:szCs w:val="24"/>
    </w:rPr>
  </w:style>
  <w:style w:type="paragraph" w:customStyle="1" w:styleId="3146C493080347619EA68A731FEE30301">
    <w:name w:val="3146C493080347619EA68A731FEE30301"/>
    <w:rsid w:val="00061B10"/>
    <w:pPr>
      <w:spacing w:after="120" w:line="240" w:lineRule="auto"/>
      <w:ind w:left="360" w:hanging="360"/>
    </w:pPr>
    <w:rPr>
      <w:rFonts w:ascii="Segoe UI" w:eastAsiaTheme="minorHAnsi" w:hAnsi="Segoe UI"/>
      <w:color w:val="000000" w:themeColor="text1"/>
      <w:sz w:val="24"/>
      <w:szCs w:val="24"/>
    </w:rPr>
  </w:style>
  <w:style w:type="paragraph" w:customStyle="1" w:styleId="E6FF4541656A43CC93134397B10A0D2C1">
    <w:name w:val="E6FF4541656A43CC93134397B10A0D2C1"/>
    <w:rsid w:val="00061B10"/>
    <w:pPr>
      <w:spacing w:after="120" w:line="240" w:lineRule="auto"/>
      <w:ind w:left="360" w:hanging="360"/>
    </w:pPr>
    <w:rPr>
      <w:rFonts w:ascii="Segoe UI" w:eastAsiaTheme="minorHAnsi" w:hAnsi="Segoe UI"/>
      <w:color w:val="000000" w:themeColor="text1"/>
      <w:sz w:val="24"/>
      <w:szCs w:val="24"/>
    </w:rPr>
  </w:style>
  <w:style w:type="paragraph" w:customStyle="1" w:styleId="CF8FEF4BA2444996AC2DE9E35D8BE5A31">
    <w:name w:val="CF8FEF4BA2444996AC2DE9E35D8BE5A31"/>
    <w:rsid w:val="00061B10"/>
    <w:pPr>
      <w:spacing w:after="120" w:line="240" w:lineRule="auto"/>
      <w:ind w:left="360" w:hanging="360"/>
    </w:pPr>
    <w:rPr>
      <w:rFonts w:ascii="Segoe UI" w:eastAsiaTheme="minorHAnsi" w:hAnsi="Segoe UI"/>
      <w:color w:val="000000" w:themeColor="text1"/>
      <w:sz w:val="24"/>
      <w:szCs w:val="24"/>
    </w:rPr>
  </w:style>
  <w:style w:type="paragraph" w:customStyle="1" w:styleId="5E667AE8A9614F92AA8362A77FB114CA1">
    <w:name w:val="5E667AE8A9614F92AA8362A77FB114CA1"/>
    <w:rsid w:val="00061B10"/>
    <w:pPr>
      <w:spacing w:after="120" w:line="240" w:lineRule="auto"/>
      <w:ind w:left="360" w:hanging="360"/>
    </w:pPr>
    <w:rPr>
      <w:rFonts w:ascii="Segoe UI" w:eastAsiaTheme="minorHAnsi" w:hAnsi="Segoe UI"/>
      <w:color w:val="000000" w:themeColor="text1"/>
      <w:sz w:val="24"/>
      <w:szCs w:val="24"/>
    </w:rPr>
  </w:style>
  <w:style w:type="paragraph" w:customStyle="1" w:styleId="4378BB4E394442E68AAEFCE7B3934AC81">
    <w:name w:val="4378BB4E394442E68AAEFCE7B3934AC81"/>
    <w:rsid w:val="00061B10"/>
    <w:pPr>
      <w:spacing w:after="120" w:line="240" w:lineRule="auto"/>
      <w:ind w:left="360" w:hanging="360"/>
    </w:pPr>
    <w:rPr>
      <w:rFonts w:ascii="Segoe UI" w:eastAsiaTheme="minorHAnsi" w:hAnsi="Segoe UI"/>
      <w:color w:val="000000" w:themeColor="text1"/>
      <w:sz w:val="24"/>
      <w:szCs w:val="24"/>
    </w:rPr>
  </w:style>
  <w:style w:type="paragraph" w:customStyle="1" w:styleId="C6997423B183405FAB1E5E8D83B28BB21">
    <w:name w:val="C6997423B183405FAB1E5E8D83B28BB21"/>
    <w:rsid w:val="00061B10"/>
    <w:pPr>
      <w:spacing w:after="120" w:line="240" w:lineRule="auto"/>
      <w:ind w:left="360" w:hanging="360"/>
    </w:pPr>
    <w:rPr>
      <w:rFonts w:ascii="Segoe UI" w:eastAsiaTheme="minorHAnsi" w:hAnsi="Segoe UI"/>
      <w:color w:val="000000" w:themeColor="text1"/>
      <w:sz w:val="24"/>
      <w:szCs w:val="24"/>
    </w:rPr>
  </w:style>
  <w:style w:type="paragraph" w:customStyle="1" w:styleId="18410D789993442FB249ECA70C26B71D">
    <w:name w:val="18410D789993442FB249ECA70C26B71D"/>
    <w:rsid w:val="00035356"/>
  </w:style>
  <w:style w:type="paragraph" w:customStyle="1" w:styleId="2A02A5997CBA4F5182A12304BF3CCB28">
    <w:name w:val="2A02A5997CBA4F5182A12304BF3CCB28"/>
    <w:rsid w:val="00035356"/>
  </w:style>
  <w:style w:type="paragraph" w:customStyle="1" w:styleId="2883FD54344E4D34B343096C31E65C6D">
    <w:name w:val="2883FD54344E4D34B343096C31E65C6D"/>
    <w:rsid w:val="00035356"/>
  </w:style>
  <w:style w:type="paragraph" w:customStyle="1" w:styleId="6B4EDD05786A41AB939EC14765479FEE3">
    <w:name w:val="6B4EDD05786A41AB939EC14765479FEE3"/>
    <w:rsid w:val="005C1EA0"/>
    <w:pPr>
      <w:spacing w:after="0" w:line="240" w:lineRule="auto"/>
    </w:pPr>
    <w:rPr>
      <w:rFonts w:ascii="Segoe UI" w:eastAsiaTheme="minorHAnsi" w:hAnsi="Segoe UI" w:cs="Segoe UI"/>
      <w:color w:val="000000" w:themeColor="text1"/>
      <w:sz w:val="24"/>
      <w:szCs w:val="18"/>
    </w:rPr>
  </w:style>
  <w:style w:type="paragraph" w:customStyle="1" w:styleId="2CEE6852DFA04EEB9AC8F80583BF5FBD3">
    <w:name w:val="2CEE6852DFA04EEB9AC8F80583BF5FBD3"/>
    <w:rsid w:val="005C1EA0"/>
    <w:pPr>
      <w:spacing w:after="0" w:line="240" w:lineRule="auto"/>
    </w:pPr>
    <w:rPr>
      <w:rFonts w:ascii="Segoe UI" w:eastAsiaTheme="minorHAnsi" w:hAnsi="Segoe UI" w:cs="Segoe UI"/>
      <w:color w:val="000000" w:themeColor="text1"/>
      <w:sz w:val="24"/>
      <w:szCs w:val="18"/>
    </w:rPr>
  </w:style>
  <w:style w:type="paragraph" w:customStyle="1" w:styleId="B5114AC67726409692C76AF3CE4DC4183">
    <w:name w:val="B5114AC67726409692C76AF3CE4DC4183"/>
    <w:rsid w:val="005C1EA0"/>
    <w:pPr>
      <w:spacing w:after="0" w:line="240" w:lineRule="auto"/>
    </w:pPr>
    <w:rPr>
      <w:rFonts w:ascii="Segoe UI" w:eastAsiaTheme="minorHAnsi" w:hAnsi="Segoe UI" w:cs="Segoe UI"/>
      <w:color w:val="000000" w:themeColor="text1"/>
      <w:sz w:val="24"/>
      <w:szCs w:val="18"/>
    </w:rPr>
  </w:style>
  <w:style w:type="paragraph" w:customStyle="1" w:styleId="4B80394E1F844C6EA729B6F3C43175D73">
    <w:name w:val="4B80394E1F844C6EA729B6F3C43175D73"/>
    <w:rsid w:val="005C1EA0"/>
    <w:pPr>
      <w:spacing w:after="0" w:line="240" w:lineRule="auto"/>
    </w:pPr>
    <w:rPr>
      <w:rFonts w:ascii="Segoe UI" w:eastAsiaTheme="minorHAnsi" w:hAnsi="Segoe UI" w:cs="Segoe UI"/>
      <w:color w:val="000000" w:themeColor="text1"/>
      <w:sz w:val="24"/>
      <w:szCs w:val="18"/>
    </w:rPr>
  </w:style>
  <w:style w:type="paragraph" w:customStyle="1" w:styleId="E3745ACCA96144B884C672DB7AF969632">
    <w:name w:val="E3745ACCA96144B884C672DB7AF969632"/>
    <w:rsid w:val="005C1EA0"/>
    <w:pPr>
      <w:spacing w:after="120" w:line="240" w:lineRule="auto"/>
    </w:pPr>
    <w:rPr>
      <w:rFonts w:ascii="Segoe UI" w:eastAsiaTheme="minorHAnsi" w:hAnsi="Segoe UI"/>
      <w:color w:val="000000" w:themeColor="text1"/>
      <w:sz w:val="24"/>
    </w:rPr>
  </w:style>
  <w:style w:type="paragraph" w:customStyle="1" w:styleId="F53879299B554D7E8C558ED3CEF07CBC2">
    <w:name w:val="F53879299B554D7E8C558ED3CEF07CBC2"/>
    <w:rsid w:val="005C1EA0"/>
    <w:pPr>
      <w:spacing w:after="40" w:line="240" w:lineRule="auto"/>
    </w:pPr>
    <w:rPr>
      <w:rFonts w:ascii="Segoe UI Semibold" w:eastAsiaTheme="majorEastAsia" w:hAnsi="Segoe UI Semibold" w:cstheme="majorBidi"/>
      <w:iCs/>
      <w:color w:val="000000" w:themeColor="text1"/>
      <w:sz w:val="24"/>
      <w:szCs w:val="24"/>
    </w:rPr>
  </w:style>
  <w:style w:type="paragraph" w:customStyle="1" w:styleId="86F8E39793404201B4DC78C3DC0D567A2">
    <w:name w:val="86F8E39793404201B4DC78C3DC0D567A2"/>
    <w:rsid w:val="005C1EA0"/>
    <w:pPr>
      <w:spacing w:after="120" w:line="240" w:lineRule="auto"/>
    </w:pPr>
    <w:rPr>
      <w:rFonts w:ascii="Segoe UI" w:eastAsiaTheme="minorHAnsi" w:hAnsi="Segoe UI"/>
      <w:color w:val="000000" w:themeColor="text1"/>
      <w:sz w:val="24"/>
    </w:rPr>
  </w:style>
  <w:style w:type="paragraph" w:customStyle="1" w:styleId="7D14EDEBCA504F899BDD727225F2B8972">
    <w:name w:val="7D14EDEBCA504F899BDD727225F2B8972"/>
    <w:rsid w:val="005C1EA0"/>
    <w:pPr>
      <w:spacing w:after="120" w:line="240" w:lineRule="auto"/>
    </w:pPr>
    <w:rPr>
      <w:rFonts w:ascii="Segoe UI" w:eastAsiaTheme="minorHAnsi" w:hAnsi="Segoe UI"/>
      <w:color w:val="000000" w:themeColor="text1"/>
      <w:sz w:val="24"/>
    </w:rPr>
  </w:style>
  <w:style w:type="paragraph" w:customStyle="1" w:styleId="3D34CBE8B7094C3CB9AF0F6C7F0354112">
    <w:name w:val="3D34CBE8B7094C3CB9AF0F6C7F0354112"/>
    <w:rsid w:val="005C1EA0"/>
    <w:pPr>
      <w:spacing w:after="120" w:line="240" w:lineRule="auto"/>
    </w:pPr>
    <w:rPr>
      <w:rFonts w:ascii="Segoe UI" w:eastAsiaTheme="minorHAnsi" w:hAnsi="Segoe UI"/>
      <w:color w:val="000000" w:themeColor="text1"/>
      <w:sz w:val="24"/>
    </w:rPr>
  </w:style>
  <w:style w:type="paragraph" w:customStyle="1" w:styleId="18410D789993442FB249ECA70C26B71D1">
    <w:name w:val="18410D789993442FB249ECA70C26B71D1"/>
    <w:rsid w:val="005C1EA0"/>
    <w:pPr>
      <w:spacing w:after="120" w:line="240" w:lineRule="auto"/>
    </w:pPr>
    <w:rPr>
      <w:rFonts w:ascii="Segoe UI" w:eastAsiaTheme="minorHAnsi" w:hAnsi="Segoe UI"/>
      <w:color w:val="000000" w:themeColor="text1"/>
      <w:sz w:val="24"/>
    </w:rPr>
  </w:style>
  <w:style w:type="paragraph" w:customStyle="1" w:styleId="2A02A5997CBA4F5182A12304BF3CCB281">
    <w:name w:val="2A02A5997CBA4F5182A12304BF3CCB281"/>
    <w:rsid w:val="005C1EA0"/>
    <w:pPr>
      <w:spacing w:after="120" w:line="240" w:lineRule="auto"/>
    </w:pPr>
    <w:rPr>
      <w:rFonts w:ascii="Segoe UI" w:eastAsiaTheme="minorHAnsi" w:hAnsi="Segoe UI"/>
      <w:color w:val="000000" w:themeColor="text1"/>
      <w:sz w:val="24"/>
    </w:rPr>
  </w:style>
  <w:style w:type="paragraph" w:customStyle="1" w:styleId="2883FD54344E4D34B343096C31E65C6D1">
    <w:name w:val="2883FD54344E4D34B343096C31E65C6D1"/>
    <w:rsid w:val="005C1EA0"/>
    <w:pPr>
      <w:spacing w:after="120" w:line="240" w:lineRule="auto"/>
    </w:pPr>
    <w:rPr>
      <w:rFonts w:ascii="Segoe UI" w:eastAsiaTheme="minorHAnsi" w:hAnsi="Segoe UI"/>
      <w:color w:val="000000" w:themeColor="text1"/>
      <w:sz w:val="24"/>
    </w:rPr>
  </w:style>
  <w:style w:type="paragraph" w:customStyle="1" w:styleId="2AE58A1F713E42BBB2274317F5349AB32">
    <w:name w:val="2AE58A1F713E42BBB2274317F5349AB32"/>
    <w:rsid w:val="005C1EA0"/>
    <w:pPr>
      <w:spacing w:after="0" w:line="240" w:lineRule="auto"/>
    </w:pPr>
    <w:rPr>
      <w:rFonts w:ascii="Segoe UI" w:eastAsiaTheme="minorHAnsi" w:hAnsi="Segoe UI" w:cs="Segoe UI"/>
      <w:color w:val="000000" w:themeColor="text1"/>
      <w:sz w:val="24"/>
      <w:szCs w:val="18"/>
    </w:rPr>
  </w:style>
  <w:style w:type="paragraph" w:customStyle="1" w:styleId="AD018182B40444A69D59C6B0685753292">
    <w:name w:val="AD018182B40444A69D59C6B0685753292"/>
    <w:rsid w:val="005C1EA0"/>
    <w:pPr>
      <w:spacing w:after="0" w:line="240" w:lineRule="auto"/>
    </w:pPr>
    <w:rPr>
      <w:rFonts w:ascii="Segoe UI" w:eastAsiaTheme="minorHAnsi" w:hAnsi="Segoe UI" w:cs="Segoe UI"/>
      <w:color w:val="000000" w:themeColor="text1"/>
      <w:sz w:val="24"/>
      <w:szCs w:val="18"/>
    </w:rPr>
  </w:style>
  <w:style w:type="paragraph" w:customStyle="1" w:styleId="23C14148898F43C0A3F49C119CC57BE92">
    <w:name w:val="23C14148898F43C0A3F49C119CC57BE92"/>
    <w:rsid w:val="005C1EA0"/>
    <w:pPr>
      <w:spacing w:after="0" w:line="240" w:lineRule="auto"/>
    </w:pPr>
    <w:rPr>
      <w:rFonts w:ascii="Segoe UI" w:eastAsiaTheme="minorHAnsi" w:hAnsi="Segoe UI" w:cs="Segoe UI"/>
      <w:color w:val="000000" w:themeColor="text1"/>
      <w:sz w:val="24"/>
      <w:szCs w:val="18"/>
    </w:rPr>
  </w:style>
  <w:style w:type="paragraph" w:customStyle="1" w:styleId="C4C47FBB09324B888ED933278BA5209E2">
    <w:name w:val="C4C47FBB09324B888ED933278BA5209E2"/>
    <w:rsid w:val="005C1EA0"/>
    <w:pPr>
      <w:spacing w:after="0" w:line="240" w:lineRule="auto"/>
    </w:pPr>
    <w:rPr>
      <w:rFonts w:ascii="Segoe UI" w:eastAsiaTheme="minorHAnsi" w:hAnsi="Segoe UI" w:cs="Segoe UI"/>
      <w:color w:val="000000" w:themeColor="text1"/>
      <w:sz w:val="24"/>
      <w:szCs w:val="18"/>
    </w:rPr>
  </w:style>
  <w:style w:type="paragraph" w:customStyle="1" w:styleId="C40E2DE78094426FA7EBF4380705EDC14">
    <w:name w:val="C40E2DE78094426FA7EBF4380705EDC14"/>
    <w:rsid w:val="005C1EA0"/>
    <w:pPr>
      <w:spacing w:after="120" w:line="240" w:lineRule="auto"/>
    </w:pPr>
    <w:rPr>
      <w:rFonts w:ascii="Segoe UI" w:eastAsiaTheme="minorHAnsi" w:hAnsi="Segoe UI"/>
      <w:color w:val="000000" w:themeColor="text1"/>
      <w:sz w:val="24"/>
    </w:rPr>
  </w:style>
  <w:style w:type="paragraph" w:customStyle="1" w:styleId="13FFA9F0B9804E5CB91430C5AF0AAF6A4">
    <w:name w:val="13FFA9F0B9804E5CB91430C5AF0AAF6A4"/>
    <w:rsid w:val="005C1EA0"/>
    <w:pPr>
      <w:spacing w:after="120" w:line="240" w:lineRule="auto"/>
    </w:pPr>
    <w:rPr>
      <w:rFonts w:ascii="Segoe UI" w:eastAsiaTheme="minorHAnsi" w:hAnsi="Segoe UI"/>
      <w:color w:val="000000" w:themeColor="text1"/>
      <w:sz w:val="24"/>
    </w:rPr>
  </w:style>
  <w:style w:type="paragraph" w:customStyle="1" w:styleId="07EEFD986EA740D0BF190166F393FDCE4">
    <w:name w:val="07EEFD986EA740D0BF190166F393FDCE4"/>
    <w:rsid w:val="005C1EA0"/>
    <w:pPr>
      <w:spacing w:after="120" w:line="240" w:lineRule="auto"/>
    </w:pPr>
    <w:rPr>
      <w:rFonts w:ascii="Segoe UI" w:eastAsiaTheme="minorHAnsi" w:hAnsi="Segoe UI"/>
      <w:color w:val="000000" w:themeColor="text1"/>
      <w:sz w:val="24"/>
    </w:rPr>
  </w:style>
  <w:style w:type="paragraph" w:customStyle="1" w:styleId="203A3728B8AF49B88E2BA23AB9EA692B4">
    <w:name w:val="203A3728B8AF49B88E2BA23AB9EA692B4"/>
    <w:rsid w:val="005C1EA0"/>
    <w:pPr>
      <w:spacing w:after="120" w:line="240" w:lineRule="auto"/>
    </w:pPr>
    <w:rPr>
      <w:rFonts w:ascii="Segoe UI" w:eastAsiaTheme="minorHAnsi" w:hAnsi="Segoe UI"/>
      <w:color w:val="000000" w:themeColor="text1"/>
      <w:sz w:val="24"/>
    </w:rPr>
  </w:style>
  <w:style w:type="paragraph" w:customStyle="1" w:styleId="FA2E755BD0754A32AA03A883EFDF1EDC4">
    <w:name w:val="FA2E755BD0754A32AA03A883EFDF1EDC4"/>
    <w:rsid w:val="005C1EA0"/>
    <w:pPr>
      <w:spacing w:after="120" w:line="240" w:lineRule="auto"/>
    </w:pPr>
    <w:rPr>
      <w:rFonts w:ascii="Segoe UI" w:eastAsiaTheme="minorHAnsi" w:hAnsi="Segoe UI"/>
      <w:color w:val="000000" w:themeColor="text1"/>
      <w:sz w:val="24"/>
    </w:rPr>
  </w:style>
  <w:style w:type="paragraph" w:customStyle="1" w:styleId="891BD988C07A48A78FCE2F7F46DF470C4">
    <w:name w:val="891BD988C07A48A78FCE2F7F46DF470C4"/>
    <w:rsid w:val="005C1EA0"/>
    <w:pPr>
      <w:spacing w:after="120" w:line="240" w:lineRule="auto"/>
    </w:pPr>
    <w:rPr>
      <w:rFonts w:ascii="Segoe UI" w:eastAsiaTheme="minorHAnsi" w:hAnsi="Segoe UI"/>
      <w:color w:val="000000" w:themeColor="text1"/>
      <w:sz w:val="24"/>
    </w:rPr>
  </w:style>
  <w:style w:type="paragraph" w:customStyle="1" w:styleId="A1DE5D3BDF6E48B185EB1596F38186F74">
    <w:name w:val="A1DE5D3BDF6E48B185EB1596F38186F74"/>
    <w:rsid w:val="005C1EA0"/>
    <w:pPr>
      <w:spacing w:after="120" w:line="240" w:lineRule="auto"/>
    </w:pPr>
    <w:rPr>
      <w:rFonts w:ascii="Segoe UI" w:eastAsiaTheme="minorHAnsi" w:hAnsi="Segoe UI"/>
      <w:color w:val="000000" w:themeColor="text1"/>
      <w:sz w:val="24"/>
    </w:rPr>
  </w:style>
  <w:style w:type="paragraph" w:customStyle="1" w:styleId="C99765780FAB4354BB5BA1EE5AFBF6343">
    <w:name w:val="C99765780FAB4354BB5BA1EE5AFBF6343"/>
    <w:rsid w:val="005C1EA0"/>
    <w:pPr>
      <w:numPr>
        <w:numId w:val="2"/>
      </w:numPr>
      <w:spacing w:after="120" w:line="240" w:lineRule="auto"/>
      <w:ind w:left="360"/>
    </w:pPr>
    <w:rPr>
      <w:rFonts w:ascii="Segoe UI" w:eastAsiaTheme="minorHAnsi" w:hAnsi="Segoe UI"/>
      <w:color w:val="000000" w:themeColor="text1"/>
      <w:sz w:val="24"/>
      <w:szCs w:val="24"/>
    </w:rPr>
  </w:style>
  <w:style w:type="paragraph" w:customStyle="1" w:styleId="8AC31A9DCA914DF99E0332D0497284672">
    <w:name w:val="8AC31A9DCA914DF99E0332D0497284672"/>
    <w:rsid w:val="005C1EA0"/>
    <w:pPr>
      <w:numPr>
        <w:numId w:val="2"/>
      </w:numPr>
      <w:spacing w:after="120" w:line="240" w:lineRule="auto"/>
      <w:ind w:left="360"/>
    </w:pPr>
    <w:rPr>
      <w:rFonts w:ascii="Segoe UI" w:eastAsiaTheme="minorHAnsi" w:hAnsi="Segoe UI"/>
      <w:color w:val="000000" w:themeColor="text1"/>
      <w:sz w:val="24"/>
      <w:szCs w:val="24"/>
    </w:rPr>
  </w:style>
  <w:style w:type="paragraph" w:customStyle="1" w:styleId="3146C493080347619EA68A731FEE30302">
    <w:name w:val="3146C493080347619EA68A731FEE30302"/>
    <w:rsid w:val="005C1EA0"/>
    <w:pPr>
      <w:numPr>
        <w:numId w:val="2"/>
      </w:numPr>
      <w:spacing w:after="120" w:line="240" w:lineRule="auto"/>
      <w:ind w:left="360"/>
    </w:pPr>
    <w:rPr>
      <w:rFonts w:ascii="Segoe UI" w:eastAsiaTheme="minorHAnsi" w:hAnsi="Segoe UI"/>
      <w:color w:val="000000" w:themeColor="text1"/>
      <w:sz w:val="24"/>
      <w:szCs w:val="24"/>
    </w:rPr>
  </w:style>
  <w:style w:type="paragraph" w:customStyle="1" w:styleId="E6FF4541656A43CC93134397B10A0D2C2">
    <w:name w:val="E6FF4541656A43CC93134397B10A0D2C2"/>
    <w:rsid w:val="005C1EA0"/>
    <w:pPr>
      <w:numPr>
        <w:numId w:val="2"/>
      </w:numPr>
      <w:spacing w:after="120" w:line="240" w:lineRule="auto"/>
      <w:ind w:left="360"/>
    </w:pPr>
    <w:rPr>
      <w:rFonts w:ascii="Segoe UI" w:eastAsiaTheme="minorHAnsi" w:hAnsi="Segoe UI"/>
      <w:color w:val="000000" w:themeColor="text1"/>
      <w:sz w:val="24"/>
      <w:szCs w:val="24"/>
    </w:rPr>
  </w:style>
  <w:style w:type="paragraph" w:customStyle="1" w:styleId="CF8FEF4BA2444996AC2DE9E35D8BE5A32">
    <w:name w:val="CF8FEF4BA2444996AC2DE9E35D8BE5A32"/>
    <w:rsid w:val="005C1EA0"/>
    <w:pPr>
      <w:numPr>
        <w:numId w:val="2"/>
      </w:numPr>
      <w:spacing w:after="120" w:line="240" w:lineRule="auto"/>
      <w:ind w:left="360"/>
    </w:pPr>
    <w:rPr>
      <w:rFonts w:ascii="Segoe UI" w:eastAsiaTheme="minorHAnsi" w:hAnsi="Segoe UI"/>
      <w:color w:val="000000" w:themeColor="text1"/>
      <w:sz w:val="24"/>
      <w:szCs w:val="24"/>
    </w:rPr>
  </w:style>
  <w:style w:type="paragraph" w:customStyle="1" w:styleId="5E667AE8A9614F92AA8362A77FB114CA2">
    <w:name w:val="5E667AE8A9614F92AA8362A77FB114CA2"/>
    <w:rsid w:val="005C1EA0"/>
    <w:pPr>
      <w:numPr>
        <w:numId w:val="2"/>
      </w:numPr>
      <w:spacing w:after="120" w:line="240" w:lineRule="auto"/>
      <w:ind w:left="360"/>
    </w:pPr>
    <w:rPr>
      <w:rFonts w:ascii="Segoe UI" w:eastAsiaTheme="minorHAnsi" w:hAnsi="Segoe UI"/>
      <w:color w:val="000000" w:themeColor="text1"/>
      <w:sz w:val="24"/>
      <w:szCs w:val="24"/>
    </w:rPr>
  </w:style>
  <w:style w:type="paragraph" w:customStyle="1" w:styleId="4378BB4E394442E68AAEFCE7B3934AC82">
    <w:name w:val="4378BB4E394442E68AAEFCE7B3934AC82"/>
    <w:rsid w:val="005C1EA0"/>
    <w:pPr>
      <w:numPr>
        <w:numId w:val="2"/>
      </w:numPr>
      <w:spacing w:after="120" w:line="240" w:lineRule="auto"/>
      <w:ind w:left="360"/>
    </w:pPr>
    <w:rPr>
      <w:rFonts w:ascii="Segoe UI" w:eastAsiaTheme="minorHAnsi" w:hAnsi="Segoe UI"/>
      <w:color w:val="000000" w:themeColor="text1"/>
      <w:sz w:val="24"/>
      <w:szCs w:val="24"/>
    </w:rPr>
  </w:style>
  <w:style w:type="paragraph" w:customStyle="1" w:styleId="C6997423B183405FAB1E5E8D83B28BB22">
    <w:name w:val="C6997423B183405FAB1E5E8D83B28BB22"/>
    <w:rsid w:val="005C1EA0"/>
    <w:pPr>
      <w:numPr>
        <w:numId w:val="2"/>
      </w:numPr>
      <w:spacing w:after="120" w:line="240" w:lineRule="auto"/>
      <w:ind w:left="360"/>
    </w:pPr>
    <w:rPr>
      <w:rFonts w:ascii="Segoe UI" w:eastAsiaTheme="minorHAnsi" w:hAnsi="Segoe UI"/>
      <w:color w:val="000000" w:themeColor="text1"/>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DD854-E094-4356-8C43-5D5E5D749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21C WWL PP_Word_Capstone_Rubric_Template.dotx</Template>
  <TotalTime>0</TotalTime>
  <Pages>11</Pages>
  <Words>1909</Words>
  <Characters>9932</Characters>
  <DocSecurity>0</DocSecurity>
  <Lines>584</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2020-01-08T19:42:00Z</dcterms:created>
  <dcterms:modified xsi:type="dcterms:W3CDTF">2020-01-09T02:47:00Z</dcterms:modified>
</cp:coreProperties>
</file>