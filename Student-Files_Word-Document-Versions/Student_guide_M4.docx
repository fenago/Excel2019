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439B5" w14:textId="77777777" w:rsidR="00CA50CC" w:rsidRPr="00D97B87" w:rsidRDefault="00CA50CC" w:rsidP="009F11F6">
      <w:bookmarkStart w:id="0" w:name="_Hlk20071550"/>
      <w:bookmarkStart w:id="1" w:name="_Hlk20165909"/>
      <w:bookmarkStart w:id="2" w:name="_GoBack"/>
      <w:bookmarkEnd w:id="2"/>
      <w:r w:rsidRPr="00D97B87">
        <w:rPr>
          <w:noProof/>
          <w:lang w:val="en-IN" w:eastAsia="en-IN"/>
        </w:rPr>
        <w:drawing>
          <wp:anchor distT="0" distB="0" distL="114300" distR="114300" simplePos="0" relativeHeight="251669519" behindDoc="1" locked="0" layoutInCell="1" allowOverlap="1" wp14:anchorId="4C6596F7" wp14:editId="705D715F">
            <wp:simplePos x="0" y="0"/>
            <wp:positionH relativeFrom="column">
              <wp:posOffset>0</wp:posOffset>
            </wp:positionH>
            <wp:positionV relativeFrom="paragraph">
              <wp:posOffset>0</wp:posOffset>
            </wp:positionV>
            <wp:extent cx="5981700" cy="5761396"/>
            <wp:effectExtent l="0" t="0" r="0" b="0"/>
            <wp:wrapNone/>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_Illustration_Cover_2_sized_rightHand_ondark.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983579" cy="57632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97B87">
        <w:rPr>
          <w:noProof/>
          <w:lang w:val="en-IN" w:eastAsia="en-IN"/>
        </w:rPr>
        <mc:AlternateContent>
          <mc:Choice Requires="wps">
            <w:drawing>
              <wp:anchor distT="0" distB="0" distL="114300" distR="114300" simplePos="0" relativeHeight="251668495" behindDoc="0" locked="0" layoutInCell="1" allowOverlap="1" wp14:anchorId="4BD33C14" wp14:editId="01B49AC5">
                <wp:simplePos x="0" y="0"/>
                <wp:positionH relativeFrom="column">
                  <wp:posOffset>1</wp:posOffset>
                </wp:positionH>
                <wp:positionV relativeFrom="paragraph">
                  <wp:posOffset>4876800</wp:posOffset>
                </wp:positionV>
                <wp:extent cx="5981700" cy="3563620"/>
                <wp:effectExtent l="0" t="0" r="19050" b="1778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81700" cy="3563620"/>
                        </a:xfrm>
                        <a:prstGeom prst="rect">
                          <a:avLst/>
                        </a:prstGeom>
                        <a:solidFill>
                          <a:srgbClr val="217346"/>
                        </a:solidFill>
                        <a:ln w="12700" cap="flat" cmpd="sng" algn="ctr">
                          <a:solidFill>
                            <a:srgbClr val="4472C4">
                              <a:shade val="50000"/>
                            </a:srgbClr>
                          </a:solidFill>
                          <a:prstDash val="solid"/>
                          <a:miter lim="800000"/>
                        </a:ln>
                        <a:effectLst/>
                      </wps:spPr>
                      <wps:txbx>
                        <w:txbxContent>
                          <w:p w14:paraId="582D1E20" w14:textId="25478D22" w:rsidR="00477CD7" w:rsidRPr="00683A71" w:rsidRDefault="00477CD7" w:rsidP="00CA50CC">
                            <w:pPr>
                              <w:pStyle w:val="DocumentTitle"/>
                            </w:pPr>
                            <w:r w:rsidRPr="00683A71">
                              <w:t xml:space="preserve">Student </w:t>
                            </w:r>
                            <w:r>
                              <w:t>G</w:t>
                            </w:r>
                            <w:r w:rsidRPr="00683A71">
                              <w:t>uide</w:t>
                            </w:r>
                          </w:p>
                          <w:p w14:paraId="55E9A191" w14:textId="77777777" w:rsidR="00477CD7" w:rsidRDefault="00477CD7" w:rsidP="00CA50CC">
                            <w:pPr>
                              <w:pStyle w:val="CourseTitle"/>
                            </w:pPr>
                            <w:bookmarkStart w:id="3" w:name="_Hlk24997830"/>
                            <w:r w:rsidRPr="000410C1">
                              <w:t xml:space="preserve">40567A </w:t>
                            </w:r>
                          </w:p>
                          <w:p w14:paraId="7EE81FBF" w14:textId="3F2ACBDD" w:rsidR="00477CD7" w:rsidRPr="008A541D" w:rsidRDefault="00477CD7" w:rsidP="00CA50CC">
                            <w:pPr>
                              <w:pStyle w:val="CourseTitle"/>
                            </w:pPr>
                            <w:r>
                              <w:t>Microsoft Excel associate</w:t>
                            </w:r>
                            <w:bookmarkEnd w:id="3"/>
                            <w:r>
                              <w:t xml:space="preserve"> </w:t>
                            </w:r>
                            <w:r w:rsidRPr="008A541D">
                              <w:t>2019</w:t>
                            </w:r>
                          </w:p>
                          <w:p w14:paraId="2A16EE0E" w14:textId="20CEB8EB" w:rsidR="00477CD7" w:rsidRPr="00D97B87" w:rsidRDefault="00477CD7" w:rsidP="00CA50CC">
                            <w:pPr>
                              <w:pStyle w:val="ModuleTitle"/>
                            </w:pPr>
                            <w:bookmarkStart w:id="4" w:name="_Hlk24997843"/>
                            <w:bookmarkStart w:id="5" w:name="_Hlk24997844"/>
                            <w:r w:rsidRPr="00D97B87">
                              <w:t xml:space="preserve">Module </w:t>
                            </w:r>
                            <w:r>
                              <w:t>4</w:t>
                            </w:r>
                            <w:r w:rsidRPr="00D97B87">
                              <w:t xml:space="preserve">: </w:t>
                            </w:r>
                            <w:bookmarkStart w:id="6" w:name="_Hlk28643619"/>
                            <w:bookmarkEnd w:id="4"/>
                            <w:bookmarkEnd w:id="5"/>
                            <w:r>
                              <w:t>Managing tables and range data</w:t>
                            </w:r>
                            <w:bookmarkEnd w:id="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33C14" id="Rectangle 10" o:spid="_x0000_s1026" style="position:absolute;margin-left:0;margin-top:384pt;width:471pt;height:280.6pt;z-index:251668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" fillcolor="#217346" strokecolor="#2f528f" strokeweight="1pt">
                <v:textbox>
                  <w:txbxContent>
                    <w:p w14:paraId="582D1E20" w14:textId="25478D22" w:rsidR="00477CD7" w:rsidRPr="00683A71" w:rsidRDefault="00477CD7" w:rsidP="00CA50CC">
                      <w:pPr>
                        <w:pStyle w:val="DocumentTitle"/>
                      </w:pPr>
                      <w:r w:rsidRPr="00683A71">
                        <w:t xml:space="preserve">Student </w:t>
                      </w:r>
                      <w:r>
                        <w:t>G</w:t>
                      </w:r>
                      <w:r w:rsidRPr="00683A71">
                        <w:t>uide</w:t>
                      </w:r>
                    </w:p>
                    <w:p w14:paraId="55E9A191" w14:textId="77777777" w:rsidR="00477CD7" w:rsidRDefault="00477CD7" w:rsidP="00CA50CC">
                      <w:pPr>
                        <w:pStyle w:val="CourseTitle"/>
                      </w:pPr>
                      <w:bookmarkStart w:id="7" w:name="_Hlk24997830"/>
                      <w:r w:rsidRPr="000410C1">
                        <w:t xml:space="preserve">40567A </w:t>
                      </w:r>
                    </w:p>
                    <w:p w14:paraId="7EE81FBF" w14:textId="3F2ACBDD" w:rsidR="00477CD7" w:rsidRPr="008A541D" w:rsidRDefault="00477CD7" w:rsidP="00CA50CC">
                      <w:pPr>
                        <w:pStyle w:val="CourseTitle"/>
                      </w:pPr>
                      <w:r>
                        <w:t>Microsoft Excel associate</w:t>
                      </w:r>
                      <w:bookmarkEnd w:id="7"/>
                      <w:r>
                        <w:t xml:space="preserve"> </w:t>
                      </w:r>
                      <w:r w:rsidRPr="008A541D">
                        <w:t>2019</w:t>
                      </w:r>
                    </w:p>
                    <w:p w14:paraId="2A16EE0E" w14:textId="20CEB8EB" w:rsidR="00477CD7" w:rsidRPr="00D97B87" w:rsidRDefault="00477CD7" w:rsidP="00CA50CC">
                      <w:pPr>
                        <w:pStyle w:val="ModuleTitle"/>
                      </w:pPr>
                      <w:bookmarkStart w:id="8" w:name="_Hlk24997843"/>
                      <w:bookmarkStart w:id="9" w:name="_Hlk24997844"/>
                      <w:r w:rsidRPr="00D97B87">
                        <w:t xml:space="preserve">Module </w:t>
                      </w:r>
                      <w:r>
                        <w:t>4</w:t>
                      </w:r>
                      <w:r w:rsidRPr="00D97B87">
                        <w:t xml:space="preserve">: </w:t>
                      </w:r>
                      <w:bookmarkStart w:id="10" w:name="_Hlk28643619"/>
                      <w:bookmarkEnd w:id="8"/>
                      <w:bookmarkEnd w:id="9"/>
                      <w:r>
                        <w:t>Managing tables and range data</w:t>
                      </w:r>
                      <w:bookmarkEnd w:id="10"/>
                    </w:p>
                  </w:txbxContent>
                </v:textbox>
              </v:rect>
            </w:pict>
          </mc:Fallback>
        </mc:AlternateContent>
      </w:r>
      <w:r w:rsidRPr="00D97B87">
        <w:rPr>
          <w:noProof/>
          <w:lang w:val="en-IN" w:eastAsia="en-IN"/>
        </w:rPr>
        <w:drawing>
          <wp:anchor distT="0" distB="0" distL="114300" distR="114300" simplePos="0" relativeHeight="251667471" behindDoc="0" locked="0" layoutInCell="1" allowOverlap="1" wp14:anchorId="08A22055" wp14:editId="4EBF092A">
            <wp:simplePos x="0" y="0"/>
            <wp:positionH relativeFrom="column">
              <wp:posOffset>47308</wp:posOffset>
            </wp:positionH>
            <wp:positionV relativeFrom="paragraph">
              <wp:posOffset>-1270</wp:posOffset>
            </wp:positionV>
            <wp:extent cx="2515187" cy="1127051"/>
            <wp:effectExtent l="0" t="0" r="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icrosoft-logo_rgb_c-wh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5187" cy="1127051"/>
                    </a:xfrm>
                    <a:prstGeom prst="rect">
                      <a:avLst/>
                    </a:prstGeom>
                  </pic:spPr>
                </pic:pic>
              </a:graphicData>
            </a:graphic>
            <wp14:sizeRelH relativeFrom="margin">
              <wp14:pctWidth>0</wp14:pctWidth>
            </wp14:sizeRelH>
            <wp14:sizeRelV relativeFrom="margin">
              <wp14:pctHeight>0</wp14:pctHeight>
            </wp14:sizeRelV>
          </wp:anchor>
        </w:drawing>
      </w:r>
    </w:p>
    <w:p w14:paraId="58B68F92" w14:textId="77777777" w:rsidR="00CA50CC" w:rsidRPr="00D97B87" w:rsidRDefault="00CA50CC" w:rsidP="009F11F6"/>
    <w:p w14:paraId="6EAEC46E" w14:textId="77777777" w:rsidR="00CA50CC" w:rsidRPr="00D97B87" w:rsidRDefault="00CA50CC" w:rsidP="009F11F6"/>
    <w:p w14:paraId="41B29B7C" w14:textId="77777777" w:rsidR="00CA50CC" w:rsidRPr="00D97B87" w:rsidRDefault="00CA50CC" w:rsidP="009F11F6"/>
    <w:p w14:paraId="7C03B0B2" w14:textId="77777777" w:rsidR="00CA50CC" w:rsidRPr="00D97B87" w:rsidRDefault="00CA50CC" w:rsidP="009F11F6"/>
    <w:p w14:paraId="349E95E6" w14:textId="77777777" w:rsidR="00CA50CC" w:rsidRPr="00D97B87" w:rsidRDefault="00CA50CC" w:rsidP="009F11F6"/>
    <w:p w14:paraId="42E96E7F" w14:textId="77777777" w:rsidR="00CA50CC" w:rsidRPr="00D97B87" w:rsidRDefault="00CA50CC" w:rsidP="009F11F6"/>
    <w:p w14:paraId="1040E517" w14:textId="77777777" w:rsidR="00CA50CC" w:rsidRPr="00D97B87" w:rsidRDefault="00CA50CC" w:rsidP="009F11F6"/>
    <w:p w14:paraId="24A16CDD" w14:textId="77777777" w:rsidR="00CA50CC" w:rsidRPr="00D97B87" w:rsidRDefault="00CA50CC" w:rsidP="009F11F6"/>
    <w:bookmarkEnd w:id="0"/>
    <w:p w14:paraId="5FDA1507" w14:textId="77777777" w:rsidR="00CA50CC" w:rsidRDefault="00CA50CC" w:rsidP="00CA50CC">
      <w:r>
        <w:br w:type="page"/>
      </w:r>
    </w:p>
    <w:p w14:paraId="130B9C7F" w14:textId="77777777" w:rsidR="003805BE" w:rsidRDefault="00B778DA" w:rsidP="00546AE0">
      <w:pPr>
        <w:pStyle w:val="Heading1"/>
      </w:pPr>
      <w:bookmarkStart w:id="11" w:name="_Toc18516832"/>
      <w:bookmarkStart w:id="12" w:name="_Toc18540893"/>
      <w:bookmarkStart w:id="13" w:name="_Toc18540974"/>
      <w:bookmarkStart w:id="14" w:name="_Toc18522438"/>
      <w:bookmarkStart w:id="15" w:name="_Toc18926167"/>
      <w:bookmarkStart w:id="16" w:name="_Toc19021167"/>
      <w:bookmarkStart w:id="17" w:name="_Toc36983384"/>
      <w:bookmarkEnd w:id="1"/>
      <w:r>
        <w:lastRenderedPageBreak/>
        <w:t>Contents</w:t>
      </w:r>
      <w:bookmarkEnd w:id="11"/>
      <w:bookmarkEnd w:id="12"/>
      <w:bookmarkEnd w:id="13"/>
      <w:bookmarkEnd w:id="14"/>
      <w:bookmarkEnd w:id="15"/>
      <w:bookmarkEnd w:id="16"/>
      <w:bookmarkEnd w:id="17"/>
    </w:p>
    <w:p w14:paraId="3F7F80CA" w14:textId="77777777" w:rsidR="00DA5C58" w:rsidRPr="00DA5C58" w:rsidRDefault="00DA5C58" w:rsidP="00DA5C58"/>
    <w:p w14:paraId="197C9842" w14:textId="77777777" w:rsidR="004723F2" w:rsidRDefault="004723F2" w:rsidP="004723F2">
      <w:pPr>
        <w:sectPr w:rsidR="004723F2" w:rsidSect="0016526E">
          <w:headerReference w:type="default" r:id="rId10"/>
          <w:footerReference w:type="default" r:id="rId11"/>
          <w:type w:val="continuous"/>
          <w:pgSz w:w="12240" w:h="15840" w:code="1"/>
          <w:pgMar w:top="1440" w:right="1440" w:bottom="1440" w:left="1440" w:header="706" w:footer="706" w:gutter="0"/>
          <w:cols w:num="2" w:space="708"/>
          <w:titlePg/>
          <w:docGrid w:linePitch="360"/>
        </w:sectPr>
      </w:pPr>
    </w:p>
    <w:p w14:paraId="60F0C3CD" w14:textId="741F0A94" w:rsidR="006E6E66" w:rsidRDefault="00B778DA">
      <w:pPr>
        <w:pStyle w:val="TOC1"/>
        <w:rPr>
          <w:rFonts w:asciiTheme="minorHAnsi" w:eastAsiaTheme="minorEastAsia" w:hAnsiTheme="minorHAnsi"/>
          <w:color w:val="auto"/>
          <w:sz w:val="22"/>
        </w:rPr>
      </w:pPr>
      <w:r>
        <w:fldChar w:fldCharType="begin"/>
      </w:r>
      <w:r>
        <w:instrText xml:space="preserve"> TOC \o "1-3" \h \z \u </w:instrText>
      </w:r>
      <w:r>
        <w:fldChar w:fldCharType="separate"/>
      </w:r>
      <w:hyperlink w:anchor="_Toc36983384" w:history="1">
        <w:r w:rsidR="006E6E66" w:rsidRPr="008D693E">
          <w:rPr>
            <w:rStyle w:val="Hyperlink"/>
          </w:rPr>
          <w:t>Contents</w:t>
        </w:r>
        <w:r w:rsidR="006E6E66">
          <w:rPr>
            <w:webHidden/>
          </w:rPr>
          <w:tab/>
        </w:r>
        <w:r w:rsidR="006E6E66">
          <w:rPr>
            <w:webHidden/>
          </w:rPr>
          <w:fldChar w:fldCharType="begin"/>
        </w:r>
        <w:r w:rsidR="006E6E66">
          <w:rPr>
            <w:webHidden/>
          </w:rPr>
          <w:instrText xml:space="preserve"> PAGEREF _Toc36983384 \h </w:instrText>
        </w:r>
        <w:r w:rsidR="006E6E66">
          <w:rPr>
            <w:webHidden/>
          </w:rPr>
        </w:r>
        <w:r w:rsidR="006E6E66">
          <w:rPr>
            <w:webHidden/>
          </w:rPr>
          <w:fldChar w:fldCharType="separate"/>
        </w:r>
        <w:r w:rsidR="006E6E66">
          <w:rPr>
            <w:webHidden/>
          </w:rPr>
          <w:t>2</w:t>
        </w:r>
        <w:r w:rsidR="006E6E66">
          <w:rPr>
            <w:webHidden/>
          </w:rPr>
          <w:fldChar w:fldCharType="end"/>
        </w:r>
      </w:hyperlink>
    </w:p>
    <w:p w14:paraId="0F948484" w14:textId="4873916A" w:rsidR="006E6E66" w:rsidRDefault="00B95AB4">
      <w:pPr>
        <w:pStyle w:val="TOC1"/>
        <w:rPr>
          <w:rFonts w:asciiTheme="minorHAnsi" w:eastAsiaTheme="minorEastAsia" w:hAnsiTheme="minorHAnsi"/>
          <w:color w:val="auto"/>
          <w:sz w:val="22"/>
        </w:rPr>
      </w:pPr>
      <w:hyperlink w:anchor="_Toc36983385" w:history="1">
        <w:r w:rsidR="006E6E66" w:rsidRPr="008D693E">
          <w:rPr>
            <w:rStyle w:val="Hyperlink"/>
          </w:rPr>
          <w:t>Module overview</w:t>
        </w:r>
        <w:r w:rsidR="006E6E66">
          <w:rPr>
            <w:webHidden/>
          </w:rPr>
          <w:tab/>
        </w:r>
        <w:r w:rsidR="006E6E66">
          <w:rPr>
            <w:webHidden/>
          </w:rPr>
          <w:fldChar w:fldCharType="begin"/>
        </w:r>
        <w:r w:rsidR="006E6E66">
          <w:rPr>
            <w:webHidden/>
          </w:rPr>
          <w:instrText xml:space="preserve"> PAGEREF _Toc36983385 \h </w:instrText>
        </w:r>
        <w:r w:rsidR="006E6E66">
          <w:rPr>
            <w:webHidden/>
          </w:rPr>
        </w:r>
        <w:r w:rsidR="006E6E66">
          <w:rPr>
            <w:webHidden/>
          </w:rPr>
          <w:fldChar w:fldCharType="separate"/>
        </w:r>
        <w:r w:rsidR="006E6E66">
          <w:rPr>
            <w:webHidden/>
          </w:rPr>
          <w:t>4</w:t>
        </w:r>
        <w:r w:rsidR="006E6E66">
          <w:rPr>
            <w:webHidden/>
          </w:rPr>
          <w:fldChar w:fldCharType="end"/>
        </w:r>
      </w:hyperlink>
    </w:p>
    <w:p w14:paraId="4FAC64CA" w14:textId="3053A0FC" w:rsidR="006E6E66" w:rsidRDefault="00B95AB4">
      <w:pPr>
        <w:pStyle w:val="TOC2"/>
        <w:rPr>
          <w:rFonts w:asciiTheme="minorHAnsi" w:eastAsiaTheme="minorEastAsia" w:hAnsiTheme="minorHAnsi" w:cstheme="minorBidi"/>
          <w:color w:val="auto"/>
          <w:sz w:val="22"/>
        </w:rPr>
      </w:pPr>
      <w:hyperlink w:anchor="_Toc36983386" w:history="1">
        <w:r w:rsidR="006E6E66" w:rsidRPr="008D693E">
          <w:rPr>
            <w:rStyle w:val="Hyperlink"/>
          </w:rPr>
          <w:t>Description</w:t>
        </w:r>
        <w:r w:rsidR="006E6E66">
          <w:rPr>
            <w:webHidden/>
          </w:rPr>
          <w:tab/>
        </w:r>
        <w:r w:rsidR="006E6E66">
          <w:rPr>
            <w:webHidden/>
          </w:rPr>
          <w:fldChar w:fldCharType="begin"/>
        </w:r>
        <w:r w:rsidR="006E6E66">
          <w:rPr>
            <w:webHidden/>
          </w:rPr>
          <w:instrText xml:space="preserve"> PAGEREF _Toc36983386 \h </w:instrText>
        </w:r>
        <w:r w:rsidR="006E6E66">
          <w:rPr>
            <w:webHidden/>
          </w:rPr>
        </w:r>
        <w:r w:rsidR="006E6E66">
          <w:rPr>
            <w:webHidden/>
          </w:rPr>
          <w:fldChar w:fldCharType="separate"/>
        </w:r>
        <w:r w:rsidR="006E6E66">
          <w:rPr>
            <w:webHidden/>
          </w:rPr>
          <w:t>4</w:t>
        </w:r>
        <w:r w:rsidR="006E6E66">
          <w:rPr>
            <w:webHidden/>
          </w:rPr>
          <w:fldChar w:fldCharType="end"/>
        </w:r>
      </w:hyperlink>
    </w:p>
    <w:p w14:paraId="23A37300" w14:textId="174C8BB1" w:rsidR="006E6E66" w:rsidRDefault="00B95AB4">
      <w:pPr>
        <w:pStyle w:val="TOC2"/>
        <w:rPr>
          <w:rFonts w:asciiTheme="minorHAnsi" w:eastAsiaTheme="minorEastAsia" w:hAnsiTheme="minorHAnsi" w:cstheme="minorBidi"/>
          <w:color w:val="auto"/>
          <w:sz w:val="22"/>
        </w:rPr>
      </w:pPr>
      <w:hyperlink w:anchor="_Toc36983387" w:history="1">
        <w:r w:rsidR="006E6E66" w:rsidRPr="008D693E">
          <w:rPr>
            <w:rStyle w:val="Hyperlink"/>
          </w:rPr>
          <w:t>Scenario</w:t>
        </w:r>
        <w:r w:rsidR="006E6E66">
          <w:rPr>
            <w:webHidden/>
          </w:rPr>
          <w:tab/>
        </w:r>
        <w:r w:rsidR="006E6E66">
          <w:rPr>
            <w:webHidden/>
          </w:rPr>
          <w:fldChar w:fldCharType="begin"/>
        </w:r>
        <w:r w:rsidR="006E6E66">
          <w:rPr>
            <w:webHidden/>
          </w:rPr>
          <w:instrText xml:space="preserve"> PAGEREF _Toc36983387 \h </w:instrText>
        </w:r>
        <w:r w:rsidR="006E6E66">
          <w:rPr>
            <w:webHidden/>
          </w:rPr>
        </w:r>
        <w:r w:rsidR="006E6E66">
          <w:rPr>
            <w:webHidden/>
          </w:rPr>
          <w:fldChar w:fldCharType="separate"/>
        </w:r>
        <w:r w:rsidR="006E6E66">
          <w:rPr>
            <w:webHidden/>
          </w:rPr>
          <w:t>5</w:t>
        </w:r>
        <w:r w:rsidR="006E6E66">
          <w:rPr>
            <w:webHidden/>
          </w:rPr>
          <w:fldChar w:fldCharType="end"/>
        </w:r>
      </w:hyperlink>
    </w:p>
    <w:p w14:paraId="507F83C4" w14:textId="0F4D4FFD" w:rsidR="006E6E66" w:rsidRDefault="00B95AB4">
      <w:pPr>
        <w:pStyle w:val="TOC2"/>
        <w:rPr>
          <w:rFonts w:asciiTheme="minorHAnsi" w:eastAsiaTheme="minorEastAsia" w:hAnsiTheme="minorHAnsi" w:cstheme="minorBidi"/>
          <w:color w:val="auto"/>
          <w:sz w:val="22"/>
        </w:rPr>
      </w:pPr>
      <w:hyperlink w:anchor="_Toc36983388" w:history="1">
        <w:r w:rsidR="006E6E66" w:rsidRPr="008D693E">
          <w:rPr>
            <w:rStyle w:val="Hyperlink"/>
          </w:rPr>
          <w:t>Cornerstone</w:t>
        </w:r>
        <w:r w:rsidR="006E6E66">
          <w:rPr>
            <w:webHidden/>
          </w:rPr>
          <w:tab/>
        </w:r>
        <w:r w:rsidR="006E6E66">
          <w:rPr>
            <w:webHidden/>
          </w:rPr>
          <w:fldChar w:fldCharType="begin"/>
        </w:r>
        <w:r w:rsidR="006E6E66">
          <w:rPr>
            <w:webHidden/>
          </w:rPr>
          <w:instrText xml:space="preserve"> PAGEREF _Toc36983388 \h </w:instrText>
        </w:r>
        <w:r w:rsidR="006E6E66">
          <w:rPr>
            <w:webHidden/>
          </w:rPr>
        </w:r>
        <w:r w:rsidR="006E6E66">
          <w:rPr>
            <w:webHidden/>
          </w:rPr>
          <w:fldChar w:fldCharType="separate"/>
        </w:r>
        <w:r w:rsidR="006E6E66">
          <w:rPr>
            <w:webHidden/>
          </w:rPr>
          <w:t>6</w:t>
        </w:r>
        <w:r w:rsidR="006E6E66">
          <w:rPr>
            <w:webHidden/>
          </w:rPr>
          <w:fldChar w:fldCharType="end"/>
        </w:r>
      </w:hyperlink>
    </w:p>
    <w:p w14:paraId="46EEDBF5" w14:textId="2095983A" w:rsidR="006E6E66" w:rsidRDefault="00B95AB4">
      <w:pPr>
        <w:pStyle w:val="TOC1"/>
        <w:rPr>
          <w:rFonts w:asciiTheme="minorHAnsi" w:eastAsiaTheme="minorEastAsia" w:hAnsiTheme="minorHAnsi"/>
          <w:color w:val="auto"/>
          <w:sz w:val="22"/>
        </w:rPr>
      </w:pPr>
      <w:hyperlink w:anchor="_Toc36983389" w:history="1">
        <w:r w:rsidR="006E6E66" w:rsidRPr="008D693E">
          <w:rPr>
            <w:rStyle w:val="Hyperlink"/>
          </w:rPr>
          <w:t>Lesson 1: Understanding tables and ranges</w:t>
        </w:r>
        <w:r w:rsidR="006E6E66">
          <w:rPr>
            <w:webHidden/>
          </w:rPr>
          <w:tab/>
        </w:r>
        <w:r w:rsidR="006E6E66">
          <w:rPr>
            <w:webHidden/>
          </w:rPr>
          <w:fldChar w:fldCharType="begin"/>
        </w:r>
        <w:r w:rsidR="006E6E66">
          <w:rPr>
            <w:webHidden/>
          </w:rPr>
          <w:instrText xml:space="preserve"> PAGEREF _Toc36983389 \h </w:instrText>
        </w:r>
        <w:r w:rsidR="006E6E66">
          <w:rPr>
            <w:webHidden/>
          </w:rPr>
        </w:r>
        <w:r w:rsidR="006E6E66">
          <w:rPr>
            <w:webHidden/>
          </w:rPr>
          <w:fldChar w:fldCharType="separate"/>
        </w:r>
        <w:r w:rsidR="006E6E66">
          <w:rPr>
            <w:webHidden/>
          </w:rPr>
          <w:t>7</w:t>
        </w:r>
        <w:r w:rsidR="006E6E66">
          <w:rPr>
            <w:webHidden/>
          </w:rPr>
          <w:fldChar w:fldCharType="end"/>
        </w:r>
      </w:hyperlink>
    </w:p>
    <w:p w14:paraId="5479131B" w14:textId="5524EB75" w:rsidR="006E6E66" w:rsidRDefault="00B95AB4">
      <w:pPr>
        <w:pStyle w:val="TOC2"/>
        <w:rPr>
          <w:rFonts w:asciiTheme="minorHAnsi" w:eastAsiaTheme="minorEastAsia" w:hAnsiTheme="minorHAnsi" w:cstheme="minorBidi"/>
          <w:color w:val="auto"/>
          <w:sz w:val="22"/>
        </w:rPr>
      </w:pPr>
      <w:hyperlink w:anchor="_Toc36983390" w:history="1">
        <w:r w:rsidR="006E6E66" w:rsidRPr="008D693E">
          <w:rPr>
            <w:rStyle w:val="Hyperlink"/>
          </w:rPr>
          <w:t>Overview</w:t>
        </w:r>
        <w:r w:rsidR="006E6E66">
          <w:rPr>
            <w:webHidden/>
          </w:rPr>
          <w:tab/>
        </w:r>
        <w:r w:rsidR="006E6E66">
          <w:rPr>
            <w:webHidden/>
          </w:rPr>
          <w:fldChar w:fldCharType="begin"/>
        </w:r>
        <w:r w:rsidR="006E6E66">
          <w:rPr>
            <w:webHidden/>
          </w:rPr>
          <w:instrText xml:space="preserve"> PAGEREF _Toc36983390 \h </w:instrText>
        </w:r>
        <w:r w:rsidR="006E6E66">
          <w:rPr>
            <w:webHidden/>
          </w:rPr>
        </w:r>
        <w:r w:rsidR="006E6E66">
          <w:rPr>
            <w:webHidden/>
          </w:rPr>
          <w:fldChar w:fldCharType="separate"/>
        </w:r>
        <w:r w:rsidR="006E6E66">
          <w:rPr>
            <w:webHidden/>
          </w:rPr>
          <w:t>7</w:t>
        </w:r>
        <w:r w:rsidR="006E6E66">
          <w:rPr>
            <w:webHidden/>
          </w:rPr>
          <w:fldChar w:fldCharType="end"/>
        </w:r>
      </w:hyperlink>
    </w:p>
    <w:p w14:paraId="43DEC920" w14:textId="21EC666C" w:rsidR="006E6E66" w:rsidRDefault="00B95AB4">
      <w:pPr>
        <w:pStyle w:val="TOC2"/>
        <w:rPr>
          <w:rFonts w:asciiTheme="minorHAnsi" w:eastAsiaTheme="minorEastAsia" w:hAnsiTheme="minorHAnsi" w:cstheme="minorBidi"/>
          <w:color w:val="auto"/>
          <w:sz w:val="22"/>
        </w:rPr>
      </w:pPr>
      <w:hyperlink w:anchor="_Toc36983391" w:history="1">
        <w:r w:rsidR="006E6E66" w:rsidRPr="008D693E">
          <w:rPr>
            <w:rStyle w:val="Hyperlink"/>
          </w:rPr>
          <w:t>Warm-up</w:t>
        </w:r>
        <w:r w:rsidR="006E6E66">
          <w:rPr>
            <w:webHidden/>
          </w:rPr>
          <w:tab/>
        </w:r>
        <w:r w:rsidR="006E6E66">
          <w:rPr>
            <w:webHidden/>
          </w:rPr>
          <w:fldChar w:fldCharType="begin"/>
        </w:r>
        <w:r w:rsidR="006E6E66">
          <w:rPr>
            <w:webHidden/>
          </w:rPr>
          <w:instrText xml:space="preserve"> PAGEREF _Toc36983391 \h </w:instrText>
        </w:r>
        <w:r w:rsidR="006E6E66">
          <w:rPr>
            <w:webHidden/>
          </w:rPr>
        </w:r>
        <w:r w:rsidR="006E6E66">
          <w:rPr>
            <w:webHidden/>
          </w:rPr>
          <w:fldChar w:fldCharType="separate"/>
        </w:r>
        <w:r w:rsidR="006E6E66">
          <w:rPr>
            <w:webHidden/>
          </w:rPr>
          <w:t>7</w:t>
        </w:r>
        <w:r w:rsidR="006E6E66">
          <w:rPr>
            <w:webHidden/>
          </w:rPr>
          <w:fldChar w:fldCharType="end"/>
        </w:r>
      </w:hyperlink>
    </w:p>
    <w:p w14:paraId="54D6B40E" w14:textId="7D23F3AD" w:rsidR="006E6E66" w:rsidRDefault="00B95AB4">
      <w:pPr>
        <w:pStyle w:val="TOC2"/>
        <w:rPr>
          <w:rFonts w:asciiTheme="minorHAnsi" w:eastAsiaTheme="minorEastAsia" w:hAnsiTheme="minorHAnsi" w:cstheme="minorBidi"/>
          <w:color w:val="auto"/>
          <w:sz w:val="22"/>
        </w:rPr>
      </w:pPr>
      <w:hyperlink w:anchor="_Toc36983392" w:history="1">
        <w:r w:rsidR="006E6E66" w:rsidRPr="008D693E">
          <w:rPr>
            <w:rStyle w:val="Hyperlink"/>
          </w:rPr>
          <w:t>Topic 1: Format data as a table and change the table style</w:t>
        </w:r>
        <w:r w:rsidR="006E6E66">
          <w:rPr>
            <w:webHidden/>
          </w:rPr>
          <w:tab/>
        </w:r>
        <w:r w:rsidR="006E6E66">
          <w:rPr>
            <w:webHidden/>
          </w:rPr>
          <w:fldChar w:fldCharType="begin"/>
        </w:r>
        <w:r w:rsidR="006E6E66">
          <w:rPr>
            <w:webHidden/>
          </w:rPr>
          <w:instrText xml:space="preserve"> PAGEREF _Toc36983392 \h </w:instrText>
        </w:r>
        <w:r w:rsidR="006E6E66">
          <w:rPr>
            <w:webHidden/>
          </w:rPr>
        </w:r>
        <w:r w:rsidR="006E6E66">
          <w:rPr>
            <w:webHidden/>
          </w:rPr>
          <w:fldChar w:fldCharType="separate"/>
        </w:r>
        <w:r w:rsidR="006E6E66">
          <w:rPr>
            <w:webHidden/>
          </w:rPr>
          <w:t>8</w:t>
        </w:r>
        <w:r w:rsidR="006E6E66">
          <w:rPr>
            <w:webHidden/>
          </w:rPr>
          <w:fldChar w:fldCharType="end"/>
        </w:r>
      </w:hyperlink>
    </w:p>
    <w:p w14:paraId="4BC65859" w14:textId="060D505D" w:rsidR="006E6E66" w:rsidRDefault="00B95AB4">
      <w:pPr>
        <w:pStyle w:val="TOC3"/>
        <w:rPr>
          <w:rFonts w:asciiTheme="minorHAnsi" w:eastAsiaTheme="minorEastAsia" w:hAnsiTheme="minorHAnsi"/>
          <w:color w:val="auto"/>
          <w:sz w:val="22"/>
        </w:rPr>
      </w:pPr>
      <w:hyperlink w:anchor="_Toc36983393" w:history="1">
        <w:r w:rsidR="006E6E66" w:rsidRPr="008D693E">
          <w:rPr>
            <w:rStyle w:val="Hyperlink"/>
          </w:rPr>
          <w:t>Create a table without a style applied</w:t>
        </w:r>
        <w:r w:rsidR="006E6E66">
          <w:rPr>
            <w:webHidden/>
          </w:rPr>
          <w:tab/>
        </w:r>
        <w:r w:rsidR="006E6E66">
          <w:rPr>
            <w:webHidden/>
          </w:rPr>
          <w:fldChar w:fldCharType="begin"/>
        </w:r>
        <w:r w:rsidR="006E6E66">
          <w:rPr>
            <w:webHidden/>
          </w:rPr>
          <w:instrText xml:space="preserve"> PAGEREF _Toc36983393 \h </w:instrText>
        </w:r>
        <w:r w:rsidR="006E6E66">
          <w:rPr>
            <w:webHidden/>
          </w:rPr>
        </w:r>
        <w:r w:rsidR="006E6E66">
          <w:rPr>
            <w:webHidden/>
          </w:rPr>
          <w:fldChar w:fldCharType="separate"/>
        </w:r>
        <w:r w:rsidR="006E6E66">
          <w:rPr>
            <w:webHidden/>
          </w:rPr>
          <w:t>9</w:t>
        </w:r>
        <w:r w:rsidR="006E6E66">
          <w:rPr>
            <w:webHidden/>
          </w:rPr>
          <w:fldChar w:fldCharType="end"/>
        </w:r>
      </w:hyperlink>
    </w:p>
    <w:p w14:paraId="13383151" w14:textId="120A9E63" w:rsidR="006E6E66" w:rsidRDefault="00B95AB4">
      <w:pPr>
        <w:pStyle w:val="TOC3"/>
        <w:rPr>
          <w:rFonts w:asciiTheme="minorHAnsi" w:eastAsiaTheme="minorEastAsia" w:hAnsiTheme="minorHAnsi"/>
          <w:color w:val="auto"/>
          <w:sz w:val="22"/>
        </w:rPr>
      </w:pPr>
      <w:hyperlink w:anchor="_Toc36983394" w:history="1">
        <w:r w:rsidR="006E6E66" w:rsidRPr="008D693E">
          <w:rPr>
            <w:rStyle w:val="Hyperlink"/>
          </w:rPr>
          <w:t>Create a table with a style applied at the same time</w:t>
        </w:r>
        <w:r w:rsidR="006E6E66">
          <w:rPr>
            <w:webHidden/>
          </w:rPr>
          <w:tab/>
        </w:r>
        <w:r w:rsidR="006E6E66">
          <w:rPr>
            <w:webHidden/>
          </w:rPr>
          <w:fldChar w:fldCharType="begin"/>
        </w:r>
        <w:r w:rsidR="006E6E66">
          <w:rPr>
            <w:webHidden/>
          </w:rPr>
          <w:instrText xml:space="preserve"> PAGEREF _Toc36983394 \h </w:instrText>
        </w:r>
        <w:r w:rsidR="006E6E66">
          <w:rPr>
            <w:webHidden/>
          </w:rPr>
        </w:r>
        <w:r w:rsidR="006E6E66">
          <w:rPr>
            <w:webHidden/>
          </w:rPr>
          <w:fldChar w:fldCharType="separate"/>
        </w:r>
        <w:r w:rsidR="006E6E66">
          <w:rPr>
            <w:webHidden/>
          </w:rPr>
          <w:t>10</w:t>
        </w:r>
        <w:r w:rsidR="006E6E66">
          <w:rPr>
            <w:webHidden/>
          </w:rPr>
          <w:fldChar w:fldCharType="end"/>
        </w:r>
      </w:hyperlink>
    </w:p>
    <w:p w14:paraId="6DC8A1E0" w14:textId="0D97A370" w:rsidR="006E6E66" w:rsidRDefault="00B95AB4">
      <w:pPr>
        <w:pStyle w:val="TOC3"/>
        <w:rPr>
          <w:rFonts w:asciiTheme="minorHAnsi" w:eastAsiaTheme="minorEastAsia" w:hAnsiTheme="minorHAnsi"/>
          <w:color w:val="auto"/>
          <w:sz w:val="22"/>
        </w:rPr>
      </w:pPr>
      <w:hyperlink w:anchor="_Toc36983395" w:history="1">
        <w:r w:rsidR="006E6E66" w:rsidRPr="008D693E">
          <w:rPr>
            <w:rStyle w:val="Hyperlink"/>
          </w:rPr>
          <w:t>Activity: Tell a story</w:t>
        </w:r>
        <w:r w:rsidR="006E6E66">
          <w:rPr>
            <w:webHidden/>
          </w:rPr>
          <w:tab/>
        </w:r>
        <w:r w:rsidR="006E6E66">
          <w:rPr>
            <w:webHidden/>
          </w:rPr>
          <w:fldChar w:fldCharType="begin"/>
        </w:r>
        <w:r w:rsidR="006E6E66">
          <w:rPr>
            <w:webHidden/>
          </w:rPr>
          <w:instrText xml:space="preserve"> PAGEREF _Toc36983395 \h </w:instrText>
        </w:r>
        <w:r w:rsidR="006E6E66">
          <w:rPr>
            <w:webHidden/>
          </w:rPr>
        </w:r>
        <w:r w:rsidR="006E6E66">
          <w:rPr>
            <w:webHidden/>
          </w:rPr>
          <w:fldChar w:fldCharType="separate"/>
        </w:r>
        <w:r w:rsidR="006E6E66">
          <w:rPr>
            <w:webHidden/>
          </w:rPr>
          <w:t>13</w:t>
        </w:r>
        <w:r w:rsidR="006E6E66">
          <w:rPr>
            <w:webHidden/>
          </w:rPr>
          <w:fldChar w:fldCharType="end"/>
        </w:r>
      </w:hyperlink>
    </w:p>
    <w:p w14:paraId="44F70A15" w14:textId="6A424D5D" w:rsidR="006E6E66" w:rsidRDefault="00B95AB4">
      <w:pPr>
        <w:pStyle w:val="TOC3"/>
        <w:rPr>
          <w:rFonts w:asciiTheme="minorHAnsi" w:eastAsiaTheme="minorEastAsia" w:hAnsiTheme="minorHAnsi"/>
          <w:color w:val="auto"/>
          <w:sz w:val="22"/>
        </w:rPr>
      </w:pPr>
      <w:hyperlink w:anchor="_Toc36983396" w:history="1">
        <w:r w:rsidR="006E6E66" w:rsidRPr="008D693E">
          <w:rPr>
            <w:rStyle w:val="Hyperlink"/>
          </w:rPr>
          <w:t>Try-it: Format data as a table and change the table style</w:t>
        </w:r>
        <w:r w:rsidR="006E6E66">
          <w:rPr>
            <w:webHidden/>
          </w:rPr>
          <w:tab/>
        </w:r>
        <w:r w:rsidR="006E6E66">
          <w:rPr>
            <w:webHidden/>
          </w:rPr>
          <w:fldChar w:fldCharType="begin"/>
        </w:r>
        <w:r w:rsidR="006E6E66">
          <w:rPr>
            <w:webHidden/>
          </w:rPr>
          <w:instrText xml:space="preserve"> PAGEREF _Toc36983396 \h </w:instrText>
        </w:r>
        <w:r w:rsidR="006E6E66">
          <w:rPr>
            <w:webHidden/>
          </w:rPr>
        </w:r>
        <w:r w:rsidR="006E6E66">
          <w:rPr>
            <w:webHidden/>
          </w:rPr>
          <w:fldChar w:fldCharType="separate"/>
        </w:r>
        <w:r w:rsidR="006E6E66">
          <w:rPr>
            <w:webHidden/>
          </w:rPr>
          <w:t>14</w:t>
        </w:r>
        <w:r w:rsidR="006E6E66">
          <w:rPr>
            <w:webHidden/>
          </w:rPr>
          <w:fldChar w:fldCharType="end"/>
        </w:r>
      </w:hyperlink>
    </w:p>
    <w:p w14:paraId="544A9D45" w14:textId="5B42910F" w:rsidR="006E6E66" w:rsidRDefault="00B95AB4">
      <w:pPr>
        <w:pStyle w:val="TOC3"/>
        <w:rPr>
          <w:rFonts w:asciiTheme="minorHAnsi" w:eastAsiaTheme="minorEastAsia" w:hAnsiTheme="minorHAnsi"/>
          <w:color w:val="auto"/>
          <w:sz w:val="22"/>
        </w:rPr>
      </w:pPr>
      <w:hyperlink w:anchor="_Toc36983397" w:history="1">
        <w:r w:rsidR="006E6E66" w:rsidRPr="008D693E">
          <w:rPr>
            <w:rStyle w:val="Hyperlink"/>
          </w:rPr>
          <w:t>Try-it</w:t>
        </w:r>
        <w:r w:rsidR="006E6E66">
          <w:rPr>
            <w:webHidden/>
          </w:rPr>
          <w:tab/>
        </w:r>
        <w:r w:rsidR="006E6E66">
          <w:rPr>
            <w:webHidden/>
          </w:rPr>
          <w:fldChar w:fldCharType="begin"/>
        </w:r>
        <w:r w:rsidR="006E6E66">
          <w:rPr>
            <w:webHidden/>
          </w:rPr>
          <w:instrText xml:space="preserve"> PAGEREF _Toc36983397 \h </w:instrText>
        </w:r>
        <w:r w:rsidR="006E6E66">
          <w:rPr>
            <w:webHidden/>
          </w:rPr>
        </w:r>
        <w:r w:rsidR="006E6E66">
          <w:rPr>
            <w:webHidden/>
          </w:rPr>
          <w:fldChar w:fldCharType="separate"/>
        </w:r>
        <w:r w:rsidR="006E6E66">
          <w:rPr>
            <w:webHidden/>
          </w:rPr>
          <w:t>14</w:t>
        </w:r>
        <w:r w:rsidR="006E6E66">
          <w:rPr>
            <w:webHidden/>
          </w:rPr>
          <w:fldChar w:fldCharType="end"/>
        </w:r>
      </w:hyperlink>
    </w:p>
    <w:p w14:paraId="4D805182" w14:textId="05A69EDD" w:rsidR="006E6E66" w:rsidRDefault="00B95AB4">
      <w:pPr>
        <w:pStyle w:val="TOC3"/>
        <w:rPr>
          <w:rFonts w:asciiTheme="minorHAnsi" w:eastAsiaTheme="minorEastAsia" w:hAnsiTheme="minorHAnsi"/>
          <w:color w:val="auto"/>
          <w:sz w:val="22"/>
        </w:rPr>
      </w:pPr>
      <w:hyperlink w:anchor="_Toc36983398" w:history="1">
        <w:r w:rsidR="006E6E66" w:rsidRPr="008D693E">
          <w:rPr>
            <w:rStyle w:val="Hyperlink"/>
          </w:rPr>
          <w:t>Try-it 2</w:t>
        </w:r>
        <w:r w:rsidR="006E6E66">
          <w:rPr>
            <w:webHidden/>
          </w:rPr>
          <w:tab/>
        </w:r>
        <w:r w:rsidR="006E6E66">
          <w:rPr>
            <w:webHidden/>
          </w:rPr>
          <w:fldChar w:fldCharType="begin"/>
        </w:r>
        <w:r w:rsidR="006E6E66">
          <w:rPr>
            <w:webHidden/>
          </w:rPr>
          <w:instrText xml:space="preserve"> PAGEREF _Toc36983398 \h </w:instrText>
        </w:r>
        <w:r w:rsidR="006E6E66">
          <w:rPr>
            <w:webHidden/>
          </w:rPr>
        </w:r>
        <w:r w:rsidR="006E6E66">
          <w:rPr>
            <w:webHidden/>
          </w:rPr>
          <w:fldChar w:fldCharType="separate"/>
        </w:r>
        <w:r w:rsidR="006E6E66">
          <w:rPr>
            <w:webHidden/>
          </w:rPr>
          <w:t>15</w:t>
        </w:r>
        <w:r w:rsidR="006E6E66">
          <w:rPr>
            <w:webHidden/>
          </w:rPr>
          <w:fldChar w:fldCharType="end"/>
        </w:r>
      </w:hyperlink>
    </w:p>
    <w:p w14:paraId="4EC3C237" w14:textId="7FD551A0" w:rsidR="006E6E66" w:rsidRDefault="00B95AB4">
      <w:pPr>
        <w:pStyle w:val="TOC2"/>
        <w:rPr>
          <w:rFonts w:asciiTheme="minorHAnsi" w:eastAsiaTheme="minorEastAsia" w:hAnsiTheme="minorHAnsi" w:cstheme="minorBidi"/>
          <w:color w:val="auto"/>
          <w:sz w:val="22"/>
        </w:rPr>
      </w:pPr>
      <w:hyperlink w:anchor="_Toc36983399" w:history="1">
        <w:r w:rsidR="006E6E66" w:rsidRPr="008D693E">
          <w:rPr>
            <w:rStyle w:val="Hyperlink"/>
          </w:rPr>
          <w:t>Topic 2: Convert a table to a range</w:t>
        </w:r>
        <w:r w:rsidR="006E6E66">
          <w:rPr>
            <w:webHidden/>
          </w:rPr>
          <w:tab/>
        </w:r>
        <w:r w:rsidR="006E6E66">
          <w:rPr>
            <w:webHidden/>
          </w:rPr>
          <w:fldChar w:fldCharType="begin"/>
        </w:r>
        <w:r w:rsidR="006E6E66">
          <w:rPr>
            <w:webHidden/>
          </w:rPr>
          <w:instrText xml:space="preserve"> PAGEREF _Toc36983399 \h </w:instrText>
        </w:r>
        <w:r w:rsidR="006E6E66">
          <w:rPr>
            <w:webHidden/>
          </w:rPr>
        </w:r>
        <w:r w:rsidR="006E6E66">
          <w:rPr>
            <w:webHidden/>
          </w:rPr>
          <w:fldChar w:fldCharType="separate"/>
        </w:r>
        <w:r w:rsidR="006E6E66">
          <w:rPr>
            <w:webHidden/>
          </w:rPr>
          <w:t>15</w:t>
        </w:r>
        <w:r w:rsidR="006E6E66">
          <w:rPr>
            <w:webHidden/>
          </w:rPr>
          <w:fldChar w:fldCharType="end"/>
        </w:r>
      </w:hyperlink>
    </w:p>
    <w:p w14:paraId="46FE9797" w14:textId="0F8FFB15" w:rsidR="006E6E66" w:rsidRDefault="00B95AB4">
      <w:pPr>
        <w:pStyle w:val="TOC3"/>
        <w:rPr>
          <w:rFonts w:asciiTheme="minorHAnsi" w:eastAsiaTheme="minorEastAsia" w:hAnsiTheme="minorHAnsi"/>
          <w:color w:val="auto"/>
          <w:sz w:val="22"/>
        </w:rPr>
      </w:pPr>
      <w:hyperlink w:anchor="_Toc36983400" w:history="1">
        <w:r w:rsidR="006E6E66" w:rsidRPr="008D693E">
          <w:rPr>
            <w:rStyle w:val="Hyperlink"/>
          </w:rPr>
          <w:t>Activity: Pose a challenge</w:t>
        </w:r>
        <w:r w:rsidR="006E6E66">
          <w:rPr>
            <w:webHidden/>
          </w:rPr>
          <w:tab/>
        </w:r>
        <w:r w:rsidR="006E6E66">
          <w:rPr>
            <w:webHidden/>
          </w:rPr>
          <w:fldChar w:fldCharType="begin"/>
        </w:r>
        <w:r w:rsidR="006E6E66">
          <w:rPr>
            <w:webHidden/>
          </w:rPr>
          <w:instrText xml:space="preserve"> PAGEREF _Toc36983400 \h </w:instrText>
        </w:r>
        <w:r w:rsidR="006E6E66">
          <w:rPr>
            <w:webHidden/>
          </w:rPr>
        </w:r>
        <w:r w:rsidR="006E6E66">
          <w:rPr>
            <w:webHidden/>
          </w:rPr>
          <w:fldChar w:fldCharType="separate"/>
        </w:r>
        <w:r w:rsidR="006E6E66">
          <w:rPr>
            <w:webHidden/>
          </w:rPr>
          <w:t>16</w:t>
        </w:r>
        <w:r w:rsidR="006E6E66">
          <w:rPr>
            <w:webHidden/>
          </w:rPr>
          <w:fldChar w:fldCharType="end"/>
        </w:r>
      </w:hyperlink>
    </w:p>
    <w:p w14:paraId="300A4D01" w14:textId="135C3AEB" w:rsidR="006E6E66" w:rsidRDefault="00B95AB4">
      <w:pPr>
        <w:pStyle w:val="TOC3"/>
        <w:rPr>
          <w:rFonts w:asciiTheme="minorHAnsi" w:eastAsiaTheme="minorEastAsia" w:hAnsiTheme="minorHAnsi"/>
          <w:color w:val="auto"/>
          <w:sz w:val="22"/>
        </w:rPr>
      </w:pPr>
      <w:hyperlink w:anchor="_Toc36983401" w:history="1">
        <w:r w:rsidR="006E6E66" w:rsidRPr="008D693E">
          <w:rPr>
            <w:rStyle w:val="Hyperlink"/>
          </w:rPr>
          <w:t>Activity instructions</w:t>
        </w:r>
        <w:r w:rsidR="006E6E66">
          <w:rPr>
            <w:webHidden/>
          </w:rPr>
          <w:tab/>
        </w:r>
        <w:r w:rsidR="006E6E66">
          <w:rPr>
            <w:webHidden/>
          </w:rPr>
          <w:fldChar w:fldCharType="begin"/>
        </w:r>
        <w:r w:rsidR="006E6E66">
          <w:rPr>
            <w:webHidden/>
          </w:rPr>
          <w:instrText xml:space="preserve"> PAGEREF _Toc36983401 \h </w:instrText>
        </w:r>
        <w:r w:rsidR="006E6E66">
          <w:rPr>
            <w:webHidden/>
          </w:rPr>
        </w:r>
        <w:r w:rsidR="006E6E66">
          <w:rPr>
            <w:webHidden/>
          </w:rPr>
          <w:fldChar w:fldCharType="separate"/>
        </w:r>
        <w:r w:rsidR="006E6E66">
          <w:rPr>
            <w:webHidden/>
          </w:rPr>
          <w:t>16</w:t>
        </w:r>
        <w:r w:rsidR="006E6E66">
          <w:rPr>
            <w:webHidden/>
          </w:rPr>
          <w:fldChar w:fldCharType="end"/>
        </w:r>
      </w:hyperlink>
    </w:p>
    <w:p w14:paraId="1638EE57" w14:textId="02E32805" w:rsidR="006E6E66" w:rsidRDefault="00B95AB4">
      <w:pPr>
        <w:pStyle w:val="TOC3"/>
        <w:rPr>
          <w:rFonts w:asciiTheme="minorHAnsi" w:eastAsiaTheme="minorEastAsia" w:hAnsiTheme="minorHAnsi"/>
          <w:color w:val="auto"/>
          <w:sz w:val="22"/>
        </w:rPr>
      </w:pPr>
      <w:hyperlink w:anchor="_Toc36983402" w:history="1">
        <w:r w:rsidR="006E6E66" w:rsidRPr="008D693E">
          <w:rPr>
            <w:rStyle w:val="Hyperlink"/>
          </w:rPr>
          <w:t>Try-it: Convert a table to a range</w:t>
        </w:r>
        <w:r w:rsidR="006E6E66">
          <w:rPr>
            <w:webHidden/>
          </w:rPr>
          <w:tab/>
        </w:r>
        <w:r w:rsidR="006E6E66">
          <w:rPr>
            <w:webHidden/>
          </w:rPr>
          <w:fldChar w:fldCharType="begin"/>
        </w:r>
        <w:r w:rsidR="006E6E66">
          <w:rPr>
            <w:webHidden/>
          </w:rPr>
          <w:instrText xml:space="preserve"> PAGEREF _Toc36983402 \h </w:instrText>
        </w:r>
        <w:r w:rsidR="006E6E66">
          <w:rPr>
            <w:webHidden/>
          </w:rPr>
        </w:r>
        <w:r w:rsidR="006E6E66">
          <w:rPr>
            <w:webHidden/>
          </w:rPr>
          <w:fldChar w:fldCharType="separate"/>
        </w:r>
        <w:r w:rsidR="006E6E66">
          <w:rPr>
            <w:webHidden/>
          </w:rPr>
          <w:t>16</w:t>
        </w:r>
        <w:r w:rsidR="006E6E66">
          <w:rPr>
            <w:webHidden/>
          </w:rPr>
          <w:fldChar w:fldCharType="end"/>
        </w:r>
      </w:hyperlink>
    </w:p>
    <w:p w14:paraId="211C4451" w14:textId="1B9DFD98" w:rsidR="006E6E66" w:rsidRDefault="00B95AB4">
      <w:pPr>
        <w:pStyle w:val="TOC2"/>
        <w:rPr>
          <w:rFonts w:asciiTheme="minorHAnsi" w:eastAsiaTheme="minorEastAsia" w:hAnsiTheme="minorHAnsi" w:cstheme="minorBidi"/>
          <w:color w:val="auto"/>
          <w:sz w:val="22"/>
        </w:rPr>
      </w:pPr>
      <w:hyperlink w:anchor="_Toc36983403" w:history="1">
        <w:r w:rsidR="006E6E66" w:rsidRPr="008D693E">
          <w:rPr>
            <w:rStyle w:val="Hyperlink"/>
          </w:rPr>
          <w:t>Wrap-up</w:t>
        </w:r>
        <w:r w:rsidR="006E6E66">
          <w:rPr>
            <w:webHidden/>
          </w:rPr>
          <w:tab/>
        </w:r>
        <w:r w:rsidR="006E6E66">
          <w:rPr>
            <w:webHidden/>
          </w:rPr>
          <w:fldChar w:fldCharType="begin"/>
        </w:r>
        <w:r w:rsidR="006E6E66">
          <w:rPr>
            <w:webHidden/>
          </w:rPr>
          <w:instrText xml:space="preserve"> PAGEREF _Toc36983403 \h </w:instrText>
        </w:r>
        <w:r w:rsidR="006E6E66">
          <w:rPr>
            <w:webHidden/>
          </w:rPr>
        </w:r>
        <w:r w:rsidR="006E6E66">
          <w:rPr>
            <w:webHidden/>
          </w:rPr>
          <w:fldChar w:fldCharType="separate"/>
        </w:r>
        <w:r w:rsidR="006E6E66">
          <w:rPr>
            <w:webHidden/>
          </w:rPr>
          <w:t>17</w:t>
        </w:r>
        <w:r w:rsidR="006E6E66">
          <w:rPr>
            <w:webHidden/>
          </w:rPr>
          <w:fldChar w:fldCharType="end"/>
        </w:r>
      </w:hyperlink>
    </w:p>
    <w:p w14:paraId="5475A08E" w14:textId="5485A702" w:rsidR="006E6E66" w:rsidRDefault="00B95AB4">
      <w:pPr>
        <w:pStyle w:val="TOC1"/>
        <w:rPr>
          <w:rFonts w:asciiTheme="minorHAnsi" w:eastAsiaTheme="minorEastAsia" w:hAnsiTheme="minorHAnsi"/>
          <w:color w:val="auto"/>
          <w:sz w:val="22"/>
        </w:rPr>
      </w:pPr>
      <w:hyperlink w:anchor="_Toc36983404" w:history="1">
        <w:r w:rsidR="006E6E66" w:rsidRPr="008D693E">
          <w:rPr>
            <w:rStyle w:val="Hyperlink"/>
          </w:rPr>
          <w:t>Lesson 2: Configuring table format options</w:t>
        </w:r>
        <w:r w:rsidR="006E6E66">
          <w:rPr>
            <w:webHidden/>
          </w:rPr>
          <w:tab/>
        </w:r>
        <w:r w:rsidR="006E6E66">
          <w:rPr>
            <w:webHidden/>
          </w:rPr>
          <w:fldChar w:fldCharType="begin"/>
        </w:r>
        <w:r w:rsidR="006E6E66">
          <w:rPr>
            <w:webHidden/>
          </w:rPr>
          <w:instrText xml:space="preserve"> PAGEREF _Toc36983404 \h </w:instrText>
        </w:r>
        <w:r w:rsidR="006E6E66">
          <w:rPr>
            <w:webHidden/>
          </w:rPr>
        </w:r>
        <w:r w:rsidR="006E6E66">
          <w:rPr>
            <w:webHidden/>
          </w:rPr>
          <w:fldChar w:fldCharType="separate"/>
        </w:r>
        <w:r w:rsidR="006E6E66">
          <w:rPr>
            <w:webHidden/>
          </w:rPr>
          <w:t>19</w:t>
        </w:r>
        <w:r w:rsidR="006E6E66">
          <w:rPr>
            <w:webHidden/>
          </w:rPr>
          <w:fldChar w:fldCharType="end"/>
        </w:r>
      </w:hyperlink>
    </w:p>
    <w:p w14:paraId="3F9D4C37" w14:textId="7E43B9D3" w:rsidR="006E6E66" w:rsidRDefault="00B95AB4">
      <w:pPr>
        <w:pStyle w:val="TOC2"/>
        <w:rPr>
          <w:rFonts w:asciiTheme="minorHAnsi" w:eastAsiaTheme="minorEastAsia" w:hAnsiTheme="minorHAnsi" w:cstheme="minorBidi"/>
          <w:color w:val="auto"/>
          <w:sz w:val="22"/>
        </w:rPr>
      </w:pPr>
      <w:hyperlink w:anchor="_Toc36983405" w:history="1">
        <w:r w:rsidR="006E6E66" w:rsidRPr="008D693E">
          <w:rPr>
            <w:rStyle w:val="Hyperlink"/>
          </w:rPr>
          <w:t>Overview</w:t>
        </w:r>
        <w:r w:rsidR="006E6E66">
          <w:rPr>
            <w:webHidden/>
          </w:rPr>
          <w:tab/>
        </w:r>
        <w:r w:rsidR="006E6E66">
          <w:rPr>
            <w:webHidden/>
          </w:rPr>
          <w:fldChar w:fldCharType="begin"/>
        </w:r>
        <w:r w:rsidR="006E6E66">
          <w:rPr>
            <w:webHidden/>
          </w:rPr>
          <w:instrText xml:space="preserve"> PAGEREF _Toc36983405 \h </w:instrText>
        </w:r>
        <w:r w:rsidR="006E6E66">
          <w:rPr>
            <w:webHidden/>
          </w:rPr>
        </w:r>
        <w:r w:rsidR="006E6E66">
          <w:rPr>
            <w:webHidden/>
          </w:rPr>
          <w:fldChar w:fldCharType="separate"/>
        </w:r>
        <w:r w:rsidR="006E6E66">
          <w:rPr>
            <w:webHidden/>
          </w:rPr>
          <w:t>19</w:t>
        </w:r>
        <w:r w:rsidR="006E6E66">
          <w:rPr>
            <w:webHidden/>
          </w:rPr>
          <w:fldChar w:fldCharType="end"/>
        </w:r>
      </w:hyperlink>
    </w:p>
    <w:p w14:paraId="1081B1A6" w14:textId="69F083C4" w:rsidR="006E6E66" w:rsidRDefault="00B95AB4">
      <w:pPr>
        <w:pStyle w:val="TOC2"/>
        <w:rPr>
          <w:rFonts w:asciiTheme="minorHAnsi" w:eastAsiaTheme="minorEastAsia" w:hAnsiTheme="minorHAnsi" w:cstheme="minorBidi"/>
          <w:color w:val="auto"/>
          <w:sz w:val="22"/>
        </w:rPr>
      </w:pPr>
      <w:hyperlink w:anchor="_Toc36983406" w:history="1">
        <w:r w:rsidR="006E6E66" w:rsidRPr="008D693E">
          <w:rPr>
            <w:rStyle w:val="Hyperlink"/>
          </w:rPr>
          <w:t>Warm-up</w:t>
        </w:r>
        <w:r w:rsidR="006E6E66">
          <w:rPr>
            <w:webHidden/>
          </w:rPr>
          <w:tab/>
        </w:r>
        <w:r w:rsidR="006E6E66">
          <w:rPr>
            <w:webHidden/>
          </w:rPr>
          <w:fldChar w:fldCharType="begin"/>
        </w:r>
        <w:r w:rsidR="006E6E66">
          <w:rPr>
            <w:webHidden/>
          </w:rPr>
          <w:instrText xml:space="preserve"> PAGEREF _Toc36983406 \h </w:instrText>
        </w:r>
        <w:r w:rsidR="006E6E66">
          <w:rPr>
            <w:webHidden/>
          </w:rPr>
        </w:r>
        <w:r w:rsidR="006E6E66">
          <w:rPr>
            <w:webHidden/>
          </w:rPr>
          <w:fldChar w:fldCharType="separate"/>
        </w:r>
        <w:r w:rsidR="006E6E66">
          <w:rPr>
            <w:webHidden/>
          </w:rPr>
          <w:t>19</w:t>
        </w:r>
        <w:r w:rsidR="006E6E66">
          <w:rPr>
            <w:webHidden/>
          </w:rPr>
          <w:fldChar w:fldCharType="end"/>
        </w:r>
      </w:hyperlink>
    </w:p>
    <w:p w14:paraId="5A88F4B6" w14:textId="6B8DCA36" w:rsidR="006E6E66" w:rsidRDefault="00B95AB4">
      <w:pPr>
        <w:pStyle w:val="TOC2"/>
        <w:rPr>
          <w:rFonts w:asciiTheme="minorHAnsi" w:eastAsiaTheme="minorEastAsia" w:hAnsiTheme="minorHAnsi" w:cstheme="minorBidi"/>
          <w:color w:val="auto"/>
          <w:sz w:val="22"/>
        </w:rPr>
      </w:pPr>
      <w:hyperlink w:anchor="_Toc36983407" w:history="1">
        <w:r w:rsidR="006E6E66" w:rsidRPr="008D693E">
          <w:rPr>
            <w:rStyle w:val="Hyperlink"/>
          </w:rPr>
          <w:t xml:space="preserve">Topic 1: Configure table style </w:t>
        </w:r>
        <w:r w:rsidR="006E6E66">
          <w:rPr>
            <w:rStyle w:val="Hyperlink"/>
          </w:rPr>
          <w:br/>
        </w:r>
        <w:r w:rsidR="006E6E66" w:rsidRPr="008D693E">
          <w:rPr>
            <w:rStyle w:val="Hyperlink"/>
          </w:rPr>
          <w:t>options</w:t>
        </w:r>
        <w:r w:rsidR="006E6E66">
          <w:rPr>
            <w:webHidden/>
          </w:rPr>
          <w:tab/>
        </w:r>
        <w:r w:rsidR="006E6E66">
          <w:rPr>
            <w:webHidden/>
          </w:rPr>
          <w:fldChar w:fldCharType="begin"/>
        </w:r>
        <w:r w:rsidR="006E6E66">
          <w:rPr>
            <w:webHidden/>
          </w:rPr>
          <w:instrText xml:space="preserve"> PAGEREF _Toc36983407 \h </w:instrText>
        </w:r>
        <w:r w:rsidR="006E6E66">
          <w:rPr>
            <w:webHidden/>
          </w:rPr>
        </w:r>
        <w:r w:rsidR="006E6E66">
          <w:rPr>
            <w:webHidden/>
          </w:rPr>
          <w:fldChar w:fldCharType="separate"/>
        </w:r>
        <w:r w:rsidR="006E6E66">
          <w:rPr>
            <w:webHidden/>
          </w:rPr>
          <w:t>20</w:t>
        </w:r>
        <w:r w:rsidR="006E6E66">
          <w:rPr>
            <w:webHidden/>
          </w:rPr>
          <w:fldChar w:fldCharType="end"/>
        </w:r>
      </w:hyperlink>
    </w:p>
    <w:p w14:paraId="5320C7ED" w14:textId="67D1560C" w:rsidR="006E6E66" w:rsidRDefault="00B95AB4">
      <w:pPr>
        <w:pStyle w:val="TOC3"/>
        <w:rPr>
          <w:rFonts w:asciiTheme="minorHAnsi" w:eastAsiaTheme="minorEastAsia" w:hAnsiTheme="minorHAnsi"/>
          <w:color w:val="auto"/>
          <w:sz w:val="22"/>
        </w:rPr>
      </w:pPr>
      <w:hyperlink w:anchor="_Toc36983408" w:history="1">
        <w:r w:rsidR="006E6E66" w:rsidRPr="008D693E">
          <w:rPr>
            <w:rStyle w:val="Hyperlink"/>
          </w:rPr>
          <w:t>Activity: Discuss and learn</w:t>
        </w:r>
        <w:r w:rsidR="006E6E66">
          <w:rPr>
            <w:webHidden/>
          </w:rPr>
          <w:tab/>
        </w:r>
        <w:r w:rsidR="006E6E66">
          <w:rPr>
            <w:webHidden/>
          </w:rPr>
          <w:fldChar w:fldCharType="begin"/>
        </w:r>
        <w:r w:rsidR="006E6E66">
          <w:rPr>
            <w:webHidden/>
          </w:rPr>
          <w:instrText xml:space="preserve"> PAGEREF _Toc36983408 \h </w:instrText>
        </w:r>
        <w:r w:rsidR="006E6E66">
          <w:rPr>
            <w:webHidden/>
          </w:rPr>
        </w:r>
        <w:r w:rsidR="006E6E66">
          <w:rPr>
            <w:webHidden/>
          </w:rPr>
          <w:fldChar w:fldCharType="separate"/>
        </w:r>
        <w:r w:rsidR="006E6E66">
          <w:rPr>
            <w:webHidden/>
          </w:rPr>
          <w:t>21</w:t>
        </w:r>
        <w:r w:rsidR="006E6E66">
          <w:rPr>
            <w:webHidden/>
          </w:rPr>
          <w:fldChar w:fldCharType="end"/>
        </w:r>
      </w:hyperlink>
    </w:p>
    <w:p w14:paraId="2BA2B8D3" w14:textId="2F115231" w:rsidR="006E6E66" w:rsidRDefault="00B95AB4">
      <w:pPr>
        <w:pStyle w:val="TOC3"/>
        <w:rPr>
          <w:rFonts w:asciiTheme="minorHAnsi" w:eastAsiaTheme="minorEastAsia" w:hAnsiTheme="minorHAnsi"/>
          <w:color w:val="auto"/>
          <w:sz w:val="22"/>
        </w:rPr>
      </w:pPr>
      <w:hyperlink w:anchor="_Toc36983409" w:history="1">
        <w:r w:rsidR="006E6E66" w:rsidRPr="008D693E">
          <w:rPr>
            <w:rStyle w:val="Hyperlink"/>
          </w:rPr>
          <w:t>Activity instructions</w:t>
        </w:r>
        <w:r w:rsidR="006E6E66">
          <w:rPr>
            <w:webHidden/>
          </w:rPr>
          <w:tab/>
        </w:r>
        <w:r w:rsidR="006E6E66">
          <w:rPr>
            <w:webHidden/>
          </w:rPr>
          <w:fldChar w:fldCharType="begin"/>
        </w:r>
        <w:r w:rsidR="006E6E66">
          <w:rPr>
            <w:webHidden/>
          </w:rPr>
          <w:instrText xml:space="preserve"> PAGEREF _Toc36983409 \h </w:instrText>
        </w:r>
        <w:r w:rsidR="006E6E66">
          <w:rPr>
            <w:webHidden/>
          </w:rPr>
        </w:r>
        <w:r w:rsidR="006E6E66">
          <w:rPr>
            <w:webHidden/>
          </w:rPr>
          <w:fldChar w:fldCharType="separate"/>
        </w:r>
        <w:r w:rsidR="006E6E66">
          <w:rPr>
            <w:webHidden/>
          </w:rPr>
          <w:t>22</w:t>
        </w:r>
        <w:r w:rsidR="006E6E66">
          <w:rPr>
            <w:webHidden/>
          </w:rPr>
          <w:fldChar w:fldCharType="end"/>
        </w:r>
      </w:hyperlink>
    </w:p>
    <w:p w14:paraId="1C993572" w14:textId="399367C3" w:rsidR="006E6E66" w:rsidRDefault="00B95AB4">
      <w:pPr>
        <w:pStyle w:val="TOC3"/>
        <w:rPr>
          <w:rFonts w:asciiTheme="minorHAnsi" w:eastAsiaTheme="minorEastAsia" w:hAnsiTheme="minorHAnsi"/>
          <w:color w:val="auto"/>
          <w:sz w:val="22"/>
        </w:rPr>
      </w:pPr>
      <w:hyperlink w:anchor="_Toc36983410" w:history="1">
        <w:r w:rsidR="006E6E66" w:rsidRPr="008D693E">
          <w:rPr>
            <w:rStyle w:val="Hyperlink"/>
          </w:rPr>
          <w:t xml:space="preserve">Try-it: Configure table style </w:t>
        </w:r>
        <w:r w:rsidR="006E6E66">
          <w:rPr>
            <w:rStyle w:val="Hyperlink"/>
          </w:rPr>
          <w:br/>
        </w:r>
        <w:r w:rsidR="006E6E66" w:rsidRPr="008D693E">
          <w:rPr>
            <w:rStyle w:val="Hyperlink"/>
          </w:rPr>
          <w:t>options</w:t>
        </w:r>
        <w:r w:rsidR="006E6E66">
          <w:rPr>
            <w:webHidden/>
          </w:rPr>
          <w:tab/>
        </w:r>
        <w:r w:rsidR="006E6E66">
          <w:rPr>
            <w:webHidden/>
          </w:rPr>
          <w:fldChar w:fldCharType="begin"/>
        </w:r>
        <w:r w:rsidR="006E6E66">
          <w:rPr>
            <w:webHidden/>
          </w:rPr>
          <w:instrText xml:space="preserve"> PAGEREF _Toc36983410 \h </w:instrText>
        </w:r>
        <w:r w:rsidR="006E6E66">
          <w:rPr>
            <w:webHidden/>
          </w:rPr>
        </w:r>
        <w:r w:rsidR="006E6E66">
          <w:rPr>
            <w:webHidden/>
          </w:rPr>
          <w:fldChar w:fldCharType="separate"/>
        </w:r>
        <w:r w:rsidR="006E6E66">
          <w:rPr>
            <w:webHidden/>
          </w:rPr>
          <w:t>22</w:t>
        </w:r>
        <w:r w:rsidR="006E6E66">
          <w:rPr>
            <w:webHidden/>
          </w:rPr>
          <w:fldChar w:fldCharType="end"/>
        </w:r>
      </w:hyperlink>
    </w:p>
    <w:p w14:paraId="3CA41222" w14:textId="14414486" w:rsidR="006E6E66" w:rsidRDefault="00B95AB4">
      <w:pPr>
        <w:pStyle w:val="TOC2"/>
        <w:rPr>
          <w:rFonts w:asciiTheme="minorHAnsi" w:eastAsiaTheme="minorEastAsia" w:hAnsiTheme="minorHAnsi" w:cstheme="minorBidi"/>
          <w:color w:val="auto"/>
          <w:sz w:val="22"/>
        </w:rPr>
      </w:pPr>
      <w:hyperlink w:anchor="_Toc36983411" w:history="1">
        <w:r w:rsidR="006E6E66" w:rsidRPr="008D693E">
          <w:rPr>
            <w:rStyle w:val="Hyperlink"/>
          </w:rPr>
          <w:t>Topic 2: Insert and manage rows, columns, and the total number of rows</w:t>
        </w:r>
        <w:r w:rsidR="006E6E66">
          <w:rPr>
            <w:webHidden/>
          </w:rPr>
          <w:tab/>
        </w:r>
        <w:r w:rsidR="006E6E66">
          <w:rPr>
            <w:webHidden/>
          </w:rPr>
          <w:fldChar w:fldCharType="begin"/>
        </w:r>
        <w:r w:rsidR="006E6E66">
          <w:rPr>
            <w:webHidden/>
          </w:rPr>
          <w:instrText xml:space="preserve"> PAGEREF _Toc36983411 \h </w:instrText>
        </w:r>
        <w:r w:rsidR="006E6E66">
          <w:rPr>
            <w:webHidden/>
          </w:rPr>
        </w:r>
        <w:r w:rsidR="006E6E66">
          <w:rPr>
            <w:webHidden/>
          </w:rPr>
          <w:fldChar w:fldCharType="separate"/>
        </w:r>
        <w:r w:rsidR="006E6E66">
          <w:rPr>
            <w:webHidden/>
          </w:rPr>
          <w:t>23</w:t>
        </w:r>
        <w:r w:rsidR="006E6E66">
          <w:rPr>
            <w:webHidden/>
          </w:rPr>
          <w:fldChar w:fldCharType="end"/>
        </w:r>
      </w:hyperlink>
    </w:p>
    <w:p w14:paraId="7D587345" w14:textId="454D7615" w:rsidR="006E6E66" w:rsidRDefault="00B95AB4">
      <w:pPr>
        <w:pStyle w:val="TOC3"/>
        <w:rPr>
          <w:rFonts w:asciiTheme="minorHAnsi" w:eastAsiaTheme="minorEastAsia" w:hAnsiTheme="minorHAnsi"/>
          <w:color w:val="auto"/>
          <w:sz w:val="22"/>
        </w:rPr>
      </w:pPr>
      <w:hyperlink w:anchor="_Toc36983412" w:history="1">
        <w:r w:rsidR="006E6E66" w:rsidRPr="008D693E">
          <w:rPr>
            <w:rStyle w:val="Hyperlink"/>
          </w:rPr>
          <w:t>Use the Resize command</w:t>
        </w:r>
        <w:r w:rsidR="006E6E66">
          <w:rPr>
            <w:webHidden/>
          </w:rPr>
          <w:tab/>
        </w:r>
        <w:r w:rsidR="006E6E66">
          <w:rPr>
            <w:webHidden/>
          </w:rPr>
          <w:fldChar w:fldCharType="begin"/>
        </w:r>
        <w:r w:rsidR="006E6E66">
          <w:rPr>
            <w:webHidden/>
          </w:rPr>
          <w:instrText xml:space="preserve"> PAGEREF _Toc36983412 \h </w:instrText>
        </w:r>
        <w:r w:rsidR="006E6E66">
          <w:rPr>
            <w:webHidden/>
          </w:rPr>
        </w:r>
        <w:r w:rsidR="006E6E66">
          <w:rPr>
            <w:webHidden/>
          </w:rPr>
          <w:fldChar w:fldCharType="separate"/>
        </w:r>
        <w:r w:rsidR="006E6E66">
          <w:rPr>
            <w:webHidden/>
          </w:rPr>
          <w:t>23</w:t>
        </w:r>
        <w:r w:rsidR="006E6E66">
          <w:rPr>
            <w:webHidden/>
          </w:rPr>
          <w:fldChar w:fldCharType="end"/>
        </w:r>
      </w:hyperlink>
    </w:p>
    <w:p w14:paraId="454B24DD" w14:textId="446AFFFF" w:rsidR="006E6E66" w:rsidRDefault="00B95AB4">
      <w:pPr>
        <w:pStyle w:val="TOC3"/>
        <w:rPr>
          <w:rFonts w:asciiTheme="minorHAnsi" w:eastAsiaTheme="minorEastAsia" w:hAnsiTheme="minorHAnsi"/>
          <w:color w:val="auto"/>
          <w:sz w:val="22"/>
        </w:rPr>
      </w:pPr>
      <w:hyperlink w:anchor="_Toc36983413" w:history="1">
        <w:r w:rsidR="006E6E66" w:rsidRPr="008D693E">
          <w:rPr>
            <w:rStyle w:val="Hyperlink"/>
          </w:rPr>
          <w:t>Enter data</w:t>
        </w:r>
        <w:r w:rsidR="006E6E66">
          <w:rPr>
            <w:webHidden/>
          </w:rPr>
          <w:tab/>
        </w:r>
        <w:r w:rsidR="006E6E66">
          <w:rPr>
            <w:webHidden/>
          </w:rPr>
          <w:fldChar w:fldCharType="begin"/>
        </w:r>
        <w:r w:rsidR="006E6E66">
          <w:rPr>
            <w:webHidden/>
          </w:rPr>
          <w:instrText xml:space="preserve"> PAGEREF _Toc36983413 \h </w:instrText>
        </w:r>
        <w:r w:rsidR="006E6E66">
          <w:rPr>
            <w:webHidden/>
          </w:rPr>
        </w:r>
        <w:r w:rsidR="006E6E66">
          <w:rPr>
            <w:webHidden/>
          </w:rPr>
          <w:fldChar w:fldCharType="separate"/>
        </w:r>
        <w:r w:rsidR="006E6E66">
          <w:rPr>
            <w:webHidden/>
          </w:rPr>
          <w:t>24</w:t>
        </w:r>
        <w:r w:rsidR="006E6E66">
          <w:rPr>
            <w:webHidden/>
          </w:rPr>
          <w:fldChar w:fldCharType="end"/>
        </w:r>
      </w:hyperlink>
    </w:p>
    <w:p w14:paraId="6ED2036E" w14:textId="28513854" w:rsidR="006E6E66" w:rsidRDefault="00B95AB4">
      <w:pPr>
        <w:pStyle w:val="TOC3"/>
        <w:rPr>
          <w:rFonts w:asciiTheme="minorHAnsi" w:eastAsiaTheme="minorEastAsia" w:hAnsiTheme="minorHAnsi"/>
          <w:color w:val="auto"/>
          <w:sz w:val="22"/>
        </w:rPr>
      </w:pPr>
      <w:hyperlink w:anchor="_Toc36983414" w:history="1">
        <w:r w:rsidR="006E6E66" w:rsidRPr="008D693E">
          <w:rPr>
            <w:rStyle w:val="Hyperlink"/>
          </w:rPr>
          <w:t>Paste data</w:t>
        </w:r>
        <w:r w:rsidR="006E6E66">
          <w:rPr>
            <w:webHidden/>
          </w:rPr>
          <w:tab/>
        </w:r>
        <w:r w:rsidR="006E6E66">
          <w:rPr>
            <w:webHidden/>
          </w:rPr>
          <w:fldChar w:fldCharType="begin"/>
        </w:r>
        <w:r w:rsidR="006E6E66">
          <w:rPr>
            <w:webHidden/>
          </w:rPr>
          <w:instrText xml:space="preserve"> PAGEREF _Toc36983414 \h </w:instrText>
        </w:r>
        <w:r w:rsidR="006E6E66">
          <w:rPr>
            <w:webHidden/>
          </w:rPr>
        </w:r>
        <w:r w:rsidR="006E6E66">
          <w:rPr>
            <w:webHidden/>
          </w:rPr>
          <w:fldChar w:fldCharType="separate"/>
        </w:r>
        <w:r w:rsidR="006E6E66">
          <w:rPr>
            <w:webHidden/>
          </w:rPr>
          <w:t>24</w:t>
        </w:r>
        <w:r w:rsidR="006E6E66">
          <w:rPr>
            <w:webHidden/>
          </w:rPr>
          <w:fldChar w:fldCharType="end"/>
        </w:r>
      </w:hyperlink>
    </w:p>
    <w:p w14:paraId="09DA884D" w14:textId="1904A961" w:rsidR="006E6E66" w:rsidRDefault="00B95AB4">
      <w:pPr>
        <w:pStyle w:val="TOC3"/>
        <w:rPr>
          <w:rFonts w:asciiTheme="minorHAnsi" w:eastAsiaTheme="minorEastAsia" w:hAnsiTheme="minorHAnsi"/>
          <w:color w:val="auto"/>
          <w:sz w:val="22"/>
        </w:rPr>
      </w:pPr>
      <w:hyperlink w:anchor="_Toc36983415" w:history="1">
        <w:r w:rsidR="006E6E66" w:rsidRPr="008D693E">
          <w:rPr>
            <w:rStyle w:val="Hyperlink"/>
          </w:rPr>
          <w:t>Insert data</w:t>
        </w:r>
        <w:r w:rsidR="006E6E66">
          <w:rPr>
            <w:webHidden/>
          </w:rPr>
          <w:tab/>
        </w:r>
        <w:r w:rsidR="006E6E66">
          <w:rPr>
            <w:webHidden/>
          </w:rPr>
          <w:fldChar w:fldCharType="begin"/>
        </w:r>
        <w:r w:rsidR="006E6E66">
          <w:rPr>
            <w:webHidden/>
          </w:rPr>
          <w:instrText xml:space="preserve"> PAGEREF _Toc36983415 \h </w:instrText>
        </w:r>
        <w:r w:rsidR="006E6E66">
          <w:rPr>
            <w:webHidden/>
          </w:rPr>
        </w:r>
        <w:r w:rsidR="006E6E66">
          <w:rPr>
            <w:webHidden/>
          </w:rPr>
          <w:fldChar w:fldCharType="separate"/>
        </w:r>
        <w:r w:rsidR="006E6E66">
          <w:rPr>
            <w:webHidden/>
          </w:rPr>
          <w:t>25</w:t>
        </w:r>
        <w:r w:rsidR="006E6E66">
          <w:rPr>
            <w:webHidden/>
          </w:rPr>
          <w:fldChar w:fldCharType="end"/>
        </w:r>
      </w:hyperlink>
    </w:p>
    <w:p w14:paraId="1FABB6D6" w14:textId="54409DD9" w:rsidR="006E6E66" w:rsidRDefault="00B95AB4">
      <w:pPr>
        <w:pStyle w:val="TOC3"/>
        <w:rPr>
          <w:rFonts w:asciiTheme="minorHAnsi" w:eastAsiaTheme="minorEastAsia" w:hAnsiTheme="minorHAnsi"/>
          <w:color w:val="auto"/>
          <w:sz w:val="22"/>
        </w:rPr>
      </w:pPr>
      <w:hyperlink w:anchor="_Toc36983416" w:history="1">
        <w:r w:rsidR="006E6E66" w:rsidRPr="008D693E">
          <w:rPr>
            <w:rStyle w:val="Hyperlink"/>
          </w:rPr>
          <w:t>To insert a column</w:t>
        </w:r>
        <w:r w:rsidR="006E6E66">
          <w:rPr>
            <w:webHidden/>
          </w:rPr>
          <w:tab/>
        </w:r>
        <w:r w:rsidR="006E6E66">
          <w:rPr>
            <w:webHidden/>
          </w:rPr>
          <w:fldChar w:fldCharType="begin"/>
        </w:r>
        <w:r w:rsidR="006E6E66">
          <w:rPr>
            <w:webHidden/>
          </w:rPr>
          <w:instrText xml:space="preserve"> PAGEREF _Toc36983416 \h </w:instrText>
        </w:r>
        <w:r w:rsidR="006E6E66">
          <w:rPr>
            <w:webHidden/>
          </w:rPr>
        </w:r>
        <w:r w:rsidR="006E6E66">
          <w:rPr>
            <w:webHidden/>
          </w:rPr>
          <w:fldChar w:fldCharType="separate"/>
        </w:r>
        <w:r w:rsidR="006E6E66">
          <w:rPr>
            <w:webHidden/>
          </w:rPr>
          <w:t>26</w:t>
        </w:r>
        <w:r w:rsidR="006E6E66">
          <w:rPr>
            <w:webHidden/>
          </w:rPr>
          <w:fldChar w:fldCharType="end"/>
        </w:r>
      </w:hyperlink>
    </w:p>
    <w:p w14:paraId="1991E073" w14:textId="6F3F0538" w:rsidR="006E6E66" w:rsidRDefault="00B95AB4">
      <w:pPr>
        <w:pStyle w:val="TOC3"/>
        <w:rPr>
          <w:rFonts w:asciiTheme="minorHAnsi" w:eastAsiaTheme="minorEastAsia" w:hAnsiTheme="minorHAnsi"/>
          <w:color w:val="auto"/>
          <w:sz w:val="22"/>
        </w:rPr>
      </w:pPr>
      <w:hyperlink w:anchor="_Toc36983417" w:history="1">
        <w:r w:rsidR="006E6E66" w:rsidRPr="008D693E">
          <w:rPr>
            <w:rStyle w:val="Hyperlink"/>
          </w:rPr>
          <w:t>Delete rows or columns in a table</w:t>
        </w:r>
        <w:r w:rsidR="006E6E66">
          <w:rPr>
            <w:webHidden/>
          </w:rPr>
          <w:tab/>
        </w:r>
        <w:r w:rsidR="006E6E66">
          <w:rPr>
            <w:webHidden/>
          </w:rPr>
          <w:fldChar w:fldCharType="begin"/>
        </w:r>
        <w:r w:rsidR="006E6E66">
          <w:rPr>
            <w:webHidden/>
          </w:rPr>
          <w:instrText xml:space="preserve"> PAGEREF _Toc36983417 \h </w:instrText>
        </w:r>
        <w:r w:rsidR="006E6E66">
          <w:rPr>
            <w:webHidden/>
          </w:rPr>
        </w:r>
        <w:r w:rsidR="006E6E66">
          <w:rPr>
            <w:webHidden/>
          </w:rPr>
          <w:fldChar w:fldCharType="separate"/>
        </w:r>
        <w:r w:rsidR="006E6E66">
          <w:rPr>
            <w:webHidden/>
          </w:rPr>
          <w:t>27</w:t>
        </w:r>
        <w:r w:rsidR="006E6E66">
          <w:rPr>
            <w:webHidden/>
          </w:rPr>
          <w:fldChar w:fldCharType="end"/>
        </w:r>
      </w:hyperlink>
    </w:p>
    <w:p w14:paraId="0C5C51CE" w14:textId="6223D486" w:rsidR="006E6E66" w:rsidRDefault="00B95AB4">
      <w:pPr>
        <w:pStyle w:val="TOC3"/>
        <w:rPr>
          <w:rFonts w:asciiTheme="minorHAnsi" w:eastAsiaTheme="minorEastAsia" w:hAnsiTheme="minorHAnsi"/>
          <w:color w:val="auto"/>
          <w:sz w:val="22"/>
        </w:rPr>
      </w:pPr>
      <w:hyperlink w:anchor="_Toc36983418" w:history="1">
        <w:r w:rsidR="006E6E66" w:rsidRPr="008D693E">
          <w:rPr>
            <w:rStyle w:val="Hyperlink"/>
          </w:rPr>
          <w:t>Total Row</w:t>
        </w:r>
        <w:r w:rsidR="006E6E66">
          <w:rPr>
            <w:webHidden/>
          </w:rPr>
          <w:tab/>
        </w:r>
        <w:r w:rsidR="006E6E66">
          <w:rPr>
            <w:webHidden/>
          </w:rPr>
          <w:fldChar w:fldCharType="begin"/>
        </w:r>
        <w:r w:rsidR="006E6E66">
          <w:rPr>
            <w:webHidden/>
          </w:rPr>
          <w:instrText xml:space="preserve"> PAGEREF _Toc36983418 \h </w:instrText>
        </w:r>
        <w:r w:rsidR="006E6E66">
          <w:rPr>
            <w:webHidden/>
          </w:rPr>
        </w:r>
        <w:r w:rsidR="006E6E66">
          <w:rPr>
            <w:webHidden/>
          </w:rPr>
          <w:fldChar w:fldCharType="separate"/>
        </w:r>
        <w:r w:rsidR="006E6E66">
          <w:rPr>
            <w:webHidden/>
          </w:rPr>
          <w:t>27</w:t>
        </w:r>
        <w:r w:rsidR="006E6E66">
          <w:rPr>
            <w:webHidden/>
          </w:rPr>
          <w:fldChar w:fldCharType="end"/>
        </w:r>
      </w:hyperlink>
    </w:p>
    <w:p w14:paraId="4CBAFDE3" w14:textId="78B06B51" w:rsidR="006E6E66" w:rsidRDefault="00B95AB4">
      <w:pPr>
        <w:pStyle w:val="TOC3"/>
        <w:rPr>
          <w:rFonts w:asciiTheme="minorHAnsi" w:eastAsiaTheme="minorEastAsia" w:hAnsiTheme="minorHAnsi"/>
          <w:color w:val="auto"/>
          <w:sz w:val="22"/>
        </w:rPr>
      </w:pPr>
      <w:hyperlink w:anchor="_Toc36983419" w:history="1">
        <w:r w:rsidR="006E6E66" w:rsidRPr="008D693E">
          <w:rPr>
            <w:rStyle w:val="Hyperlink"/>
          </w:rPr>
          <w:t>Activity: Discuss and learn</w:t>
        </w:r>
        <w:r w:rsidR="006E6E66">
          <w:rPr>
            <w:webHidden/>
          </w:rPr>
          <w:tab/>
        </w:r>
        <w:r w:rsidR="006E6E66">
          <w:rPr>
            <w:webHidden/>
          </w:rPr>
          <w:fldChar w:fldCharType="begin"/>
        </w:r>
        <w:r w:rsidR="006E6E66">
          <w:rPr>
            <w:webHidden/>
          </w:rPr>
          <w:instrText xml:space="preserve"> PAGEREF _Toc36983419 \h </w:instrText>
        </w:r>
        <w:r w:rsidR="006E6E66">
          <w:rPr>
            <w:webHidden/>
          </w:rPr>
        </w:r>
        <w:r w:rsidR="006E6E66">
          <w:rPr>
            <w:webHidden/>
          </w:rPr>
          <w:fldChar w:fldCharType="separate"/>
        </w:r>
        <w:r w:rsidR="006E6E66">
          <w:rPr>
            <w:webHidden/>
          </w:rPr>
          <w:t>28</w:t>
        </w:r>
        <w:r w:rsidR="006E6E66">
          <w:rPr>
            <w:webHidden/>
          </w:rPr>
          <w:fldChar w:fldCharType="end"/>
        </w:r>
      </w:hyperlink>
    </w:p>
    <w:p w14:paraId="3CAAD431" w14:textId="67007E47" w:rsidR="006E6E66" w:rsidRDefault="00B95AB4">
      <w:pPr>
        <w:pStyle w:val="TOC3"/>
        <w:rPr>
          <w:rFonts w:asciiTheme="minorHAnsi" w:eastAsiaTheme="minorEastAsia" w:hAnsiTheme="minorHAnsi"/>
          <w:color w:val="auto"/>
          <w:sz w:val="22"/>
        </w:rPr>
      </w:pPr>
      <w:hyperlink w:anchor="_Toc36983420" w:history="1">
        <w:r w:rsidR="006E6E66" w:rsidRPr="008D693E">
          <w:rPr>
            <w:rStyle w:val="Hyperlink"/>
          </w:rPr>
          <w:t xml:space="preserve">Try-it: Insert and manage rows, columns, and total number of </w:t>
        </w:r>
        <w:r w:rsidR="006E6E66">
          <w:rPr>
            <w:rStyle w:val="Hyperlink"/>
          </w:rPr>
          <w:br/>
        </w:r>
        <w:r w:rsidR="006E6E66" w:rsidRPr="008D693E">
          <w:rPr>
            <w:rStyle w:val="Hyperlink"/>
          </w:rPr>
          <w:t>rows</w:t>
        </w:r>
        <w:r w:rsidR="006E6E66">
          <w:rPr>
            <w:webHidden/>
          </w:rPr>
          <w:tab/>
        </w:r>
        <w:r w:rsidR="006E6E66">
          <w:rPr>
            <w:webHidden/>
          </w:rPr>
          <w:fldChar w:fldCharType="begin"/>
        </w:r>
        <w:r w:rsidR="006E6E66">
          <w:rPr>
            <w:webHidden/>
          </w:rPr>
          <w:instrText xml:space="preserve"> PAGEREF _Toc36983420 \h </w:instrText>
        </w:r>
        <w:r w:rsidR="006E6E66">
          <w:rPr>
            <w:webHidden/>
          </w:rPr>
        </w:r>
        <w:r w:rsidR="006E6E66">
          <w:rPr>
            <w:webHidden/>
          </w:rPr>
          <w:fldChar w:fldCharType="separate"/>
        </w:r>
        <w:r w:rsidR="006E6E66">
          <w:rPr>
            <w:webHidden/>
          </w:rPr>
          <w:t>29</w:t>
        </w:r>
        <w:r w:rsidR="006E6E66">
          <w:rPr>
            <w:webHidden/>
          </w:rPr>
          <w:fldChar w:fldCharType="end"/>
        </w:r>
      </w:hyperlink>
    </w:p>
    <w:p w14:paraId="009B36C5" w14:textId="03230881" w:rsidR="006E6E66" w:rsidRDefault="00B95AB4">
      <w:pPr>
        <w:pStyle w:val="TOC2"/>
        <w:rPr>
          <w:rFonts w:asciiTheme="minorHAnsi" w:eastAsiaTheme="minorEastAsia" w:hAnsiTheme="minorHAnsi" w:cstheme="minorBidi"/>
          <w:color w:val="auto"/>
          <w:sz w:val="22"/>
        </w:rPr>
      </w:pPr>
      <w:hyperlink w:anchor="_Toc36983421" w:history="1">
        <w:r w:rsidR="006E6E66" w:rsidRPr="008D693E">
          <w:rPr>
            <w:rStyle w:val="Hyperlink"/>
          </w:rPr>
          <w:t>Wrap-up</w:t>
        </w:r>
        <w:r w:rsidR="006E6E66">
          <w:rPr>
            <w:webHidden/>
          </w:rPr>
          <w:tab/>
        </w:r>
        <w:r w:rsidR="006E6E66">
          <w:rPr>
            <w:webHidden/>
          </w:rPr>
          <w:fldChar w:fldCharType="begin"/>
        </w:r>
        <w:r w:rsidR="006E6E66">
          <w:rPr>
            <w:webHidden/>
          </w:rPr>
          <w:instrText xml:space="preserve"> PAGEREF _Toc36983421 \h </w:instrText>
        </w:r>
        <w:r w:rsidR="006E6E66">
          <w:rPr>
            <w:webHidden/>
          </w:rPr>
        </w:r>
        <w:r w:rsidR="006E6E66">
          <w:rPr>
            <w:webHidden/>
          </w:rPr>
          <w:fldChar w:fldCharType="separate"/>
        </w:r>
        <w:r w:rsidR="006E6E66">
          <w:rPr>
            <w:webHidden/>
          </w:rPr>
          <w:t>30</w:t>
        </w:r>
        <w:r w:rsidR="006E6E66">
          <w:rPr>
            <w:webHidden/>
          </w:rPr>
          <w:fldChar w:fldCharType="end"/>
        </w:r>
      </w:hyperlink>
    </w:p>
    <w:p w14:paraId="5D90C44F" w14:textId="0479DB68" w:rsidR="006E6E66" w:rsidRDefault="00B95AB4">
      <w:pPr>
        <w:pStyle w:val="TOC1"/>
        <w:rPr>
          <w:rFonts w:asciiTheme="minorHAnsi" w:eastAsiaTheme="minorEastAsia" w:hAnsiTheme="minorHAnsi"/>
          <w:color w:val="auto"/>
          <w:sz w:val="22"/>
        </w:rPr>
      </w:pPr>
      <w:hyperlink w:anchor="_Toc36983422" w:history="1">
        <w:r w:rsidR="006E6E66" w:rsidRPr="008D693E">
          <w:rPr>
            <w:rStyle w:val="Hyperlink"/>
          </w:rPr>
          <w:t>Lesson 3: Naming tables and ranges</w:t>
        </w:r>
        <w:r w:rsidR="006E6E66">
          <w:rPr>
            <w:webHidden/>
          </w:rPr>
          <w:tab/>
        </w:r>
        <w:r w:rsidR="006E6E66">
          <w:rPr>
            <w:webHidden/>
          </w:rPr>
          <w:fldChar w:fldCharType="begin"/>
        </w:r>
        <w:r w:rsidR="006E6E66">
          <w:rPr>
            <w:webHidden/>
          </w:rPr>
          <w:instrText xml:space="preserve"> PAGEREF _Toc36983422 \h </w:instrText>
        </w:r>
        <w:r w:rsidR="006E6E66">
          <w:rPr>
            <w:webHidden/>
          </w:rPr>
        </w:r>
        <w:r w:rsidR="006E6E66">
          <w:rPr>
            <w:webHidden/>
          </w:rPr>
          <w:fldChar w:fldCharType="separate"/>
        </w:r>
        <w:r w:rsidR="006E6E66">
          <w:rPr>
            <w:webHidden/>
          </w:rPr>
          <w:t>31</w:t>
        </w:r>
        <w:r w:rsidR="006E6E66">
          <w:rPr>
            <w:webHidden/>
          </w:rPr>
          <w:fldChar w:fldCharType="end"/>
        </w:r>
      </w:hyperlink>
    </w:p>
    <w:p w14:paraId="15C7F301" w14:textId="3BFDA36A" w:rsidR="006E6E66" w:rsidRDefault="00B95AB4">
      <w:pPr>
        <w:pStyle w:val="TOC2"/>
        <w:rPr>
          <w:rFonts w:asciiTheme="minorHAnsi" w:eastAsiaTheme="minorEastAsia" w:hAnsiTheme="minorHAnsi" w:cstheme="minorBidi"/>
          <w:color w:val="auto"/>
          <w:sz w:val="22"/>
        </w:rPr>
      </w:pPr>
      <w:hyperlink w:anchor="_Toc36983423" w:history="1">
        <w:r w:rsidR="006E6E66" w:rsidRPr="008D693E">
          <w:rPr>
            <w:rStyle w:val="Hyperlink"/>
          </w:rPr>
          <w:t>Overview</w:t>
        </w:r>
        <w:r w:rsidR="006E6E66">
          <w:rPr>
            <w:webHidden/>
          </w:rPr>
          <w:tab/>
        </w:r>
        <w:r w:rsidR="006E6E66">
          <w:rPr>
            <w:webHidden/>
          </w:rPr>
          <w:fldChar w:fldCharType="begin"/>
        </w:r>
        <w:r w:rsidR="006E6E66">
          <w:rPr>
            <w:webHidden/>
          </w:rPr>
          <w:instrText xml:space="preserve"> PAGEREF _Toc36983423 \h </w:instrText>
        </w:r>
        <w:r w:rsidR="006E6E66">
          <w:rPr>
            <w:webHidden/>
          </w:rPr>
        </w:r>
        <w:r w:rsidR="006E6E66">
          <w:rPr>
            <w:webHidden/>
          </w:rPr>
          <w:fldChar w:fldCharType="separate"/>
        </w:r>
        <w:r w:rsidR="006E6E66">
          <w:rPr>
            <w:webHidden/>
          </w:rPr>
          <w:t>31</w:t>
        </w:r>
        <w:r w:rsidR="006E6E66">
          <w:rPr>
            <w:webHidden/>
          </w:rPr>
          <w:fldChar w:fldCharType="end"/>
        </w:r>
      </w:hyperlink>
    </w:p>
    <w:p w14:paraId="32C2264F" w14:textId="1299EE40" w:rsidR="006E6E66" w:rsidRDefault="00B95AB4">
      <w:pPr>
        <w:pStyle w:val="TOC2"/>
        <w:rPr>
          <w:rFonts w:asciiTheme="minorHAnsi" w:eastAsiaTheme="minorEastAsia" w:hAnsiTheme="minorHAnsi" w:cstheme="minorBidi"/>
          <w:color w:val="auto"/>
          <w:sz w:val="22"/>
        </w:rPr>
      </w:pPr>
      <w:hyperlink w:anchor="_Toc36983424" w:history="1">
        <w:r w:rsidR="006E6E66" w:rsidRPr="008D693E">
          <w:rPr>
            <w:rStyle w:val="Hyperlink"/>
          </w:rPr>
          <w:t>Warm-up</w:t>
        </w:r>
        <w:r w:rsidR="006E6E66">
          <w:rPr>
            <w:webHidden/>
          </w:rPr>
          <w:tab/>
        </w:r>
        <w:r w:rsidR="006E6E66">
          <w:rPr>
            <w:webHidden/>
          </w:rPr>
          <w:fldChar w:fldCharType="begin"/>
        </w:r>
        <w:r w:rsidR="006E6E66">
          <w:rPr>
            <w:webHidden/>
          </w:rPr>
          <w:instrText xml:space="preserve"> PAGEREF _Toc36983424 \h </w:instrText>
        </w:r>
        <w:r w:rsidR="006E6E66">
          <w:rPr>
            <w:webHidden/>
          </w:rPr>
        </w:r>
        <w:r w:rsidR="006E6E66">
          <w:rPr>
            <w:webHidden/>
          </w:rPr>
          <w:fldChar w:fldCharType="separate"/>
        </w:r>
        <w:r w:rsidR="006E6E66">
          <w:rPr>
            <w:webHidden/>
          </w:rPr>
          <w:t>31</w:t>
        </w:r>
        <w:r w:rsidR="006E6E66">
          <w:rPr>
            <w:webHidden/>
          </w:rPr>
          <w:fldChar w:fldCharType="end"/>
        </w:r>
      </w:hyperlink>
    </w:p>
    <w:p w14:paraId="5D448056" w14:textId="23DAB1A5" w:rsidR="006E6E66" w:rsidRDefault="00B95AB4">
      <w:pPr>
        <w:pStyle w:val="TOC2"/>
        <w:rPr>
          <w:rFonts w:asciiTheme="minorHAnsi" w:eastAsiaTheme="minorEastAsia" w:hAnsiTheme="minorHAnsi" w:cstheme="minorBidi"/>
          <w:color w:val="auto"/>
          <w:sz w:val="22"/>
        </w:rPr>
      </w:pPr>
      <w:hyperlink w:anchor="_Toc36983425" w:history="1">
        <w:r w:rsidR="006E6E66" w:rsidRPr="008D693E">
          <w:rPr>
            <w:rStyle w:val="Hyperlink"/>
          </w:rPr>
          <w:t>Topic 1: Name a table</w:t>
        </w:r>
        <w:r w:rsidR="006E6E66">
          <w:rPr>
            <w:webHidden/>
          </w:rPr>
          <w:tab/>
        </w:r>
        <w:r w:rsidR="006E6E66">
          <w:rPr>
            <w:webHidden/>
          </w:rPr>
          <w:fldChar w:fldCharType="begin"/>
        </w:r>
        <w:r w:rsidR="006E6E66">
          <w:rPr>
            <w:webHidden/>
          </w:rPr>
          <w:instrText xml:space="preserve"> PAGEREF _Toc36983425 \h </w:instrText>
        </w:r>
        <w:r w:rsidR="006E6E66">
          <w:rPr>
            <w:webHidden/>
          </w:rPr>
        </w:r>
        <w:r w:rsidR="006E6E66">
          <w:rPr>
            <w:webHidden/>
          </w:rPr>
          <w:fldChar w:fldCharType="separate"/>
        </w:r>
        <w:r w:rsidR="006E6E66">
          <w:rPr>
            <w:webHidden/>
          </w:rPr>
          <w:t>32</w:t>
        </w:r>
        <w:r w:rsidR="006E6E66">
          <w:rPr>
            <w:webHidden/>
          </w:rPr>
          <w:fldChar w:fldCharType="end"/>
        </w:r>
      </w:hyperlink>
    </w:p>
    <w:p w14:paraId="27FC42B4" w14:textId="644C2FD2" w:rsidR="006E6E66" w:rsidRDefault="00B95AB4">
      <w:pPr>
        <w:pStyle w:val="TOC3"/>
        <w:rPr>
          <w:rFonts w:asciiTheme="minorHAnsi" w:eastAsiaTheme="minorEastAsia" w:hAnsiTheme="minorHAnsi"/>
          <w:color w:val="auto"/>
          <w:sz w:val="22"/>
        </w:rPr>
      </w:pPr>
      <w:hyperlink w:anchor="_Toc36983426" w:history="1">
        <w:r w:rsidR="006E6E66" w:rsidRPr="008D693E">
          <w:rPr>
            <w:rStyle w:val="Hyperlink"/>
          </w:rPr>
          <w:t>Activity: Pose a challenge</w:t>
        </w:r>
        <w:r w:rsidR="006E6E66">
          <w:rPr>
            <w:webHidden/>
          </w:rPr>
          <w:tab/>
        </w:r>
        <w:r w:rsidR="006E6E66">
          <w:rPr>
            <w:webHidden/>
          </w:rPr>
          <w:fldChar w:fldCharType="begin"/>
        </w:r>
        <w:r w:rsidR="006E6E66">
          <w:rPr>
            <w:webHidden/>
          </w:rPr>
          <w:instrText xml:space="preserve"> PAGEREF _Toc36983426 \h </w:instrText>
        </w:r>
        <w:r w:rsidR="006E6E66">
          <w:rPr>
            <w:webHidden/>
          </w:rPr>
        </w:r>
        <w:r w:rsidR="006E6E66">
          <w:rPr>
            <w:webHidden/>
          </w:rPr>
          <w:fldChar w:fldCharType="separate"/>
        </w:r>
        <w:r w:rsidR="006E6E66">
          <w:rPr>
            <w:webHidden/>
          </w:rPr>
          <w:t>33</w:t>
        </w:r>
        <w:r w:rsidR="006E6E66">
          <w:rPr>
            <w:webHidden/>
          </w:rPr>
          <w:fldChar w:fldCharType="end"/>
        </w:r>
      </w:hyperlink>
    </w:p>
    <w:p w14:paraId="1397B69B" w14:textId="72D4B1B5" w:rsidR="006E6E66" w:rsidRDefault="00B95AB4">
      <w:pPr>
        <w:pStyle w:val="TOC3"/>
        <w:rPr>
          <w:rFonts w:asciiTheme="minorHAnsi" w:eastAsiaTheme="minorEastAsia" w:hAnsiTheme="minorHAnsi"/>
          <w:color w:val="auto"/>
          <w:sz w:val="22"/>
        </w:rPr>
      </w:pPr>
      <w:hyperlink w:anchor="_Toc36983427" w:history="1">
        <w:r w:rsidR="006E6E66" w:rsidRPr="008D693E">
          <w:rPr>
            <w:rStyle w:val="Hyperlink"/>
          </w:rPr>
          <w:t>Activity instructions</w:t>
        </w:r>
        <w:r w:rsidR="006E6E66">
          <w:rPr>
            <w:webHidden/>
          </w:rPr>
          <w:tab/>
        </w:r>
        <w:r w:rsidR="006E6E66">
          <w:rPr>
            <w:webHidden/>
          </w:rPr>
          <w:fldChar w:fldCharType="begin"/>
        </w:r>
        <w:r w:rsidR="006E6E66">
          <w:rPr>
            <w:webHidden/>
          </w:rPr>
          <w:instrText xml:space="preserve"> PAGEREF _Toc36983427 \h </w:instrText>
        </w:r>
        <w:r w:rsidR="006E6E66">
          <w:rPr>
            <w:webHidden/>
          </w:rPr>
        </w:r>
        <w:r w:rsidR="006E6E66">
          <w:rPr>
            <w:webHidden/>
          </w:rPr>
          <w:fldChar w:fldCharType="separate"/>
        </w:r>
        <w:r w:rsidR="006E6E66">
          <w:rPr>
            <w:webHidden/>
          </w:rPr>
          <w:t>34</w:t>
        </w:r>
        <w:r w:rsidR="006E6E66">
          <w:rPr>
            <w:webHidden/>
          </w:rPr>
          <w:fldChar w:fldCharType="end"/>
        </w:r>
      </w:hyperlink>
    </w:p>
    <w:p w14:paraId="3E45092A" w14:textId="7D783D5C" w:rsidR="006E6E66" w:rsidRDefault="00B95AB4">
      <w:pPr>
        <w:pStyle w:val="TOC3"/>
        <w:rPr>
          <w:rFonts w:asciiTheme="minorHAnsi" w:eastAsiaTheme="minorEastAsia" w:hAnsiTheme="minorHAnsi"/>
          <w:color w:val="auto"/>
          <w:sz w:val="22"/>
        </w:rPr>
      </w:pPr>
      <w:hyperlink w:anchor="_Toc36983428" w:history="1">
        <w:r w:rsidR="006E6E66" w:rsidRPr="008D693E">
          <w:rPr>
            <w:rStyle w:val="Hyperlink"/>
          </w:rPr>
          <w:t>Try-it: Name a table</w:t>
        </w:r>
        <w:r w:rsidR="006E6E66">
          <w:rPr>
            <w:webHidden/>
          </w:rPr>
          <w:tab/>
        </w:r>
        <w:r w:rsidR="006E6E66">
          <w:rPr>
            <w:webHidden/>
          </w:rPr>
          <w:fldChar w:fldCharType="begin"/>
        </w:r>
        <w:r w:rsidR="006E6E66">
          <w:rPr>
            <w:webHidden/>
          </w:rPr>
          <w:instrText xml:space="preserve"> PAGEREF _Toc36983428 \h </w:instrText>
        </w:r>
        <w:r w:rsidR="006E6E66">
          <w:rPr>
            <w:webHidden/>
          </w:rPr>
        </w:r>
        <w:r w:rsidR="006E6E66">
          <w:rPr>
            <w:webHidden/>
          </w:rPr>
          <w:fldChar w:fldCharType="separate"/>
        </w:r>
        <w:r w:rsidR="006E6E66">
          <w:rPr>
            <w:webHidden/>
          </w:rPr>
          <w:t>34</w:t>
        </w:r>
        <w:r w:rsidR="006E6E66">
          <w:rPr>
            <w:webHidden/>
          </w:rPr>
          <w:fldChar w:fldCharType="end"/>
        </w:r>
      </w:hyperlink>
    </w:p>
    <w:p w14:paraId="797D5437" w14:textId="3ACF8435" w:rsidR="006E6E66" w:rsidRDefault="00B95AB4">
      <w:pPr>
        <w:pStyle w:val="TOC2"/>
        <w:rPr>
          <w:rFonts w:asciiTheme="minorHAnsi" w:eastAsiaTheme="minorEastAsia" w:hAnsiTheme="minorHAnsi" w:cstheme="minorBidi"/>
          <w:color w:val="auto"/>
          <w:sz w:val="22"/>
        </w:rPr>
      </w:pPr>
      <w:hyperlink w:anchor="_Toc36983429" w:history="1">
        <w:r w:rsidR="006E6E66" w:rsidRPr="008D693E">
          <w:rPr>
            <w:rStyle w:val="Hyperlink"/>
          </w:rPr>
          <w:t>Topic 2: Define a named range</w:t>
        </w:r>
        <w:r w:rsidR="006E6E66">
          <w:rPr>
            <w:webHidden/>
          </w:rPr>
          <w:tab/>
        </w:r>
        <w:r w:rsidR="006E6E66">
          <w:rPr>
            <w:webHidden/>
          </w:rPr>
          <w:fldChar w:fldCharType="begin"/>
        </w:r>
        <w:r w:rsidR="006E6E66">
          <w:rPr>
            <w:webHidden/>
          </w:rPr>
          <w:instrText xml:space="preserve"> PAGEREF _Toc36983429 \h </w:instrText>
        </w:r>
        <w:r w:rsidR="006E6E66">
          <w:rPr>
            <w:webHidden/>
          </w:rPr>
        </w:r>
        <w:r w:rsidR="006E6E66">
          <w:rPr>
            <w:webHidden/>
          </w:rPr>
          <w:fldChar w:fldCharType="separate"/>
        </w:r>
        <w:r w:rsidR="006E6E66">
          <w:rPr>
            <w:webHidden/>
          </w:rPr>
          <w:t>35</w:t>
        </w:r>
        <w:r w:rsidR="006E6E66">
          <w:rPr>
            <w:webHidden/>
          </w:rPr>
          <w:fldChar w:fldCharType="end"/>
        </w:r>
      </w:hyperlink>
    </w:p>
    <w:p w14:paraId="5814B884" w14:textId="3A502AA4" w:rsidR="006E6E66" w:rsidRDefault="00B95AB4">
      <w:pPr>
        <w:pStyle w:val="TOC3"/>
        <w:rPr>
          <w:rFonts w:asciiTheme="minorHAnsi" w:eastAsiaTheme="minorEastAsia" w:hAnsiTheme="minorHAnsi"/>
          <w:color w:val="auto"/>
          <w:sz w:val="22"/>
        </w:rPr>
      </w:pPr>
      <w:hyperlink w:anchor="_Toc36983430" w:history="1">
        <w:r w:rsidR="006E6E66" w:rsidRPr="008D693E">
          <w:rPr>
            <w:rStyle w:val="Hyperlink"/>
          </w:rPr>
          <w:t>Edit and delete named ranges</w:t>
        </w:r>
        <w:r w:rsidR="006E6E66">
          <w:rPr>
            <w:webHidden/>
          </w:rPr>
          <w:tab/>
        </w:r>
        <w:r w:rsidR="006E6E66">
          <w:rPr>
            <w:webHidden/>
          </w:rPr>
          <w:fldChar w:fldCharType="begin"/>
        </w:r>
        <w:r w:rsidR="006E6E66">
          <w:rPr>
            <w:webHidden/>
          </w:rPr>
          <w:instrText xml:space="preserve"> PAGEREF _Toc36983430 \h </w:instrText>
        </w:r>
        <w:r w:rsidR="006E6E66">
          <w:rPr>
            <w:webHidden/>
          </w:rPr>
        </w:r>
        <w:r w:rsidR="006E6E66">
          <w:rPr>
            <w:webHidden/>
          </w:rPr>
          <w:fldChar w:fldCharType="separate"/>
        </w:r>
        <w:r w:rsidR="006E6E66">
          <w:rPr>
            <w:webHidden/>
          </w:rPr>
          <w:t>37</w:t>
        </w:r>
        <w:r w:rsidR="006E6E66">
          <w:rPr>
            <w:webHidden/>
          </w:rPr>
          <w:fldChar w:fldCharType="end"/>
        </w:r>
      </w:hyperlink>
    </w:p>
    <w:p w14:paraId="2DF78795" w14:textId="2016B2B5" w:rsidR="006E6E66" w:rsidRDefault="00B95AB4">
      <w:pPr>
        <w:pStyle w:val="TOC3"/>
        <w:rPr>
          <w:rFonts w:asciiTheme="minorHAnsi" w:eastAsiaTheme="minorEastAsia" w:hAnsiTheme="minorHAnsi"/>
          <w:color w:val="auto"/>
          <w:sz w:val="22"/>
        </w:rPr>
      </w:pPr>
      <w:hyperlink w:anchor="_Toc36983431" w:history="1">
        <w:r w:rsidR="006E6E66" w:rsidRPr="008D693E">
          <w:rPr>
            <w:rStyle w:val="Hyperlink"/>
          </w:rPr>
          <w:t>Activity: Discuss and learn</w:t>
        </w:r>
        <w:r w:rsidR="006E6E66">
          <w:rPr>
            <w:webHidden/>
          </w:rPr>
          <w:tab/>
        </w:r>
        <w:r w:rsidR="006E6E66">
          <w:rPr>
            <w:webHidden/>
          </w:rPr>
          <w:fldChar w:fldCharType="begin"/>
        </w:r>
        <w:r w:rsidR="006E6E66">
          <w:rPr>
            <w:webHidden/>
          </w:rPr>
          <w:instrText xml:space="preserve"> PAGEREF _Toc36983431 \h </w:instrText>
        </w:r>
        <w:r w:rsidR="006E6E66">
          <w:rPr>
            <w:webHidden/>
          </w:rPr>
        </w:r>
        <w:r w:rsidR="006E6E66">
          <w:rPr>
            <w:webHidden/>
          </w:rPr>
          <w:fldChar w:fldCharType="separate"/>
        </w:r>
        <w:r w:rsidR="006E6E66">
          <w:rPr>
            <w:webHidden/>
          </w:rPr>
          <w:t>38</w:t>
        </w:r>
        <w:r w:rsidR="006E6E66">
          <w:rPr>
            <w:webHidden/>
          </w:rPr>
          <w:fldChar w:fldCharType="end"/>
        </w:r>
      </w:hyperlink>
    </w:p>
    <w:p w14:paraId="0C191AA0" w14:textId="60B91183" w:rsidR="006E6E66" w:rsidRDefault="00B95AB4">
      <w:pPr>
        <w:pStyle w:val="TOC2"/>
        <w:rPr>
          <w:rFonts w:asciiTheme="minorHAnsi" w:eastAsiaTheme="minorEastAsia" w:hAnsiTheme="minorHAnsi" w:cstheme="minorBidi"/>
          <w:color w:val="auto"/>
          <w:sz w:val="22"/>
        </w:rPr>
      </w:pPr>
      <w:hyperlink w:anchor="_Toc36983432" w:history="1">
        <w:r w:rsidR="006E6E66" w:rsidRPr="008D693E">
          <w:rPr>
            <w:rStyle w:val="Hyperlink"/>
          </w:rPr>
          <w:t>Try-it: Define a named range</w:t>
        </w:r>
        <w:r w:rsidR="006E6E66">
          <w:rPr>
            <w:webHidden/>
          </w:rPr>
          <w:tab/>
        </w:r>
        <w:r w:rsidR="006E6E66">
          <w:rPr>
            <w:webHidden/>
          </w:rPr>
          <w:fldChar w:fldCharType="begin"/>
        </w:r>
        <w:r w:rsidR="006E6E66">
          <w:rPr>
            <w:webHidden/>
          </w:rPr>
          <w:instrText xml:space="preserve"> PAGEREF _Toc36983432 \h </w:instrText>
        </w:r>
        <w:r w:rsidR="006E6E66">
          <w:rPr>
            <w:webHidden/>
          </w:rPr>
        </w:r>
        <w:r w:rsidR="006E6E66">
          <w:rPr>
            <w:webHidden/>
          </w:rPr>
          <w:fldChar w:fldCharType="separate"/>
        </w:r>
        <w:r w:rsidR="006E6E66">
          <w:rPr>
            <w:webHidden/>
          </w:rPr>
          <w:t>39</w:t>
        </w:r>
        <w:r w:rsidR="006E6E66">
          <w:rPr>
            <w:webHidden/>
          </w:rPr>
          <w:fldChar w:fldCharType="end"/>
        </w:r>
      </w:hyperlink>
    </w:p>
    <w:p w14:paraId="3A1F2825" w14:textId="0C3B7438" w:rsidR="006E6E66" w:rsidRDefault="00B95AB4">
      <w:pPr>
        <w:pStyle w:val="TOC3"/>
        <w:rPr>
          <w:rFonts w:asciiTheme="minorHAnsi" w:eastAsiaTheme="minorEastAsia" w:hAnsiTheme="minorHAnsi"/>
          <w:color w:val="auto"/>
          <w:sz w:val="22"/>
        </w:rPr>
      </w:pPr>
      <w:hyperlink w:anchor="_Toc36983433" w:history="1">
        <w:r w:rsidR="006E6E66" w:rsidRPr="008D693E">
          <w:rPr>
            <w:rStyle w:val="Hyperlink"/>
          </w:rPr>
          <w:t>Try-it 1</w:t>
        </w:r>
        <w:r w:rsidR="006E6E66">
          <w:rPr>
            <w:webHidden/>
          </w:rPr>
          <w:tab/>
        </w:r>
        <w:r w:rsidR="006E6E66">
          <w:rPr>
            <w:webHidden/>
          </w:rPr>
          <w:fldChar w:fldCharType="begin"/>
        </w:r>
        <w:r w:rsidR="006E6E66">
          <w:rPr>
            <w:webHidden/>
          </w:rPr>
          <w:instrText xml:space="preserve"> PAGEREF _Toc36983433 \h </w:instrText>
        </w:r>
        <w:r w:rsidR="006E6E66">
          <w:rPr>
            <w:webHidden/>
          </w:rPr>
        </w:r>
        <w:r w:rsidR="006E6E66">
          <w:rPr>
            <w:webHidden/>
          </w:rPr>
          <w:fldChar w:fldCharType="separate"/>
        </w:r>
        <w:r w:rsidR="006E6E66">
          <w:rPr>
            <w:webHidden/>
          </w:rPr>
          <w:t>39</w:t>
        </w:r>
        <w:r w:rsidR="006E6E66">
          <w:rPr>
            <w:webHidden/>
          </w:rPr>
          <w:fldChar w:fldCharType="end"/>
        </w:r>
      </w:hyperlink>
    </w:p>
    <w:p w14:paraId="5853D9DF" w14:textId="3CBF3935" w:rsidR="006E6E66" w:rsidRDefault="00B95AB4">
      <w:pPr>
        <w:pStyle w:val="TOC2"/>
        <w:rPr>
          <w:rFonts w:asciiTheme="minorHAnsi" w:eastAsiaTheme="minorEastAsia" w:hAnsiTheme="minorHAnsi" w:cstheme="minorBidi"/>
          <w:color w:val="auto"/>
          <w:sz w:val="22"/>
        </w:rPr>
      </w:pPr>
      <w:hyperlink w:anchor="_Toc36983434" w:history="1">
        <w:r w:rsidR="006E6E66" w:rsidRPr="008D693E">
          <w:rPr>
            <w:rStyle w:val="Hyperlink"/>
          </w:rPr>
          <w:t>Wrap-up</w:t>
        </w:r>
        <w:r w:rsidR="006E6E66">
          <w:rPr>
            <w:webHidden/>
          </w:rPr>
          <w:tab/>
        </w:r>
        <w:r w:rsidR="006E6E66">
          <w:rPr>
            <w:webHidden/>
          </w:rPr>
          <w:fldChar w:fldCharType="begin"/>
        </w:r>
        <w:r w:rsidR="006E6E66">
          <w:rPr>
            <w:webHidden/>
          </w:rPr>
          <w:instrText xml:space="preserve"> PAGEREF _Toc36983434 \h </w:instrText>
        </w:r>
        <w:r w:rsidR="006E6E66">
          <w:rPr>
            <w:webHidden/>
          </w:rPr>
        </w:r>
        <w:r w:rsidR="006E6E66">
          <w:rPr>
            <w:webHidden/>
          </w:rPr>
          <w:fldChar w:fldCharType="separate"/>
        </w:r>
        <w:r w:rsidR="006E6E66">
          <w:rPr>
            <w:webHidden/>
          </w:rPr>
          <w:t>40</w:t>
        </w:r>
        <w:r w:rsidR="006E6E66">
          <w:rPr>
            <w:webHidden/>
          </w:rPr>
          <w:fldChar w:fldCharType="end"/>
        </w:r>
      </w:hyperlink>
    </w:p>
    <w:p w14:paraId="23DA3653" w14:textId="2CE9CB62" w:rsidR="006E6E66" w:rsidRDefault="00B95AB4">
      <w:pPr>
        <w:pStyle w:val="TOC1"/>
        <w:rPr>
          <w:rFonts w:asciiTheme="minorHAnsi" w:eastAsiaTheme="minorEastAsia" w:hAnsiTheme="minorHAnsi"/>
          <w:color w:val="auto"/>
          <w:sz w:val="22"/>
        </w:rPr>
      </w:pPr>
      <w:hyperlink w:anchor="_Toc36983435" w:history="1">
        <w:r w:rsidR="006E6E66" w:rsidRPr="008D693E">
          <w:rPr>
            <w:rStyle w:val="Hyperlink"/>
          </w:rPr>
          <w:t>Lesson 4: Sorting and filtering</w:t>
        </w:r>
        <w:r w:rsidR="006E6E66">
          <w:rPr>
            <w:webHidden/>
          </w:rPr>
          <w:tab/>
        </w:r>
        <w:r w:rsidR="006E6E66">
          <w:rPr>
            <w:webHidden/>
          </w:rPr>
          <w:fldChar w:fldCharType="begin"/>
        </w:r>
        <w:r w:rsidR="006E6E66">
          <w:rPr>
            <w:webHidden/>
          </w:rPr>
          <w:instrText xml:space="preserve"> PAGEREF _Toc36983435 \h </w:instrText>
        </w:r>
        <w:r w:rsidR="006E6E66">
          <w:rPr>
            <w:webHidden/>
          </w:rPr>
        </w:r>
        <w:r w:rsidR="006E6E66">
          <w:rPr>
            <w:webHidden/>
          </w:rPr>
          <w:fldChar w:fldCharType="separate"/>
        </w:r>
        <w:r w:rsidR="006E6E66">
          <w:rPr>
            <w:webHidden/>
          </w:rPr>
          <w:t>42</w:t>
        </w:r>
        <w:r w:rsidR="006E6E66">
          <w:rPr>
            <w:webHidden/>
          </w:rPr>
          <w:fldChar w:fldCharType="end"/>
        </w:r>
      </w:hyperlink>
    </w:p>
    <w:p w14:paraId="0562E0BA" w14:textId="77899377" w:rsidR="006E6E66" w:rsidRDefault="00B95AB4">
      <w:pPr>
        <w:pStyle w:val="TOC2"/>
        <w:rPr>
          <w:rFonts w:asciiTheme="minorHAnsi" w:eastAsiaTheme="minorEastAsia" w:hAnsiTheme="minorHAnsi" w:cstheme="minorBidi"/>
          <w:color w:val="auto"/>
          <w:sz w:val="22"/>
        </w:rPr>
      </w:pPr>
      <w:hyperlink w:anchor="_Toc36983436" w:history="1">
        <w:r w:rsidR="006E6E66" w:rsidRPr="008D693E">
          <w:rPr>
            <w:rStyle w:val="Hyperlink"/>
          </w:rPr>
          <w:t>Overview</w:t>
        </w:r>
        <w:r w:rsidR="006E6E66">
          <w:rPr>
            <w:webHidden/>
          </w:rPr>
          <w:tab/>
        </w:r>
        <w:r w:rsidR="006E6E66">
          <w:rPr>
            <w:webHidden/>
          </w:rPr>
          <w:fldChar w:fldCharType="begin"/>
        </w:r>
        <w:r w:rsidR="006E6E66">
          <w:rPr>
            <w:webHidden/>
          </w:rPr>
          <w:instrText xml:space="preserve"> PAGEREF _Toc36983436 \h </w:instrText>
        </w:r>
        <w:r w:rsidR="006E6E66">
          <w:rPr>
            <w:webHidden/>
          </w:rPr>
        </w:r>
        <w:r w:rsidR="006E6E66">
          <w:rPr>
            <w:webHidden/>
          </w:rPr>
          <w:fldChar w:fldCharType="separate"/>
        </w:r>
        <w:r w:rsidR="006E6E66">
          <w:rPr>
            <w:webHidden/>
          </w:rPr>
          <w:t>42</w:t>
        </w:r>
        <w:r w:rsidR="006E6E66">
          <w:rPr>
            <w:webHidden/>
          </w:rPr>
          <w:fldChar w:fldCharType="end"/>
        </w:r>
      </w:hyperlink>
    </w:p>
    <w:p w14:paraId="3D53F97E" w14:textId="093561FA" w:rsidR="006E6E66" w:rsidRDefault="00B95AB4">
      <w:pPr>
        <w:pStyle w:val="TOC2"/>
        <w:rPr>
          <w:rFonts w:asciiTheme="minorHAnsi" w:eastAsiaTheme="minorEastAsia" w:hAnsiTheme="minorHAnsi" w:cstheme="minorBidi"/>
          <w:color w:val="auto"/>
          <w:sz w:val="22"/>
        </w:rPr>
      </w:pPr>
      <w:hyperlink w:anchor="_Toc36983437" w:history="1">
        <w:r w:rsidR="006E6E66" w:rsidRPr="008D693E">
          <w:rPr>
            <w:rStyle w:val="Hyperlink"/>
          </w:rPr>
          <w:t>Warm-up</w:t>
        </w:r>
        <w:r w:rsidR="006E6E66">
          <w:rPr>
            <w:webHidden/>
          </w:rPr>
          <w:tab/>
        </w:r>
        <w:r w:rsidR="006E6E66">
          <w:rPr>
            <w:webHidden/>
          </w:rPr>
          <w:fldChar w:fldCharType="begin"/>
        </w:r>
        <w:r w:rsidR="006E6E66">
          <w:rPr>
            <w:webHidden/>
          </w:rPr>
          <w:instrText xml:space="preserve"> PAGEREF _Toc36983437 \h </w:instrText>
        </w:r>
        <w:r w:rsidR="006E6E66">
          <w:rPr>
            <w:webHidden/>
          </w:rPr>
        </w:r>
        <w:r w:rsidR="006E6E66">
          <w:rPr>
            <w:webHidden/>
          </w:rPr>
          <w:fldChar w:fldCharType="separate"/>
        </w:r>
        <w:r w:rsidR="006E6E66">
          <w:rPr>
            <w:webHidden/>
          </w:rPr>
          <w:t>42</w:t>
        </w:r>
        <w:r w:rsidR="006E6E66">
          <w:rPr>
            <w:webHidden/>
          </w:rPr>
          <w:fldChar w:fldCharType="end"/>
        </w:r>
      </w:hyperlink>
    </w:p>
    <w:p w14:paraId="599719E8" w14:textId="06A1A9CC" w:rsidR="006E6E66" w:rsidRDefault="00B95AB4">
      <w:pPr>
        <w:pStyle w:val="TOC2"/>
        <w:rPr>
          <w:rFonts w:asciiTheme="minorHAnsi" w:eastAsiaTheme="minorEastAsia" w:hAnsiTheme="minorHAnsi" w:cstheme="minorBidi"/>
          <w:color w:val="auto"/>
          <w:sz w:val="22"/>
        </w:rPr>
      </w:pPr>
      <w:hyperlink w:anchor="_Toc36983438" w:history="1">
        <w:r w:rsidR="006E6E66" w:rsidRPr="008D693E">
          <w:rPr>
            <w:rStyle w:val="Hyperlink"/>
          </w:rPr>
          <w:t>Topic 1: Sort and filter records</w:t>
        </w:r>
        <w:r w:rsidR="006E6E66">
          <w:rPr>
            <w:webHidden/>
          </w:rPr>
          <w:tab/>
        </w:r>
        <w:r w:rsidR="006E6E66">
          <w:rPr>
            <w:webHidden/>
          </w:rPr>
          <w:fldChar w:fldCharType="begin"/>
        </w:r>
        <w:r w:rsidR="006E6E66">
          <w:rPr>
            <w:webHidden/>
          </w:rPr>
          <w:instrText xml:space="preserve"> PAGEREF _Toc36983438 \h </w:instrText>
        </w:r>
        <w:r w:rsidR="006E6E66">
          <w:rPr>
            <w:webHidden/>
          </w:rPr>
        </w:r>
        <w:r w:rsidR="006E6E66">
          <w:rPr>
            <w:webHidden/>
          </w:rPr>
          <w:fldChar w:fldCharType="separate"/>
        </w:r>
        <w:r w:rsidR="006E6E66">
          <w:rPr>
            <w:webHidden/>
          </w:rPr>
          <w:t>43</w:t>
        </w:r>
        <w:r w:rsidR="006E6E66">
          <w:rPr>
            <w:webHidden/>
          </w:rPr>
          <w:fldChar w:fldCharType="end"/>
        </w:r>
      </w:hyperlink>
    </w:p>
    <w:p w14:paraId="14C9CFE5" w14:textId="7930E850" w:rsidR="006E6E66" w:rsidRDefault="00B95AB4">
      <w:pPr>
        <w:pStyle w:val="TOC3"/>
        <w:rPr>
          <w:rFonts w:asciiTheme="minorHAnsi" w:eastAsiaTheme="minorEastAsia" w:hAnsiTheme="minorHAnsi"/>
          <w:color w:val="auto"/>
          <w:sz w:val="22"/>
        </w:rPr>
      </w:pPr>
      <w:hyperlink w:anchor="_Toc36983439" w:history="1">
        <w:r w:rsidR="006E6E66" w:rsidRPr="008D693E">
          <w:rPr>
            <w:rStyle w:val="Hyperlink"/>
          </w:rPr>
          <w:t>Sort a cell range column in ascending or descending order</w:t>
        </w:r>
        <w:r w:rsidR="006E6E66">
          <w:rPr>
            <w:webHidden/>
          </w:rPr>
          <w:tab/>
        </w:r>
        <w:r w:rsidR="006E6E66">
          <w:rPr>
            <w:webHidden/>
          </w:rPr>
          <w:fldChar w:fldCharType="begin"/>
        </w:r>
        <w:r w:rsidR="006E6E66">
          <w:rPr>
            <w:webHidden/>
          </w:rPr>
          <w:instrText xml:space="preserve"> PAGEREF _Toc36983439 \h </w:instrText>
        </w:r>
        <w:r w:rsidR="006E6E66">
          <w:rPr>
            <w:webHidden/>
          </w:rPr>
        </w:r>
        <w:r w:rsidR="006E6E66">
          <w:rPr>
            <w:webHidden/>
          </w:rPr>
          <w:fldChar w:fldCharType="separate"/>
        </w:r>
        <w:r w:rsidR="006E6E66">
          <w:rPr>
            <w:webHidden/>
          </w:rPr>
          <w:t>44</w:t>
        </w:r>
        <w:r w:rsidR="006E6E66">
          <w:rPr>
            <w:webHidden/>
          </w:rPr>
          <w:fldChar w:fldCharType="end"/>
        </w:r>
      </w:hyperlink>
    </w:p>
    <w:p w14:paraId="1D394C46" w14:textId="634D6763" w:rsidR="006E6E66" w:rsidRDefault="00B95AB4">
      <w:pPr>
        <w:pStyle w:val="TOC3"/>
        <w:rPr>
          <w:rFonts w:asciiTheme="minorHAnsi" w:eastAsiaTheme="minorEastAsia" w:hAnsiTheme="minorHAnsi"/>
          <w:color w:val="auto"/>
          <w:sz w:val="22"/>
        </w:rPr>
      </w:pPr>
      <w:hyperlink w:anchor="_Toc36983440" w:history="1">
        <w:r w:rsidR="006E6E66" w:rsidRPr="008D693E">
          <w:rPr>
            <w:rStyle w:val="Hyperlink"/>
          </w:rPr>
          <w:t>Change the Sort Options Orientation for a data set</w:t>
        </w:r>
        <w:r w:rsidR="006E6E66">
          <w:rPr>
            <w:webHidden/>
          </w:rPr>
          <w:tab/>
        </w:r>
        <w:r w:rsidR="006E6E66">
          <w:rPr>
            <w:webHidden/>
          </w:rPr>
          <w:fldChar w:fldCharType="begin"/>
        </w:r>
        <w:r w:rsidR="006E6E66">
          <w:rPr>
            <w:webHidden/>
          </w:rPr>
          <w:instrText xml:space="preserve"> PAGEREF _Toc36983440 \h </w:instrText>
        </w:r>
        <w:r w:rsidR="006E6E66">
          <w:rPr>
            <w:webHidden/>
          </w:rPr>
        </w:r>
        <w:r w:rsidR="006E6E66">
          <w:rPr>
            <w:webHidden/>
          </w:rPr>
          <w:fldChar w:fldCharType="separate"/>
        </w:r>
        <w:r w:rsidR="006E6E66">
          <w:rPr>
            <w:webHidden/>
          </w:rPr>
          <w:t>44</w:t>
        </w:r>
        <w:r w:rsidR="006E6E66">
          <w:rPr>
            <w:webHidden/>
          </w:rPr>
          <w:fldChar w:fldCharType="end"/>
        </w:r>
      </w:hyperlink>
    </w:p>
    <w:p w14:paraId="3A2FE93B" w14:textId="04901047" w:rsidR="006E6E66" w:rsidRDefault="00B95AB4">
      <w:pPr>
        <w:pStyle w:val="TOC3"/>
        <w:rPr>
          <w:rFonts w:asciiTheme="minorHAnsi" w:eastAsiaTheme="minorEastAsia" w:hAnsiTheme="minorHAnsi"/>
          <w:color w:val="auto"/>
          <w:sz w:val="22"/>
        </w:rPr>
      </w:pPr>
      <w:hyperlink w:anchor="_Toc36983441" w:history="1">
        <w:r w:rsidR="006E6E66" w:rsidRPr="008D693E">
          <w:rPr>
            <w:rStyle w:val="Hyperlink"/>
          </w:rPr>
          <w:t>Sort a table column in ascending or descending order</w:t>
        </w:r>
        <w:r w:rsidR="006E6E66">
          <w:rPr>
            <w:webHidden/>
          </w:rPr>
          <w:tab/>
        </w:r>
        <w:r w:rsidR="006E6E66">
          <w:rPr>
            <w:webHidden/>
          </w:rPr>
          <w:fldChar w:fldCharType="begin"/>
        </w:r>
        <w:r w:rsidR="006E6E66">
          <w:rPr>
            <w:webHidden/>
          </w:rPr>
          <w:instrText xml:space="preserve"> PAGEREF _Toc36983441 \h </w:instrText>
        </w:r>
        <w:r w:rsidR="006E6E66">
          <w:rPr>
            <w:webHidden/>
          </w:rPr>
        </w:r>
        <w:r w:rsidR="006E6E66">
          <w:rPr>
            <w:webHidden/>
          </w:rPr>
          <w:fldChar w:fldCharType="separate"/>
        </w:r>
        <w:r w:rsidR="006E6E66">
          <w:rPr>
            <w:webHidden/>
          </w:rPr>
          <w:t>44</w:t>
        </w:r>
        <w:r w:rsidR="006E6E66">
          <w:rPr>
            <w:webHidden/>
          </w:rPr>
          <w:fldChar w:fldCharType="end"/>
        </w:r>
      </w:hyperlink>
    </w:p>
    <w:p w14:paraId="5B134111" w14:textId="5D15DF3B" w:rsidR="006E6E66" w:rsidRDefault="00B95AB4">
      <w:pPr>
        <w:pStyle w:val="TOC3"/>
        <w:rPr>
          <w:rFonts w:asciiTheme="minorHAnsi" w:eastAsiaTheme="minorEastAsia" w:hAnsiTheme="minorHAnsi"/>
          <w:color w:val="auto"/>
          <w:sz w:val="22"/>
        </w:rPr>
      </w:pPr>
      <w:hyperlink w:anchor="_Toc36983442" w:history="1">
        <w:r w:rsidR="006E6E66" w:rsidRPr="008D693E">
          <w:rPr>
            <w:rStyle w:val="Hyperlink"/>
          </w:rPr>
          <w:t>Filter a cell range column</w:t>
        </w:r>
        <w:r w:rsidR="006E6E66">
          <w:rPr>
            <w:webHidden/>
          </w:rPr>
          <w:tab/>
        </w:r>
        <w:r w:rsidR="006E6E66">
          <w:rPr>
            <w:webHidden/>
          </w:rPr>
          <w:fldChar w:fldCharType="begin"/>
        </w:r>
        <w:r w:rsidR="006E6E66">
          <w:rPr>
            <w:webHidden/>
          </w:rPr>
          <w:instrText xml:space="preserve"> PAGEREF _Toc36983442 \h </w:instrText>
        </w:r>
        <w:r w:rsidR="006E6E66">
          <w:rPr>
            <w:webHidden/>
          </w:rPr>
        </w:r>
        <w:r w:rsidR="006E6E66">
          <w:rPr>
            <w:webHidden/>
          </w:rPr>
          <w:fldChar w:fldCharType="separate"/>
        </w:r>
        <w:r w:rsidR="006E6E66">
          <w:rPr>
            <w:webHidden/>
          </w:rPr>
          <w:t>45</w:t>
        </w:r>
        <w:r w:rsidR="006E6E66">
          <w:rPr>
            <w:webHidden/>
          </w:rPr>
          <w:fldChar w:fldCharType="end"/>
        </w:r>
      </w:hyperlink>
    </w:p>
    <w:p w14:paraId="0CB411B4" w14:textId="6F9ABA48" w:rsidR="006E6E66" w:rsidRDefault="00B95AB4">
      <w:pPr>
        <w:pStyle w:val="TOC3"/>
        <w:rPr>
          <w:rFonts w:asciiTheme="minorHAnsi" w:eastAsiaTheme="minorEastAsia" w:hAnsiTheme="minorHAnsi"/>
          <w:color w:val="auto"/>
          <w:sz w:val="22"/>
        </w:rPr>
      </w:pPr>
      <w:hyperlink w:anchor="_Toc36983443" w:history="1">
        <w:r w:rsidR="006E6E66" w:rsidRPr="008D693E">
          <w:rPr>
            <w:rStyle w:val="Hyperlink"/>
          </w:rPr>
          <w:t>Filter a table column</w:t>
        </w:r>
        <w:r w:rsidR="006E6E66">
          <w:rPr>
            <w:webHidden/>
          </w:rPr>
          <w:tab/>
        </w:r>
        <w:r w:rsidR="006E6E66">
          <w:rPr>
            <w:webHidden/>
          </w:rPr>
          <w:fldChar w:fldCharType="begin"/>
        </w:r>
        <w:r w:rsidR="006E6E66">
          <w:rPr>
            <w:webHidden/>
          </w:rPr>
          <w:instrText xml:space="preserve"> PAGEREF _Toc36983443 \h </w:instrText>
        </w:r>
        <w:r w:rsidR="006E6E66">
          <w:rPr>
            <w:webHidden/>
          </w:rPr>
        </w:r>
        <w:r w:rsidR="006E6E66">
          <w:rPr>
            <w:webHidden/>
          </w:rPr>
          <w:fldChar w:fldCharType="separate"/>
        </w:r>
        <w:r w:rsidR="006E6E66">
          <w:rPr>
            <w:webHidden/>
          </w:rPr>
          <w:t>47</w:t>
        </w:r>
        <w:r w:rsidR="006E6E66">
          <w:rPr>
            <w:webHidden/>
          </w:rPr>
          <w:fldChar w:fldCharType="end"/>
        </w:r>
      </w:hyperlink>
    </w:p>
    <w:p w14:paraId="7317E8C6" w14:textId="2508FDCC" w:rsidR="006E6E66" w:rsidRDefault="00B95AB4">
      <w:pPr>
        <w:pStyle w:val="TOC3"/>
        <w:rPr>
          <w:rFonts w:asciiTheme="minorHAnsi" w:eastAsiaTheme="minorEastAsia" w:hAnsiTheme="minorHAnsi"/>
          <w:color w:val="auto"/>
          <w:sz w:val="22"/>
        </w:rPr>
      </w:pPr>
      <w:hyperlink w:anchor="_Toc36983444" w:history="1">
        <w:r w:rsidR="006E6E66" w:rsidRPr="008D693E">
          <w:rPr>
            <w:rStyle w:val="Hyperlink"/>
          </w:rPr>
          <w:t>Clear a filter from a column</w:t>
        </w:r>
        <w:r w:rsidR="006E6E66">
          <w:rPr>
            <w:webHidden/>
          </w:rPr>
          <w:tab/>
        </w:r>
        <w:r w:rsidR="006E6E66">
          <w:rPr>
            <w:webHidden/>
          </w:rPr>
          <w:fldChar w:fldCharType="begin"/>
        </w:r>
        <w:r w:rsidR="006E6E66">
          <w:rPr>
            <w:webHidden/>
          </w:rPr>
          <w:instrText xml:space="preserve"> PAGEREF _Toc36983444 \h </w:instrText>
        </w:r>
        <w:r w:rsidR="006E6E66">
          <w:rPr>
            <w:webHidden/>
          </w:rPr>
        </w:r>
        <w:r w:rsidR="006E6E66">
          <w:rPr>
            <w:webHidden/>
          </w:rPr>
          <w:fldChar w:fldCharType="separate"/>
        </w:r>
        <w:r w:rsidR="006E6E66">
          <w:rPr>
            <w:webHidden/>
          </w:rPr>
          <w:t>47</w:t>
        </w:r>
        <w:r w:rsidR="006E6E66">
          <w:rPr>
            <w:webHidden/>
          </w:rPr>
          <w:fldChar w:fldCharType="end"/>
        </w:r>
      </w:hyperlink>
    </w:p>
    <w:p w14:paraId="7749F195" w14:textId="521128B1" w:rsidR="006E6E66" w:rsidRDefault="00B95AB4">
      <w:pPr>
        <w:pStyle w:val="TOC3"/>
        <w:rPr>
          <w:rFonts w:asciiTheme="minorHAnsi" w:eastAsiaTheme="minorEastAsia" w:hAnsiTheme="minorHAnsi"/>
          <w:color w:val="auto"/>
          <w:sz w:val="22"/>
        </w:rPr>
      </w:pPr>
      <w:hyperlink w:anchor="_Toc36983445" w:history="1">
        <w:r w:rsidR="006E6E66" w:rsidRPr="008D693E">
          <w:rPr>
            <w:rStyle w:val="Hyperlink"/>
          </w:rPr>
          <w:t>Clear all filters in a worksheet</w:t>
        </w:r>
        <w:r w:rsidR="006E6E66">
          <w:rPr>
            <w:webHidden/>
          </w:rPr>
          <w:tab/>
        </w:r>
        <w:r w:rsidR="006E6E66">
          <w:rPr>
            <w:webHidden/>
          </w:rPr>
          <w:fldChar w:fldCharType="begin"/>
        </w:r>
        <w:r w:rsidR="006E6E66">
          <w:rPr>
            <w:webHidden/>
          </w:rPr>
          <w:instrText xml:space="preserve"> PAGEREF _Toc36983445 \h </w:instrText>
        </w:r>
        <w:r w:rsidR="006E6E66">
          <w:rPr>
            <w:webHidden/>
          </w:rPr>
        </w:r>
        <w:r w:rsidR="006E6E66">
          <w:rPr>
            <w:webHidden/>
          </w:rPr>
          <w:fldChar w:fldCharType="separate"/>
        </w:r>
        <w:r w:rsidR="006E6E66">
          <w:rPr>
            <w:webHidden/>
          </w:rPr>
          <w:t>48</w:t>
        </w:r>
        <w:r w:rsidR="006E6E66">
          <w:rPr>
            <w:webHidden/>
          </w:rPr>
          <w:fldChar w:fldCharType="end"/>
        </w:r>
      </w:hyperlink>
    </w:p>
    <w:p w14:paraId="6AC5D27E" w14:textId="57B4C6EF" w:rsidR="006E6E66" w:rsidRDefault="00B95AB4">
      <w:pPr>
        <w:pStyle w:val="TOC3"/>
        <w:rPr>
          <w:rFonts w:asciiTheme="minorHAnsi" w:eastAsiaTheme="minorEastAsia" w:hAnsiTheme="minorHAnsi"/>
          <w:color w:val="auto"/>
          <w:sz w:val="22"/>
        </w:rPr>
      </w:pPr>
      <w:hyperlink w:anchor="_Toc36983446" w:history="1">
        <w:r w:rsidR="006E6E66" w:rsidRPr="008D693E">
          <w:rPr>
            <w:rStyle w:val="Hyperlink"/>
          </w:rPr>
          <w:t>Remove all filters in a worksheet</w:t>
        </w:r>
        <w:r w:rsidR="006E6E66">
          <w:rPr>
            <w:webHidden/>
          </w:rPr>
          <w:tab/>
        </w:r>
        <w:r w:rsidR="006E6E66">
          <w:rPr>
            <w:webHidden/>
          </w:rPr>
          <w:fldChar w:fldCharType="begin"/>
        </w:r>
        <w:r w:rsidR="006E6E66">
          <w:rPr>
            <w:webHidden/>
          </w:rPr>
          <w:instrText xml:space="preserve"> PAGEREF _Toc36983446 \h </w:instrText>
        </w:r>
        <w:r w:rsidR="006E6E66">
          <w:rPr>
            <w:webHidden/>
          </w:rPr>
        </w:r>
        <w:r w:rsidR="006E6E66">
          <w:rPr>
            <w:webHidden/>
          </w:rPr>
          <w:fldChar w:fldCharType="separate"/>
        </w:r>
        <w:r w:rsidR="006E6E66">
          <w:rPr>
            <w:webHidden/>
          </w:rPr>
          <w:t>49</w:t>
        </w:r>
        <w:r w:rsidR="006E6E66">
          <w:rPr>
            <w:webHidden/>
          </w:rPr>
          <w:fldChar w:fldCharType="end"/>
        </w:r>
      </w:hyperlink>
    </w:p>
    <w:p w14:paraId="4229253B" w14:textId="66185340" w:rsidR="006E6E66" w:rsidRDefault="00B95AB4">
      <w:pPr>
        <w:pStyle w:val="TOC3"/>
        <w:rPr>
          <w:rFonts w:asciiTheme="minorHAnsi" w:eastAsiaTheme="minorEastAsia" w:hAnsiTheme="minorHAnsi"/>
          <w:color w:val="auto"/>
          <w:sz w:val="22"/>
        </w:rPr>
      </w:pPr>
      <w:hyperlink w:anchor="_Toc36983447" w:history="1">
        <w:r w:rsidR="006E6E66" w:rsidRPr="008D693E">
          <w:rPr>
            <w:rStyle w:val="Hyperlink"/>
          </w:rPr>
          <w:t>Activity: Show and tell</w:t>
        </w:r>
        <w:r w:rsidR="006E6E66">
          <w:rPr>
            <w:webHidden/>
          </w:rPr>
          <w:tab/>
        </w:r>
        <w:r w:rsidR="006E6E66">
          <w:rPr>
            <w:webHidden/>
          </w:rPr>
          <w:fldChar w:fldCharType="begin"/>
        </w:r>
        <w:r w:rsidR="006E6E66">
          <w:rPr>
            <w:webHidden/>
          </w:rPr>
          <w:instrText xml:space="preserve"> PAGEREF _Toc36983447 \h </w:instrText>
        </w:r>
        <w:r w:rsidR="006E6E66">
          <w:rPr>
            <w:webHidden/>
          </w:rPr>
        </w:r>
        <w:r w:rsidR="006E6E66">
          <w:rPr>
            <w:webHidden/>
          </w:rPr>
          <w:fldChar w:fldCharType="separate"/>
        </w:r>
        <w:r w:rsidR="006E6E66">
          <w:rPr>
            <w:webHidden/>
          </w:rPr>
          <w:t>49</w:t>
        </w:r>
        <w:r w:rsidR="006E6E66">
          <w:rPr>
            <w:webHidden/>
          </w:rPr>
          <w:fldChar w:fldCharType="end"/>
        </w:r>
      </w:hyperlink>
    </w:p>
    <w:p w14:paraId="3F863335" w14:textId="0054AAC5" w:rsidR="006E6E66" w:rsidRDefault="00B95AB4">
      <w:pPr>
        <w:pStyle w:val="TOC3"/>
        <w:rPr>
          <w:rFonts w:asciiTheme="minorHAnsi" w:eastAsiaTheme="minorEastAsia" w:hAnsiTheme="minorHAnsi"/>
          <w:color w:val="auto"/>
          <w:sz w:val="22"/>
        </w:rPr>
      </w:pPr>
      <w:hyperlink w:anchor="_Toc36983448" w:history="1">
        <w:r w:rsidR="006E6E66" w:rsidRPr="008D693E">
          <w:rPr>
            <w:rStyle w:val="Hyperlink"/>
          </w:rPr>
          <w:t>Try-it: Sort and filter records</w:t>
        </w:r>
        <w:r w:rsidR="006E6E66">
          <w:rPr>
            <w:webHidden/>
          </w:rPr>
          <w:tab/>
        </w:r>
        <w:r w:rsidR="006E6E66">
          <w:rPr>
            <w:webHidden/>
          </w:rPr>
          <w:fldChar w:fldCharType="begin"/>
        </w:r>
        <w:r w:rsidR="006E6E66">
          <w:rPr>
            <w:webHidden/>
          </w:rPr>
          <w:instrText xml:space="preserve"> PAGEREF _Toc36983448 \h </w:instrText>
        </w:r>
        <w:r w:rsidR="006E6E66">
          <w:rPr>
            <w:webHidden/>
          </w:rPr>
        </w:r>
        <w:r w:rsidR="006E6E66">
          <w:rPr>
            <w:webHidden/>
          </w:rPr>
          <w:fldChar w:fldCharType="separate"/>
        </w:r>
        <w:r w:rsidR="006E6E66">
          <w:rPr>
            <w:webHidden/>
          </w:rPr>
          <w:t>50</w:t>
        </w:r>
        <w:r w:rsidR="006E6E66">
          <w:rPr>
            <w:webHidden/>
          </w:rPr>
          <w:fldChar w:fldCharType="end"/>
        </w:r>
      </w:hyperlink>
    </w:p>
    <w:p w14:paraId="1A674BE0" w14:textId="00A25FBD" w:rsidR="006E6E66" w:rsidRDefault="00B95AB4">
      <w:pPr>
        <w:pStyle w:val="TOC2"/>
        <w:rPr>
          <w:rFonts w:asciiTheme="minorHAnsi" w:eastAsiaTheme="minorEastAsia" w:hAnsiTheme="minorHAnsi" w:cstheme="minorBidi"/>
          <w:color w:val="auto"/>
          <w:sz w:val="22"/>
        </w:rPr>
      </w:pPr>
      <w:hyperlink w:anchor="_Toc36983449" w:history="1">
        <w:r w:rsidR="006E6E66" w:rsidRPr="008D693E">
          <w:rPr>
            <w:rStyle w:val="Hyperlink"/>
          </w:rPr>
          <w:t>Topic 2: Perform a custom sort</w:t>
        </w:r>
        <w:r w:rsidR="006E6E66">
          <w:rPr>
            <w:webHidden/>
          </w:rPr>
          <w:tab/>
        </w:r>
        <w:r w:rsidR="006E6E66">
          <w:rPr>
            <w:webHidden/>
          </w:rPr>
          <w:fldChar w:fldCharType="begin"/>
        </w:r>
        <w:r w:rsidR="006E6E66">
          <w:rPr>
            <w:webHidden/>
          </w:rPr>
          <w:instrText xml:space="preserve"> PAGEREF _Toc36983449 \h </w:instrText>
        </w:r>
        <w:r w:rsidR="006E6E66">
          <w:rPr>
            <w:webHidden/>
          </w:rPr>
        </w:r>
        <w:r w:rsidR="006E6E66">
          <w:rPr>
            <w:webHidden/>
          </w:rPr>
          <w:fldChar w:fldCharType="separate"/>
        </w:r>
        <w:r w:rsidR="006E6E66">
          <w:rPr>
            <w:webHidden/>
          </w:rPr>
          <w:t>50</w:t>
        </w:r>
        <w:r w:rsidR="006E6E66">
          <w:rPr>
            <w:webHidden/>
          </w:rPr>
          <w:fldChar w:fldCharType="end"/>
        </w:r>
      </w:hyperlink>
    </w:p>
    <w:p w14:paraId="07D69F21" w14:textId="13F0DB89" w:rsidR="006E6E66" w:rsidRDefault="00B95AB4">
      <w:pPr>
        <w:pStyle w:val="TOC3"/>
        <w:rPr>
          <w:rFonts w:asciiTheme="minorHAnsi" w:eastAsiaTheme="minorEastAsia" w:hAnsiTheme="minorHAnsi"/>
          <w:color w:val="auto"/>
          <w:sz w:val="22"/>
        </w:rPr>
      </w:pPr>
      <w:hyperlink w:anchor="_Toc36983450" w:history="1">
        <w:r w:rsidR="006E6E66" w:rsidRPr="008D693E">
          <w:rPr>
            <w:rStyle w:val="Hyperlink"/>
          </w:rPr>
          <w:t>Sort text</w:t>
        </w:r>
        <w:r w:rsidR="006E6E66">
          <w:rPr>
            <w:webHidden/>
          </w:rPr>
          <w:tab/>
        </w:r>
        <w:r w:rsidR="006E6E66">
          <w:rPr>
            <w:webHidden/>
          </w:rPr>
          <w:fldChar w:fldCharType="begin"/>
        </w:r>
        <w:r w:rsidR="006E6E66">
          <w:rPr>
            <w:webHidden/>
          </w:rPr>
          <w:instrText xml:space="preserve"> PAGEREF _Toc36983450 \h </w:instrText>
        </w:r>
        <w:r w:rsidR="006E6E66">
          <w:rPr>
            <w:webHidden/>
          </w:rPr>
        </w:r>
        <w:r w:rsidR="006E6E66">
          <w:rPr>
            <w:webHidden/>
          </w:rPr>
          <w:fldChar w:fldCharType="separate"/>
        </w:r>
        <w:r w:rsidR="006E6E66">
          <w:rPr>
            <w:webHidden/>
          </w:rPr>
          <w:t>51</w:t>
        </w:r>
        <w:r w:rsidR="006E6E66">
          <w:rPr>
            <w:webHidden/>
          </w:rPr>
          <w:fldChar w:fldCharType="end"/>
        </w:r>
      </w:hyperlink>
    </w:p>
    <w:p w14:paraId="4FA364CB" w14:textId="1C874BBC" w:rsidR="006E6E66" w:rsidRDefault="00B95AB4">
      <w:pPr>
        <w:pStyle w:val="TOC3"/>
        <w:rPr>
          <w:rFonts w:asciiTheme="minorHAnsi" w:eastAsiaTheme="minorEastAsia" w:hAnsiTheme="minorHAnsi"/>
          <w:color w:val="auto"/>
          <w:sz w:val="22"/>
        </w:rPr>
      </w:pPr>
      <w:hyperlink w:anchor="_Toc36983451" w:history="1">
        <w:r w:rsidR="006E6E66" w:rsidRPr="008D693E">
          <w:rPr>
            <w:rStyle w:val="Hyperlink"/>
          </w:rPr>
          <w:t>Sort numbers</w:t>
        </w:r>
        <w:r w:rsidR="006E6E66">
          <w:rPr>
            <w:webHidden/>
          </w:rPr>
          <w:tab/>
        </w:r>
        <w:r w:rsidR="006E6E66">
          <w:rPr>
            <w:webHidden/>
          </w:rPr>
          <w:fldChar w:fldCharType="begin"/>
        </w:r>
        <w:r w:rsidR="006E6E66">
          <w:rPr>
            <w:webHidden/>
          </w:rPr>
          <w:instrText xml:space="preserve"> PAGEREF _Toc36983451 \h </w:instrText>
        </w:r>
        <w:r w:rsidR="006E6E66">
          <w:rPr>
            <w:webHidden/>
          </w:rPr>
        </w:r>
        <w:r w:rsidR="006E6E66">
          <w:rPr>
            <w:webHidden/>
          </w:rPr>
          <w:fldChar w:fldCharType="separate"/>
        </w:r>
        <w:r w:rsidR="006E6E66">
          <w:rPr>
            <w:webHidden/>
          </w:rPr>
          <w:t>52</w:t>
        </w:r>
        <w:r w:rsidR="006E6E66">
          <w:rPr>
            <w:webHidden/>
          </w:rPr>
          <w:fldChar w:fldCharType="end"/>
        </w:r>
      </w:hyperlink>
    </w:p>
    <w:p w14:paraId="4A5E953D" w14:textId="11E786C5" w:rsidR="006E6E66" w:rsidRDefault="00B95AB4">
      <w:pPr>
        <w:pStyle w:val="TOC3"/>
        <w:rPr>
          <w:rFonts w:asciiTheme="minorHAnsi" w:eastAsiaTheme="minorEastAsia" w:hAnsiTheme="minorHAnsi"/>
          <w:color w:val="auto"/>
          <w:sz w:val="22"/>
        </w:rPr>
      </w:pPr>
      <w:hyperlink w:anchor="_Toc36983452" w:history="1">
        <w:r w:rsidR="006E6E66" w:rsidRPr="008D693E">
          <w:rPr>
            <w:rStyle w:val="Hyperlink"/>
          </w:rPr>
          <w:t>Sort dates and times</w:t>
        </w:r>
        <w:r w:rsidR="006E6E66">
          <w:rPr>
            <w:webHidden/>
          </w:rPr>
          <w:tab/>
        </w:r>
        <w:r w:rsidR="006E6E66">
          <w:rPr>
            <w:webHidden/>
          </w:rPr>
          <w:fldChar w:fldCharType="begin"/>
        </w:r>
        <w:r w:rsidR="006E6E66">
          <w:rPr>
            <w:webHidden/>
          </w:rPr>
          <w:instrText xml:space="preserve"> PAGEREF _Toc36983452 \h </w:instrText>
        </w:r>
        <w:r w:rsidR="006E6E66">
          <w:rPr>
            <w:webHidden/>
          </w:rPr>
        </w:r>
        <w:r w:rsidR="006E6E66">
          <w:rPr>
            <w:webHidden/>
          </w:rPr>
          <w:fldChar w:fldCharType="separate"/>
        </w:r>
        <w:r w:rsidR="006E6E66">
          <w:rPr>
            <w:webHidden/>
          </w:rPr>
          <w:t>53</w:t>
        </w:r>
        <w:r w:rsidR="006E6E66">
          <w:rPr>
            <w:webHidden/>
          </w:rPr>
          <w:fldChar w:fldCharType="end"/>
        </w:r>
      </w:hyperlink>
    </w:p>
    <w:p w14:paraId="299028AB" w14:textId="7F5B5C13" w:rsidR="006E6E66" w:rsidRDefault="00B95AB4">
      <w:pPr>
        <w:pStyle w:val="TOC3"/>
        <w:rPr>
          <w:rFonts w:asciiTheme="minorHAnsi" w:eastAsiaTheme="minorEastAsia" w:hAnsiTheme="minorHAnsi"/>
          <w:color w:val="auto"/>
          <w:sz w:val="22"/>
        </w:rPr>
      </w:pPr>
      <w:hyperlink w:anchor="_Toc36983453" w:history="1">
        <w:r w:rsidR="006E6E66" w:rsidRPr="008D693E">
          <w:rPr>
            <w:rStyle w:val="Hyperlink"/>
          </w:rPr>
          <w:t>Sort by more than one column</w:t>
        </w:r>
        <w:r w:rsidR="006E6E66">
          <w:rPr>
            <w:webHidden/>
          </w:rPr>
          <w:tab/>
        </w:r>
        <w:r w:rsidR="006E6E66">
          <w:rPr>
            <w:webHidden/>
          </w:rPr>
          <w:fldChar w:fldCharType="begin"/>
        </w:r>
        <w:r w:rsidR="006E6E66">
          <w:rPr>
            <w:webHidden/>
          </w:rPr>
          <w:instrText xml:space="preserve"> PAGEREF _Toc36983453 \h </w:instrText>
        </w:r>
        <w:r w:rsidR="006E6E66">
          <w:rPr>
            <w:webHidden/>
          </w:rPr>
        </w:r>
        <w:r w:rsidR="006E6E66">
          <w:rPr>
            <w:webHidden/>
          </w:rPr>
          <w:fldChar w:fldCharType="separate"/>
        </w:r>
        <w:r w:rsidR="006E6E66">
          <w:rPr>
            <w:webHidden/>
          </w:rPr>
          <w:t>55</w:t>
        </w:r>
        <w:r w:rsidR="006E6E66">
          <w:rPr>
            <w:webHidden/>
          </w:rPr>
          <w:fldChar w:fldCharType="end"/>
        </w:r>
      </w:hyperlink>
    </w:p>
    <w:p w14:paraId="1A74E3FE" w14:textId="18F94CDA" w:rsidR="006E6E66" w:rsidRDefault="00B95AB4">
      <w:pPr>
        <w:pStyle w:val="TOC3"/>
        <w:rPr>
          <w:rFonts w:asciiTheme="minorHAnsi" w:eastAsiaTheme="minorEastAsia" w:hAnsiTheme="minorHAnsi"/>
          <w:color w:val="auto"/>
          <w:sz w:val="22"/>
        </w:rPr>
      </w:pPr>
      <w:hyperlink w:anchor="_Toc36983454" w:history="1">
        <w:r w:rsidR="006E6E66" w:rsidRPr="008D693E">
          <w:rPr>
            <w:rStyle w:val="Hyperlink"/>
          </w:rPr>
          <w:t xml:space="preserve">Sort by cell color, font color, or </w:t>
        </w:r>
        <w:r w:rsidR="006E6E66">
          <w:rPr>
            <w:rStyle w:val="Hyperlink"/>
          </w:rPr>
          <w:br/>
        </w:r>
        <w:r w:rsidR="006E6E66" w:rsidRPr="008D693E">
          <w:rPr>
            <w:rStyle w:val="Hyperlink"/>
          </w:rPr>
          <w:t>icon</w:t>
        </w:r>
        <w:r w:rsidR="006E6E66">
          <w:rPr>
            <w:webHidden/>
          </w:rPr>
          <w:tab/>
        </w:r>
        <w:r w:rsidR="006E6E66">
          <w:rPr>
            <w:webHidden/>
          </w:rPr>
          <w:fldChar w:fldCharType="begin"/>
        </w:r>
        <w:r w:rsidR="006E6E66">
          <w:rPr>
            <w:webHidden/>
          </w:rPr>
          <w:instrText xml:space="preserve"> PAGEREF _Toc36983454 \h </w:instrText>
        </w:r>
        <w:r w:rsidR="006E6E66">
          <w:rPr>
            <w:webHidden/>
          </w:rPr>
        </w:r>
        <w:r w:rsidR="006E6E66">
          <w:rPr>
            <w:webHidden/>
          </w:rPr>
          <w:fldChar w:fldCharType="separate"/>
        </w:r>
        <w:r w:rsidR="006E6E66">
          <w:rPr>
            <w:webHidden/>
          </w:rPr>
          <w:t>56</w:t>
        </w:r>
        <w:r w:rsidR="006E6E66">
          <w:rPr>
            <w:webHidden/>
          </w:rPr>
          <w:fldChar w:fldCharType="end"/>
        </w:r>
      </w:hyperlink>
    </w:p>
    <w:p w14:paraId="115B3FC6" w14:textId="7E51EF21" w:rsidR="006E6E66" w:rsidRDefault="00B95AB4">
      <w:pPr>
        <w:pStyle w:val="TOC3"/>
        <w:rPr>
          <w:rFonts w:asciiTheme="minorHAnsi" w:eastAsiaTheme="minorEastAsia" w:hAnsiTheme="minorHAnsi"/>
          <w:color w:val="auto"/>
          <w:sz w:val="22"/>
        </w:rPr>
      </w:pPr>
      <w:hyperlink w:anchor="_Toc36983455" w:history="1">
        <w:r w:rsidR="006E6E66" w:rsidRPr="008D693E">
          <w:rPr>
            <w:rStyle w:val="Hyperlink"/>
          </w:rPr>
          <w:t>Activity: Pose a challenge</w:t>
        </w:r>
        <w:r w:rsidR="006E6E66">
          <w:rPr>
            <w:webHidden/>
          </w:rPr>
          <w:tab/>
        </w:r>
        <w:r w:rsidR="006E6E66">
          <w:rPr>
            <w:webHidden/>
          </w:rPr>
          <w:fldChar w:fldCharType="begin"/>
        </w:r>
        <w:r w:rsidR="006E6E66">
          <w:rPr>
            <w:webHidden/>
          </w:rPr>
          <w:instrText xml:space="preserve"> PAGEREF _Toc36983455 \h </w:instrText>
        </w:r>
        <w:r w:rsidR="006E6E66">
          <w:rPr>
            <w:webHidden/>
          </w:rPr>
        </w:r>
        <w:r w:rsidR="006E6E66">
          <w:rPr>
            <w:webHidden/>
          </w:rPr>
          <w:fldChar w:fldCharType="separate"/>
        </w:r>
        <w:r w:rsidR="006E6E66">
          <w:rPr>
            <w:webHidden/>
          </w:rPr>
          <w:t>57</w:t>
        </w:r>
        <w:r w:rsidR="006E6E66">
          <w:rPr>
            <w:webHidden/>
          </w:rPr>
          <w:fldChar w:fldCharType="end"/>
        </w:r>
      </w:hyperlink>
    </w:p>
    <w:p w14:paraId="74AA40C1" w14:textId="463FCC8D" w:rsidR="006E6E66" w:rsidRDefault="00B95AB4">
      <w:pPr>
        <w:pStyle w:val="TOC3"/>
        <w:rPr>
          <w:rFonts w:asciiTheme="minorHAnsi" w:eastAsiaTheme="minorEastAsia" w:hAnsiTheme="minorHAnsi"/>
          <w:color w:val="auto"/>
          <w:sz w:val="22"/>
        </w:rPr>
      </w:pPr>
      <w:hyperlink w:anchor="_Toc36983456" w:history="1">
        <w:r w:rsidR="006E6E66" w:rsidRPr="008D693E">
          <w:rPr>
            <w:rStyle w:val="Hyperlink"/>
          </w:rPr>
          <w:t>Activity instructions</w:t>
        </w:r>
        <w:r w:rsidR="006E6E66">
          <w:rPr>
            <w:webHidden/>
          </w:rPr>
          <w:tab/>
        </w:r>
        <w:r w:rsidR="006E6E66">
          <w:rPr>
            <w:webHidden/>
          </w:rPr>
          <w:fldChar w:fldCharType="begin"/>
        </w:r>
        <w:r w:rsidR="006E6E66">
          <w:rPr>
            <w:webHidden/>
          </w:rPr>
          <w:instrText xml:space="preserve"> PAGEREF _Toc36983456 \h </w:instrText>
        </w:r>
        <w:r w:rsidR="006E6E66">
          <w:rPr>
            <w:webHidden/>
          </w:rPr>
        </w:r>
        <w:r w:rsidR="006E6E66">
          <w:rPr>
            <w:webHidden/>
          </w:rPr>
          <w:fldChar w:fldCharType="separate"/>
        </w:r>
        <w:r w:rsidR="006E6E66">
          <w:rPr>
            <w:webHidden/>
          </w:rPr>
          <w:t>57</w:t>
        </w:r>
        <w:r w:rsidR="006E6E66">
          <w:rPr>
            <w:webHidden/>
          </w:rPr>
          <w:fldChar w:fldCharType="end"/>
        </w:r>
      </w:hyperlink>
    </w:p>
    <w:p w14:paraId="4283244C" w14:textId="5AB6C3E4" w:rsidR="006E6E66" w:rsidRDefault="00B95AB4">
      <w:pPr>
        <w:pStyle w:val="TOC3"/>
        <w:rPr>
          <w:rFonts w:asciiTheme="minorHAnsi" w:eastAsiaTheme="minorEastAsia" w:hAnsiTheme="minorHAnsi"/>
          <w:color w:val="auto"/>
          <w:sz w:val="22"/>
        </w:rPr>
      </w:pPr>
      <w:hyperlink w:anchor="_Toc36983457" w:history="1">
        <w:r w:rsidR="006E6E66" w:rsidRPr="008D693E">
          <w:rPr>
            <w:rStyle w:val="Hyperlink"/>
          </w:rPr>
          <w:t>Try-it: Perform a custom sort</w:t>
        </w:r>
        <w:r w:rsidR="006E6E66">
          <w:rPr>
            <w:webHidden/>
          </w:rPr>
          <w:tab/>
        </w:r>
        <w:r w:rsidR="006E6E66">
          <w:rPr>
            <w:webHidden/>
          </w:rPr>
          <w:fldChar w:fldCharType="begin"/>
        </w:r>
        <w:r w:rsidR="006E6E66">
          <w:rPr>
            <w:webHidden/>
          </w:rPr>
          <w:instrText xml:space="preserve"> PAGEREF _Toc36983457 \h </w:instrText>
        </w:r>
        <w:r w:rsidR="006E6E66">
          <w:rPr>
            <w:webHidden/>
          </w:rPr>
        </w:r>
        <w:r w:rsidR="006E6E66">
          <w:rPr>
            <w:webHidden/>
          </w:rPr>
          <w:fldChar w:fldCharType="separate"/>
        </w:r>
        <w:r w:rsidR="006E6E66">
          <w:rPr>
            <w:webHidden/>
          </w:rPr>
          <w:t>58</w:t>
        </w:r>
        <w:r w:rsidR="006E6E66">
          <w:rPr>
            <w:webHidden/>
          </w:rPr>
          <w:fldChar w:fldCharType="end"/>
        </w:r>
      </w:hyperlink>
    </w:p>
    <w:p w14:paraId="3C145EF0" w14:textId="72A33EB0" w:rsidR="006E6E66" w:rsidRDefault="00B95AB4">
      <w:pPr>
        <w:pStyle w:val="TOC2"/>
        <w:rPr>
          <w:rFonts w:asciiTheme="minorHAnsi" w:eastAsiaTheme="minorEastAsia" w:hAnsiTheme="minorHAnsi" w:cstheme="minorBidi"/>
          <w:color w:val="auto"/>
          <w:sz w:val="22"/>
        </w:rPr>
      </w:pPr>
      <w:hyperlink w:anchor="_Toc36983458" w:history="1">
        <w:r w:rsidR="006E6E66" w:rsidRPr="008D693E">
          <w:rPr>
            <w:rStyle w:val="Hyperlink"/>
          </w:rPr>
          <w:t>Wrap-up</w:t>
        </w:r>
        <w:r w:rsidR="006E6E66">
          <w:rPr>
            <w:webHidden/>
          </w:rPr>
          <w:tab/>
        </w:r>
        <w:r w:rsidR="006E6E66">
          <w:rPr>
            <w:webHidden/>
          </w:rPr>
          <w:fldChar w:fldCharType="begin"/>
        </w:r>
        <w:r w:rsidR="006E6E66">
          <w:rPr>
            <w:webHidden/>
          </w:rPr>
          <w:instrText xml:space="preserve"> PAGEREF _Toc36983458 \h </w:instrText>
        </w:r>
        <w:r w:rsidR="006E6E66">
          <w:rPr>
            <w:webHidden/>
          </w:rPr>
        </w:r>
        <w:r w:rsidR="006E6E66">
          <w:rPr>
            <w:webHidden/>
          </w:rPr>
          <w:fldChar w:fldCharType="separate"/>
        </w:r>
        <w:r w:rsidR="006E6E66">
          <w:rPr>
            <w:webHidden/>
          </w:rPr>
          <w:t>58</w:t>
        </w:r>
        <w:r w:rsidR="006E6E66">
          <w:rPr>
            <w:webHidden/>
          </w:rPr>
          <w:fldChar w:fldCharType="end"/>
        </w:r>
      </w:hyperlink>
    </w:p>
    <w:p w14:paraId="748AE32B" w14:textId="01DE4C04" w:rsidR="006E6E66" w:rsidRDefault="00B95AB4">
      <w:pPr>
        <w:pStyle w:val="TOC1"/>
        <w:rPr>
          <w:rFonts w:asciiTheme="minorHAnsi" w:eastAsiaTheme="minorEastAsia" w:hAnsiTheme="minorHAnsi"/>
          <w:color w:val="auto"/>
          <w:sz w:val="22"/>
        </w:rPr>
      </w:pPr>
      <w:hyperlink w:anchor="_Toc36983459" w:history="1">
        <w:r w:rsidR="006E6E66" w:rsidRPr="008D693E">
          <w:rPr>
            <w:rStyle w:val="Hyperlink"/>
          </w:rPr>
          <w:t>Cornerstone</w:t>
        </w:r>
        <w:r w:rsidR="006E6E66">
          <w:rPr>
            <w:webHidden/>
          </w:rPr>
          <w:tab/>
        </w:r>
        <w:r w:rsidR="006E6E66">
          <w:rPr>
            <w:webHidden/>
          </w:rPr>
          <w:fldChar w:fldCharType="begin"/>
        </w:r>
        <w:r w:rsidR="006E6E66">
          <w:rPr>
            <w:webHidden/>
          </w:rPr>
          <w:instrText xml:space="preserve"> PAGEREF _Toc36983459 \h </w:instrText>
        </w:r>
        <w:r w:rsidR="006E6E66">
          <w:rPr>
            <w:webHidden/>
          </w:rPr>
        </w:r>
        <w:r w:rsidR="006E6E66">
          <w:rPr>
            <w:webHidden/>
          </w:rPr>
          <w:fldChar w:fldCharType="separate"/>
        </w:r>
        <w:r w:rsidR="006E6E66">
          <w:rPr>
            <w:webHidden/>
          </w:rPr>
          <w:t>60</w:t>
        </w:r>
        <w:r w:rsidR="006E6E66">
          <w:rPr>
            <w:webHidden/>
          </w:rPr>
          <w:fldChar w:fldCharType="end"/>
        </w:r>
      </w:hyperlink>
    </w:p>
    <w:p w14:paraId="0F39DB7D" w14:textId="4ABF8CB0" w:rsidR="006E6E66" w:rsidRDefault="00B95AB4">
      <w:pPr>
        <w:pStyle w:val="TOC2"/>
        <w:rPr>
          <w:rFonts w:asciiTheme="minorHAnsi" w:eastAsiaTheme="minorEastAsia" w:hAnsiTheme="minorHAnsi" w:cstheme="minorBidi"/>
          <w:color w:val="auto"/>
          <w:sz w:val="22"/>
        </w:rPr>
      </w:pPr>
      <w:hyperlink w:anchor="_Toc36983460" w:history="1">
        <w:r w:rsidR="006E6E66" w:rsidRPr="008D693E">
          <w:rPr>
            <w:rStyle w:val="Hyperlink"/>
          </w:rPr>
          <w:t>Overview</w:t>
        </w:r>
        <w:r w:rsidR="006E6E66">
          <w:rPr>
            <w:webHidden/>
          </w:rPr>
          <w:tab/>
        </w:r>
        <w:r w:rsidR="006E6E66">
          <w:rPr>
            <w:webHidden/>
          </w:rPr>
          <w:fldChar w:fldCharType="begin"/>
        </w:r>
        <w:r w:rsidR="006E6E66">
          <w:rPr>
            <w:webHidden/>
          </w:rPr>
          <w:instrText xml:space="preserve"> PAGEREF _Toc36983460 \h </w:instrText>
        </w:r>
        <w:r w:rsidR="006E6E66">
          <w:rPr>
            <w:webHidden/>
          </w:rPr>
        </w:r>
        <w:r w:rsidR="006E6E66">
          <w:rPr>
            <w:webHidden/>
          </w:rPr>
          <w:fldChar w:fldCharType="separate"/>
        </w:r>
        <w:r w:rsidR="006E6E66">
          <w:rPr>
            <w:webHidden/>
          </w:rPr>
          <w:t>60</w:t>
        </w:r>
        <w:r w:rsidR="006E6E66">
          <w:rPr>
            <w:webHidden/>
          </w:rPr>
          <w:fldChar w:fldCharType="end"/>
        </w:r>
      </w:hyperlink>
    </w:p>
    <w:p w14:paraId="39A60F6B" w14:textId="4119FA4C" w:rsidR="006E6E66" w:rsidRDefault="00B95AB4">
      <w:pPr>
        <w:pStyle w:val="TOC2"/>
        <w:rPr>
          <w:rFonts w:asciiTheme="minorHAnsi" w:eastAsiaTheme="minorEastAsia" w:hAnsiTheme="minorHAnsi" w:cstheme="minorBidi"/>
          <w:color w:val="auto"/>
          <w:sz w:val="22"/>
        </w:rPr>
      </w:pPr>
      <w:hyperlink w:anchor="_Toc36983461" w:history="1">
        <w:r w:rsidR="006E6E66" w:rsidRPr="008D693E">
          <w:rPr>
            <w:rStyle w:val="Hyperlink"/>
          </w:rPr>
          <w:t>Objectives</w:t>
        </w:r>
        <w:r w:rsidR="006E6E66">
          <w:rPr>
            <w:webHidden/>
          </w:rPr>
          <w:tab/>
        </w:r>
        <w:r w:rsidR="006E6E66">
          <w:rPr>
            <w:webHidden/>
          </w:rPr>
          <w:fldChar w:fldCharType="begin"/>
        </w:r>
        <w:r w:rsidR="006E6E66">
          <w:rPr>
            <w:webHidden/>
          </w:rPr>
          <w:instrText xml:space="preserve"> PAGEREF _Toc36983461 \h </w:instrText>
        </w:r>
        <w:r w:rsidR="006E6E66">
          <w:rPr>
            <w:webHidden/>
          </w:rPr>
        </w:r>
        <w:r w:rsidR="006E6E66">
          <w:rPr>
            <w:webHidden/>
          </w:rPr>
          <w:fldChar w:fldCharType="separate"/>
        </w:r>
        <w:r w:rsidR="006E6E66">
          <w:rPr>
            <w:webHidden/>
          </w:rPr>
          <w:t>60</w:t>
        </w:r>
        <w:r w:rsidR="006E6E66">
          <w:rPr>
            <w:webHidden/>
          </w:rPr>
          <w:fldChar w:fldCharType="end"/>
        </w:r>
      </w:hyperlink>
    </w:p>
    <w:p w14:paraId="32AA60E0" w14:textId="6EE9C666" w:rsidR="006E6E66" w:rsidRDefault="00B95AB4">
      <w:pPr>
        <w:pStyle w:val="TOC2"/>
        <w:rPr>
          <w:rFonts w:asciiTheme="minorHAnsi" w:eastAsiaTheme="minorEastAsia" w:hAnsiTheme="minorHAnsi" w:cstheme="minorBidi"/>
          <w:color w:val="auto"/>
          <w:sz w:val="22"/>
        </w:rPr>
      </w:pPr>
      <w:hyperlink w:anchor="_Toc36983462" w:history="1">
        <w:r w:rsidR="006E6E66" w:rsidRPr="008D693E">
          <w:rPr>
            <w:rStyle w:val="Hyperlink"/>
          </w:rPr>
          <w:t>Duration</w:t>
        </w:r>
        <w:r w:rsidR="006E6E66">
          <w:rPr>
            <w:webHidden/>
          </w:rPr>
          <w:tab/>
        </w:r>
        <w:r w:rsidR="006E6E66">
          <w:rPr>
            <w:webHidden/>
          </w:rPr>
          <w:fldChar w:fldCharType="begin"/>
        </w:r>
        <w:r w:rsidR="006E6E66">
          <w:rPr>
            <w:webHidden/>
          </w:rPr>
          <w:instrText xml:space="preserve"> PAGEREF _Toc36983462 \h </w:instrText>
        </w:r>
        <w:r w:rsidR="006E6E66">
          <w:rPr>
            <w:webHidden/>
          </w:rPr>
        </w:r>
        <w:r w:rsidR="006E6E66">
          <w:rPr>
            <w:webHidden/>
          </w:rPr>
          <w:fldChar w:fldCharType="separate"/>
        </w:r>
        <w:r w:rsidR="006E6E66">
          <w:rPr>
            <w:webHidden/>
          </w:rPr>
          <w:t>61</w:t>
        </w:r>
        <w:r w:rsidR="006E6E66">
          <w:rPr>
            <w:webHidden/>
          </w:rPr>
          <w:fldChar w:fldCharType="end"/>
        </w:r>
      </w:hyperlink>
    </w:p>
    <w:p w14:paraId="4D534585" w14:textId="6BBFAEBE" w:rsidR="006E6E66" w:rsidRDefault="00B95AB4">
      <w:pPr>
        <w:pStyle w:val="TOC2"/>
        <w:rPr>
          <w:rFonts w:asciiTheme="minorHAnsi" w:eastAsiaTheme="minorEastAsia" w:hAnsiTheme="minorHAnsi" w:cstheme="minorBidi"/>
          <w:color w:val="auto"/>
          <w:sz w:val="22"/>
        </w:rPr>
      </w:pPr>
      <w:hyperlink w:anchor="_Toc36983463" w:history="1">
        <w:r w:rsidR="006E6E66" w:rsidRPr="008D693E">
          <w:rPr>
            <w:rStyle w:val="Hyperlink"/>
          </w:rPr>
          <w:t>Instructions</w:t>
        </w:r>
        <w:r w:rsidR="006E6E66">
          <w:rPr>
            <w:webHidden/>
          </w:rPr>
          <w:tab/>
        </w:r>
        <w:r w:rsidR="006E6E66">
          <w:rPr>
            <w:webHidden/>
          </w:rPr>
          <w:fldChar w:fldCharType="begin"/>
        </w:r>
        <w:r w:rsidR="006E6E66">
          <w:rPr>
            <w:webHidden/>
          </w:rPr>
          <w:instrText xml:space="preserve"> PAGEREF _Toc36983463 \h </w:instrText>
        </w:r>
        <w:r w:rsidR="006E6E66">
          <w:rPr>
            <w:webHidden/>
          </w:rPr>
        </w:r>
        <w:r w:rsidR="006E6E66">
          <w:rPr>
            <w:webHidden/>
          </w:rPr>
          <w:fldChar w:fldCharType="separate"/>
        </w:r>
        <w:r w:rsidR="006E6E66">
          <w:rPr>
            <w:webHidden/>
          </w:rPr>
          <w:t>61</w:t>
        </w:r>
        <w:r w:rsidR="006E6E66">
          <w:rPr>
            <w:webHidden/>
          </w:rPr>
          <w:fldChar w:fldCharType="end"/>
        </w:r>
      </w:hyperlink>
    </w:p>
    <w:p w14:paraId="0E9ED87C" w14:textId="26E0E9D7" w:rsidR="006E6E66" w:rsidRDefault="00B95AB4">
      <w:pPr>
        <w:pStyle w:val="TOC2"/>
        <w:rPr>
          <w:rFonts w:asciiTheme="minorHAnsi" w:eastAsiaTheme="minorEastAsia" w:hAnsiTheme="minorHAnsi" w:cstheme="minorBidi"/>
          <w:color w:val="auto"/>
          <w:sz w:val="22"/>
        </w:rPr>
      </w:pPr>
      <w:hyperlink w:anchor="_Toc36983464" w:history="1">
        <w:r w:rsidR="006E6E66" w:rsidRPr="008D693E">
          <w:rPr>
            <w:rStyle w:val="Hyperlink"/>
          </w:rPr>
          <w:t>Tasks</w:t>
        </w:r>
        <w:r w:rsidR="006E6E66">
          <w:rPr>
            <w:webHidden/>
          </w:rPr>
          <w:tab/>
        </w:r>
        <w:r w:rsidR="006E6E66">
          <w:rPr>
            <w:webHidden/>
          </w:rPr>
          <w:fldChar w:fldCharType="begin"/>
        </w:r>
        <w:r w:rsidR="006E6E66">
          <w:rPr>
            <w:webHidden/>
          </w:rPr>
          <w:instrText xml:space="preserve"> PAGEREF _Toc36983464 \h </w:instrText>
        </w:r>
        <w:r w:rsidR="006E6E66">
          <w:rPr>
            <w:webHidden/>
          </w:rPr>
        </w:r>
        <w:r w:rsidR="006E6E66">
          <w:rPr>
            <w:webHidden/>
          </w:rPr>
          <w:fldChar w:fldCharType="separate"/>
        </w:r>
        <w:r w:rsidR="006E6E66">
          <w:rPr>
            <w:webHidden/>
          </w:rPr>
          <w:t>61</w:t>
        </w:r>
        <w:r w:rsidR="006E6E66">
          <w:rPr>
            <w:webHidden/>
          </w:rPr>
          <w:fldChar w:fldCharType="end"/>
        </w:r>
      </w:hyperlink>
    </w:p>
    <w:p w14:paraId="7EE3C65D" w14:textId="2F05FF9E" w:rsidR="006E6E66" w:rsidRDefault="00B95AB4">
      <w:pPr>
        <w:pStyle w:val="TOC3"/>
        <w:rPr>
          <w:rFonts w:asciiTheme="minorHAnsi" w:eastAsiaTheme="minorEastAsia" w:hAnsiTheme="minorHAnsi"/>
          <w:color w:val="auto"/>
          <w:sz w:val="22"/>
        </w:rPr>
      </w:pPr>
      <w:hyperlink w:anchor="_Toc36983465" w:history="1">
        <w:r w:rsidR="006E6E66" w:rsidRPr="008D693E">
          <w:rPr>
            <w:rStyle w:val="Hyperlink"/>
          </w:rPr>
          <w:t>File 1: Cornerstone_Munsons_apparel_</w:t>
        </w:r>
        <w:r w:rsidR="006E6E66">
          <w:rPr>
            <w:rStyle w:val="Hyperlink"/>
          </w:rPr>
          <w:br/>
        </w:r>
        <w:r w:rsidR="006E6E66" w:rsidRPr="008D693E">
          <w:rPr>
            <w:rStyle w:val="Hyperlink"/>
          </w:rPr>
          <w:t>starter.xlsx</w:t>
        </w:r>
        <w:r w:rsidR="006E6E66">
          <w:rPr>
            <w:webHidden/>
          </w:rPr>
          <w:tab/>
        </w:r>
        <w:r w:rsidR="006E6E66">
          <w:rPr>
            <w:webHidden/>
          </w:rPr>
          <w:fldChar w:fldCharType="begin"/>
        </w:r>
        <w:r w:rsidR="006E6E66">
          <w:rPr>
            <w:webHidden/>
          </w:rPr>
          <w:instrText xml:space="preserve"> PAGEREF _Toc36983465 \h </w:instrText>
        </w:r>
        <w:r w:rsidR="006E6E66">
          <w:rPr>
            <w:webHidden/>
          </w:rPr>
        </w:r>
        <w:r w:rsidR="006E6E66">
          <w:rPr>
            <w:webHidden/>
          </w:rPr>
          <w:fldChar w:fldCharType="separate"/>
        </w:r>
        <w:r w:rsidR="006E6E66">
          <w:rPr>
            <w:webHidden/>
          </w:rPr>
          <w:t>62</w:t>
        </w:r>
        <w:r w:rsidR="006E6E66">
          <w:rPr>
            <w:webHidden/>
          </w:rPr>
          <w:fldChar w:fldCharType="end"/>
        </w:r>
      </w:hyperlink>
    </w:p>
    <w:p w14:paraId="033DDC45" w14:textId="099BF92E" w:rsidR="006E6E66" w:rsidRDefault="00B95AB4">
      <w:pPr>
        <w:pStyle w:val="TOC3"/>
        <w:rPr>
          <w:rFonts w:asciiTheme="minorHAnsi" w:eastAsiaTheme="minorEastAsia" w:hAnsiTheme="minorHAnsi"/>
          <w:color w:val="auto"/>
          <w:sz w:val="22"/>
        </w:rPr>
      </w:pPr>
      <w:hyperlink w:anchor="_Toc36983466" w:history="1">
        <w:r w:rsidR="006E6E66" w:rsidRPr="008D693E">
          <w:rPr>
            <w:rStyle w:val="Hyperlink"/>
          </w:rPr>
          <w:t>File 2: Cornerstone_Munsons_bee_product_inventory_ starter.xlsx</w:t>
        </w:r>
        <w:r w:rsidR="006E6E66">
          <w:rPr>
            <w:webHidden/>
          </w:rPr>
          <w:tab/>
        </w:r>
        <w:r w:rsidR="006E6E66">
          <w:rPr>
            <w:webHidden/>
          </w:rPr>
          <w:fldChar w:fldCharType="begin"/>
        </w:r>
        <w:r w:rsidR="006E6E66">
          <w:rPr>
            <w:webHidden/>
          </w:rPr>
          <w:instrText xml:space="preserve"> PAGEREF _Toc36983466 \h </w:instrText>
        </w:r>
        <w:r w:rsidR="006E6E66">
          <w:rPr>
            <w:webHidden/>
          </w:rPr>
        </w:r>
        <w:r w:rsidR="006E6E66">
          <w:rPr>
            <w:webHidden/>
          </w:rPr>
          <w:fldChar w:fldCharType="separate"/>
        </w:r>
        <w:r w:rsidR="006E6E66">
          <w:rPr>
            <w:webHidden/>
          </w:rPr>
          <w:t>63</w:t>
        </w:r>
        <w:r w:rsidR="006E6E66">
          <w:rPr>
            <w:webHidden/>
          </w:rPr>
          <w:fldChar w:fldCharType="end"/>
        </w:r>
      </w:hyperlink>
    </w:p>
    <w:p w14:paraId="7737E78E" w14:textId="1DA8B0A7" w:rsidR="006E6E66" w:rsidRDefault="00B95AB4">
      <w:pPr>
        <w:pStyle w:val="TOC1"/>
        <w:rPr>
          <w:rFonts w:asciiTheme="minorHAnsi" w:eastAsiaTheme="minorEastAsia" w:hAnsiTheme="minorHAnsi"/>
          <w:color w:val="auto"/>
          <w:sz w:val="22"/>
        </w:rPr>
      </w:pPr>
      <w:hyperlink w:anchor="_Toc36983467" w:history="1">
        <w:r w:rsidR="006E6E66" w:rsidRPr="008D693E">
          <w:rPr>
            <w:rStyle w:val="Hyperlink"/>
          </w:rPr>
          <w:t>Glossary</w:t>
        </w:r>
        <w:r w:rsidR="006E6E66">
          <w:rPr>
            <w:webHidden/>
          </w:rPr>
          <w:tab/>
        </w:r>
        <w:r w:rsidR="006E6E66">
          <w:rPr>
            <w:webHidden/>
          </w:rPr>
          <w:fldChar w:fldCharType="begin"/>
        </w:r>
        <w:r w:rsidR="006E6E66">
          <w:rPr>
            <w:webHidden/>
          </w:rPr>
          <w:instrText xml:space="preserve"> PAGEREF _Toc36983467 \h </w:instrText>
        </w:r>
        <w:r w:rsidR="006E6E66">
          <w:rPr>
            <w:webHidden/>
          </w:rPr>
        </w:r>
        <w:r w:rsidR="006E6E66">
          <w:rPr>
            <w:webHidden/>
          </w:rPr>
          <w:fldChar w:fldCharType="separate"/>
        </w:r>
        <w:r w:rsidR="006E6E66">
          <w:rPr>
            <w:webHidden/>
          </w:rPr>
          <w:t>64</w:t>
        </w:r>
        <w:r w:rsidR="006E6E66">
          <w:rPr>
            <w:webHidden/>
          </w:rPr>
          <w:fldChar w:fldCharType="end"/>
        </w:r>
      </w:hyperlink>
    </w:p>
    <w:p w14:paraId="303ADF19" w14:textId="36BB1E09" w:rsidR="00F96463" w:rsidRPr="006D3FB5" w:rsidRDefault="00B778DA" w:rsidP="006D3FB5">
      <w:pPr>
        <w:sectPr w:rsidR="00F96463" w:rsidRPr="006D3FB5" w:rsidSect="0016526E">
          <w:type w:val="continuous"/>
          <w:pgSz w:w="12240" w:h="15840" w:code="1"/>
          <w:pgMar w:top="1440" w:right="1440" w:bottom="1440" w:left="1440" w:header="706" w:footer="706" w:gutter="0"/>
          <w:cols w:num="2" w:space="708"/>
          <w:titlePg/>
          <w:docGrid w:linePitch="360"/>
        </w:sectPr>
      </w:pPr>
      <w:r>
        <w:fldChar w:fldCharType="end"/>
      </w:r>
    </w:p>
    <w:p w14:paraId="5D8DA01E" w14:textId="77777777" w:rsidR="008800FC" w:rsidRDefault="00B778DA" w:rsidP="00DB0E59">
      <w:pPr>
        <w:pStyle w:val="GuidancetoSME"/>
      </w:pPr>
      <w:r>
        <w:br w:type="page"/>
      </w:r>
      <w:bookmarkStart w:id="84" w:name="_Toc17841376"/>
      <w:bookmarkStart w:id="85" w:name="_Toc17843526"/>
      <w:bookmarkStart w:id="86" w:name="_Toc18356501"/>
    </w:p>
    <w:p w14:paraId="15FB67B8" w14:textId="77777777" w:rsidR="003A4873" w:rsidRPr="00390669" w:rsidRDefault="003A4873" w:rsidP="00546AE0">
      <w:pPr>
        <w:pStyle w:val="Heading1"/>
      </w:pPr>
      <w:bookmarkStart w:id="87" w:name="_Toc17841379"/>
      <w:bookmarkStart w:id="88" w:name="_Toc18356505"/>
      <w:bookmarkStart w:id="89" w:name="_Toc36983385"/>
      <w:bookmarkEnd w:id="84"/>
      <w:bookmarkEnd w:id="85"/>
      <w:bookmarkEnd w:id="86"/>
      <w:r w:rsidRPr="00390669">
        <w:lastRenderedPageBreak/>
        <w:t>Module overview</w:t>
      </w:r>
      <w:bookmarkEnd w:id="87"/>
      <w:bookmarkEnd w:id="88"/>
      <w:bookmarkEnd w:id="89"/>
    </w:p>
    <w:p w14:paraId="68C6C3E6" w14:textId="77777777" w:rsidR="003A4873" w:rsidRDefault="003A4873" w:rsidP="00C32884">
      <w:pPr>
        <w:pStyle w:val="Heading2"/>
      </w:pPr>
      <w:bookmarkStart w:id="90" w:name="_Toc17841380"/>
      <w:bookmarkStart w:id="91" w:name="_Toc18356506"/>
      <w:bookmarkStart w:id="92" w:name="_Toc36983386"/>
      <w:r>
        <w:t>Description</w:t>
      </w:r>
      <w:bookmarkEnd w:id="90"/>
      <w:bookmarkEnd w:id="91"/>
      <w:bookmarkEnd w:id="92"/>
    </w:p>
    <w:p w14:paraId="56E4B382" w14:textId="252E2CC8" w:rsidR="00E51392" w:rsidRDefault="00DB2A84" w:rsidP="003A4873">
      <w:r>
        <w:t>Whether your data range is small or gigantic, a</w:t>
      </w:r>
      <w:r w:rsidR="001641C9">
        <w:t xml:space="preserve">nalyzing data can be a manual and time-consuming process. </w:t>
      </w:r>
      <w:r w:rsidR="006F232C">
        <w:t>Knowing</w:t>
      </w:r>
      <w:r w:rsidR="001641C9">
        <w:t xml:space="preserve"> how to turn</w:t>
      </w:r>
      <w:r w:rsidR="006F232C">
        <w:t xml:space="preserve"> data and</w:t>
      </w:r>
      <w:r w:rsidR="001641C9">
        <w:t xml:space="preserve"> a data range into a table</w:t>
      </w:r>
      <w:r w:rsidR="00D17338">
        <w:t xml:space="preserve"> makes the process much more efficient</w:t>
      </w:r>
      <w:r w:rsidR="006F232C">
        <w:t>; it</w:t>
      </w:r>
      <w:r w:rsidR="00D17338">
        <w:t xml:space="preserve"> provid</w:t>
      </w:r>
      <w:r w:rsidR="006F232C">
        <w:t>es</w:t>
      </w:r>
      <w:r w:rsidR="00D17338">
        <w:t xml:space="preserve"> </w:t>
      </w:r>
      <w:r w:rsidR="006F232C">
        <w:t>you</w:t>
      </w:r>
      <w:r w:rsidR="00D17338">
        <w:t xml:space="preserve"> with options to sort, filter</w:t>
      </w:r>
      <w:r w:rsidR="005D0B5A">
        <w:t>,</w:t>
      </w:r>
      <w:r w:rsidR="00D17338">
        <w:t xml:space="preserve"> and perform calculations faster.</w:t>
      </w:r>
    </w:p>
    <w:p w14:paraId="0B011F90" w14:textId="7778C341" w:rsidR="003A4873" w:rsidRDefault="001641C9" w:rsidP="003A4873">
      <w:r>
        <w:t>I</w:t>
      </w:r>
      <w:r w:rsidR="00D05942">
        <w:t xml:space="preserve">n this </w:t>
      </w:r>
      <w:r>
        <w:t>module</w:t>
      </w:r>
      <w:r w:rsidR="008428AB">
        <w:t>,</w:t>
      </w:r>
      <w:r>
        <w:t xml:space="preserve"> you</w:t>
      </w:r>
      <w:r w:rsidR="00D05942">
        <w:t xml:space="preserve"> will </w:t>
      </w:r>
      <w:r w:rsidR="0014349F">
        <w:t xml:space="preserve">turn </w:t>
      </w:r>
      <w:r w:rsidR="00D73533">
        <w:t>a data range</w:t>
      </w:r>
      <w:r w:rsidR="0014349F">
        <w:t xml:space="preserve"> into a table</w:t>
      </w:r>
      <w:r w:rsidR="00F779C2">
        <w:t>.</w:t>
      </w:r>
      <w:r w:rsidR="0014349F">
        <w:t xml:space="preserve"> </w:t>
      </w:r>
      <w:r w:rsidR="00DB2A84">
        <w:t>Y</w:t>
      </w:r>
      <w:r w:rsidR="0014349F">
        <w:t>ou will add a style to the table</w:t>
      </w:r>
      <w:r w:rsidR="008428AB">
        <w:t>,</w:t>
      </w:r>
      <w:r w:rsidR="00F779C2">
        <w:t xml:space="preserve"> </w:t>
      </w:r>
      <w:r w:rsidR="00DB2A84">
        <w:t>change the color of the table borders, add</w:t>
      </w:r>
      <w:r w:rsidR="008428AB">
        <w:t xml:space="preserve"> </w:t>
      </w:r>
      <w:r w:rsidR="00DB2A84">
        <w:t>a banded row background color effect, emphasize first or last rows</w:t>
      </w:r>
      <w:r w:rsidR="008428AB">
        <w:t>,</w:t>
      </w:r>
      <w:r w:rsidR="00DB2A84">
        <w:t xml:space="preserve"> and include a total row.</w:t>
      </w:r>
      <w:r w:rsidR="0014349F">
        <w:t xml:space="preserve"> </w:t>
      </w:r>
      <w:r w:rsidR="00DB2A84">
        <w:t xml:space="preserve">Along the way, as questions come up about the table data, you will apply a filter or sort to group data in a way that best answers </w:t>
      </w:r>
      <w:r w:rsidR="00D73533">
        <w:t>your</w:t>
      </w:r>
      <w:r w:rsidR="00DB2A84">
        <w:t xml:space="preserve"> question</w:t>
      </w:r>
      <w:r w:rsidR="00D73533">
        <w:t>s</w:t>
      </w:r>
      <w:r w:rsidR="00DB2A84">
        <w:t xml:space="preserve">. Some workbooks </w:t>
      </w:r>
      <w:r w:rsidR="00D17338">
        <w:t>are large and contain many tables across many worksheets. In this case, you will give a table a name for ease of navigation. In other cases, a table is no longer needed</w:t>
      </w:r>
      <w:r w:rsidR="00101B8E">
        <w:t>,</w:t>
      </w:r>
      <w:r w:rsidR="00D17338">
        <w:t xml:space="preserve"> and you will need to turn it back into a data range.</w:t>
      </w:r>
    </w:p>
    <w:p w14:paraId="2677EC3A" w14:textId="760FC1D1" w:rsidR="001641C9" w:rsidRDefault="001641C9" w:rsidP="003A4873">
      <w:r>
        <w:t>This module builds on what was covered in the previous one</w:t>
      </w:r>
      <w:r w:rsidR="003B7DAF">
        <w:t xml:space="preserve"> as you a</w:t>
      </w:r>
      <w:r w:rsidR="008C03A6">
        <w:t>pplied formatting and structure to cells, columns, rows</w:t>
      </w:r>
      <w:r w:rsidR="009764FD">
        <w:t>,</w:t>
      </w:r>
      <w:r w:rsidR="008C03A6">
        <w:t xml:space="preserve"> and worksheet</w:t>
      </w:r>
      <w:r w:rsidR="003B7DAF">
        <w:t>s. Now</w:t>
      </w:r>
      <w:r w:rsidR="008C03A6">
        <w:t xml:space="preserve"> </w:t>
      </w:r>
      <w:r w:rsidR="0095231C">
        <w:t xml:space="preserve">you will </w:t>
      </w:r>
      <w:r w:rsidR="008C03A6">
        <w:t xml:space="preserve">correlate </w:t>
      </w:r>
      <w:r w:rsidR="009764FD">
        <w:t>your understanding</w:t>
      </w:r>
      <w:r w:rsidR="008C03A6">
        <w:t xml:space="preserve"> to similar formatting and structure of tables.</w:t>
      </w:r>
    </w:p>
    <w:p w14:paraId="43FDC7C6" w14:textId="6EE78334" w:rsidR="001641C9" w:rsidRPr="007A5BF8" w:rsidRDefault="001641C9" w:rsidP="003A4873">
      <w:r>
        <w:t>The lessons and learning objectives that will help you acquire these skills are outlined below. Once you are comfortable with these skills, you will get a chance to apply them in a task-based Cornerstone project.</w:t>
      </w:r>
    </w:p>
    <w:tbl>
      <w:tblPr>
        <w:tblW w:w="5000" w:type="pct"/>
        <w:tblBorders>
          <w:top w:val="single" w:sz="4" w:space="0" w:color="6B2929"/>
          <w:left w:val="single" w:sz="4" w:space="0" w:color="6B2929"/>
          <w:bottom w:val="single" w:sz="4" w:space="0" w:color="6B2929"/>
          <w:right w:val="single" w:sz="4" w:space="0" w:color="6B2929"/>
          <w:insideH w:val="single" w:sz="4" w:space="0" w:color="6B2929"/>
          <w:insideV w:val="single" w:sz="4" w:space="0" w:color="6B2929"/>
        </w:tblBorders>
        <w:tblCellMar>
          <w:top w:w="86" w:type="dxa"/>
          <w:left w:w="144" w:type="dxa"/>
          <w:bottom w:w="86" w:type="dxa"/>
          <w:right w:w="144" w:type="dxa"/>
        </w:tblCellMar>
        <w:tblLook w:val="04A0" w:firstRow="1" w:lastRow="0" w:firstColumn="1" w:lastColumn="0" w:noHBand="0" w:noVBand="1"/>
      </w:tblPr>
      <w:tblGrid>
        <w:gridCol w:w="1858"/>
        <w:gridCol w:w="5095"/>
        <w:gridCol w:w="2402"/>
      </w:tblGrid>
      <w:tr w:rsidR="007A5BF8" w14:paraId="50E114FE" w14:textId="77777777" w:rsidTr="00743902">
        <w:trPr>
          <w:trHeight w:val="542"/>
        </w:trPr>
        <w:tc>
          <w:tcPr>
            <w:tcW w:w="993" w:type="pct"/>
            <w:tcBorders>
              <w:right w:val="nil"/>
            </w:tcBorders>
            <w:shd w:val="clear" w:color="auto" w:fill="217346"/>
          </w:tcPr>
          <w:p w14:paraId="45248C10" w14:textId="77777777" w:rsidR="003A4873" w:rsidRPr="00553809" w:rsidRDefault="003A4873" w:rsidP="003C1AB7">
            <w:pPr>
              <w:pStyle w:val="Table2Header"/>
            </w:pPr>
            <w:r w:rsidRPr="00553809">
              <w:t>Lesson</w:t>
            </w:r>
          </w:p>
        </w:tc>
        <w:tc>
          <w:tcPr>
            <w:tcW w:w="2723" w:type="pct"/>
            <w:tcBorders>
              <w:right w:val="nil"/>
            </w:tcBorders>
            <w:shd w:val="clear" w:color="auto" w:fill="217346"/>
          </w:tcPr>
          <w:p w14:paraId="261E16DC" w14:textId="77777777" w:rsidR="003A4873" w:rsidRPr="00553809" w:rsidRDefault="003A4873" w:rsidP="003C1AB7">
            <w:pPr>
              <w:pStyle w:val="Table2Header"/>
            </w:pPr>
            <w:r w:rsidRPr="00553809">
              <w:t>Learning objective</w:t>
            </w:r>
          </w:p>
        </w:tc>
        <w:tc>
          <w:tcPr>
            <w:tcW w:w="1285" w:type="pct"/>
            <w:tcBorders>
              <w:right w:val="nil"/>
            </w:tcBorders>
            <w:shd w:val="clear" w:color="auto" w:fill="217346"/>
          </w:tcPr>
          <w:p w14:paraId="6B5FAF9D" w14:textId="77777777" w:rsidR="003A4873" w:rsidRPr="00553809" w:rsidRDefault="003A4873" w:rsidP="003C1AB7">
            <w:pPr>
              <w:pStyle w:val="Table2Header"/>
            </w:pPr>
            <w:r w:rsidRPr="00553809">
              <w:t>Exam objective(s)</w:t>
            </w:r>
          </w:p>
        </w:tc>
      </w:tr>
      <w:tr w:rsidR="007A5BF8" w14:paraId="4BCB9EF2" w14:textId="77777777" w:rsidTr="00743902">
        <w:trPr>
          <w:trHeight w:val="20"/>
        </w:trPr>
        <w:tc>
          <w:tcPr>
            <w:tcW w:w="993" w:type="pct"/>
            <w:tcBorders>
              <w:left w:val="single" w:sz="4" w:space="0" w:color="000000"/>
              <w:bottom w:val="single" w:sz="4" w:space="0" w:color="000000"/>
              <w:right w:val="single" w:sz="4" w:space="0" w:color="000000"/>
            </w:tcBorders>
          </w:tcPr>
          <w:p w14:paraId="65EF30F5" w14:textId="502B9DD9" w:rsidR="003A4873" w:rsidRPr="00DB42ED" w:rsidRDefault="007A5BF8" w:rsidP="0099485E">
            <w:pPr>
              <w:pStyle w:val="TableContent"/>
            </w:pPr>
            <w:r>
              <w:t>Understanding t</w:t>
            </w:r>
            <w:r w:rsidR="00AC0C12">
              <w:t>ables and ranges</w:t>
            </w:r>
          </w:p>
        </w:tc>
        <w:tc>
          <w:tcPr>
            <w:tcW w:w="2723" w:type="pct"/>
            <w:tcBorders>
              <w:left w:val="single" w:sz="4" w:space="0" w:color="000000"/>
              <w:right w:val="single" w:sz="4" w:space="0" w:color="000000"/>
            </w:tcBorders>
          </w:tcPr>
          <w:p w14:paraId="4AC1E27D" w14:textId="77777777" w:rsidR="00FE532D" w:rsidRPr="003C1AB7" w:rsidRDefault="00AC0C12" w:rsidP="00364E85">
            <w:pPr>
              <w:pStyle w:val="Bulletlevel1"/>
            </w:pPr>
            <w:r w:rsidRPr="003C1AB7">
              <w:t>Convert a data range to a table and apply a style</w:t>
            </w:r>
          </w:p>
        </w:tc>
        <w:tc>
          <w:tcPr>
            <w:tcW w:w="1285" w:type="pct"/>
            <w:tcBorders>
              <w:left w:val="single" w:sz="4" w:space="0" w:color="000000"/>
              <w:right w:val="single" w:sz="4" w:space="0" w:color="000000"/>
            </w:tcBorders>
          </w:tcPr>
          <w:p w14:paraId="1A269766" w14:textId="77777777" w:rsidR="00FE532D" w:rsidRPr="003C1AB7" w:rsidRDefault="0014349F" w:rsidP="00364E85">
            <w:pPr>
              <w:pStyle w:val="Bulletlevel1"/>
            </w:pPr>
            <w:r w:rsidRPr="003C1AB7">
              <w:t>3.1.1</w:t>
            </w:r>
          </w:p>
          <w:p w14:paraId="558AE04C" w14:textId="77777777" w:rsidR="00AC0C12" w:rsidRPr="003C1AB7" w:rsidRDefault="00AC0C12" w:rsidP="00364E85">
            <w:pPr>
              <w:pStyle w:val="Bulletlevel1"/>
            </w:pPr>
            <w:r w:rsidRPr="003C1AB7">
              <w:t>3.1.2</w:t>
            </w:r>
          </w:p>
        </w:tc>
      </w:tr>
      <w:tr w:rsidR="007A5BF8" w14:paraId="2259F1F8" w14:textId="77777777" w:rsidTr="00743902">
        <w:trPr>
          <w:trHeight w:val="20"/>
        </w:trPr>
        <w:tc>
          <w:tcPr>
            <w:tcW w:w="993" w:type="pct"/>
            <w:tcBorders>
              <w:top w:val="single" w:sz="4" w:space="0" w:color="000000"/>
              <w:bottom w:val="single" w:sz="4" w:space="0" w:color="000000"/>
            </w:tcBorders>
          </w:tcPr>
          <w:p w14:paraId="5D9D93DC" w14:textId="684AB7C1" w:rsidR="003A4873" w:rsidRPr="00DB42ED" w:rsidRDefault="007A5BF8" w:rsidP="0099485E">
            <w:pPr>
              <w:pStyle w:val="TableContent"/>
            </w:pPr>
            <w:r>
              <w:t>Configuring t</w:t>
            </w:r>
            <w:r w:rsidR="00AC0C12">
              <w:t xml:space="preserve">able </w:t>
            </w:r>
            <w:r>
              <w:t>format</w:t>
            </w:r>
            <w:r w:rsidR="00AC0C12">
              <w:t xml:space="preserve"> options</w:t>
            </w:r>
          </w:p>
        </w:tc>
        <w:tc>
          <w:tcPr>
            <w:tcW w:w="2723" w:type="pct"/>
            <w:tcBorders>
              <w:bottom w:val="single" w:sz="4" w:space="0" w:color="000000"/>
            </w:tcBorders>
          </w:tcPr>
          <w:p w14:paraId="013E58FC" w14:textId="77777777" w:rsidR="003A4873" w:rsidRPr="003C1AB7" w:rsidRDefault="00AC0C12" w:rsidP="00364E85">
            <w:pPr>
              <w:pStyle w:val="Bulletlevel1"/>
            </w:pPr>
            <w:r w:rsidRPr="003C1AB7">
              <w:t xml:space="preserve">Manage rows and columns of a table  </w:t>
            </w:r>
          </w:p>
        </w:tc>
        <w:tc>
          <w:tcPr>
            <w:tcW w:w="1285" w:type="pct"/>
            <w:tcBorders>
              <w:bottom w:val="single" w:sz="4" w:space="0" w:color="000000"/>
            </w:tcBorders>
          </w:tcPr>
          <w:p w14:paraId="4FE86AE7" w14:textId="77777777" w:rsidR="003A4873" w:rsidRPr="003C1AB7" w:rsidRDefault="00AC0C12" w:rsidP="00364E85">
            <w:pPr>
              <w:pStyle w:val="Bulletlevel1"/>
            </w:pPr>
            <w:r w:rsidRPr="003C1AB7">
              <w:t>3.2.2</w:t>
            </w:r>
          </w:p>
        </w:tc>
      </w:tr>
      <w:tr w:rsidR="007A5BF8" w14:paraId="2B110293" w14:textId="77777777" w:rsidTr="00743902">
        <w:trPr>
          <w:trHeight w:val="20"/>
        </w:trPr>
        <w:tc>
          <w:tcPr>
            <w:tcW w:w="993" w:type="pct"/>
            <w:tcBorders>
              <w:top w:val="single" w:sz="4" w:space="0" w:color="000000"/>
              <w:bottom w:val="single" w:sz="4" w:space="0" w:color="000000"/>
            </w:tcBorders>
          </w:tcPr>
          <w:p w14:paraId="6FA4720F" w14:textId="0767C3E6" w:rsidR="00AC0C12" w:rsidRDefault="007A5BF8" w:rsidP="0099485E">
            <w:pPr>
              <w:pStyle w:val="TableContent"/>
            </w:pPr>
            <w:r>
              <w:t>Naming t</w:t>
            </w:r>
            <w:r w:rsidR="00AC0C12">
              <w:t>able</w:t>
            </w:r>
            <w:r>
              <w:t>s</w:t>
            </w:r>
            <w:r w:rsidR="00AC0C12">
              <w:t xml:space="preserve"> and range</w:t>
            </w:r>
            <w:r>
              <w:t>s</w:t>
            </w:r>
          </w:p>
        </w:tc>
        <w:tc>
          <w:tcPr>
            <w:tcW w:w="2723" w:type="pct"/>
            <w:tcBorders>
              <w:bottom w:val="single" w:sz="4" w:space="0" w:color="000000"/>
            </w:tcBorders>
          </w:tcPr>
          <w:p w14:paraId="12B8A7C8" w14:textId="77777777" w:rsidR="00AC0C12" w:rsidRPr="003C1AB7" w:rsidRDefault="00AC0C12" w:rsidP="00364E85">
            <w:pPr>
              <w:pStyle w:val="Bulletlevel1"/>
            </w:pPr>
            <w:r w:rsidRPr="003C1AB7">
              <w:t>Name a table and define a named range</w:t>
            </w:r>
          </w:p>
        </w:tc>
        <w:tc>
          <w:tcPr>
            <w:tcW w:w="1285" w:type="pct"/>
            <w:tcBorders>
              <w:bottom w:val="single" w:sz="4" w:space="0" w:color="000000"/>
            </w:tcBorders>
          </w:tcPr>
          <w:p w14:paraId="510960B9" w14:textId="77777777" w:rsidR="00AC0C12" w:rsidRPr="003C1AB7" w:rsidRDefault="00AC0C12" w:rsidP="00364E85">
            <w:pPr>
              <w:pStyle w:val="Bulletlevel1"/>
            </w:pPr>
            <w:r w:rsidRPr="003C1AB7">
              <w:t>2.3.1</w:t>
            </w:r>
          </w:p>
          <w:p w14:paraId="6FD07478" w14:textId="77777777" w:rsidR="00AC0C12" w:rsidRPr="003C1AB7" w:rsidRDefault="00AC0C12" w:rsidP="00364E85">
            <w:pPr>
              <w:pStyle w:val="Bulletlevel1"/>
            </w:pPr>
            <w:r w:rsidRPr="003C1AB7">
              <w:t>2.3.2</w:t>
            </w:r>
          </w:p>
        </w:tc>
      </w:tr>
    </w:tbl>
    <w:p w14:paraId="77A2C3A0" w14:textId="77777777" w:rsidR="00743902" w:rsidRDefault="00743902">
      <w:r>
        <w:br w:type="page"/>
      </w:r>
    </w:p>
    <w:tbl>
      <w:tblPr>
        <w:tblW w:w="5001" w:type="pct"/>
        <w:tblBorders>
          <w:top w:val="single" w:sz="4" w:space="0" w:color="6B2929"/>
          <w:left w:val="single" w:sz="4" w:space="0" w:color="6B2929"/>
          <w:bottom w:val="single" w:sz="4" w:space="0" w:color="6B2929"/>
          <w:right w:val="single" w:sz="4" w:space="0" w:color="6B2929"/>
          <w:insideH w:val="single" w:sz="4" w:space="0" w:color="6B2929"/>
          <w:insideV w:val="single" w:sz="4" w:space="0" w:color="6B2929"/>
        </w:tblBorders>
        <w:tblCellMar>
          <w:top w:w="86" w:type="dxa"/>
          <w:left w:w="144" w:type="dxa"/>
          <w:bottom w:w="86" w:type="dxa"/>
          <w:right w:w="144" w:type="dxa"/>
        </w:tblCellMar>
        <w:tblLook w:val="04A0" w:firstRow="1" w:lastRow="0" w:firstColumn="1" w:lastColumn="0" w:noHBand="0" w:noVBand="1"/>
      </w:tblPr>
      <w:tblGrid>
        <w:gridCol w:w="1858"/>
        <w:gridCol w:w="5096"/>
        <w:gridCol w:w="2403"/>
      </w:tblGrid>
      <w:tr w:rsidR="00743902" w14:paraId="1078A180" w14:textId="77777777" w:rsidTr="00743902">
        <w:trPr>
          <w:trHeight w:val="542"/>
        </w:trPr>
        <w:tc>
          <w:tcPr>
            <w:tcW w:w="993" w:type="pct"/>
            <w:tcBorders>
              <w:right w:val="nil"/>
            </w:tcBorders>
            <w:shd w:val="clear" w:color="auto" w:fill="217346"/>
          </w:tcPr>
          <w:p w14:paraId="128CD0E0" w14:textId="77777777" w:rsidR="00743902" w:rsidRPr="00553809" w:rsidRDefault="00743902" w:rsidP="009F11F6">
            <w:pPr>
              <w:pStyle w:val="Table2Header"/>
            </w:pPr>
            <w:r w:rsidRPr="00553809">
              <w:lastRenderedPageBreak/>
              <w:t>Lesson</w:t>
            </w:r>
          </w:p>
        </w:tc>
        <w:tc>
          <w:tcPr>
            <w:tcW w:w="2723" w:type="pct"/>
            <w:tcBorders>
              <w:right w:val="nil"/>
            </w:tcBorders>
            <w:shd w:val="clear" w:color="auto" w:fill="217346"/>
          </w:tcPr>
          <w:p w14:paraId="3F35DED1" w14:textId="77777777" w:rsidR="00743902" w:rsidRPr="00553809" w:rsidRDefault="00743902" w:rsidP="009F11F6">
            <w:pPr>
              <w:pStyle w:val="Table2Header"/>
            </w:pPr>
            <w:r w:rsidRPr="00553809">
              <w:t>Learning objective</w:t>
            </w:r>
          </w:p>
        </w:tc>
        <w:tc>
          <w:tcPr>
            <w:tcW w:w="1284" w:type="pct"/>
            <w:tcBorders>
              <w:right w:val="nil"/>
            </w:tcBorders>
            <w:shd w:val="clear" w:color="auto" w:fill="217346"/>
          </w:tcPr>
          <w:p w14:paraId="10B1CFAC" w14:textId="77777777" w:rsidR="00743902" w:rsidRPr="00553809" w:rsidRDefault="00743902" w:rsidP="009F11F6">
            <w:pPr>
              <w:pStyle w:val="Table2Header"/>
            </w:pPr>
            <w:r w:rsidRPr="00553809">
              <w:t>Exam objective(s)</w:t>
            </w:r>
          </w:p>
        </w:tc>
      </w:tr>
      <w:tr w:rsidR="007A5BF8" w14:paraId="27D2360D" w14:textId="77777777" w:rsidTr="00743902">
        <w:trPr>
          <w:trHeight w:val="20"/>
        </w:trPr>
        <w:tc>
          <w:tcPr>
            <w:tcW w:w="993" w:type="pct"/>
            <w:tcBorders>
              <w:top w:val="single" w:sz="4" w:space="0" w:color="000000"/>
              <w:bottom w:val="single" w:sz="4" w:space="0" w:color="000000"/>
            </w:tcBorders>
          </w:tcPr>
          <w:p w14:paraId="469C994B" w14:textId="4DA96C0B" w:rsidR="00AC0C12" w:rsidRDefault="00AC0C12" w:rsidP="0099485E">
            <w:pPr>
              <w:pStyle w:val="TableContent"/>
            </w:pPr>
            <w:r>
              <w:t>Sort</w:t>
            </w:r>
            <w:r w:rsidR="007A5BF8">
              <w:t>ing</w:t>
            </w:r>
            <w:r>
              <w:t xml:space="preserve"> and filter</w:t>
            </w:r>
            <w:r w:rsidR="007A5BF8">
              <w:t>ing</w:t>
            </w:r>
          </w:p>
        </w:tc>
        <w:tc>
          <w:tcPr>
            <w:tcW w:w="2723" w:type="pct"/>
            <w:tcBorders>
              <w:bottom w:val="single" w:sz="4" w:space="0" w:color="000000"/>
            </w:tcBorders>
          </w:tcPr>
          <w:p w14:paraId="00B1AE90" w14:textId="77777777" w:rsidR="00AC0C12" w:rsidRPr="003C1AB7" w:rsidRDefault="00AC0C12" w:rsidP="00364E85">
            <w:pPr>
              <w:pStyle w:val="Bulletlevel1"/>
            </w:pPr>
            <w:r w:rsidRPr="003C1AB7">
              <w:t>Sort and filter data range and table records</w:t>
            </w:r>
          </w:p>
        </w:tc>
        <w:tc>
          <w:tcPr>
            <w:tcW w:w="1284" w:type="pct"/>
            <w:tcBorders>
              <w:bottom w:val="single" w:sz="4" w:space="0" w:color="000000"/>
            </w:tcBorders>
          </w:tcPr>
          <w:p w14:paraId="3B827566" w14:textId="77777777" w:rsidR="00AC0C12" w:rsidRPr="003C1AB7" w:rsidRDefault="00AC0C12" w:rsidP="00364E85">
            <w:pPr>
              <w:pStyle w:val="Bulletlevel1"/>
            </w:pPr>
            <w:r w:rsidRPr="003C1AB7">
              <w:t>3.2.2</w:t>
            </w:r>
          </w:p>
          <w:p w14:paraId="16DE8E8B" w14:textId="77777777" w:rsidR="00AC0C12" w:rsidRPr="003C1AB7" w:rsidRDefault="00AC0C12" w:rsidP="00364E85">
            <w:pPr>
              <w:pStyle w:val="Bulletlevel1"/>
            </w:pPr>
            <w:r w:rsidRPr="003C1AB7">
              <w:t>3.3.1</w:t>
            </w:r>
          </w:p>
          <w:p w14:paraId="730F2A2F" w14:textId="77777777" w:rsidR="00AC0C12" w:rsidRPr="003C1AB7" w:rsidRDefault="00AC0C12" w:rsidP="00364E85">
            <w:pPr>
              <w:pStyle w:val="Bulletlevel1"/>
            </w:pPr>
            <w:r w:rsidRPr="003C1AB7">
              <w:t>3.3.2</w:t>
            </w:r>
          </w:p>
        </w:tc>
      </w:tr>
      <w:tr w:rsidR="007A5BF8" w14:paraId="31047A7A" w14:textId="77777777" w:rsidTr="00743902">
        <w:trPr>
          <w:trHeight w:val="20"/>
        </w:trPr>
        <w:tc>
          <w:tcPr>
            <w:tcW w:w="993" w:type="pct"/>
          </w:tcPr>
          <w:p w14:paraId="467056A1" w14:textId="3D2D9E8A" w:rsidR="00C66162" w:rsidRPr="00DB42ED" w:rsidRDefault="007A5BF8" w:rsidP="0099485E">
            <w:pPr>
              <w:pStyle w:val="TableContent"/>
            </w:pPr>
            <w:r>
              <w:t xml:space="preserve">Cornerstone: </w:t>
            </w:r>
            <w:r w:rsidR="00AC0C12">
              <w:t xml:space="preserve">Organizing </w:t>
            </w:r>
            <w:r>
              <w:t>farm merchandise</w:t>
            </w:r>
            <w:r w:rsidR="00AC0C12">
              <w:t xml:space="preserve"> data</w:t>
            </w:r>
          </w:p>
        </w:tc>
        <w:tc>
          <w:tcPr>
            <w:tcW w:w="2723" w:type="pct"/>
          </w:tcPr>
          <w:p w14:paraId="5EB84A62" w14:textId="71231C33" w:rsidR="00C66162" w:rsidRPr="003C1AB7" w:rsidRDefault="00AC0C12" w:rsidP="00364E85">
            <w:pPr>
              <w:pStyle w:val="Bulletlevel1"/>
            </w:pPr>
            <w:r w:rsidRPr="003C1AB7">
              <w:t>Format data as a table, work with table style options, create a named table</w:t>
            </w:r>
            <w:r w:rsidR="009764FD">
              <w:t>,</w:t>
            </w:r>
            <w:r w:rsidRPr="003C1AB7">
              <w:t xml:space="preserve"> and filter and sort data</w:t>
            </w:r>
          </w:p>
        </w:tc>
        <w:tc>
          <w:tcPr>
            <w:tcW w:w="1284" w:type="pct"/>
          </w:tcPr>
          <w:p w14:paraId="1AD3F839" w14:textId="77777777" w:rsidR="00C66162" w:rsidRPr="003C1AB7" w:rsidRDefault="00E53F81" w:rsidP="00364E85">
            <w:pPr>
              <w:pStyle w:val="Bulletlevel1"/>
            </w:pPr>
            <w:r w:rsidRPr="003C1AB7">
              <w:t>3.1.1</w:t>
            </w:r>
          </w:p>
          <w:p w14:paraId="6028D726" w14:textId="77777777" w:rsidR="00E53F81" w:rsidRPr="003C1AB7" w:rsidRDefault="00E53F81" w:rsidP="00364E85">
            <w:pPr>
              <w:pStyle w:val="Bulletlevel1"/>
            </w:pPr>
            <w:r w:rsidRPr="003C1AB7">
              <w:t>3.1.2</w:t>
            </w:r>
          </w:p>
          <w:p w14:paraId="023F1EB9" w14:textId="3F8D4C72" w:rsidR="00E53F81" w:rsidRPr="003C1AB7" w:rsidRDefault="00E53F81" w:rsidP="00364E85">
            <w:pPr>
              <w:pStyle w:val="Bulletlevel1"/>
            </w:pPr>
            <w:r w:rsidRPr="003C1AB7">
              <w:t>3.1.3</w:t>
            </w:r>
          </w:p>
          <w:p w14:paraId="1582260C" w14:textId="26DCDE0B" w:rsidR="00E53F81" w:rsidRPr="003C1AB7" w:rsidRDefault="00E53F81" w:rsidP="00364E85">
            <w:pPr>
              <w:pStyle w:val="Bulletlevel1"/>
            </w:pPr>
            <w:r w:rsidRPr="003C1AB7">
              <w:t>3.2.1</w:t>
            </w:r>
          </w:p>
          <w:p w14:paraId="64FED2B8" w14:textId="1EE6C0E0" w:rsidR="00E53F81" w:rsidRPr="003C1AB7" w:rsidRDefault="00E53F81" w:rsidP="00364E85">
            <w:pPr>
              <w:pStyle w:val="Bulletlevel1"/>
            </w:pPr>
            <w:r w:rsidRPr="003C1AB7">
              <w:t>3.2.2</w:t>
            </w:r>
          </w:p>
          <w:p w14:paraId="5BB416D5" w14:textId="77777777" w:rsidR="00E53F81" w:rsidRPr="003C1AB7" w:rsidRDefault="00E53F81" w:rsidP="00364E85">
            <w:pPr>
              <w:pStyle w:val="Bulletlevel1"/>
            </w:pPr>
            <w:r w:rsidRPr="003C1AB7">
              <w:t>3.2.3</w:t>
            </w:r>
          </w:p>
          <w:p w14:paraId="6989A13B" w14:textId="77777777" w:rsidR="00E53F81" w:rsidRPr="003C1AB7" w:rsidRDefault="00E53F81" w:rsidP="00364E85">
            <w:pPr>
              <w:pStyle w:val="Bulletlevel1"/>
            </w:pPr>
            <w:r w:rsidRPr="003C1AB7">
              <w:t>3.3.1</w:t>
            </w:r>
          </w:p>
          <w:p w14:paraId="5F0A8105" w14:textId="7FD56CF9" w:rsidR="00E53F81" w:rsidRPr="003C1AB7" w:rsidRDefault="00E53F81" w:rsidP="00364E85">
            <w:pPr>
              <w:pStyle w:val="Bulletlevel1"/>
            </w:pPr>
            <w:r w:rsidRPr="003C1AB7">
              <w:t>3.3.2</w:t>
            </w:r>
          </w:p>
        </w:tc>
      </w:tr>
    </w:tbl>
    <w:p w14:paraId="13DB761C" w14:textId="1AB9CE49" w:rsidR="00C761A4" w:rsidRPr="005D0B5A" w:rsidRDefault="00DE39CE" w:rsidP="006E6E66">
      <w:pPr>
        <w:pStyle w:val="Caption"/>
      </w:pPr>
      <w:bookmarkStart w:id="93" w:name="_Toc17841381"/>
      <w:bookmarkStart w:id="94" w:name="_Toc18356507"/>
      <w:r>
        <w:t xml:space="preserve">Table </w:t>
      </w:r>
      <w:r>
        <w:fldChar w:fldCharType="begin"/>
      </w:r>
      <w:r>
        <w:instrText xml:space="preserve"> SEQ Table \* ARABIC </w:instrText>
      </w:r>
      <w:r>
        <w:fldChar w:fldCharType="separate"/>
      </w:r>
      <w:r w:rsidR="00AF6FF2">
        <w:rPr>
          <w:noProof/>
        </w:rPr>
        <w:t>1</w:t>
      </w:r>
      <w:r>
        <w:fldChar w:fldCharType="end"/>
      </w:r>
      <w:r w:rsidR="00C761A4" w:rsidRPr="005D0B5A">
        <w:t>: Objectives by lesson</w:t>
      </w:r>
    </w:p>
    <w:p w14:paraId="654ED734" w14:textId="69559031" w:rsidR="003A4873" w:rsidRDefault="003A4873" w:rsidP="00C32884">
      <w:pPr>
        <w:pStyle w:val="Heading2"/>
      </w:pPr>
      <w:bookmarkStart w:id="95" w:name="_Toc36983387"/>
      <w:r>
        <w:t>Scenario</w:t>
      </w:r>
      <w:bookmarkEnd w:id="93"/>
      <w:bookmarkEnd w:id="94"/>
      <w:bookmarkEnd w:id="95"/>
    </w:p>
    <w:p w14:paraId="0E3563DB" w14:textId="1A27E2A9" w:rsidR="00420C8C" w:rsidRDefault="00420C8C" w:rsidP="00420C8C">
      <w:r>
        <w:t>Munson’s Pickles and Preserves Farm distributes their harvested crops to many local and regional outlets</w:t>
      </w:r>
      <w:r w:rsidR="009764FD">
        <w:t>,</w:t>
      </w:r>
      <w:r>
        <w:t xml:space="preserve"> including grocery stores, restaurants, farmers markets, and their own onsite farm stand.</w:t>
      </w:r>
    </w:p>
    <w:p w14:paraId="3E8363CA" w14:textId="072F2EA9" w:rsidR="008C03A6" w:rsidRDefault="00C7137C" w:rsidP="00420C8C">
      <w:r>
        <w:t>D</w:t>
      </w:r>
      <w:r w:rsidR="00420C8C">
        <w:t xml:space="preserve">istribution data is captured in workbooks, </w:t>
      </w:r>
      <w:r>
        <w:t>but workbooks</w:t>
      </w:r>
      <w:r w:rsidR="0095231C">
        <w:t xml:space="preserve"> are</w:t>
      </w:r>
      <w:r w:rsidR="00420C8C">
        <w:t xml:space="preserve"> not set</w:t>
      </w:r>
      <w:r w:rsidR="008428AB">
        <w:t xml:space="preserve"> </w:t>
      </w:r>
      <w:r w:rsidR="00420C8C">
        <w:t>up for filtering and sorting the harvest yield, distribution routes, wholesale pricing, retail pricing</w:t>
      </w:r>
      <w:r w:rsidR="00307DC8">
        <w:t>,</w:t>
      </w:r>
      <w:r w:rsidR="00420C8C">
        <w:t xml:space="preserve"> and more.</w:t>
      </w:r>
    </w:p>
    <w:p w14:paraId="6B993F4F" w14:textId="381DC4E3" w:rsidR="00420C8C" w:rsidRDefault="00420C8C" w:rsidP="00420C8C">
      <w:r>
        <w:t xml:space="preserve">You have been asked to </w:t>
      </w:r>
      <w:r w:rsidR="008C03A6">
        <w:t xml:space="preserve">sort out the </w:t>
      </w:r>
      <w:r w:rsidR="0095231C">
        <w:t>disorderly data</w:t>
      </w:r>
      <w:r w:rsidR="008C03A6">
        <w:t xml:space="preserve">. Your first task is </w:t>
      </w:r>
      <w:r w:rsidR="00307DC8">
        <w:t xml:space="preserve">to </w:t>
      </w:r>
      <w:r w:rsidR="008C03A6">
        <w:t xml:space="preserve">create </w:t>
      </w:r>
      <w:r w:rsidR="00307DC8">
        <w:t xml:space="preserve">the </w:t>
      </w:r>
      <w:r w:rsidR="008C03A6">
        <w:t xml:space="preserve">tables that capture information </w:t>
      </w:r>
      <w:r w:rsidR="00307DC8">
        <w:t xml:space="preserve">such as </w:t>
      </w:r>
      <w:r w:rsidR="008C03A6">
        <w:t>harvest yield, distribution locations, wholesale prices, etc. The tables allow you to quickly filter, sort</w:t>
      </w:r>
      <w:r w:rsidR="00307DC8">
        <w:t>,</w:t>
      </w:r>
      <w:r w:rsidR="008C03A6">
        <w:t xml:space="preserve"> and find specific information. Because time is precious</w:t>
      </w:r>
      <w:r w:rsidR="001245D3">
        <w:t>,</w:t>
      </w:r>
      <w:r w:rsidR="008C03A6">
        <w:t xml:space="preserve"> and production on the farm doesn’t stand still</w:t>
      </w:r>
      <w:r w:rsidR="00F4019E">
        <w:t>,</w:t>
      </w:r>
      <w:r w:rsidR="008C03A6">
        <w:t xml:space="preserve"> you need to get this done quickly.</w:t>
      </w:r>
    </w:p>
    <w:p w14:paraId="540FC614" w14:textId="77777777" w:rsidR="00743902" w:rsidRPr="00743902" w:rsidRDefault="00743902" w:rsidP="009F11F6">
      <w:bookmarkStart w:id="96" w:name="_Toc18171730"/>
      <w:bookmarkStart w:id="97" w:name="_Toc18356508"/>
      <w:bookmarkStart w:id="98" w:name="_Toc17841382"/>
      <w:r>
        <w:br w:type="page"/>
      </w:r>
    </w:p>
    <w:p w14:paraId="67C1C11A" w14:textId="0DCEDD63" w:rsidR="003A4873" w:rsidRDefault="003A4873" w:rsidP="00C32884">
      <w:pPr>
        <w:pStyle w:val="Heading2"/>
      </w:pPr>
      <w:bookmarkStart w:id="99" w:name="_Toc36983388"/>
      <w:r>
        <w:lastRenderedPageBreak/>
        <w:t>Cornerstone</w:t>
      </w:r>
      <w:bookmarkEnd w:id="96"/>
      <w:bookmarkEnd w:id="97"/>
      <w:bookmarkEnd w:id="99"/>
    </w:p>
    <w:bookmarkEnd w:id="98"/>
    <w:p w14:paraId="03672BCA" w14:textId="69171AD8" w:rsidR="00420C8C" w:rsidRDefault="00420C8C" w:rsidP="00420C8C">
      <w:r>
        <w:t>At the end of this module, the c</w:t>
      </w:r>
      <w:r w:rsidR="008C03A6">
        <w:t>ornerston</w:t>
      </w:r>
      <w:r>
        <w:t>e will help you recall how to manage tables and data.</w:t>
      </w:r>
    </w:p>
    <w:p w14:paraId="69D47290" w14:textId="72F7B6CE" w:rsidR="00420C8C" w:rsidRDefault="00420C8C" w:rsidP="00420C8C">
      <w:r>
        <w:t>It’s a task-based project to help you practice the following skills:</w:t>
      </w:r>
    </w:p>
    <w:p w14:paraId="163BDF7F" w14:textId="77777777" w:rsidR="00420C8C" w:rsidRPr="00DE39CE" w:rsidRDefault="00420C8C" w:rsidP="00364E85">
      <w:pPr>
        <w:pStyle w:val="Bulletlevel1"/>
      </w:pPr>
      <w:r w:rsidRPr="00DE39CE">
        <w:t>Convert a range of data to a table</w:t>
      </w:r>
    </w:p>
    <w:p w14:paraId="11F9D52B" w14:textId="77777777" w:rsidR="00420C8C" w:rsidRPr="00DE39CE" w:rsidRDefault="00420C8C" w:rsidP="00364E85">
      <w:pPr>
        <w:pStyle w:val="Bulletlevel1"/>
      </w:pPr>
      <w:r w:rsidRPr="00DE39CE">
        <w:t>Convert a table to a range</w:t>
      </w:r>
    </w:p>
    <w:p w14:paraId="387397C8" w14:textId="52499686" w:rsidR="00420C8C" w:rsidRPr="00DE39CE" w:rsidRDefault="00420C8C" w:rsidP="00364E85">
      <w:pPr>
        <w:pStyle w:val="Bulletlevel1"/>
      </w:pPr>
      <w:r w:rsidRPr="00DE39CE">
        <w:t>Modify table setting</w:t>
      </w:r>
      <w:r w:rsidR="007A02DC">
        <w:t>s</w:t>
      </w:r>
      <w:r w:rsidRPr="00DE39CE">
        <w:t xml:space="preserve"> and options</w:t>
      </w:r>
    </w:p>
    <w:p w14:paraId="4592A03C" w14:textId="77777777" w:rsidR="00420C8C" w:rsidRPr="00DE39CE" w:rsidRDefault="00420C8C" w:rsidP="00364E85">
      <w:pPr>
        <w:pStyle w:val="Bulletlevel1"/>
      </w:pPr>
      <w:r w:rsidRPr="00DE39CE">
        <w:t>Modify a table or range</w:t>
      </w:r>
    </w:p>
    <w:p w14:paraId="2519E9B4" w14:textId="77777777" w:rsidR="00420C8C" w:rsidRPr="00DE39CE" w:rsidRDefault="00420C8C" w:rsidP="00364E85">
      <w:pPr>
        <w:pStyle w:val="Bulletlevel1"/>
      </w:pPr>
      <w:r w:rsidRPr="00DE39CE">
        <w:t>Apply sorting to data</w:t>
      </w:r>
    </w:p>
    <w:p w14:paraId="6E2751F0" w14:textId="49294B28" w:rsidR="00364E85" w:rsidRDefault="00420C8C" w:rsidP="00364E85">
      <w:pPr>
        <w:pStyle w:val="Bulletlevel1"/>
      </w:pPr>
      <w:r w:rsidRPr="00DE39CE">
        <w:t>Apply filtering to data</w:t>
      </w:r>
    </w:p>
    <w:p w14:paraId="503521EF" w14:textId="77777777" w:rsidR="00364E85" w:rsidRDefault="00364E85" w:rsidP="009F11F6">
      <w:pPr>
        <w:rPr>
          <w:szCs w:val="24"/>
        </w:rPr>
      </w:pPr>
      <w:r>
        <w:br w:type="page"/>
      </w:r>
    </w:p>
    <w:p w14:paraId="7AD71EEB" w14:textId="39BBE8BF" w:rsidR="003A4873" w:rsidRDefault="003A4873" w:rsidP="00546AE0">
      <w:pPr>
        <w:pStyle w:val="Heading1"/>
      </w:pPr>
      <w:bookmarkStart w:id="100" w:name="_Toc17841385"/>
      <w:bookmarkStart w:id="101" w:name="_Toc18356509"/>
      <w:bookmarkStart w:id="102" w:name="_Toc36983389"/>
      <w:r>
        <w:lastRenderedPageBreak/>
        <w:t xml:space="preserve">Lesson </w:t>
      </w:r>
      <w:r w:rsidR="00FD6BEE">
        <w:t>1</w:t>
      </w:r>
      <w:r>
        <w:t xml:space="preserve">: </w:t>
      </w:r>
      <w:bookmarkEnd w:id="100"/>
      <w:bookmarkEnd w:id="101"/>
      <w:r w:rsidR="00DA1F37">
        <w:t>Understanding t</w:t>
      </w:r>
      <w:r w:rsidR="00FD6BEE">
        <w:t>ables and ranges</w:t>
      </w:r>
      <w:bookmarkEnd w:id="102"/>
    </w:p>
    <w:p w14:paraId="29CA267E" w14:textId="77777777" w:rsidR="003A4873" w:rsidRPr="005B6C37" w:rsidRDefault="003A4873" w:rsidP="00C32884">
      <w:pPr>
        <w:pStyle w:val="Heading2"/>
      </w:pPr>
      <w:bookmarkStart w:id="103" w:name="_Toc18171736"/>
      <w:bookmarkStart w:id="104" w:name="_Toc18356510"/>
      <w:bookmarkStart w:id="105" w:name="_Toc36983390"/>
      <w:r w:rsidRPr="005B6C37">
        <w:t>Overview</w:t>
      </w:r>
      <w:bookmarkEnd w:id="103"/>
      <w:bookmarkEnd w:id="104"/>
      <w:bookmarkEnd w:id="105"/>
    </w:p>
    <w:p w14:paraId="3769C362" w14:textId="366DBD44" w:rsidR="003A4873" w:rsidRDefault="008C03A6" w:rsidP="003A4873">
      <w:r>
        <w:t>After this lesson</w:t>
      </w:r>
      <w:r w:rsidR="00867C28">
        <w:t>,</w:t>
      </w:r>
      <w:r>
        <w:t xml:space="preserve"> you’ll be proficient in </w:t>
      </w:r>
      <w:r w:rsidR="00867C28">
        <w:t xml:space="preserve">creating </w:t>
      </w:r>
      <w:r>
        <w:t xml:space="preserve">and formatting a table created in Excel. You’ll </w:t>
      </w:r>
      <w:r w:rsidR="00867C28">
        <w:t xml:space="preserve">be able to </w:t>
      </w:r>
      <w:r w:rsidR="007F3EBA">
        <w:t>format a range as a table, chang</w:t>
      </w:r>
      <w:r w:rsidR="00867C28">
        <w:t>e</w:t>
      </w:r>
      <w:r w:rsidR="007F3EBA">
        <w:t xml:space="preserve"> a table style</w:t>
      </w:r>
      <w:r w:rsidR="00867C28">
        <w:t>,</w:t>
      </w:r>
      <w:r w:rsidR="007F3EBA">
        <w:t xml:space="preserve"> and convert a table to a range.</w:t>
      </w:r>
    </w:p>
    <w:p w14:paraId="6F795606" w14:textId="6A5F3198" w:rsidR="003A4873" w:rsidRDefault="008E2291" w:rsidP="00C32884">
      <w:pPr>
        <w:pStyle w:val="Heading2"/>
      </w:pPr>
      <w:bookmarkStart w:id="106" w:name="_Toc36983391"/>
      <w:bookmarkStart w:id="107" w:name="_Toc17841391"/>
      <w:r>
        <w:t>Warm</w:t>
      </w:r>
      <w:r w:rsidR="007A5BF8">
        <w:t>-</w:t>
      </w:r>
      <w:r>
        <w:t>up</w:t>
      </w:r>
      <w:bookmarkEnd w:id="106"/>
    </w:p>
    <w:bookmarkEnd w:id="107"/>
    <w:p w14:paraId="68AA4908" w14:textId="2B02A9A7" w:rsidR="00272AC4" w:rsidRDefault="00272AC4" w:rsidP="00B62A3B">
      <w:r>
        <w:t>In the previous lesson</w:t>
      </w:r>
      <w:r w:rsidR="006751AC">
        <w:t>,</w:t>
      </w:r>
      <w:r>
        <w:t xml:space="preserve"> you learned how to apply </w:t>
      </w:r>
      <w:r w:rsidR="001F2F51">
        <w:t xml:space="preserve">worksheet </w:t>
      </w:r>
      <w:r>
        <w:t>styles to cells and remov</w:t>
      </w:r>
      <w:r w:rsidR="00445CB0">
        <w:t>e</w:t>
      </w:r>
      <w:r>
        <w:t xml:space="preserve"> </w:t>
      </w:r>
      <w:r w:rsidR="00B62A3B">
        <w:t>formatting from worksheet cells.</w:t>
      </w:r>
    </w:p>
    <w:p w14:paraId="40DFE5FA" w14:textId="20333E3E" w:rsidR="00B62A3B" w:rsidRDefault="00272AC4" w:rsidP="00B62A3B">
      <w:r>
        <w:t>In this</w:t>
      </w:r>
      <w:r w:rsidR="00B62A3B">
        <w:t xml:space="preserve"> lesson</w:t>
      </w:r>
      <w:r w:rsidR="00445CB0">
        <w:t>,</w:t>
      </w:r>
      <w:r w:rsidR="00BC0029">
        <w:t xml:space="preserve"> you will learn</w:t>
      </w:r>
      <w:r w:rsidR="00B62A3B">
        <w:t xml:space="preserve"> how similar formatting can be applied to a range of cells by formatting these as a table. With the help of the </w:t>
      </w:r>
      <w:r w:rsidR="00B62A3B" w:rsidRPr="00BC4CF9">
        <w:rPr>
          <w:rStyle w:val="Inlinebold"/>
        </w:rPr>
        <w:t>Format as Table</w:t>
      </w:r>
      <w:r w:rsidR="00B62A3B">
        <w:t xml:space="preserve"> and </w:t>
      </w:r>
      <w:r w:rsidR="00B62A3B" w:rsidRPr="00BC4CF9">
        <w:rPr>
          <w:rStyle w:val="Inlinebold"/>
        </w:rPr>
        <w:t>Table</w:t>
      </w:r>
      <w:r w:rsidR="00B62A3B">
        <w:t xml:space="preserve"> commands, you</w:t>
      </w:r>
      <w:r w:rsidR="00BC0029">
        <w:t xml:space="preserve"> will</w:t>
      </w:r>
      <w:r w:rsidR="00B62A3B">
        <w:t xml:space="preserve"> learn two different processes to accomplish this. The </w:t>
      </w:r>
      <w:r w:rsidR="00B62A3B" w:rsidRPr="00BC4CF9">
        <w:rPr>
          <w:rStyle w:val="Inlinebold"/>
        </w:rPr>
        <w:t>Format as Table</w:t>
      </w:r>
      <w:r w:rsidR="00B62A3B">
        <w:t xml:space="preserve"> command creates a table and applies a style at the same time. </w:t>
      </w:r>
      <w:r w:rsidR="00D17338">
        <w:t>However, t</w:t>
      </w:r>
      <w:r w:rsidR="00B62A3B">
        <w:t xml:space="preserve">he </w:t>
      </w:r>
      <w:r w:rsidR="00B62A3B" w:rsidRPr="00BC4CF9">
        <w:rPr>
          <w:rStyle w:val="Inlinebold"/>
        </w:rPr>
        <w:t>Table</w:t>
      </w:r>
      <w:r w:rsidR="00B62A3B">
        <w:t xml:space="preserve"> command creates a table only</w:t>
      </w:r>
      <w:r w:rsidR="00D17338">
        <w:t>. A</w:t>
      </w:r>
      <w:r w:rsidR="00B62A3B">
        <w:t xml:space="preserve"> style can be applied </w:t>
      </w:r>
      <w:r w:rsidR="00890BBE">
        <w:t>later if</w:t>
      </w:r>
      <w:r w:rsidR="00D17338">
        <w:t xml:space="preserve"> the user chooses</w:t>
      </w:r>
      <w:r w:rsidR="00B62A3B">
        <w:t>.</w:t>
      </w:r>
    </w:p>
    <w:p w14:paraId="688672E5" w14:textId="2E60C703" w:rsidR="00B62A3B" w:rsidRDefault="00B62A3B" w:rsidP="00B62A3B">
      <w:r>
        <w:t xml:space="preserve">You </w:t>
      </w:r>
      <w:r w:rsidR="00E41A62">
        <w:t xml:space="preserve">will also </w:t>
      </w:r>
      <w:r>
        <w:t>learn</w:t>
      </w:r>
      <w:r w:rsidR="00E41A62">
        <w:t xml:space="preserve"> how to</w:t>
      </w:r>
      <w:r>
        <w:t xml:space="preserve"> convert</w:t>
      </w:r>
      <w:r w:rsidR="00E41A62">
        <w:t xml:space="preserve"> a table</w:t>
      </w:r>
      <w:r>
        <w:t xml:space="preserve"> back to a range</w:t>
      </w:r>
      <w:r w:rsidR="00371E18">
        <w:t>.</w:t>
      </w:r>
    </w:p>
    <w:p w14:paraId="51CD0259" w14:textId="68E78A71" w:rsidR="00B62A3B" w:rsidRDefault="0026295F" w:rsidP="003A4873">
      <w:r>
        <w:t>Get ready for discussions and step-by-step demonstrations, along with opportunities to put to practice what you learn along the way. But first, check how well you know the prerequisite concepts needed to follow this lesson.</w:t>
      </w:r>
    </w:p>
    <w:p w14:paraId="69ACBDBF" w14:textId="50CFDFE4" w:rsidR="003A4873" w:rsidRPr="00390669" w:rsidRDefault="003A4873" w:rsidP="003A4873">
      <w:r>
        <w:t>Use these questions to find out what you</w:t>
      </w:r>
      <w:r w:rsidR="00623AB5">
        <w:t xml:space="preserve"> </w:t>
      </w:r>
      <w:r>
        <w:t xml:space="preserve">already know about </w:t>
      </w:r>
      <w:r w:rsidR="001C157E">
        <w:t xml:space="preserve">this lesson’s </w:t>
      </w:r>
      <w:r>
        <w:t>topics</w:t>
      </w:r>
      <w:r w:rsidR="006A0AB2">
        <w:t>:</w:t>
      </w:r>
    </w:p>
    <w:p w14:paraId="22F82AB2" w14:textId="14287D06" w:rsidR="003A4873" w:rsidRPr="007462EB" w:rsidRDefault="00FD6BEE" w:rsidP="006731ED">
      <w:pPr>
        <w:pStyle w:val="Numberedlist1"/>
      </w:pPr>
      <w:r w:rsidRPr="007462EB">
        <w:t xml:space="preserve">What keyboard shortcut </w:t>
      </w:r>
      <w:r w:rsidR="0069703F" w:rsidRPr="007462EB">
        <w:t xml:space="preserve">can you use to </w:t>
      </w:r>
      <w:r w:rsidRPr="007462EB">
        <w:t>insert a table?</w:t>
      </w:r>
    </w:p>
    <w:p w14:paraId="258AAE21" w14:textId="77777777" w:rsidR="003A4873" w:rsidRPr="007462EB" w:rsidRDefault="003A4873" w:rsidP="007462EB">
      <w:pPr>
        <w:pStyle w:val="Prompt"/>
      </w:pPr>
      <w:r w:rsidRPr="007462EB">
        <w:t>Select the correct option.</w:t>
      </w:r>
    </w:p>
    <w:p w14:paraId="5446FC0F" w14:textId="5485A3FD" w:rsidR="003A4873" w:rsidRPr="007462EB" w:rsidRDefault="00FD6BEE" w:rsidP="00A27C18">
      <w:pPr>
        <w:pStyle w:val="Numberedlist2"/>
      </w:pPr>
      <w:r w:rsidRPr="007462EB">
        <w:t>Ctrl+T</w:t>
      </w:r>
    </w:p>
    <w:p w14:paraId="42409DA5" w14:textId="77777777" w:rsidR="003A4873" w:rsidRPr="007462EB" w:rsidRDefault="00FD6BEE" w:rsidP="00A27C18">
      <w:pPr>
        <w:pStyle w:val="Numberedlist2"/>
      </w:pPr>
      <w:r w:rsidRPr="007462EB">
        <w:t>Ctrl+Shift+=</w:t>
      </w:r>
    </w:p>
    <w:p w14:paraId="43ECA6BF" w14:textId="77777777" w:rsidR="003A4873" w:rsidRPr="007462EB" w:rsidRDefault="00FD6BEE" w:rsidP="00A27C18">
      <w:pPr>
        <w:pStyle w:val="Numberedlist2"/>
      </w:pPr>
      <w:r w:rsidRPr="007462EB">
        <w:t>Ctrl+Shift+L</w:t>
      </w:r>
    </w:p>
    <w:p w14:paraId="68C5C520" w14:textId="77777777" w:rsidR="003A4873" w:rsidRPr="007462EB" w:rsidRDefault="00FD6BEE" w:rsidP="00A27C18">
      <w:pPr>
        <w:pStyle w:val="Numberedlist2"/>
      </w:pPr>
      <w:r w:rsidRPr="007462EB">
        <w:t>Ctrl+Shift+-</w:t>
      </w:r>
    </w:p>
    <w:p w14:paraId="288AF4A4" w14:textId="77777777" w:rsidR="00743902" w:rsidRDefault="00743902" w:rsidP="009F11F6">
      <w:pPr>
        <w:rPr>
          <w:szCs w:val="24"/>
        </w:rPr>
      </w:pPr>
      <w:r>
        <w:br w:type="page"/>
      </w:r>
    </w:p>
    <w:p w14:paraId="0628515E" w14:textId="79CDC8A4" w:rsidR="003A4873" w:rsidRDefault="00404CA8" w:rsidP="006731ED">
      <w:pPr>
        <w:pStyle w:val="Numberedlist1"/>
      </w:pPr>
      <w:r>
        <w:lastRenderedPageBreak/>
        <w:t xml:space="preserve">A </w:t>
      </w:r>
      <w:sdt>
        <w:sdtPr>
          <w:alias w:val="Question 2"/>
          <w:tag w:val="Question 2"/>
          <w:id w:val="-1948928254"/>
          <w:lock w:val="sdtLocked"/>
          <w:placeholder>
            <w:docPart w:val="DefaultPlaceholder_1081868574"/>
          </w:placeholder>
          <w:showingPlcHdr/>
        </w:sdtPr>
        <w:sdtEndPr/>
        <w:sdtContent>
          <w:r w:rsidR="003F7696">
            <w:rPr>
              <w:rStyle w:val="Inlinebold"/>
            </w:rPr>
            <w:t>Select here to enter text.</w:t>
          </w:r>
        </w:sdtContent>
      </w:sdt>
      <w:r w:rsidR="00614EF8">
        <w:t xml:space="preserve"> </w:t>
      </w:r>
      <w:r w:rsidR="009D0669">
        <w:t>provides the capability to select the arrow in the column header to narrow the data</w:t>
      </w:r>
      <w:r>
        <w:t>.</w:t>
      </w:r>
    </w:p>
    <w:p w14:paraId="7624AA0D" w14:textId="274D3842" w:rsidR="003A4873" w:rsidRDefault="009D0669" w:rsidP="006731ED">
      <w:pPr>
        <w:pStyle w:val="Numberedlist1"/>
      </w:pPr>
      <w:r>
        <w:t>What option is a unique combination of borders and shading to change the appearance of the table</w:t>
      </w:r>
      <w:r w:rsidR="00404CA8">
        <w:t>?</w:t>
      </w:r>
    </w:p>
    <w:p w14:paraId="779CBCB7" w14:textId="7FA91DC9" w:rsidR="003A4873" w:rsidRPr="00FD5A49" w:rsidRDefault="003A4873" w:rsidP="001F2F51">
      <w:pPr>
        <w:pStyle w:val="Prompt"/>
      </w:pPr>
      <w:r w:rsidRPr="00FD5A49">
        <w:t xml:space="preserve">Select </w:t>
      </w:r>
      <w:r w:rsidR="009D0669">
        <w:t>the correct option</w:t>
      </w:r>
      <w:r w:rsidRPr="00FD5A49">
        <w:t>.</w:t>
      </w:r>
    </w:p>
    <w:p w14:paraId="5300AC65" w14:textId="77777777" w:rsidR="003A4873" w:rsidRPr="00716CD5" w:rsidRDefault="00404CA8" w:rsidP="00D04C43">
      <w:pPr>
        <w:pStyle w:val="Numberedlist2"/>
        <w:numPr>
          <w:ilvl w:val="0"/>
          <w:numId w:val="24"/>
        </w:numPr>
      </w:pPr>
      <w:r w:rsidRPr="009F11F6">
        <w:rPr>
          <w:rStyle w:val="Inlinebold"/>
        </w:rPr>
        <w:t>Themes</w:t>
      </w:r>
    </w:p>
    <w:p w14:paraId="5BE27887" w14:textId="77777777" w:rsidR="003A4873" w:rsidRPr="00716CD5" w:rsidRDefault="00404CA8" w:rsidP="00D04C43">
      <w:pPr>
        <w:pStyle w:val="Numberedlist2"/>
        <w:numPr>
          <w:ilvl w:val="0"/>
          <w:numId w:val="24"/>
        </w:numPr>
      </w:pPr>
      <w:r w:rsidRPr="009F11F6">
        <w:rPr>
          <w:rStyle w:val="Inlinebold"/>
        </w:rPr>
        <w:t>Effects</w:t>
      </w:r>
    </w:p>
    <w:p w14:paraId="1A36CB15" w14:textId="50E59127" w:rsidR="003A4873" w:rsidRPr="00716CD5" w:rsidRDefault="00404CA8" w:rsidP="00D04C43">
      <w:pPr>
        <w:pStyle w:val="Numberedlist2"/>
        <w:numPr>
          <w:ilvl w:val="0"/>
          <w:numId w:val="24"/>
        </w:numPr>
      </w:pPr>
      <w:r w:rsidRPr="009F11F6">
        <w:rPr>
          <w:rStyle w:val="Inlinebold"/>
        </w:rPr>
        <w:t>Styles</w:t>
      </w:r>
    </w:p>
    <w:p w14:paraId="431997A8" w14:textId="77777777" w:rsidR="003A4873" w:rsidRPr="00716CD5" w:rsidRDefault="00404CA8" w:rsidP="00D04C43">
      <w:pPr>
        <w:pStyle w:val="Numberedlist2"/>
        <w:numPr>
          <w:ilvl w:val="0"/>
          <w:numId w:val="24"/>
        </w:numPr>
      </w:pPr>
      <w:r w:rsidRPr="009F11F6">
        <w:rPr>
          <w:rStyle w:val="Inlinebold"/>
        </w:rPr>
        <w:t>Colors</w:t>
      </w:r>
    </w:p>
    <w:p w14:paraId="69F3C5C6" w14:textId="4BDF216F" w:rsidR="003A3EAE" w:rsidRDefault="003A3EAE" w:rsidP="006731ED">
      <w:pPr>
        <w:pStyle w:val="Numberedlist1"/>
      </w:pPr>
      <w:r>
        <w:t>A table can be converted to which of the following?</w:t>
      </w:r>
    </w:p>
    <w:p w14:paraId="47F7332B" w14:textId="77777777" w:rsidR="003A3EAE" w:rsidRDefault="003A3EAE" w:rsidP="001F2F51">
      <w:pPr>
        <w:pStyle w:val="Prompt"/>
      </w:pPr>
      <w:r>
        <w:t>Select the correct option.</w:t>
      </w:r>
    </w:p>
    <w:p w14:paraId="7172C439" w14:textId="2A1393F2" w:rsidR="003A3EAE" w:rsidRPr="009D0669" w:rsidRDefault="003A3EAE" w:rsidP="00D04C43">
      <w:pPr>
        <w:pStyle w:val="Numberedlist2"/>
        <w:numPr>
          <w:ilvl w:val="0"/>
          <w:numId w:val="25"/>
        </w:numPr>
      </w:pPr>
      <w:r w:rsidRPr="009D0669">
        <w:t>Chart</w:t>
      </w:r>
    </w:p>
    <w:p w14:paraId="5ADEA31C" w14:textId="48E36A5A" w:rsidR="003A3EAE" w:rsidRDefault="003A3EAE" w:rsidP="00D04C43">
      <w:pPr>
        <w:pStyle w:val="Numberedlist2"/>
        <w:numPr>
          <w:ilvl w:val="0"/>
          <w:numId w:val="25"/>
        </w:numPr>
      </w:pPr>
      <w:r w:rsidRPr="009D0669">
        <w:t>PivotTable</w:t>
      </w:r>
    </w:p>
    <w:p w14:paraId="2A24524C" w14:textId="68055EF8" w:rsidR="003A3EAE" w:rsidRDefault="003A3EAE" w:rsidP="00D04C43">
      <w:pPr>
        <w:pStyle w:val="Numberedlist2"/>
        <w:numPr>
          <w:ilvl w:val="0"/>
          <w:numId w:val="25"/>
        </w:numPr>
      </w:pPr>
      <w:r w:rsidRPr="009D0669">
        <w:t>Data range</w:t>
      </w:r>
    </w:p>
    <w:p w14:paraId="4E760161" w14:textId="598C9CE3" w:rsidR="003A3EAE" w:rsidRDefault="003A3EAE" w:rsidP="00D04C43">
      <w:pPr>
        <w:pStyle w:val="Numberedlist2"/>
        <w:numPr>
          <w:ilvl w:val="0"/>
          <w:numId w:val="25"/>
        </w:numPr>
      </w:pPr>
      <w:r w:rsidRPr="009D0669">
        <w:t>SmartArt</w:t>
      </w:r>
    </w:p>
    <w:p w14:paraId="32F96AE9" w14:textId="2DAF9590" w:rsidR="002879FC" w:rsidRDefault="002879FC" w:rsidP="00C32884">
      <w:pPr>
        <w:pStyle w:val="Heading2"/>
      </w:pPr>
      <w:bookmarkStart w:id="108" w:name="_Toc36983392"/>
      <w:r w:rsidRPr="00DA5C58">
        <w:t xml:space="preserve">Topic </w:t>
      </w:r>
      <w:r w:rsidR="007E388D">
        <w:t>1</w:t>
      </w:r>
      <w:r w:rsidRPr="00DA5C58">
        <w:t>:</w:t>
      </w:r>
      <w:r w:rsidR="007E388D">
        <w:t xml:space="preserve"> Format </w:t>
      </w:r>
      <w:r w:rsidR="007A5BF8">
        <w:t>data as a table and change the table style</w:t>
      </w:r>
      <w:bookmarkEnd w:id="108"/>
    </w:p>
    <w:p w14:paraId="21DAECB1" w14:textId="44097EF8" w:rsidR="00900C04" w:rsidRDefault="00612206" w:rsidP="003A4873">
      <w:r w:rsidRPr="00425413">
        <w:rPr>
          <w:noProof/>
          <w:lang w:val="en-IN" w:eastAsia="en-IN"/>
        </w:rPr>
        <w:drawing>
          <wp:inline distT="0" distB="0" distL="0" distR="0" wp14:anchorId="496E901A" wp14:editId="76847E71">
            <wp:extent cx="302554" cy="365587"/>
            <wp:effectExtent l="0" t="0" r="2540" b="0"/>
            <wp:docPr id="1490664134" name="Picture 1490664134" descr="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rsidR="00CA5BBA">
        <w:t xml:space="preserve"> </w:t>
      </w:r>
      <w:r w:rsidR="00900C04">
        <w:t>Imagine you have been given a</w:t>
      </w:r>
      <w:r w:rsidR="00AD4F72">
        <w:t xml:space="preserve">n Excel workbook full </w:t>
      </w:r>
      <w:r w:rsidR="00513EA4">
        <w:t xml:space="preserve">of </w:t>
      </w:r>
      <w:r w:rsidR="00537A9C">
        <w:t>popular video game data that has been collected over the past few years. You want to use the data to find answers to some questions you have about your favorite games.</w:t>
      </w:r>
      <w:r w:rsidR="00054A10">
        <w:t xml:space="preserve"> </w:t>
      </w:r>
      <w:r w:rsidR="002C7786">
        <w:t>Try</w:t>
      </w:r>
      <w:r w:rsidR="00F97814">
        <w:t>ing to answer these questions by organizing the data c</w:t>
      </w:r>
      <w:r w:rsidR="006E2731">
        <w:t>an</w:t>
      </w:r>
      <w:r w:rsidR="00F97814">
        <w:t xml:space="preserve"> be a time-consuming and manual process. </w:t>
      </w:r>
      <w:r w:rsidR="00AC3EDD">
        <w:t>Converting the data into a table gives it structure</w:t>
      </w:r>
      <w:r w:rsidR="008C0B4F">
        <w:t xml:space="preserve"> to help you </w:t>
      </w:r>
      <w:r w:rsidR="006E2731">
        <w:t xml:space="preserve">quickly </w:t>
      </w:r>
      <w:r w:rsidR="008C0B4F">
        <w:t xml:space="preserve">manage and analyze </w:t>
      </w:r>
      <w:r w:rsidR="007A02DC">
        <w:t>it</w:t>
      </w:r>
      <w:r w:rsidR="008C0B4F">
        <w:t>.</w:t>
      </w:r>
    </w:p>
    <w:p w14:paraId="6D45665E" w14:textId="3B58B8C6" w:rsidR="00336524" w:rsidRDefault="006F08AA" w:rsidP="003A4873">
      <w:r>
        <w:t xml:space="preserve">There are </w:t>
      </w:r>
      <w:r w:rsidR="009D12B8">
        <w:t>several</w:t>
      </w:r>
      <w:r>
        <w:t xml:space="preserve"> ways</w:t>
      </w:r>
      <w:r w:rsidR="00C94543">
        <w:t xml:space="preserve"> to insert a table</w:t>
      </w:r>
      <w:r>
        <w:t>.</w:t>
      </w:r>
    </w:p>
    <w:p w14:paraId="77DFC410" w14:textId="77777777" w:rsidR="00743902" w:rsidRDefault="00743902" w:rsidP="009F11F6">
      <w:r>
        <w:br w:type="page"/>
      </w:r>
    </w:p>
    <w:p w14:paraId="500B7065" w14:textId="75D7EE59" w:rsidR="00C94543" w:rsidRDefault="00336524" w:rsidP="0015266C">
      <w:pPr>
        <w:pStyle w:val="Heading3"/>
      </w:pPr>
      <w:bookmarkStart w:id="109" w:name="_Toc36983393"/>
      <w:r>
        <w:lastRenderedPageBreak/>
        <w:t>C</w:t>
      </w:r>
      <w:r w:rsidR="006F08AA">
        <w:t>reate a table without a style applied</w:t>
      </w:r>
      <w:bookmarkEnd w:id="109"/>
    </w:p>
    <w:p w14:paraId="61E3B260" w14:textId="7614D4E2" w:rsidR="00C94543" w:rsidRDefault="00C94543" w:rsidP="00D04C43">
      <w:pPr>
        <w:pStyle w:val="Numberedlist1"/>
        <w:numPr>
          <w:ilvl w:val="0"/>
          <w:numId w:val="90"/>
        </w:numPr>
      </w:pPr>
      <w:r>
        <w:t xml:space="preserve">Select a cell within your </w:t>
      </w:r>
      <w:r w:rsidR="007F3EBA">
        <w:t>worksheet data range.</w:t>
      </w:r>
    </w:p>
    <w:p w14:paraId="773EE4FD" w14:textId="1837E4DB" w:rsidR="00C94543" w:rsidRDefault="00C94543" w:rsidP="00D04C43">
      <w:pPr>
        <w:numPr>
          <w:ilvl w:val="0"/>
          <w:numId w:val="26"/>
        </w:numPr>
      </w:pPr>
      <w:r>
        <w:t xml:space="preserve">Select the </w:t>
      </w:r>
      <w:r w:rsidR="006D64C0" w:rsidRPr="00410160">
        <w:rPr>
          <w:rStyle w:val="Inlinebold"/>
        </w:rPr>
        <w:t>Insert</w:t>
      </w:r>
      <w:r>
        <w:t xml:space="preserve"> </w:t>
      </w:r>
      <w:r w:rsidR="001F2F51">
        <w:t>tab</w:t>
      </w:r>
      <w:r>
        <w:t xml:space="preserve">, go to the </w:t>
      </w:r>
      <w:r w:rsidRPr="00410160">
        <w:rPr>
          <w:rStyle w:val="Inlinebold"/>
        </w:rPr>
        <w:t>Tables</w:t>
      </w:r>
      <w:r>
        <w:t xml:space="preserve"> group</w:t>
      </w:r>
      <w:r w:rsidR="007F6A0E">
        <w:t xml:space="preserve">, </w:t>
      </w:r>
      <w:r>
        <w:t xml:space="preserve">and </w:t>
      </w:r>
      <w:r w:rsidR="007F6A0E">
        <w:t xml:space="preserve">then </w:t>
      </w:r>
      <w:r>
        <w:t xml:space="preserve">select </w:t>
      </w:r>
      <w:r w:rsidRPr="00410160">
        <w:rPr>
          <w:rStyle w:val="Inlinebold"/>
        </w:rPr>
        <w:t>Table</w:t>
      </w:r>
      <w:r>
        <w:t>.</w:t>
      </w:r>
    </w:p>
    <w:p w14:paraId="27F159FA" w14:textId="77777777" w:rsidR="00D20B46" w:rsidRDefault="00D20B46" w:rsidP="007A5BF8">
      <w:pPr>
        <w:keepNext/>
        <w:ind w:left="360"/>
      </w:pPr>
      <w:r>
        <w:rPr>
          <w:noProof/>
          <w:lang w:val="en-IN" w:eastAsia="en-IN"/>
        </w:rPr>
        <w:drawing>
          <wp:inline distT="0" distB="0" distL="0" distR="0" wp14:anchorId="23038C51" wp14:editId="5C912664">
            <wp:extent cx="2423480" cy="1424016"/>
            <wp:effectExtent l="19050" t="19050" r="15240" b="24130"/>
            <wp:docPr id="1490664129" name="Picture 1490664129" descr="Screenshot of Table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958" cy="1438987"/>
                    </a:xfrm>
                    <a:prstGeom prst="rect">
                      <a:avLst/>
                    </a:prstGeom>
                    <a:ln w="12700">
                      <a:solidFill>
                        <a:schemeClr val="tx1"/>
                      </a:solidFill>
                    </a:ln>
                  </pic:spPr>
                </pic:pic>
              </a:graphicData>
            </a:graphic>
          </wp:inline>
        </w:drawing>
      </w:r>
    </w:p>
    <w:p w14:paraId="63145D82" w14:textId="79B18ED6" w:rsidR="00D20B46" w:rsidRDefault="00D20B46" w:rsidP="006E6E66">
      <w:pPr>
        <w:pStyle w:val="Caption"/>
      </w:pPr>
      <w:r>
        <w:t xml:space="preserve">Figure </w:t>
      </w:r>
      <w:r>
        <w:fldChar w:fldCharType="begin"/>
      </w:r>
      <w:r>
        <w:instrText xml:space="preserve"> SEQ Figure \* ARABIC </w:instrText>
      </w:r>
      <w:r>
        <w:fldChar w:fldCharType="separate"/>
      </w:r>
      <w:r w:rsidR="00D05FD0">
        <w:rPr>
          <w:noProof/>
        </w:rPr>
        <w:t>1</w:t>
      </w:r>
      <w:r>
        <w:fldChar w:fldCharType="end"/>
      </w:r>
      <w:r w:rsidR="009C0905">
        <w:t>:</w:t>
      </w:r>
      <w:r>
        <w:t xml:space="preserve"> </w:t>
      </w:r>
      <w:r w:rsidRPr="007A5BF8">
        <w:rPr>
          <w:rStyle w:val="Inlinebold"/>
        </w:rPr>
        <w:t>Table</w:t>
      </w:r>
      <w:r>
        <w:t xml:space="preserve"> command</w:t>
      </w:r>
    </w:p>
    <w:p w14:paraId="2E4D9FD9" w14:textId="335357B0" w:rsidR="00D20B46" w:rsidRDefault="006D64C0" w:rsidP="00D04C43">
      <w:pPr>
        <w:numPr>
          <w:ilvl w:val="0"/>
          <w:numId w:val="26"/>
        </w:numPr>
      </w:pPr>
      <w:r>
        <w:t xml:space="preserve">The </w:t>
      </w:r>
      <w:r w:rsidRPr="00410160">
        <w:rPr>
          <w:rStyle w:val="Inlinebold"/>
        </w:rPr>
        <w:t>Create Table</w:t>
      </w:r>
      <w:r>
        <w:t xml:space="preserve"> dialog box displays</w:t>
      </w:r>
      <w:r w:rsidR="002E36A1">
        <w:t xml:space="preserve">. The </w:t>
      </w:r>
      <w:r w:rsidRPr="00410160">
        <w:rPr>
          <w:rStyle w:val="Inlinebold"/>
        </w:rPr>
        <w:t>Where is the dat</w:t>
      </w:r>
      <w:r w:rsidR="002E36A1" w:rsidRPr="00410160">
        <w:rPr>
          <w:rStyle w:val="Inlinebold"/>
        </w:rPr>
        <w:t>a</w:t>
      </w:r>
      <w:r w:rsidRPr="00410160">
        <w:rPr>
          <w:rStyle w:val="Inlinebold"/>
        </w:rPr>
        <w:t xml:space="preserve"> for your table?</w:t>
      </w:r>
      <w:r>
        <w:t xml:space="preserve"> field</w:t>
      </w:r>
      <w:r w:rsidR="002E36A1">
        <w:t xml:space="preserve"> displays the range</w:t>
      </w:r>
      <w:r>
        <w:t>. If changes are needed to the range, select the range of cells in the worksheet or modify the range in the dialog box field.</w:t>
      </w:r>
    </w:p>
    <w:p w14:paraId="62AAE0AA" w14:textId="77777777" w:rsidR="00D20B46" w:rsidRDefault="00D20B46" w:rsidP="007A5BF8">
      <w:pPr>
        <w:keepNext/>
        <w:ind w:left="360"/>
      </w:pPr>
      <w:r>
        <w:rPr>
          <w:noProof/>
          <w:lang w:val="en-IN" w:eastAsia="en-IN"/>
        </w:rPr>
        <w:drawing>
          <wp:inline distT="0" distB="0" distL="0" distR="0" wp14:anchorId="29D0D29B" wp14:editId="6AB8FBCD">
            <wp:extent cx="3241964" cy="1751406"/>
            <wp:effectExtent l="19050" t="19050" r="15875" b="20320"/>
            <wp:docPr id="1490664130" name="Picture 1490664130" descr="Screenshot of Create 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784" cy="1754550"/>
                    </a:xfrm>
                    <a:prstGeom prst="rect">
                      <a:avLst/>
                    </a:prstGeom>
                    <a:ln w="12700">
                      <a:solidFill>
                        <a:schemeClr val="tx1"/>
                      </a:solidFill>
                    </a:ln>
                  </pic:spPr>
                </pic:pic>
              </a:graphicData>
            </a:graphic>
          </wp:inline>
        </w:drawing>
      </w:r>
    </w:p>
    <w:p w14:paraId="0CC98D02" w14:textId="2BC1ABC4" w:rsidR="00140AA3" w:rsidRDefault="00D20B46" w:rsidP="006E6E66">
      <w:pPr>
        <w:pStyle w:val="Caption"/>
      </w:pPr>
      <w:r>
        <w:t xml:space="preserve">Figure </w:t>
      </w:r>
      <w:r>
        <w:fldChar w:fldCharType="begin"/>
      </w:r>
      <w:r>
        <w:instrText xml:space="preserve"> SEQ Figure \* ARABIC </w:instrText>
      </w:r>
      <w:r>
        <w:fldChar w:fldCharType="separate"/>
      </w:r>
      <w:r w:rsidR="00D05FD0">
        <w:rPr>
          <w:noProof/>
        </w:rPr>
        <w:t>2</w:t>
      </w:r>
      <w:r>
        <w:fldChar w:fldCharType="end"/>
      </w:r>
      <w:r w:rsidR="009C0905">
        <w:t>:</w:t>
      </w:r>
      <w:r>
        <w:t xml:space="preserve"> </w:t>
      </w:r>
      <w:r w:rsidRPr="007A5BF8">
        <w:rPr>
          <w:rStyle w:val="Inlinebold"/>
        </w:rPr>
        <w:t>Create Table</w:t>
      </w:r>
      <w:r>
        <w:t xml:space="preserve"> dialog box</w:t>
      </w:r>
    </w:p>
    <w:p w14:paraId="3FA36062" w14:textId="505CC596" w:rsidR="00C94543" w:rsidRDefault="007F6A0E" w:rsidP="00D04C43">
      <w:pPr>
        <w:numPr>
          <w:ilvl w:val="0"/>
          <w:numId w:val="26"/>
        </w:numPr>
      </w:pPr>
      <w:r>
        <w:t xml:space="preserve">Indicate </w:t>
      </w:r>
      <w:r w:rsidR="00C94543">
        <w:t>if the table has headers</w:t>
      </w:r>
      <w:r w:rsidR="006D64C0">
        <w:t xml:space="preserve"> by </w:t>
      </w:r>
      <w:r w:rsidR="006A032B">
        <w:t xml:space="preserve">selecting </w:t>
      </w:r>
      <w:r w:rsidR="006D64C0">
        <w:t xml:space="preserve">the </w:t>
      </w:r>
      <w:r w:rsidR="00D20B46" w:rsidRPr="009C0905">
        <w:rPr>
          <w:rStyle w:val="Inlinebold"/>
        </w:rPr>
        <w:t>My table has headers</w:t>
      </w:r>
      <w:r w:rsidR="00D20B46">
        <w:t xml:space="preserve"> </w:t>
      </w:r>
      <w:r w:rsidR="006A032B">
        <w:t xml:space="preserve">check </w:t>
      </w:r>
      <w:r w:rsidR="006D64C0">
        <w:t>box</w:t>
      </w:r>
      <w:r w:rsidR="00C94543">
        <w:t>.</w:t>
      </w:r>
    </w:p>
    <w:p w14:paraId="79B55B80" w14:textId="1214F84B" w:rsidR="00C94543" w:rsidRDefault="00C94543" w:rsidP="006E6E66">
      <w:pPr>
        <w:ind w:left="360"/>
      </w:pPr>
      <w:r w:rsidRPr="009C0905">
        <w:rPr>
          <w:rStyle w:val="Inlinebold"/>
        </w:rPr>
        <w:t>Note</w:t>
      </w:r>
      <w:r>
        <w:t xml:space="preserve">: </w:t>
      </w:r>
      <w:r w:rsidR="001F1B22">
        <w:t>By default, a table has a header row. Every table column has filtering enabled in the header row so that you can filter or sort your table data quickly</w:t>
      </w:r>
      <w:r>
        <w:t>.</w:t>
      </w:r>
    </w:p>
    <w:p w14:paraId="0BACBC1A" w14:textId="4985FED5" w:rsidR="00DF5DDB" w:rsidRDefault="00C94543" w:rsidP="00D04C43">
      <w:pPr>
        <w:numPr>
          <w:ilvl w:val="0"/>
          <w:numId w:val="26"/>
        </w:numPr>
      </w:pPr>
      <w:r>
        <w:t xml:space="preserve">Select </w:t>
      </w:r>
      <w:r w:rsidRPr="009C0905">
        <w:rPr>
          <w:rStyle w:val="Inlinebold"/>
        </w:rPr>
        <w:t>OK</w:t>
      </w:r>
      <w:r>
        <w:t>.</w:t>
      </w:r>
    </w:p>
    <w:tbl>
      <w:tblPr>
        <w:tblW w:w="0" w:type="auto"/>
        <w:tblLook w:val="04A0" w:firstRow="1" w:lastRow="0" w:firstColumn="1" w:lastColumn="0" w:noHBand="0" w:noVBand="1"/>
      </w:tblPr>
      <w:tblGrid>
        <w:gridCol w:w="1746"/>
        <w:gridCol w:w="7614"/>
      </w:tblGrid>
      <w:tr w:rsidR="005A246A" w14:paraId="453D7D44" w14:textId="77777777" w:rsidTr="003A4873">
        <w:tc>
          <w:tcPr>
            <w:tcW w:w="1696" w:type="dxa"/>
          </w:tcPr>
          <w:p w14:paraId="22EE59F9" w14:textId="098E2C5B" w:rsidR="005A246A" w:rsidRDefault="009C0905" w:rsidP="003A4873">
            <w:r w:rsidRPr="001A0F51">
              <w:rPr>
                <w:noProof/>
                <w:lang w:val="en-IN" w:eastAsia="en-IN"/>
              </w:rPr>
              <w:lastRenderedPageBreak/>
              <w:drawing>
                <wp:inline distT="0" distB="0" distL="0" distR="0" wp14:anchorId="2E485442" wp14:editId="27D54078">
                  <wp:extent cx="969749" cy="1750587"/>
                  <wp:effectExtent l="0" t="0" r="1905" b="2540"/>
                  <wp:docPr id="26"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69749" cy="1750587"/>
                          </a:xfrm>
                          <a:prstGeom prst="rect">
                            <a:avLst/>
                          </a:prstGeom>
                        </pic:spPr>
                      </pic:pic>
                    </a:graphicData>
                  </a:graphic>
                </wp:inline>
              </w:drawing>
            </w:r>
          </w:p>
        </w:tc>
        <w:tc>
          <w:tcPr>
            <w:tcW w:w="7654" w:type="dxa"/>
          </w:tcPr>
          <w:p w14:paraId="2CFE63A6" w14:textId="77777777" w:rsidR="005A246A" w:rsidRDefault="005A246A" w:rsidP="00117C27">
            <w:pPr>
              <w:pStyle w:val="Readeraids"/>
            </w:pPr>
            <w:r>
              <w:t>Did you know?</w:t>
            </w:r>
          </w:p>
          <w:p w14:paraId="0FD6F9E5" w14:textId="348E03F3" w:rsidR="005A246A" w:rsidRPr="009C0905" w:rsidRDefault="00C816F9" w:rsidP="009C0905">
            <w:r w:rsidRPr="009C0905">
              <w:t>You can insert a</w:t>
            </w:r>
            <w:r w:rsidR="005A246A" w:rsidRPr="009C0905">
              <w:t xml:space="preserve"> table </w:t>
            </w:r>
            <w:r w:rsidRPr="009C0905">
              <w:t xml:space="preserve">by using the </w:t>
            </w:r>
            <w:r w:rsidR="005A246A" w:rsidRPr="009C0905">
              <w:t>keyboard shortcut Ctrl+T.</w:t>
            </w:r>
          </w:p>
        </w:tc>
      </w:tr>
    </w:tbl>
    <w:p w14:paraId="1542D3F0" w14:textId="473A618F" w:rsidR="001F1B22" w:rsidRDefault="00336524" w:rsidP="0015266C">
      <w:pPr>
        <w:pStyle w:val="Heading3"/>
      </w:pPr>
      <w:bookmarkStart w:id="110" w:name="_Toc36983394"/>
      <w:r>
        <w:t>C</w:t>
      </w:r>
      <w:r w:rsidR="006F08AA">
        <w:t>reate a table with a style applied</w:t>
      </w:r>
      <w:r w:rsidR="008425D1">
        <w:t xml:space="preserve"> at the same time</w:t>
      </w:r>
      <w:bookmarkEnd w:id="110"/>
    </w:p>
    <w:p w14:paraId="3FC94D18" w14:textId="04C7A91D" w:rsidR="006F08AA" w:rsidRPr="00A1021B" w:rsidRDefault="006F08AA" w:rsidP="00D04C43">
      <w:pPr>
        <w:pStyle w:val="Numberedlist1"/>
        <w:numPr>
          <w:ilvl w:val="0"/>
          <w:numId w:val="61"/>
        </w:numPr>
      </w:pPr>
      <w:r w:rsidRPr="00A1021B">
        <w:t xml:space="preserve">Select the cell or the </w:t>
      </w:r>
      <w:r w:rsidR="004E0A5A" w:rsidRPr="00A1021B">
        <w:t>data range</w:t>
      </w:r>
      <w:r w:rsidRPr="00A1021B">
        <w:t>.</w:t>
      </w:r>
    </w:p>
    <w:p w14:paraId="289F6052" w14:textId="25BD9473" w:rsidR="006F08AA" w:rsidRPr="00A1021B" w:rsidRDefault="001F2F51" w:rsidP="00D04C43">
      <w:pPr>
        <w:pStyle w:val="Numberedlist1"/>
        <w:numPr>
          <w:ilvl w:val="0"/>
          <w:numId w:val="61"/>
        </w:numPr>
      </w:pPr>
      <w:r w:rsidRPr="00A1021B">
        <w:t xml:space="preserve">On </w:t>
      </w:r>
      <w:r w:rsidR="006F08AA" w:rsidRPr="00A1021B">
        <w:t xml:space="preserve">the </w:t>
      </w:r>
      <w:r w:rsidR="006F08AA" w:rsidRPr="00A1021B">
        <w:rPr>
          <w:rStyle w:val="Inlinebold"/>
        </w:rPr>
        <w:t>Home</w:t>
      </w:r>
      <w:r w:rsidR="006F08AA" w:rsidRPr="00A1021B">
        <w:t xml:space="preserve"> </w:t>
      </w:r>
      <w:r w:rsidRPr="00A1021B">
        <w:t>tab</w:t>
      </w:r>
      <w:r w:rsidR="006F08AA" w:rsidRPr="00A1021B">
        <w:t xml:space="preserve">, go to the </w:t>
      </w:r>
      <w:r w:rsidR="006F08AA" w:rsidRPr="00A1021B">
        <w:rPr>
          <w:rStyle w:val="Inlinebold"/>
        </w:rPr>
        <w:t>Styles</w:t>
      </w:r>
      <w:r w:rsidR="006F08AA" w:rsidRPr="00A1021B">
        <w:t xml:space="preserve"> group</w:t>
      </w:r>
      <w:r w:rsidR="00D4686E" w:rsidRPr="00A1021B">
        <w:t>,</w:t>
      </w:r>
      <w:r w:rsidR="006F08AA" w:rsidRPr="00A1021B">
        <w:t xml:space="preserve"> and </w:t>
      </w:r>
      <w:r w:rsidR="00D4686E" w:rsidRPr="00A1021B">
        <w:t xml:space="preserve">then </w:t>
      </w:r>
      <w:r w:rsidR="006F08AA" w:rsidRPr="00A1021B">
        <w:t xml:space="preserve">select </w:t>
      </w:r>
      <w:r w:rsidR="006F08AA" w:rsidRPr="00A1021B">
        <w:rPr>
          <w:rStyle w:val="Inlinebold"/>
        </w:rPr>
        <w:t>Format</w:t>
      </w:r>
      <w:r w:rsidR="006F08AA" w:rsidRPr="00A1021B">
        <w:t xml:space="preserve"> </w:t>
      </w:r>
      <w:r w:rsidR="006F08AA" w:rsidRPr="00A1021B">
        <w:rPr>
          <w:rStyle w:val="Inlinebold"/>
        </w:rPr>
        <w:t>as Table</w:t>
      </w:r>
      <w:r w:rsidR="006F08AA" w:rsidRPr="00A1021B">
        <w:t>.</w:t>
      </w:r>
    </w:p>
    <w:p w14:paraId="59A3E667" w14:textId="77777777" w:rsidR="00A240F9" w:rsidRDefault="00A240F9" w:rsidP="007A5BF8">
      <w:pPr>
        <w:keepNext/>
        <w:ind w:left="360"/>
      </w:pPr>
      <w:r>
        <w:rPr>
          <w:noProof/>
          <w:lang w:val="en-IN" w:eastAsia="en-IN"/>
        </w:rPr>
        <w:drawing>
          <wp:inline distT="0" distB="0" distL="0" distR="0" wp14:anchorId="798A73F1" wp14:editId="3078F689">
            <wp:extent cx="1417443" cy="823031"/>
            <wp:effectExtent l="19050" t="19050" r="11430" b="15240"/>
            <wp:docPr id="1490664133" name="Picture 1490664133" descr="Screenshot of Format as Tab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7443" cy="823031"/>
                    </a:xfrm>
                    <a:prstGeom prst="rect">
                      <a:avLst/>
                    </a:prstGeom>
                    <a:ln w="12700">
                      <a:solidFill>
                        <a:schemeClr val="tx1"/>
                      </a:solidFill>
                    </a:ln>
                  </pic:spPr>
                </pic:pic>
              </a:graphicData>
            </a:graphic>
          </wp:inline>
        </w:drawing>
      </w:r>
    </w:p>
    <w:p w14:paraId="7FCAD5C1" w14:textId="76D58491" w:rsidR="00A240F9" w:rsidRDefault="00A240F9" w:rsidP="006E6E66">
      <w:pPr>
        <w:pStyle w:val="Caption"/>
      </w:pPr>
      <w:r>
        <w:t xml:space="preserve">Figure </w:t>
      </w:r>
      <w:r>
        <w:fldChar w:fldCharType="begin"/>
      </w:r>
      <w:r>
        <w:instrText xml:space="preserve"> SEQ Figure \* ARABIC </w:instrText>
      </w:r>
      <w:r>
        <w:fldChar w:fldCharType="separate"/>
      </w:r>
      <w:r w:rsidR="00D05FD0">
        <w:rPr>
          <w:noProof/>
        </w:rPr>
        <w:t>3</w:t>
      </w:r>
      <w:r>
        <w:fldChar w:fldCharType="end"/>
      </w:r>
      <w:r w:rsidR="000B433B">
        <w:t>:</w:t>
      </w:r>
      <w:r>
        <w:t xml:space="preserve"> </w:t>
      </w:r>
      <w:r w:rsidRPr="007A5BF8">
        <w:rPr>
          <w:rStyle w:val="Inlinebold"/>
        </w:rPr>
        <w:t>Format as Table</w:t>
      </w:r>
      <w:r>
        <w:t xml:space="preserve"> command</w:t>
      </w:r>
    </w:p>
    <w:p w14:paraId="053EF206" w14:textId="74F4D006" w:rsidR="006F08AA" w:rsidRPr="00A1021B" w:rsidRDefault="006F08AA" w:rsidP="00D04C43">
      <w:pPr>
        <w:pStyle w:val="Numberedlist1"/>
        <w:numPr>
          <w:ilvl w:val="0"/>
          <w:numId w:val="61"/>
        </w:numPr>
      </w:pPr>
      <w:r w:rsidRPr="00A1021B">
        <w:t xml:space="preserve">The </w:t>
      </w:r>
      <w:r w:rsidRPr="007A5BF8">
        <w:rPr>
          <w:rStyle w:val="Inlinebold"/>
        </w:rPr>
        <w:t>Styles</w:t>
      </w:r>
      <w:r w:rsidRPr="00A1021B">
        <w:t xml:space="preserve"> gallery appears with three categories of styles to choose from</w:t>
      </w:r>
      <w:r w:rsidR="009D12B8">
        <w:t>:</w:t>
      </w:r>
      <w:r w:rsidRPr="00A1021B">
        <w:t xml:space="preserve"> light, medium</w:t>
      </w:r>
      <w:r w:rsidR="009D12B8">
        <w:t>,</w:t>
      </w:r>
      <w:r w:rsidRPr="00A1021B">
        <w:t xml:space="preserve"> and dark.</w:t>
      </w:r>
    </w:p>
    <w:p w14:paraId="49500C92" w14:textId="78B1071F" w:rsidR="00A240F9" w:rsidRDefault="00A240F9" w:rsidP="006E6E66">
      <w:pPr>
        <w:pStyle w:val="Caption"/>
      </w:pPr>
      <w:r>
        <w:rPr>
          <w:noProof/>
          <w:lang w:val="en-IN" w:eastAsia="en-IN"/>
        </w:rPr>
        <w:lastRenderedPageBreak/>
        <w:drawing>
          <wp:inline distT="0" distB="0" distL="0" distR="0" wp14:anchorId="0A612BB5" wp14:editId="78917BFF">
            <wp:extent cx="4762913" cy="5730737"/>
            <wp:effectExtent l="19050" t="19050" r="19050" b="22860"/>
            <wp:docPr id="1490664145" name="Picture 1490664145" descr="Screenshot of Format as Table Style Gallery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62913" cy="5730737"/>
                    </a:xfrm>
                    <a:prstGeom prst="rect">
                      <a:avLst/>
                    </a:prstGeom>
                    <a:ln w="12700">
                      <a:solidFill>
                        <a:schemeClr val="tx1"/>
                      </a:solidFill>
                    </a:ln>
                  </pic:spPr>
                </pic:pic>
              </a:graphicData>
            </a:graphic>
          </wp:inline>
        </w:drawing>
      </w:r>
      <w:r w:rsidR="008D6B91">
        <w:br w:type="textWrapping" w:clear="all"/>
      </w:r>
      <w:r>
        <w:t xml:space="preserve">Figure </w:t>
      </w:r>
      <w:r>
        <w:fldChar w:fldCharType="begin"/>
      </w:r>
      <w:r>
        <w:instrText xml:space="preserve"> SEQ Figure \* ARABIC </w:instrText>
      </w:r>
      <w:r>
        <w:fldChar w:fldCharType="separate"/>
      </w:r>
      <w:r w:rsidR="00D05FD0">
        <w:rPr>
          <w:noProof/>
        </w:rPr>
        <w:t>4</w:t>
      </w:r>
      <w:r>
        <w:fldChar w:fldCharType="end"/>
      </w:r>
      <w:r w:rsidR="000B433B">
        <w:t>:</w:t>
      </w:r>
      <w:r>
        <w:t xml:space="preserve"> </w:t>
      </w:r>
      <w:r w:rsidRPr="007A5BF8">
        <w:rPr>
          <w:rStyle w:val="Inlinebold"/>
        </w:rPr>
        <w:t>Format as Table Style</w:t>
      </w:r>
      <w:r>
        <w:t xml:space="preserve"> Gallery</w:t>
      </w:r>
    </w:p>
    <w:p w14:paraId="5AD7878D" w14:textId="6EDD649F" w:rsidR="006F08AA" w:rsidRPr="00A1021B" w:rsidRDefault="006F08AA" w:rsidP="00D04C43">
      <w:pPr>
        <w:pStyle w:val="Numberedlist1"/>
        <w:numPr>
          <w:ilvl w:val="0"/>
          <w:numId w:val="61"/>
        </w:numPr>
      </w:pPr>
      <w:r w:rsidRPr="00A1021B">
        <w:t>Place the cursor over a style and observe the live preview of this table style applied to the data range.</w:t>
      </w:r>
    </w:p>
    <w:p w14:paraId="19780EFB" w14:textId="3E6A1E13" w:rsidR="006F08AA" w:rsidRPr="00A1021B" w:rsidRDefault="006F08AA" w:rsidP="00D04C43">
      <w:pPr>
        <w:pStyle w:val="Numberedlist1"/>
        <w:numPr>
          <w:ilvl w:val="0"/>
          <w:numId w:val="61"/>
        </w:numPr>
      </w:pPr>
      <w:r w:rsidRPr="00A1021B">
        <w:t>Select a style</w:t>
      </w:r>
      <w:r w:rsidR="007F39D8" w:rsidRPr="00A1021B">
        <w:t xml:space="preserve"> that is appropriate for</w:t>
      </w:r>
      <w:r w:rsidR="007A02DC">
        <w:t xml:space="preserve"> the</w:t>
      </w:r>
      <w:r w:rsidR="007F39D8" w:rsidRPr="00A1021B">
        <w:t xml:space="preserve"> worksheet and overall workbook style</w:t>
      </w:r>
      <w:r w:rsidRPr="00A1021B">
        <w:t>.</w:t>
      </w:r>
      <w:r w:rsidR="007F39D8" w:rsidRPr="00A1021B">
        <w:t xml:space="preserve"> Some companies have specific branding to go with a logo</w:t>
      </w:r>
      <w:r w:rsidR="00890BBE" w:rsidRPr="00A1021B">
        <w:t>.</w:t>
      </w:r>
    </w:p>
    <w:p w14:paraId="2DE37619" w14:textId="0810918D" w:rsidR="006F08AA" w:rsidRDefault="006F08AA" w:rsidP="00D04C43">
      <w:pPr>
        <w:pStyle w:val="Numberedlist1"/>
        <w:numPr>
          <w:ilvl w:val="0"/>
          <w:numId w:val="61"/>
        </w:numPr>
      </w:pPr>
      <w:r w:rsidRPr="00A1021B">
        <w:t xml:space="preserve">In the </w:t>
      </w:r>
      <w:r w:rsidRPr="009F11F6">
        <w:rPr>
          <w:rStyle w:val="Inlinebold"/>
        </w:rPr>
        <w:t>Format as Table</w:t>
      </w:r>
      <w:r w:rsidRPr="00A1021B">
        <w:t xml:space="preserve"> dialog box, set the cell range</w:t>
      </w:r>
      <w:r>
        <w:t>.</w:t>
      </w:r>
    </w:p>
    <w:p w14:paraId="48B54B9D" w14:textId="77777777" w:rsidR="00743902" w:rsidRDefault="00743902" w:rsidP="009F11F6">
      <w:pPr>
        <w:rPr>
          <w:szCs w:val="24"/>
        </w:rPr>
      </w:pPr>
      <w:r>
        <w:br w:type="page"/>
      </w:r>
    </w:p>
    <w:p w14:paraId="0A36586E" w14:textId="5E71A434" w:rsidR="006F08AA" w:rsidRPr="00A1021B" w:rsidRDefault="007F6A0E" w:rsidP="00D04C43">
      <w:pPr>
        <w:pStyle w:val="Numberedlist1"/>
        <w:numPr>
          <w:ilvl w:val="0"/>
          <w:numId w:val="61"/>
        </w:numPr>
      </w:pPr>
      <w:r w:rsidRPr="00A1021B">
        <w:lastRenderedPageBreak/>
        <w:t xml:space="preserve">Indicate whether </w:t>
      </w:r>
      <w:r w:rsidR="006F08AA" w:rsidRPr="00A1021B">
        <w:t>the table has headers</w:t>
      </w:r>
      <w:r w:rsidR="00A240F9" w:rsidRPr="00A1021B">
        <w:t xml:space="preserve"> by selecting the </w:t>
      </w:r>
      <w:r w:rsidR="00A240F9" w:rsidRPr="00E96F69">
        <w:rPr>
          <w:rStyle w:val="Inlinebold"/>
        </w:rPr>
        <w:t>My Table</w:t>
      </w:r>
      <w:r w:rsidR="00A240F9" w:rsidRPr="00A1021B">
        <w:t xml:space="preserve"> </w:t>
      </w:r>
      <w:r w:rsidR="00A240F9" w:rsidRPr="009F11F6">
        <w:rPr>
          <w:rStyle w:val="Inlinebold"/>
        </w:rPr>
        <w:t>has headers</w:t>
      </w:r>
      <w:r w:rsidR="00A240F9" w:rsidRPr="00A1021B">
        <w:t xml:space="preserve"> check</w:t>
      </w:r>
      <w:r w:rsidR="001F2F51" w:rsidRPr="00A1021B">
        <w:t xml:space="preserve"> </w:t>
      </w:r>
      <w:r w:rsidR="00A240F9" w:rsidRPr="00A1021B">
        <w:t>box</w:t>
      </w:r>
      <w:r w:rsidR="006F08AA" w:rsidRPr="00A1021B">
        <w:t>.</w:t>
      </w:r>
    </w:p>
    <w:p w14:paraId="61EB220A" w14:textId="3CFB0A8D" w:rsidR="006F08AA" w:rsidRPr="00A1021B" w:rsidRDefault="006F08AA" w:rsidP="00D04C43">
      <w:pPr>
        <w:pStyle w:val="Numberedlist1"/>
        <w:numPr>
          <w:ilvl w:val="0"/>
          <w:numId w:val="61"/>
        </w:numPr>
      </w:pPr>
      <w:r w:rsidRPr="00A1021B">
        <w:t xml:space="preserve">Select </w:t>
      </w:r>
      <w:r w:rsidRPr="00E96F69">
        <w:rPr>
          <w:rStyle w:val="Inlinebold"/>
        </w:rPr>
        <w:t>OK</w:t>
      </w:r>
      <w:r w:rsidRPr="00A1021B">
        <w:t>.</w:t>
      </w:r>
    </w:p>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698"/>
        <w:gridCol w:w="7662"/>
      </w:tblGrid>
      <w:tr w:rsidR="008425D1" w14:paraId="531D284F" w14:textId="77777777" w:rsidTr="000B433B">
        <w:tc>
          <w:tcPr>
            <w:tcW w:w="1698" w:type="dxa"/>
          </w:tcPr>
          <w:p w14:paraId="479C3EB9" w14:textId="18D29810" w:rsidR="008425D1" w:rsidRDefault="009374FE" w:rsidP="003A4873">
            <w:pPr>
              <w:tabs>
                <w:tab w:val="left" w:pos="555"/>
              </w:tabs>
            </w:pPr>
            <w:r w:rsidRPr="003B384B">
              <w:rPr>
                <w:noProof/>
                <w:lang w:val="en-IN" w:eastAsia="en-IN"/>
              </w:rPr>
              <w:drawing>
                <wp:inline distT="0" distB="0" distL="0" distR="0" wp14:anchorId="62206179" wp14:editId="0F4839A0">
                  <wp:extent cx="719998" cy="669472"/>
                  <wp:effectExtent l="0" t="0" r="4445" b="0"/>
                  <wp:docPr id="27"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19998" cy="669472"/>
                          </a:xfrm>
                          <a:prstGeom prst="rect">
                            <a:avLst/>
                          </a:prstGeom>
                        </pic:spPr>
                      </pic:pic>
                    </a:graphicData>
                  </a:graphic>
                </wp:inline>
              </w:drawing>
            </w:r>
          </w:p>
        </w:tc>
        <w:tc>
          <w:tcPr>
            <w:tcW w:w="7662" w:type="dxa"/>
          </w:tcPr>
          <w:p w14:paraId="501F2329" w14:textId="77777777" w:rsidR="008425D1" w:rsidRPr="0004745C" w:rsidRDefault="008425D1" w:rsidP="00117C27">
            <w:pPr>
              <w:pStyle w:val="Readeraids"/>
            </w:pPr>
            <w:r w:rsidRPr="0004745C">
              <w:t>Video</w:t>
            </w:r>
          </w:p>
          <w:p w14:paraId="247C6436" w14:textId="05D093ED" w:rsidR="008425D1" w:rsidRPr="00FE532D" w:rsidRDefault="008425D1" w:rsidP="00FE532D">
            <w:r>
              <w:t>To</w:t>
            </w:r>
            <w:r w:rsidRPr="00FE532D">
              <w:t xml:space="preserve"> review the video on</w:t>
            </w:r>
            <w:r>
              <w:t xml:space="preserve"> creating </w:t>
            </w:r>
            <w:r w:rsidR="00CC10FD">
              <w:t>a formatting table</w:t>
            </w:r>
            <w:r w:rsidRPr="00FE532D">
              <w:t>, go to</w:t>
            </w:r>
            <w:r w:rsidR="007A5BF8">
              <w:t>:</w:t>
            </w:r>
            <w:r w:rsidRPr="00FE532D">
              <w:t xml:space="preserve"> </w:t>
            </w:r>
            <w:hyperlink r:id="rId22" w:history="1">
              <w:r w:rsidR="007E2F8C">
                <w:rPr>
                  <w:rStyle w:val="Hyperlink"/>
                </w:rPr>
                <w:t>Create a table</w:t>
              </w:r>
            </w:hyperlink>
          </w:p>
        </w:tc>
      </w:tr>
    </w:tbl>
    <w:p w14:paraId="3606C04F" w14:textId="2DC79043" w:rsidR="00336524" w:rsidRDefault="006F08AA" w:rsidP="00743902">
      <w:pPr>
        <w:spacing w:before="120"/>
      </w:pPr>
      <w:r>
        <w:t>When a cell in a table is selected</w:t>
      </w:r>
      <w:r w:rsidR="00CF18E7">
        <w:t>,</w:t>
      </w:r>
      <w:r>
        <w:t xml:space="preserve"> </w:t>
      </w:r>
      <w:r w:rsidR="007F39D8">
        <w:t>by design</w:t>
      </w:r>
      <w:r w:rsidR="007F6A0E">
        <w:t>,</w:t>
      </w:r>
      <w:r w:rsidR="007F39D8">
        <w:t xml:space="preserve"> </w:t>
      </w:r>
      <w:r w:rsidR="00A24804">
        <w:t xml:space="preserve">the </w:t>
      </w:r>
      <w:r w:rsidR="00A24804" w:rsidRPr="00312D51">
        <w:rPr>
          <w:rStyle w:val="Inlinebold"/>
        </w:rPr>
        <w:t>Table Tools Design</w:t>
      </w:r>
      <w:r w:rsidR="00A24804">
        <w:t xml:space="preserve"> contextual ribbon displays. </w:t>
      </w:r>
      <w:r w:rsidR="007F39D8">
        <w:t xml:space="preserve">The application </w:t>
      </w:r>
      <w:r w:rsidR="007F6A0E">
        <w:t>indicat</w:t>
      </w:r>
      <w:r w:rsidR="00371892">
        <w:t>es</w:t>
      </w:r>
      <w:r w:rsidR="007F6A0E">
        <w:t xml:space="preserve"> </w:t>
      </w:r>
      <w:r w:rsidR="007F39D8">
        <w:t>a table has been selected</w:t>
      </w:r>
      <w:r w:rsidR="00C7137C">
        <w:t>,</w:t>
      </w:r>
      <w:r w:rsidR="007F39D8">
        <w:t xml:space="preserve"> and </w:t>
      </w:r>
      <w:r w:rsidR="00371892">
        <w:t>it</w:t>
      </w:r>
      <w:r w:rsidR="007F39D8">
        <w:t xml:space="preserve"> present</w:t>
      </w:r>
      <w:r w:rsidR="00371892">
        <w:t>s</w:t>
      </w:r>
      <w:r w:rsidR="007F39D8">
        <w:t xml:space="preserve"> all the </w:t>
      </w:r>
      <w:r w:rsidR="007F39D8" w:rsidRPr="00312D51">
        <w:rPr>
          <w:rStyle w:val="Inlinebold"/>
        </w:rPr>
        <w:t>Table</w:t>
      </w:r>
      <w:r w:rsidR="007F39D8">
        <w:t xml:space="preserve"> commands in one ribbon</w:t>
      </w:r>
      <w:r w:rsidR="00890BBE">
        <w:t xml:space="preserve">. </w:t>
      </w:r>
      <w:r w:rsidR="007F39D8">
        <w:t>This makes it convenient for you to customize table styles, table options</w:t>
      </w:r>
      <w:r w:rsidR="007F6A0E">
        <w:t>,</w:t>
      </w:r>
      <w:r w:rsidR="007F39D8">
        <w:t xml:space="preserve"> and other formatting quickly.</w:t>
      </w:r>
    </w:p>
    <w:p w14:paraId="7AE00B9C" w14:textId="5BF637C6" w:rsidR="005C07C3" w:rsidRDefault="00A24804" w:rsidP="00DF5DDB">
      <w:r>
        <w:t xml:space="preserve">For now, </w:t>
      </w:r>
      <w:r w:rsidR="00336524">
        <w:t>let’s</w:t>
      </w:r>
      <w:r>
        <w:t xml:space="preserve"> focus on the </w:t>
      </w:r>
      <w:r w:rsidRPr="00312D51">
        <w:rPr>
          <w:rStyle w:val="Inlinebold"/>
        </w:rPr>
        <w:t>Table Styles</w:t>
      </w:r>
      <w:r>
        <w:t xml:space="preserve"> group.</w:t>
      </w:r>
    </w:p>
    <w:p w14:paraId="101121E7" w14:textId="77777777" w:rsidR="005C07C3" w:rsidRDefault="00140AA3" w:rsidP="005C07C3">
      <w:pPr>
        <w:keepNext/>
      </w:pPr>
      <w:r>
        <w:rPr>
          <w:noProof/>
          <w:lang w:val="en-IN" w:eastAsia="en-IN"/>
        </w:rPr>
        <w:drawing>
          <wp:inline distT="0" distB="0" distL="0" distR="0" wp14:anchorId="0661D4F1" wp14:editId="55C53887">
            <wp:extent cx="2990476" cy="971429"/>
            <wp:effectExtent l="19050" t="19050" r="19685" b="19685"/>
            <wp:docPr id="50" name="Picture 50" descr="Table Tools Design ribbon Table Style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476" cy="971429"/>
                    </a:xfrm>
                    <a:prstGeom prst="rect">
                      <a:avLst/>
                    </a:prstGeom>
                    <a:ln w="12700">
                      <a:solidFill>
                        <a:schemeClr val="tx1"/>
                      </a:solidFill>
                    </a:ln>
                  </pic:spPr>
                </pic:pic>
              </a:graphicData>
            </a:graphic>
          </wp:inline>
        </w:drawing>
      </w:r>
    </w:p>
    <w:p w14:paraId="701F8771" w14:textId="45E90B0B" w:rsidR="00140AA3" w:rsidRDefault="005C07C3" w:rsidP="006E6E66">
      <w:pPr>
        <w:pStyle w:val="Caption"/>
      </w:pPr>
      <w:r>
        <w:t xml:space="preserve">Figure </w:t>
      </w:r>
      <w:r>
        <w:fldChar w:fldCharType="begin"/>
      </w:r>
      <w:r>
        <w:instrText xml:space="preserve"> SEQ Figure \* ARABIC </w:instrText>
      </w:r>
      <w:r>
        <w:fldChar w:fldCharType="separate"/>
      </w:r>
      <w:r w:rsidR="00D05FD0">
        <w:rPr>
          <w:noProof/>
        </w:rPr>
        <w:t>5</w:t>
      </w:r>
      <w:r>
        <w:fldChar w:fldCharType="end"/>
      </w:r>
      <w:r w:rsidR="00312D51">
        <w:t>:</w:t>
      </w:r>
      <w:r w:rsidR="00A240F9">
        <w:t xml:space="preserve"> </w:t>
      </w:r>
      <w:r w:rsidRPr="007A5BF8">
        <w:rPr>
          <w:rStyle w:val="Inlinebold"/>
        </w:rPr>
        <w:t>Table Styles</w:t>
      </w:r>
      <w:r>
        <w:t xml:space="preserve"> group</w:t>
      </w:r>
    </w:p>
    <w:p w14:paraId="24CCA5C4" w14:textId="3260F8E3" w:rsidR="00454E7B" w:rsidRDefault="00A24804" w:rsidP="005C07C3">
      <w:r>
        <w:t xml:space="preserve">If the table created doesn’t </w:t>
      </w:r>
      <w:r w:rsidR="00796065">
        <w:t xml:space="preserve">already </w:t>
      </w:r>
      <w:r>
        <w:t xml:space="preserve">have a style applied or you need to change the current style </w:t>
      </w:r>
      <w:r w:rsidR="00796065">
        <w:t xml:space="preserve">that has been </w:t>
      </w:r>
      <w:r>
        <w:t xml:space="preserve">applied, </w:t>
      </w:r>
      <w:r w:rsidR="00796065">
        <w:t xml:space="preserve">you can select </w:t>
      </w:r>
      <w:r>
        <w:t xml:space="preserve">a new style from </w:t>
      </w:r>
      <w:r w:rsidR="00796065">
        <w:t xml:space="preserve">the </w:t>
      </w:r>
      <w:r w:rsidR="00796065" w:rsidRPr="00636844">
        <w:rPr>
          <w:rStyle w:val="Inlinebold"/>
        </w:rPr>
        <w:t>Table Styles</w:t>
      </w:r>
      <w:r w:rsidR="00796065">
        <w:t xml:space="preserve"> group</w:t>
      </w:r>
      <w:r w:rsidR="00371892">
        <w:t>;</w:t>
      </w:r>
      <w:r>
        <w:t xml:space="preserve"> </w:t>
      </w:r>
      <w:r w:rsidR="00371892">
        <w:t>f</w:t>
      </w:r>
      <w:r w:rsidR="00796065">
        <w:t xml:space="preserve">or example, you </w:t>
      </w:r>
      <w:r w:rsidR="00454E7B">
        <w:t xml:space="preserve">know your boss dislikes </w:t>
      </w:r>
      <w:r w:rsidR="00890BBE">
        <w:t>purple</w:t>
      </w:r>
      <w:r w:rsidR="00454E7B">
        <w:t xml:space="preserve"> and you </w:t>
      </w:r>
      <w:r w:rsidR="00796065">
        <w:t xml:space="preserve">want </w:t>
      </w:r>
      <w:r w:rsidR="00454E7B">
        <w:t xml:space="preserve">to select another color. </w:t>
      </w:r>
      <w:r w:rsidR="00796065">
        <w:t>To change the style:</w:t>
      </w:r>
    </w:p>
    <w:p w14:paraId="5173EF86" w14:textId="0FC6942E" w:rsidR="00454E7B" w:rsidRPr="00636844" w:rsidRDefault="00A24804" w:rsidP="00364E85">
      <w:pPr>
        <w:pStyle w:val="Bulletlevel1"/>
      </w:pPr>
      <w:r w:rsidRPr="00636844">
        <w:t xml:space="preserve">Select </w:t>
      </w:r>
      <w:r w:rsidR="00454E7B" w:rsidRPr="009F11F6">
        <w:rPr>
          <w:rStyle w:val="Inlinebold"/>
        </w:rPr>
        <w:t>Row 1 of n</w:t>
      </w:r>
      <w:r w:rsidR="00454E7B" w:rsidRPr="00636844">
        <w:t xml:space="preserve"> button</w:t>
      </w:r>
      <w:r w:rsidRPr="00636844">
        <w:t xml:space="preserve"> to view the gallery styles row-by-row or select the </w:t>
      </w:r>
      <w:r w:rsidR="00454E7B" w:rsidRPr="00636844">
        <w:t>More button to display</w:t>
      </w:r>
      <w:r w:rsidRPr="00636844">
        <w:t xml:space="preserve"> the entire gallery at once. </w:t>
      </w:r>
      <w:r w:rsidR="00796065" w:rsidRPr="00636844">
        <w:t>Note that the value of n might vary based on the number of rows in your table.</w:t>
      </w:r>
    </w:p>
    <w:p w14:paraId="3C69F3CF" w14:textId="502F55BE" w:rsidR="00245B39" w:rsidRPr="00636844" w:rsidRDefault="00A24804" w:rsidP="00364E85">
      <w:pPr>
        <w:pStyle w:val="Bulletlevel1"/>
      </w:pPr>
      <w:r w:rsidRPr="00636844">
        <w:t>Select a style to update the table.</w:t>
      </w:r>
    </w:p>
    <w:p w14:paraId="795B6230" w14:textId="77777777" w:rsidR="00245B39" w:rsidRDefault="00245B39" w:rsidP="007A5BF8">
      <w:pPr>
        <w:keepNext/>
        <w:ind w:left="360"/>
      </w:pPr>
      <w:r>
        <w:rPr>
          <w:noProof/>
          <w:lang w:val="en-IN" w:eastAsia="en-IN"/>
        </w:rPr>
        <w:drawing>
          <wp:inline distT="0" distB="0" distL="0" distR="0" wp14:anchorId="2ED46E19" wp14:editId="682FC9C5">
            <wp:extent cx="4900085" cy="967824"/>
            <wp:effectExtent l="19050" t="19050" r="15240" b="22860"/>
            <wp:docPr id="1490664151" name="Picture 1490664151" descr="Screenshot of the Table Styles gallery in the contextual Desig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085" cy="967824"/>
                    </a:xfrm>
                    <a:prstGeom prst="rect">
                      <a:avLst/>
                    </a:prstGeom>
                    <a:ln w="12700">
                      <a:solidFill>
                        <a:schemeClr val="tx1"/>
                      </a:solidFill>
                    </a:ln>
                  </pic:spPr>
                </pic:pic>
              </a:graphicData>
            </a:graphic>
          </wp:inline>
        </w:drawing>
      </w:r>
    </w:p>
    <w:p w14:paraId="41D2B623" w14:textId="40D00CCB" w:rsidR="00245B39" w:rsidRDefault="00245B39" w:rsidP="006E6E66">
      <w:pPr>
        <w:pStyle w:val="Caption"/>
      </w:pPr>
      <w:r>
        <w:t xml:space="preserve">Figure </w:t>
      </w:r>
      <w:r>
        <w:fldChar w:fldCharType="begin"/>
      </w:r>
      <w:r>
        <w:instrText xml:space="preserve"> SEQ Figure \* ARABIC </w:instrText>
      </w:r>
      <w:r>
        <w:fldChar w:fldCharType="separate"/>
      </w:r>
      <w:r w:rsidR="00D05FD0">
        <w:rPr>
          <w:noProof/>
        </w:rPr>
        <w:t>6</w:t>
      </w:r>
      <w:r>
        <w:fldChar w:fldCharType="end"/>
      </w:r>
      <w:r w:rsidR="00636844">
        <w:t>:</w:t>
      </w:r>
      <w:r>
        <w:t xml:space="preserve"> </w:t>
      </w:r>
      <w:r w:rsidRPr="007A5BF8">
        <w:rPr>
          <w:rStyle w:val="Inlinebold"/>
        </w:rPr>
        <w:t>Table Styles</w:t>
      </w:r>
      <w:r>
        <w:t xml:space="preserve"> gallery</w:t>
      </w:r>
    </w:p>
    <w:p w14:paraId="43F7F45B" w14:textId="0BFB444F" w:rsidR="001F1B22" w:rsidRDefault="006D221B" w:rsidP="005C07C3">
      <w:r>
        <w:t xml:space="preserve">Note </w:t>
      </w:r>
      <w:r w:rsidR="00A24804">
        <w:t>when</w:t>
      </w:r>
      <w:r>
        <w:t xml:space="preserve"> you select </w:t>
      </w:r>
      <w:r w:rsidR="00A24804">
        <w:t>a cell outside of the table area</w:t>
      </w:r>
      <w:r>
        <w:t>,</w:t>
      </w:r>
      <w:r w:rsidR="00A24804">
        <w:t xml:space="preserve"> the Design ribbon disappears.</w:t>
      </w:r>
    </w:p>
    <w:tbl>
      <w:tblPr>
        <w:tblW w:w="0" w:type="auto"/>
        <w:tblLook w:val="04A0" w:firstRow="1" w:lastRow="0" w:firstColumn="1" w:lastColumn="0" w:noHBand="0" w:noVBand="1"/>
      </w:tblPr>
      <w:tblGrid>
        <w:gridCol w:w="1746"/>
        <w:gridCol w:w="7614"/>
      </w:tblGrid>
      <w:tr w:rsidR="00C94543" w14:paraId="2CCA31E8" w14:textId="77777777" w:rsidTr="00F56A0B">
        <w:tc>
          <w:tcPr>
            <w:tcW w:w="1746" w:type="dxa"/>
          </w:tcPr>
          <w:p w14:paraId="5B2887CD" w14:textId="52D43AF9" w:rsidR="00C94543" w:rsidRDefault="00636844" w:rsidP="003A4873">
            <w:r w:rsidRPr="001A0F51">
              <w:rPr>
                <w:noProof/>
                <w:lang w:val="en-IN" w:eastAsia="en-IN"/>
              </w:rPr>
              <w:lastRenderedPageBreak/>
              <w:drawing>
                <wp:inline distT="0" distB="0" distL="0" distR="0" wp14:anchorId="32E73853" wp14:editId="6B68A822">
                  <wp:extent cx="969749" cy="1750587"/>
                  <wp:effectExtent l="0" t="0" r="1905" b="2540"/>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969749" cy="1750587"/>
                          </a:xfrm>
                          <a:prstGeom prst="rect">
                            <a:avLst/>
                          </a:prstGeom>
                        </pic:spPr>
                      </pic:pic>
                    </a:graphicData>
                  </a:graphic>
                </wp:inline>
              </w:drawing>
            </w:r>
          </w:p>
        </w:tc>
        <w:tc>
          <w:tcPr>
            <w:tcW w:w="7614" w:type="dxa"/>
          </w:tcPr>
          <w:p w14:paraId="3CEEBC42" w14:textId="77777777" w:rsidR="00C94543" w:rsidRDefault="00C94543" w:rsidP="00117C27">
            <w:pPr>
              <w:pStyle w:val="Readeraids"/>
            </w:pPr>
            <w:r>
              <w:t>Did you know?</w:t>
            </w:r>
          </w:p>
          <w:p w14:paraId="2D9AF588" w14:textId="3D0FF4DB" w:rsidR="00C94543" w:rsidRDefault="00C94543" w:rsidP="00796416">
            <w:r>
              <w:t>Data tables are part of a suite of What-If Analysis commands.</w:t>
            </w:r>
            <w:r w:rsidR="00454E7B">
              <w:t xml:space="preserve"> Go to</w:t>
            </w:r>
            <w:r w:rsidR="007A5BF8">
              <w:t>:</w:t>
            </w:r>
            <w:r>
              <w:t xml:space="preserve"> </w:t>
            </w:r>
            <w:hyperlink r:id="rId27" w:history="1">
              <w:r w:rsidR="001F1B22" w:rsidRPr="001F1B22">
                <w:rPr>
                  <w:rStyle w:val="Hyperlink"/>
                </w:rPr>
                <w:t>Calculate multiple results by using a data table</w:t>
              </w:r>
            </w:hyperlink>
            <w:r w:rsidR="001F1B22">
              <w:t xml:space="preserve"> </w:t>
            </w:r>
            <w:r>
              <w:t xml:space="preserve">for more </w:t>
            </w:r>
            <w:r w:rsidR="001F1B22">
              <w:t>information</w:t>
            </w:r>
            <w:r>
              <w:t>.</w:t>
            </w:r>
          </w:p>
        </w:tc>
      </w:tr>
    </w:tbl>
    <w:p w14:paraId="62A6041B" w14:textId="77777777" w:rsidR="003A4873" w:rsidRDefault="003A4873" w:rsidP="00636844">
      <w:pPr>
        <w:pStyle w:val="Heading3"/>
      </w:pPr>
      <w:bookmarkStart w:id="111" w:name="_Toc17841386"/>
      <w:bookmarkStart w:id="112" w:name="_Toc18356513"/>
      <w:bookmarkStart w:id="113" w:name="_Toc36983395"/>
      <w:r>
        <w:t xml:space="preserve">Activity: </w:t>
      </w:r>
      <w:bookmarkEnd w:id="111"/>
      <w:bookmarkEnd w:id="112"/>
      <w:r w:rsidR="000C0E45">
        <w:t>Tell a story</w:t>
      </w:r>
      <w:bookmarkEnd w:id="113"/>
    </w:p>
    <w:p w14:paraId="6D3B4022" w14:textId="28315039" w:rsidR="000338BB" w:rsidRDefault="005E01E1" w:rsidP="000338BB">
      <w:r>
        <w:t>Get ready for a</w:t>
      </w:r>
      <w:r w:rsidR="008F0DFE">
        <w:t xml:space="preserve"> story </w:t>
      </w:r>
      <w:r>
        <w:t xml:space="preserve">shared by your teacher </w:t>
      </w:r>
      <w:r w:rsidR="008F0DFE">
        <w:t>a</w:t>
      </w:r>
      <w:r w:rsidR="00AB349A">
        <w:t>bou</w:t>
      </w:r>
      <w:r w:rsidR="0003119F">
        <w:t>t</w:t>
      </w:r>
      <w:r w:rsidR="00AB349A">
        <w:t xml:space="preserve"> </w:t>
      </w:r>
      <w:r w:rsidR="009B2006">
        <w:t xml:space="preserve">the challenges of </w:t>
      </w:r>
      <w:r w:rsidR="000D37DC">
        <w:t>organizing</w:t>
      </w:r>
      <w:r w:rsidR="00D0651B">
        <w:t xml:space="preserve"> data</w:t>
      </w:r>
      <w:r w:rsidR="0003119F">
        <w:t xml:space="preserve">. This activity includes a group discussion and teacher-led demonstration </w:t>
      </w:r>
      <w:r w:rsidR="009B2006">
        <w:t xml:space="preserve">of </w:t>
      </w:r>
      <w:r w:rsidR="000D37DC">
        <w:t>converting a data range into a table</w:t>
      </w:r>
      <w:r w:rsidR="00A35806">
        <w:t xml:space="preserve"> and applying a style. </w:t>
      </w:r>
      <w:r w:rsidR="000338BB">
        <w:t xml:space="preserve">In this activity, your teacher will tell a story to highlight how turning a data range into a table can help with data analysis. You’ll participate in a group discussion on </w:t>
      </w:r>
      <w:r w:rsidR="005C76A0">
        <w:t xml:space="preserve">how the </w:t>
      </w:r>
      <w:r w:rsidR="000338BB">
        <w:t xml:space="preserve">process of creating a table with the </w:t>
      </w:r>
      <w:r w:rsidR="000338BB" w:rsidRPr="00636844">
        <w:rPr>
          <w:rStyle w:val="Inlinebold"/>
        </w:rPr>
        <w:t>Table</w:t>
      </w:r>
      <w:r w:rsidR="000338BB">
        <w:t xml:space="preserve"> command </w:t>
      </w:r>
      <w:r w:rsidR="005C76A0">
        <w:t>differs from</w:t>
      </w:r>
      <w:r w:rsidR="000338BB">
        <w:t xml:space="preserve"> the </w:t>
      </w:r>
      <w:r w:rsidR="000338BB" w:rsidRPr="00636844">
        <w:rPr>
          <w:rStyle w:val="Inlinebold"/>
        </w:rPr>
        <w:t>Format as Table</w:t>
      </w:r>
      <w:r w:rsidR="000338BB">
        <w:t xml:space="preserve"> command.</w:t>
      </w:r>
    </w:p>
    <w:p w14:paraId="69C6A242" w14:textId="77777777" w:rsidR="003A4873" w:rsidRDefault="003A4873" w:rsidP="00636844">
      <w:pPr>
        <w:pStyle w:val="Heading4"/>
      </w:pPr>
      <w:r>
        <w:t>Resources required</w:t>
      </w:r>
    </w:p>
    <w:p w14:paraId="1F8DD3DC" w14:textId="77777777" w:rsidR="008D06D0" w:rsidRDefault="008D06D0" w:rsidP="008D06D0">
      <w:r>
        <w:t>You will need the following resources for this activity:</w:t>
      </w:r>
    </w:p>
    <w:p w14:paraId="0D749D39" w14:textId="3D19A270" w:rsidR="003A4873" w:rsidRDefault="008D06D0" w:rsidP="00364E85">
      <w:pPr>
        <w:pStyle w:val="Bulletlevel1"/>
      </w:pPr>
      <w:r>
        <w:t xml:space="preserve">Open </w:t>
      </w:r>
      <w:r w:rsidR="00245B39" w:rsidRPr="0066737E">
        <w:rPr>
          <w:rStyle w:val="Inlinebold"/>
        </w:rPr>
        <w:t>L1_T1_act_crop_distribution_starter.xlsx</w:t>
      </w:r>
      <w:r w:rsidR="00245B39" w:rsidRPr="009F11F6">
        <w:rPr>
          <w:rStyle w:val="Inlinebold"/>
        </w:rPr>
        <w:t xml:space="preserve"> </w:t>
      </w:r>
      <w:r>
        <w:t>in this lesson’s Learning Activity Resources.</w:t>
      </w:r>
    </w:p>
    <w:p w14:paraId="4DC038CC" w14:textId="69A2807F" w:rsidR="003A4873" w:rsidRDefault="003A4873" w:rsidP="0066737E">
      <w:pPr>
        <w:pStyle w:val="Heading4"/>
      </w:pPr>
      <w:r>
        <w:t>Activity instructions</w:t>
      </w:r>
    </w:p>
    <w:p w14:paraId="2880F314" w14:textId="77777777" w:rsidR="00BA0B5A" w:rsidRDefault="00BA0B5A" w:rsidP="00BA0B5A">
      <w:r>
        <w:t>Participate in the activity by following these instructions:</w:t>
      </w:r>
    </w:p>
    <w:p w14:paraId="289BB8C5" w14:textId="1B797D81" w:rsidR="003A4873" w:rsidRPr="0066737E" w:rsidRDefault="00706900" w:rsidP="00D04C43">
      <w:pPr>
        <w:numPr>
          <w:ilvl w:val="0"/>
          <w:numId w:val="27"/>
        </w:numPr>
      </w:pPr>
      <w:r w:rsidRPr="0066737E">
        <w:t>Observe the workbook the teacher has opened.</w:t>
      </w:r>
    </w:p>
    <w:p w14:paraId="10E4318F" w14:textId="5E2A5E06" w:rsidR="00D620AE" w:rsidRPr="0066737E" w:rsidRDefault="00413025" w:rsidP="00D04C43">
      <w:pPr>
        <w:numPr>
          <w:ilvl w:val="0"/>
          <w:numId w:val="27"/>
        </w:numPr>
      </w:pPr>
      <w:r w:rsidRPr="0066737E">
        <w:t>Ask clarifying questions</w:t>
      </w:r>
      <w:r w:rsidR="000338BB" w:rsidRPr="0066737E">
        <w:t>.</w:t>
      </w:r>
    </w:p>
    <w:p w14:paraId="35C6F172" w14:textId="1A65F5D5" w:rsidR="00413025" w:rsidRPr="0066737E" w:rsidRDefault="00413025" w:rsidP="00D04C43">
      <w:pPr>
        <w:numPr>
          <w:ilvl w:val="0"/>
          <w:numId w:val="27"/>
        </w:numPr>
      </w:pPr>
      <w:r w:rsidRPr="0066737E">
        <w:t>Answer questions asked by the teacher</w:t>
      </w:r>
      <w:r w:rsidR="000338BB" w:rsidRPr="0066737E">
        <w:t>.</w:t>
      </w:r>
    </w:p>
    <w:p w14:paraId="7C103B37" w14:textId="5494A433" w:rsidR="00413025" w:rsidRPr="0066737E" w:rsidRDefault="00C84FFA" w:rsidP="00D04C43">
      <w:pPr>
        <w:numPr>
          <w:ilvl w:val="0"/>
          <w:numId w:val="27"/>
        </w:numPr>
      </w:pPr>
      <w:r w:rsidRPr="0066737E">
        <w:t>Participate in the group discussion</w:t>
      </w:r>
      <w:r w:rsidR="000338BB" w:rsidRPr="0066737E">
        <w:t>.</w:t>
      </w:r>
    </w:p>
    <w:p w14:paraId="01A2ABA7" w14:textId="77777777" w:rsidR="00743902" w:rsidRDefault="00743902" w:rsidP="009F11F6">
      <w:r>
        <w:br w:type="page"/>
      </w:r>
    </w:p>
    <w:p w14:paraId="1D4DEE0E" w14:textId="7812BB26" w:rsidR="00FF7168" w:rsidRDefault="00FF7168" w:rsidP="0066737E">
      <w:pPr>
        <w:pStyle w:val="Heading3"/>
      </w:pPr>
      <w:bookmarkStart w:id="114" w:name="_Toc36983396"/>
      <w:r>
        <w:lastRenderedPageBreak/>
        <w:t xml:space="preserve">Try-it: </w:t>
      </w:r>
      <w:r w:rsidR="00DF5DDB">
        <w:t xml:space="preserve">Format </w:t>
      </w:r>
      <w:r w:rsidR="007C4ADD">
        <w:t>data as a table and change the table style</w:t>
      </w:r>
      <w:bookmarkEnd w:id="114"/>
    </w:p>
    <w:p w14:paraId="0707494B" w14:textId="7E55F398" w:rsidR="00444D9F" w:rsidRDefault="0066737E" w:rsidP="00F56A0B">
      <w:pPr>
        <w:tabs>
          <w:tab w:val="left" w:pos="2178"/>
        </w:tabs>
      </w:pPr>
      <w:r w:rsidRPr="005A1A6F">
        <w:rPr>
          <w:noProof/>
          <w:lang w:val="en-IN" w:eastAsia="en-IN"/>
        </w:rPr>
        <w:drawing>
          <wp:inline distT="0" distB="0" distL="0" distR="0" wp14:anchorId="341F41FA" wp14:editId="2E32F05C">
            <wp:extent cx="300948" cy="300948"/>
            <wp:effectExtent l="0" t="0" r="4445" b="4445"/>
            <wp:docPr id="30" name="Picture 30" descr="Illustration indicates that the Try-its are leveled in increasing complex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00948" cy="300948"/>
                    </a:xfrm>
                    <a:prstGeom prst="rect">
                      <a:avLst/>
                    </a:prstGeom>
                  </pic:spPr>
                </pic:pic>
              </a:graphicData>
            </a:graphic>
          </wp:inline>
        </w:drawing>
      </w:r>
      <w:r w:rsidR="00444D9F" w:rsidRPr="00444D9F">
        <w:t xml:space="preserve"> </w:t>
      </w:r>
      <w:r w:rsidR="00444D9F">
        <w:t xml:space="preserve">Crop harvesting at Munson’s is a fast-paced process. Munson’s does </w:t>
      </w:r>
      <w:r w:rsidR="00890BBE">
        <w:t>an excellent job</w:t>
      </w:r>
      <w:r w:rsidR="00444D9F">
        <w:t xml:space="preserve"> of capturing information about when the crop was picked, by what team, </w:t>
      </w:r>
      <w:r w:rsidR="00637D96">
        <w:t xml:space="preserve">and </w:t>
      </w:r>
      <w:r w:rsidR="00444D9F">
        <w:t xml:space="preserve">where the crop goes from there through distribution. You need quick ways to get answers to questions such as what fruit </w:t>
      </w:r>
      <w:r w:rsidR="00637D96">
        <w:t>was</w:t>
      </w:r>
      <w:r w:rsidR="00444D9F">
        <w:t xml:space="preserve"> ship</w:t>
      </w:r>
      <w:r w:rsidR="00637D96">
        <w:t>ped</w:t>
      </w:r>
      <w:r w:rsidR="00444D9F">
        <w:t xml:space="preserve"> to our community-supported agriculture shareholders last month? For this and other sorting and filtering capabilities, you need to convert the data range into a table and then apply a style.</w:t>
      </w:r>
    </w:p>
    <w:p w14:paraId="021A15BB" w14:textId="426EF7DE" w:rsidR="003A4873" w:rsidRDefault="00537A9C" w:rsidP="003A4873">
      <w:r>
        <w:t xml:space="preserve">In this leveled </w:t>
      </w:r>
      <w:r w:rsidR="00444D9F">
        <w:t>t</w:t>
      </w:r>
      <w:r>
        <w:t xml:space="preserve">ry-it, you will discover how converting a data range into a table helps you organize data quicker </w:t>
      </w:r>
      <w:r w:rsidR="00890BBE">
        <w:t>and</w:t>
      </w:r>
      <w:r>
        <w:t xml:space="preserve"> allows for different formats to be applied</w:t>
      </w:r>
      <w:r w:rsidR="004A2650">
        <w:t>.</w:t>
      </w:r>
    </w:p>
    <w:p w14:paraId="3DC04E4F" w14:textId="327BDA53" w:rsidR="003A4873" w:rsidRDefault="003A4873" w:rsidP="0015266C">
      <w:pPr>
        <w:pStyle w:val="Heading3"/>
      </w:pPr>
      <w:bookmarkStart w:id="115" w:name="_Toc36983397"/>
      <w:r>
        <w:t>Try-it</w:t>
      </w:r>
      <w:bookmarkEnd w:id="115"/>
    </w:p>
    <w:p w14:paraId="602982E9" w14:textId="33BBC9B4" w:rsidR="008E0495" w:rsidRDefault="008E0495" w:rsidP="00034435">
      <w:pPr>
        <w:pStyle w:val="Heading4"/>
      </w:pPr>
      <w:r>
        <w:t>Resources</w:t>
      </w:r>
    </w:p>
    <w:p w14:paraId="45DEC3FC" w14:textId="77777777" w:rsidR="00665406" w:rsidRDefault="00665406" w:rsidP="00665406">
      <w:r>
        <w:t>You will need the following resources for this try-it:</w:t>
      </w:r>
    </w:p>
    <w:p w14:paraId="2569C83A" w14:textId="78282A39" w:rsidR="00FA686D" w:rsidRPr="0066737E" w:rsidRDefault="00841D3C" w:rsidP="00364E85">
      <w:pPr>
        <w:pStyle w:val="Bulletlevel1"/>
      </w:pPr>
      <w:r w:rsidRPr="0066737E">
        <w:t xml:space="preserve">Open the </w:t>
      </w:r>
      <w:r w:rsidR="00665406" w:rsidRPr="0066737E">
        <w:rPr>
          <w:rStyle w:val="Inlinebold"/>
        </w:rPr>
        <w:t>L1_T1_try1_crop_distribution_starter.xlsx</w:t>
      </w:r>
      <w:r w:rsidR="00665406" w:rsidRPr="0066737E" w:rsidDel="00665406">
        <w:t xml:space="preserve"> </w:t>
      </w:r>
      <w:r w:rsidRPr="0066737E">
        <w:t>file</w:t>
      </w:r>
      <w:r w:rsidR="00665406" w:rsidRPr="0066737E">
        <w:t xml:space="preserve"> in this lesson’s Learning Activity Resources</w:t>
      </w:r>
      <w:r w:rsidR="00897B13" w:rsidRPr="0066737E">
        <w:t>.</w:t>
      </w:r>
    </w:p>
    <w:p w14:paraId="22836897" w14:textId="145CDBA1" w:rsidR="008E0495" w:rsidRPr="0066737E" w:rsidRDefault="00665406" w:rsidP="00364E85">
      <w:pPr>
        <w:pStyle w:val="Bulletlevel1"/>
      </w:pPr>
      <w:r w:rsidRPr="0066737E">
        <w:t>Select the</w:t>
      </w:r>
      <w:r w:rsidR="00841D3C" w:rsidRPr="0066737E">
        <w:t xml:space="preserve"> </w:t>
      </w:r>
      <w:r w:rsidR="00841D3C" w:rsidRPr="0066737E">
        <w:rPr>
          <w:rStyle w:val="Inlinebold"/>
        </w:rPr>
        <w:t>CSA</w:t>
      </w:r>
      <w:r w:rsidR="00841D3C" w:rsidRPr="0066737E">
        <w:t xml:space="preserve"> worksheet</w:t>
      </w:r>
      <w:r w:rsidRPr="0066737E">
        <w:t>.</w:t>
      </w:r>
    </w:p>
    <w:p w14:paraId="265028D9" w14:textId="77777777" w:rsidR="008E0495" w:rsidRDefault="008E0495" w:rsidP="00034435">
      <w:pPr>
        <w:pStyle w:val="Heading4"/>
      </w:pPr>
      <w:r>
        <w:t>Instructions</w:t>
      </w:r>
    </w:p>
    <w:p w14:paraId="11618039" w14:textId="77777777" w:rsidR="00BF2848" w:rsidRDefault="00BF2848" w:rsidP="00BF2848">
      <w:r>
        <w:t>The following are the general tasks that you need to perform during this try-it:</w:t>
      </w:r>
    </w:p>
    <w:p w14:paraId="5581740C" w14:textId="3B525A2E" w:rsidR="00897B13" w:rsidRPr="00F56A0B" w:rsidRDefault="00897B13" w:rsidP="00D04C43">
      <w:pPr>
        <w:pStyle w:val="Numberedlist1"/>
        <w:numPr>
          <w:ilvl w:val="0"/>
          <w:numId w:val="62"/>
        </w:numPr>
      </w:pPr>
      <w:r w:rsidRPr="00F56A0B">
        <w:t xml:space="preserve">Navigate to the </w:t>
      </w:r>
      <w:r w:rsidRPr="00F56A0B">
        <w:rPr>
          <w:rStyle w:val="Inlinebold"/>
        </w:rPr>
        <w:t>CSA</w:t>
      </w:r>
      <w:r w:rsidRPr="00F56A0B">
        <w:t xml:space="preserve"> worksheet.</w:t>
      </w:r>
    </w:p>
    <w:p w14:paraId="28B78320" w14:textId="00207F31" w:rsidR="008E0495" w:rsidRPr="00F56A0B" w:rsidRDefault="00392EBE" w:rsidP="00D04C43">
      <w:pPr>
        <w:pStyle w:val="Numberedlist1"/>
        <w:numPr>
          <w:ilvl w:val="0"/>
          <w:numId w:val="62"/>
        </w:numPr>
      </w:pPr>
      <w:r w:rsidRPr="00F56A0B">
        <w:t>Convert the data range</w:t>
      </w:r>
      <w:r w:rsidR="00980213" w:rsidRPr="00F56A0B">
        <w:t xml:space="preserve"> </w:t>
      </w:r>
      <w:r w:rsidR="0031515C" w:rsidRPr="00F56A0B">
        <w:t>into a table</w:t>
      </w:r>
      <w:r w:rsidR="00F70150" w:rsidRPr="00F56A0B">
        <w:t>.</w:t>
      </w:r>
    </w:p>
    <w:p w14:paraId="232E21B7" w14:textId="7FFC12D2" w:rsidR="008E0495" w:rsidRPr="00F56A0B" w:rsidRDefault="0031515C" w:rsidP="00D04C43">
      <w:pPr>
        <w:pStyle w:val="Numberedlist1"/>
        <w:numPr>
          <w:ilvl w:val="0"/>
          <w:numId w:val="62"/>
        </w:numPr>
      </w:pPr>
      <w:r w:rsidRPr="00F56A0B">
        <w:t>Select a</w:t>
      </w:r>
      <w:r w:rsidR="00AB319E" w:rsidRPr="00F56A0B">
        <w:t>ny</w:t>
      </w:r>
      <w:r w:rsidRPr="00F56A0B">
        <w:t xml:space="preserve"> cell in the data range.</w:t>
      </w:r>
    </w:p>
    <w:p w14:paraId="3BD04112" w14:textId="615A7B1D" w:rsidR="008E0495" w:rsidRPr="00F56A0B" w:rsidRDefault="00980213" w:rsidP="00D04C43">
      <w:pPr>
        <w:pStyle w:val="Numberedlist1"/>
        <w:numPr>
          <w:ilvl w:val="0"/>
          <w:numId w:val="62"/>
        </w:numPr>
      </w:pPr>
      <w:r w:rsidRPr="00F56A0B">
        <w:t>Format the data range as a table.</w:t>
      </w:r>
    </w:p>
    <w:p w14:paraId="5B914D6E" w14:textId="6731F0A8" w:rsidR="00DF5DDB" w:rsidRPr="00F56A0B" w:rsidRDefault="00261918" w:rsidP="00D04C43">
      <w:pPr>
        <w:pStyle w:val="Numberedlist1"/>
        <w:numPr>
          <w:ilvl w:val="0"/>
          <w:numId w:val="62"/>
        </w:numPr>
      </w:pPr>
      <w:r w:rsidRPr="00F56A0B">
        <w:t>Select a style from the</w:t>
      </w:r>
      <w:r w:rsidR="00980213" w:rsidRPr="00F56A0B">
        <w:t xml:space="preserve"> </w:t>
      </w:r>
      <w:r w:rsidR="00980213" w:rsidRPr="009F11F6">
        <w:rPr>
          <w:rStyle w:val="Inlinebold"/>
        </w:rPr>
        <w:t>Style</w:t>
      </w:r>
      <w:r w:rsidR="00980213" w:rsidRPr="00F56A0B">
        <w:t xml:space="preserve"> gallery </w:t>
      </w:r>
      <w:r w:rsidRPr="00F56A0B">
        <w:t>categories (</w:t>
      </w:r>
      <w:r w:rsidRPr="009F11F6">
        <w:rPr>
          <w:rStyle w:val="Inlinebold"/>
        </w:rPr>
        <w:t>Light</w:t>
      </w:r>
      <w:r w:rsidRPr="00F56A0B">
        <w:t xml:space="preserve">, </w:t>
      </w:r>
      <w:r w:rsidRPr="009F11F6">
        <w:rPr>
          <w:rStyle w:val="Inlinebold"/>
        </w:rPr>
        <w:t>Medium</w:t>
      </w:r>
      <w:r w:rsidR="00637D96">
        <w:t>,</w:t>
      </w:r>
      <w:r w:rsidRPr="00F56A0B">
        <w:t xml:space="preserve"> or </w:t>
      </w:r>
      <w:r w:rsidRPr="009F11F6">
        <w:rPr>
          <w:rStyle w:val="Inlinebold"/>
        </w:rPr>
        <w:t>Dark</w:t>
      </w:r>
      <w:r w:rsidR="00980213" w:rsidRPr="00F56A0B">
        <w:t>).</w:t>
      </w:r>
    </w:p>
    <w:p w14:paraId="7E2C6558" w14:textId="01EA572B" w:rsidR="0010104F" w:rsidRPr="00F56A0B" w:rsidRDefault="0010104F" w:rsidP="00D04C43">
      <w:pPr>
        <w:pStyle w:val="Numberedlist1"/>
        <w:numPr>
          <w:ilvl w:val="0"/>
          <w:numId w:val="62"/>
        </w:numPr>
      </w:pPr>
      <w:r w:rsidRPr="00F56A0B">
        <w:t>Don’t forget to save your work!</w:t>
      </w:r>
    </w:p>
    <w:p w14:paraId="57F571A0" w14:textId="438488C0" w:rsidR="008842AF" w:rsidRPr="008842AF" w:rsidRDefault="008842AF" w:rsidP="009F11F6">
      <w:r w:rsidRPr="008842AF">
        <w:t xml:space="preserve">If you are confident your solution file is complete for this exercise and have time to </w:t>
      </w:r>
      <w:r w:rsidR="00537A9C">
        <w:t>attempt</w:t>
      </w:r>
      <w:r w:rsidRPr="008842AF">
        <w:t xml:space="preserve"> the next try-it, leave the solution file open. It should be the same as the Try-it 2 starter file</w:t>
      </w:r>
      <w:r w:rsidR="00F70150">
        <w:t>.</w:t>
      </w:r>
    </w:p>
    <w:p w14:paraId="04F30DCB" w14:textId="77777777" w:rsidR="00743902" w:rsidRDefault="00743902" w:rsidP="009F11F6">
      <w:r>
        <w:br w:type="page"/>
      </w:r>
    </w:p>
    <w:p w14:paraId="7E28F37C" w14:textId="589FC91C" w:rsidR="00DF5DDB" w:rsidRDefault="00DF5DDB" w:rsidP="0015266C">
      <w:pPr>
        <w:pStyle w:val="Heading3"/>
      </w:pPr>
      <w:bookmarkStart w:id="116" w:name="_Toc36983398"/>
      <w:r>
        <w:lastRenderedPageBreak/>
        <w:t>Try-it 2</w:t>
      </w:r>
      <w:bookmarkEnd w:id="116"/>
    </w:p>
    <w:p w14:paraId="7A9BAFBE" w14:textId="39905B73" w:rsidR="00DF5DDB" w:rsidRDefault="00DF5DDB" w:rsidP="00034435">
      <w:pPr>
        <w:pStyle w:val="Heading4"/>
      </w:pPr>
      <w:r>
        <w:t>Resources</w:t>
      </w:r>
    </w:p>
    <w:p w14:paraId="13188290" w14:textId="77777777" w:rsidR="008D06D0" w:rsidRDefault="008D06D0" w:rsidP="008D06D0">
      <w:r>
        <w:t>You will need the following resources for this try-it:</w:t>
      </w:r>
    </w:p>
    <w:p w14:paraId="22428272" w14:textId="1F62492A" w:rsidR="00747293" w:rsidRDefault="00747293" w:rsidP="00364E85">
      <w:pPr>
        <w:pStyle w:val="Bulletlevel1"/>
      </w:pPr>
      <w:r>
        <w:t xml:space="preserve">Open the </w:t>
      </w:r>
      <w:r w:rsidR="00CC7F2D" w:rsidRPr="0061137E">
        <w:rPr>
          <w:rStyle w:val="Inlinebold"/>
        </w:rPr>
        <w:t>L1_T</w:t>
      </w:r>
      <w:r w:rsidR="00F52A28" w:rsidRPr="0061137E">
        <w:rPr>
          <w:rStyle w:val="Inlinebold"/>
        </w:rPr>
        <w:t>1</w:t>
      </w:r>
      <w:r w:rsidR="00CC7F2D" w:rsidRPr="0061137E">
        <w:rPr>
          <w:rStyle w:val="Inlinebold"/>
        </w:rPr>
        <w:t>_try</w:t>
      </w:r>
      <w:r w:rsidR="00F52A28" w:rsidRPr="0061137E">
        <w:rPr>
          <w:rStyle w:val="Inlinebold"/>
        </w:rPr>
        <w:t>2</w:t>
      </w:r>
      <w:r w:rsidR="00CC7F2D" w:rsidRPr="0061137E">
        <w:rPr>
          <w:rStyle w:val="Inlinebold"/>
        </w:rPr>
        <w:t>_crop_distribution_starter.xlsx</w:t>
      </w:r>
      <w:r w:rsidR="00CC7F2D" w:rsidRPr="00CC7F2D" w:rsidDel="00CC7F2D">
        <w:t xml:space="preserve"> </w:t>
      </w:r>
      <w:r>
        <w:t>file</w:t>
      </w:r>
      <w:r w:rsidR="00CC7F2D" w:rsidRPr="00CC7F2D">
        <w:t xml:space="preserve"> </w:t>
      </w:r>
      <w:r w:rsidR="00CC7F2D">
        <w:t>in this lesson’s Learning Activity Resources.</w:t>
      </w:r>
    </w:p>
    <w:p w14:paraId="2835F033" w14:textId="77777777" w:rsidR="00DF5DDB" w:rsidRDefault="00DF5DDB" w:rsidP="00034435">
      <w:pPr>
        <w:pStyle w:val="Heading4"/>
      </w:pPr>
      <w:r>
        <w:t>Instructions</w:t>
      </w:r>
    </w:p>
    <w:p w14:paraId="02D24A57" w14:textId="77777777" w:rsidR="00CC7F2D" w:rsidRDefault="00CC7F2D" w:rsidP="00CC7F2D">
      <w:r>
        <w:t>The following are the general tasks that you need to perform during this try-it:</w:t>
      </w:r>
    </w:p>
    <w:p w14:paraId="4CB3BD29" w14:textId="4F278B54" w:rsidR="00245EAD" w:rsidRPr="00F56A0B" w:rsidRDefault="00245EAD" w:rsidP="00D04C43">
      <w:pPr>
        <w:pStyle w:val="Numberedlist1"/>
        <w:numPr>
          <w:ilvl w:val="0"/>
          <w:numId w:val="63"/>
        </w:numPr>
      </w:pPr>
      <w:r w:rsidRPr="00F56A0B">
        <w:t xml:space="preserve">Navigate to the </w:t>
      </w:r>
      <w:r w:rsidRPr="00F56A0B">
        <w:rPr>
          <w:rStyle w:val="Inlinebold"/>
        </w:rPr>
        <w:t>Processing</w:t>
      </w:r>
      <w:r w:rsidRPr="00F56A0B">
        <w:t xml:space="preserve"> worksheet</w:t>
      </w:r>
      <w:r w:rsidR="0004721F" w:rsidRPr="00F56A0B">
        <w:t>.</w:t>
      </w:r>
    </w:p>
    <w:p w14:paraId="19230BFF" w14:textId="5F507702" w:rsidR="00BB5E69" w:rsidRPr="00F56A0B" w:rsidRDefault="00BB5E69" w:rsidP="00D04C43">
      <w:pPr>
        <w:pStyle w:val="Numberedlist1"/>
        <w:numPr>
          <w:ilvl w:val="0"/>
          <w:numId w:val="63"/>
        </w:numPr>
      </w:pPr>
      <w:r w:rsidRPr="00F56A0B">
        <w:t xml:space="preserve">Convert the data range, cells </w:t>
      </w:r>
      <w:r w:rsidRPr="009F11F6">
        <w:rPr>
          <w:rStyle w:val="Inlinebold"/>
        </w:rPr>
        <w:t>A1</w:t>
      </w:r>
      <w:r w:rsidRPr="00F56A0B">
        <w:t xml:space="preserve"> to </w:t>
      </w:r>
      <w:r w:rsidR="00AA1263" w:rsidRPr="009F11F6">
        <w:rPr>
          <w:rStyle w:val="Inlinebold"/>
        </w:rPr>
        <w:t>F21</w:t>
      </w:r>
      <w:r w:rsidR="00637D96">
        <w:t>,</w:t>
      </w:r>
      <w:r w:rsidRPr="00F56A0B">
        <w:t xml:space="preserve"> into a table</w:t>
      </w:r>
      <w:r w:rsidR="0004721F" w:rsidRPr="00F56A0B">
        <w:t>.</w:t>
      </w:r>
    </w:p>
    <w:p w14:paraId="394898D0" w14:textId="161EC2F2" w:rsidR="00DF5DDB" w:rsidRPr="00F56A0B" w:rsidRDefault="00AA1263" w:rsidP="00D04C43">
      <w:pPr>
        <w:pStyle w:val="Numberedlist1"/>
        <w:numPr>
          <w:ilvl w:val="0"/>
          <w:numId w:val="63"/>
        </w:numPr>
      </w:pPr>
      <w:r w:rsidRPr="00F56A0B">
        <w:t>Select a</w:t>
      </w:r>
      <w:r w:rsidR="00AA3ED1" w:rsidRPr="00F56A0B">
        <w:t>ny</w:t>
      </w:r>
      <w:r w:rsidRPr="00F56A0B">
        <w:t xml:space="preserve"> cell in the data range.</w:t>
      </w:r>
    </w:p>
    <w:p w14:paraId="6F2BCB73" w14:textId="35298BD8" w:rsidR="00DF5DDB" w:rsidRPr="00F56A0B" w:rsidRDefault="00980213" w:rsidP="00D04C43">
      <w:pPr>
        <w:pStyle w:val="Numberedlist1"/>
        <w:numPr>
          <w:ilvl w:val="0"/>
          <w:numId w:val="63"/>
        </w:numPr>
      </w:pPr>
      <w:r w:rsidRPr="00F56A0B">
        <w:t>Insert a table</w:t>
      </w:r>
      <w:r w:rsidR="00D81938" w:rsidRPr="00F56A0B">
        <w:t>.</w:t>
      </w:r>
    </w:p>
    <w:p w14:paraId="038F213E" w14:textId="2CF27D97" w:rsidR="00F0166E" w:rsidRPr="00F56A0B" w:rsidRDefault="00980213" w:rsidP="00D04C43">
      <w:pPr>
        <w:pStyle w:val="Numberedlist1"/>
        <w:numPr>
          <w:ilvl w:val="0"/>
          <w:numId w:val="63"/>
        </w:numPr>
      </w:pPr>
      <w:r w:rsidRPr="00F56A0B">
        <w:t xml:space="preserve">Apply </w:t>
      </w:r>
      <w:r w:rsidR="00046E0F" w:rsidRPr="00F56A0B">
        <w:t xml:space="preserve">a </w:t>
      </w:r>
      <w:r w:rsidR="00F0166E" w:rsidRPr="00F56A0B">
        <w:t xml:space="preserve">style from the </w:t>
      </w:r>
      <w:r w:rsidRPr="009F11F6">
        <w:rPr>
          <w:rStyle w:val="Inlinebold"/>
        </w:rPr>
        <w:t>Styles</w:t>
      </w:r>
      <w:r w:rsidRPr="00F56A0B">
        <w:t xml:space="preserve"> gallery </w:t>
      </w:r>
      <w:r w:rsidR="00F0166E" w:rsidRPr="00F56A0B">
        <w:t>categories (</w:t>
      </w:r>
      <w:r w:rsidR="00F0166E" w:rsidRPr="009F11F6">
        <w:rPr>
          <w:rStyle w:val="Inlinebold"/>
        </w:rPr>
        <w:t>Light</w:t>
      </w:r>
      <w:r w:rsidR="00F0166E" w:rsidRPr="00F56A0B">
        <w:t xml:space="preserve">, </w:t>
      </w:r>
      <w:r w:rsidR="00F0166E" w:rsidRPr="009F11F6">
        <w:rPr>
          <w:rStyle w:val="Inlinebold"/>
        </w:rPr>
        <w:t>Medium</w:t>
      </w:r>
      <w:r w:rsidR="00637D96">
        <w:t>,</w:t>
      </w:r>
      <w:r w:rsidR="00F0166E" w:rsidRPr="00F56A0B">
        <w:t xml:space="preserve"> or </w:t>
      </w:r>
      <w:r w:rsidR="00F0166E" w:rsidRPr="009F11F6">
        <w:rPr>
          <w:rStyle w:val="Inlinebold"/>
        </w:rPr>
        <w:t>Dark</w:t>
      </w:r>
      <w:r w:rsidR="00F0166E" w:rsidRPr="00F56A0B">
        <w:t>)</w:t>
      </w:r>
      <w:r w:rsidRPr="00F56A0B">
        <w:t>.</w:t>
      </w:r>
    </w:p>
    <w:p w14:paraId="7C1EE6AF" w14:textId="15E6A45B" w:rsidR="00543501" w:rsidRPr="00F56A0B" w:rsidRDefault="009F4F6D" w:rsidP="00D04C43">
      <w:pPr>
        <w:pStyle w:val="Numberedlist1"/>
        <w:numPr>
          <w:ilvl w:val="0"/>
          <w:numId w:val="63"/>
        </w:numPr>
      </w:pPr>
      <w:r w:rsidRPr="00F56A0B">
        <w:t>Don’t forget to save your work!</w:t>
      </w:r>
    </w:p>
    <w:p w14:paraId="277B361F" w14:textId="60CD8397" w:rsidR="00263D2C" w:rsidRDefault="00263D2C" w:rsidP="00C32884">
      <w:pPr>
        <w:pStyle w:val="Heading2"/>
      </w:pPr>
      <w:bookmarkStart w:id="117" w:name="_Toc36983399"/>
      <w:r w:rsidRPr="00DA5C58">
        <w:t xml:space="preserve">Topic </w:t>
      </w:r>
      <w:r>
        <w:t>2</w:t>
      </w:r>
      <w:r w:rsidRPr="00DA5C58">
        <w:t>:</w:t>
      </w:r>
      <w:r>
        <w:t xml:space="preserve"> Convert </w:t>
      </w:r>
      <w:r w:rsidR="001B2596">
        <w:t xml:space="preserve">a </w:t>
      </w:r>
      <w:r>
        <w:t xml:space="preserve">table to </w:t>
      </w:r>
      <w:r w:rsidR="001B2596">
        <w:t xml:space="preserve">a </w:t>
      </w:r>
      <w:r>
        <w:t>range</w:t>
      </w:r>
      <w:bookmarkEnd w:id="117"/>
    </w:p>
    <w:p w14:paraId="5A20BFD4" w14:textId="4C3BE417" w:rsidR="00DF5DDB" w:rsidRDefault="0061137E" w:rsidP="00263D2C">
      <w:r w:rsidRPr="00425413">
        <w:rPr>
          <w:noProof/>
          <w:lang w:val="en-IN" w:eastAsia="en-IN"/>
        </w:rPr>
        <w:drawing>
          <wp:inline distT="0" distB="0" distL="0" distR="0" wp14:anchorId="2C276991" wp14:editId="2C5FE1D8">
            <wp:extent cx="302554" cy="365587"/>
            <wp:effectExtent l="0" t="0" r="2540" b="0"/>
            <wp:docPr id="35" name="Picture 35" descr="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rsidR="00BC005E">
        <w:t xml:space="preserve">Sometimes a table is no longer needed to represent groups of data in a meaningful way. </w:t>
      </w:r>
      <w:r w:rsidR="000F0D33">
        <w:t xml:space="preserve">While working on a group project, you </w:t>
      </w:r>
      <w:r w:rsidR="00444D9F">
        <w:t xml:space="preserve">might </w:t>
      </w:r>
      <w:r w:rsidR="000F0D33">
        <w:t xml:space="preserve">have inherited an Excel table that your team member has created. You like the style formatting that was applied to the table but </w:t>
      </w:r>
      <w:r w:rsidR="00890BBE">
        <w:t>just</w:t>
      </w:r>
      <w:r w:rsidR="000F0D33">
        <w:t xml:space="preserve"> need a range that can still be sorte</w:t>
      </w:r>
      <w:r w:rsidR="00444D9F">
        <w:t>d</w:t>
      </w:r>
      <w:r w:rsidR="000F0D33">
        <w:t xml:space="preserve"> and filtered</w:t>
      </w:r>
      <w:r w:rsidR="00444D9F">
        <w:t>.</w:t>
      </w:r>
      <w:r w:rsidR="000F0D33">
        <w:t xml:space="preserve"> </w:t>
      </w:r>
      <w:r w:rsidR="00444D9F">
        <w:t>You can convert a</w:t>
      </w:r>
      <w:r w:rsidR="000F0D33">
        <w:t xml:space="preserve"> table back to a range of data </w:t>
      </w:r>
      <w:r w:rsidR="00444D9F">
        <w:t xml:space="preserve">while retaining </w:t>
      </w:r>
      <w:r w:rsidR="000F0D33">
        <w:t>the table style without the table functionality.</w:t>
      </w:r>
    </w:p>
    <w:p w14:paraId="0F52F4E9" w14:textId="20334BD0" w:rsidR="00DF5DDB" w:rsidRDefault="00F97C0D" w:rsidP="00263D2C">
      <w:r>
        <w:t>T</w:t>
      </w:r>
      <w:r w:rsidR="00DF5DDB">
        <w:t>o convert a table to a range of data:</w:t>
      </w:r>
    </w:p>
    <w:p w14:paraId="0831C1BC" w14:textId="30AA2691" w:rsidR="00466A9C" w:rsidRDefault="00F97C0D" w:rsidP="00D04C43">
      <w:pPr>
        <w:numPr>
          <w:ilvl w:val="0"/>
          <w:numId w:val="28"/>
        </w:numPr>
      </w:pPr>
      <w:r>
        <w:t xml:space="preserve">Select any cell </w:t>
      </w:r>
      <w:r w:rsidR="00DF5DDB">
        <w:t>in the table</w:t>
      </w:r>
      <w:r w:rsidR="00444D9F">
        <w:t>,</w:t>
      </w:r>
      <w:r w:rsidR="00DF5DDB">
        <w:t xml:space="preserve"> go to the </w:t>
      </w:r>
      <w:r w:rsidR="00DF5DDB" w:rsidRPr="00882438">
        <w:rPr>
          <w:rStyle w:val="Inlinebold"/>
        </w:rPr>
        <w:t xml:space="preserve">Table Tools </w:t>
      </w:r>
      <w:r w:rsidR="00B06EC3" w:rsidRPr="00882438">
        <w:rPr>
          <w:rStyle w:val="Inlinebold"/>
        </w:rPr>
        <w:t>Design</w:t>
      </w:r>
      <w:r w:rsidR="00B06EC3">
        <w:t xml:space="preserve"> r</w:t>
      </w:r>
      <w:r w:rsidR="00DF5DDB">
        <w:t xml:space="preserve">ibbon, </w:t>
      </w:r>
      <w:r w:rsidR="00444D9F">
        <w:t xml:space="preserve">and then select </w:t>
      </w:r>
      <w:r w:rsidR="00B06EC3" w:rsidRPr="00882438">
        <w:rPr>
          <w:rStyle w:val="Inlinebold"/>
        </w:rPr>
        <w:t>Tools</w:t>
      </w:r>
      <w:r w:rsidR="00B06EC3">
        <w:t xml:space="preserve"> group</w:t>
      </w:r>
      <w:r w:rsidR="00890BBE">
        <w:t>.</w:t>
      </w:r>
    </w:p>
    <w:p w14:paraId="3E814845" w14:textId="0A9644D9" w:rsidR="00B06EC3" w:rsidRDefault="00466A9C" w:rsidP="00D04C43">
      <w:pPr>
        <w:numPr>
          <w:ilvl w:val="0"/>
          <w:numId w:val="28"/>
        </w:numPr>
      </w:pPr>
      <w:r>
        <w:t>S</w:t>
      </w:r>
      <w:r w:rsidR="00B06EC3">
        <w:t xml:space="preserve">elect </w:t>
      </w:r>
      <w:r w:rsidR="00B06EC3" w:rsidRPr="00882438">
        <w:rPr>
          <w:rStyle w:val="Inlinebold"/>
        </w:rPr>
        <w:t>Convert to Range</w:t>
      </w:r>
      <w:r w:rsidR="00F97C0D" w:rsidRPr="00D062F4">
        <w:t>.</w:t>
      </w:r>
      <w:r w:rsidR="00F97C0D" w:rsidRPr="009F11F6">
        <w:rPr>
          <w:rStyle w:val="Inlinebold"/>
        </w:rPr>
        <w:t xml:space="preserve"> </w:t>
      </w:r>
      <w:r w:rsidR="00F97C0D" w:rsidRPr="00D062F4">
        <w:t xml:space="preserve">Alternatively, </w:t>
      </w:r>
      <w:r w:rsidR="00181760">
        <w:t>r</w:t>
      </w:r>
      <w:r w:rsidR="00B06EC3">
        <w:t xml:space="preserve">ight-click </w:t>
      </w:r>
      <w:r w:rsidR="00B50B54">
        <w:t>or access the context menu</w:t>
      </w:r>
      <w:r w:rsidR="00B06EC3">
        <w:t xml:space="preserve">, </w:t>
      </w:r>
      <w:r w:rsidR="00B50B54">
        <w:t xml:space="preserve">and </w:t>
      </w:r>
      <w:r w:rsidR="00181760">
        <w:t xml:space="preserve">then </w:t>
      </w:r>
      <w:r w:rsidR="00B06EC3">
        <w:t xml:space="preserve">from the </w:t>
      </w:r>
      <w:r w:rsidR="00B50B54">
        <w:t xml:space="preserve">context </w:t>
      </w:r>
      <w:r w:rsidR="00B06EC3">
        <w:t>menu</w:t>
      </w:r>
      <w:r w:rsidR="00B50B54">
        <w:t>,</w:t>
      </w:r>
      <w:r w:rsidR="00B06EC3">
        <w:t xml:space="preserve"> select </w:t>
      </w:r>
      <w:r w:rsidR="00B06EC3" w:rsidRPr="00882438">
        <w:rPr>
          <w:rStyle w:val="Inlinebold"/>
        </w:rPr>
        <w:t>Table</w:t>
      </w:r>
      <w:r w:rsidR="00444D9F" w:rsidRPr="009F11F6">
        <w:rPr>
          <w:rStyle w:val="Inlinebold"/>
        </w:rPr>
        <w:t xml:space="preserve"> </w:t>
      </w:r>
      <w:r w:rsidR="00444D9F" w:rsidRPr="00444D9F">
        <w:t xml:space="preserve">&gt; </w:t>
      </w:r>
      <w:r w:rsidR="00B06EC3" w:rsidRPr="00882438">
        <w:rPr>
          <w:rStyle w:val="Inlinebold"/>
        </w:rPr>
        <w:t>Convert to Range</w:t>
      </w:r>
      <w:r w:rsidR="00B06EC3">
        <w:t>.</w:t>
      </w:r>
    </w:p>
    <w:p w14:paraId="30EDA21E" w14:textId="77777777" w:rsidR="008A5D85" w:rsidRDefault="008A5D85" w:rsidP="007C4ADD">
      <w:pPr>
        <w:keepNext/>
        <w:ind w:left="360"/>
      </w:pPr>
      <w:r>
        <w:rPr>
          <w:noProof/>
          <w:lang w:val="en-IN" w:eastAsia="en-IN"/>
        </w:rPr>
        <w:drawing>
          <wp:inline distT="0" distB="0" distL="0" distR="0" wp14:anchorId="45EB5645" wp14:editId="7DD8EDC5">
            <wp:extent cx="2232853" cy="983065"/>
            <wp:effectExtent l="19050" t="19050" r="15240" b="26670"/>
            <wp:docPr id="1490664152" name="Picture 1490664152" descr="Screenshot if Convert to Rang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2853" cy="983065"/>
                    </a:xfrm>
                    <a:prstGeom prst="rect">
                      <a:avLst/>
                    </a:prstGeom>
                    <a:ln w="12700">
                      <a:solidFill>
                        <a:schemeClr val="tx1"/>
                      </a:solidFill>
                    </a:ln>
                  </pic:spPr>
                </pic:pic>
              </a:graphicData>
            </a:graphic>
          </wp:inline>
        </w:drawing>
      </w:r>
    </w:p>
    <w:p w14:paraId="25482FAA" w14:textId="04A80021" w:rsidR="00181760" w:rsidRDefault="008A5D85" w:rsidP="006E6E66">
      <w:pPr>
        <w:pStyle w:val="Caption"/>
      </w:pPr>
      <w:r>
        <w:t xml:space="preserve">Figure </w:t>
      </w:r>
      <w:r>
        <w:fldChar w:fldCharType="begin"/>
      </w:r>
      <w:r>
        <w:instrText xml:space="preserve"> SEQ Figure \* ARABIC </w:instrText>
      </w:r>
      <w:r>
        <w:fldChar w:fldCharType="separate"/>
      </w:r>
      <w:r w:rsidR="00D05FD0">
        <w:rPr>
          <w:noProof/>
        </w:rPr>
        <w:t>7</w:t>
      </w:r>
      <w:r>
        <w:fldChar w:fldCharType="end"/>
      </w:r>
      <w:r w:rsidR="00134086">
        <w:t>:</w:t>
      </w:r>
      <w:r>
        <w:t xml:space="preserve"> </w:t>
      </w:r>
      <w:r w:rsidRPr="007C4ADD">
        <w:rPr>
          <w:rStyle w:val="Inlinebold"/>
        </w:rPr>
        <w:t>Convert to Range</w:t>
      </w:r>
      <w:r>
        <w:t xml:space="preserve"> command</w:t>
      </w:r>
    </w:p>
    <w:p w14:paraId="35CD2D90" w14:textId="41DBE6D7" w:rsidR="00DF5DDB" w:rsidRDefault="00B50B54" w:rsidP="00134086">
      <w:r w:rsidRPr="00134086">
        <w:lastRenderedPageBreak/>
        <w:t>Note</w:t>
      </w:r>
      <w:r>
        <w:t xml:space="preserve"> </w:t>
      </w:r>
      <w:r w:rsidR="00B06EC3">
        <w:t>table features are no longer available. The row headers no longer include the sort and filter arrows</w:t>
      </w:r>
      <w:r w:rsidR="00890BBE">
        <w:t>.</w:t>
      </w:r>
    </w:p>
    <w:p w14:paraId="0C9F20BC" w14:textId="692AAD57" w:rsidR="00263D2C" w:rsidRDefault="00263D2C" w:rsidP="000A16E6">
      <w:pPr>
        <w:pStyle w:val="Heading3"/>
      </w:pPr>
      <w:bookmarkStart w:id="118" w:name="_Toc36983400"/>
      <w:r>
        <w:t xml:space="preserve">Activity: </w:t>
      </w:r>
      <w:r w:rsidR="000C0E45">
        <w:t>Pose a challenge</w:t>
      </w:r>
      <w:bookmarkEnd w:id="118"/>
    </w:p>
    <w:p w14:paraId="6C016CCB" w14:textId="2C338DD0" w:rsidR="00263D2C" w:rsidRDefault="00BE7D37" w:rsidP="00263D2C">
      <w:r>
        <w:t xml:space="preserve">The teacher poses a </w:t>
      </w:r>
      <w:r w:rsidR="002B0CF4">
        <w:t>challenge</w:t>
      </w:r>
      <w:r>
        <w:t xml:space="preserve"> to </w:t>
      </w:r>
      <w:r w:rsidR="00156CD4">
        <w:t>you</w:t>
      </w:r>
      <w:r w:rsidR="00740C94">
        <w:t xml:space="preserve">: </w:t>
      </w:r>
      <w:r w:rsidR="00CC3D3E">
        <w:t xml:space="preserve">find a way to take the table created in the last topic activity and </w:t>
      </w:r>
      <w:r w:rsidR="008E66FB">
        <w:t xml:space="preserve">convert it back to a range. </w:t>
      </w:r>
      <w:r w:rsidR="00321E18">
        <w:t>You’ll participate in a group discussion to examine the options for converting a table back to a range. You’ll then follow the teacher in a teacher-led demonstration</w:t>
      </w:r>
      <w:r w:rsidR="00156CD4">
        <w:t>.</w:t>
      </w:r>
    </w:p>
    <w:p w14:paraId="0DB7A661" w14:textId="77777777" w:rsidR="00263D2C" w:rsidRDefault="00263D2C" w:rsidP="000A16E6">
      <w:pPr>
        <w:pStyle w:val="Heading4"/>
      </w:pPr>
      <w:r>
        <w:t>Resources required</w:t>
      </w:r>
    </w:p>
    <w:p w14:paraId="71B27606" w14:textId="77777777" w:rsidR="007D1064" w:rsidRDefault="007D1064" w:rsidP="007D1064">
      <w:r>
        <w:t>You will need the following resources for this activity:</w:t>
      </w:r>
    </w:p>
    <w:p w14:paraId="7E8C9ADE" w14:textId="1528BBD6" w:rsidR="00263D2C" w:rsidRDefault="004B4ADF" w:rsidP="00364E85">
      <w:pPr>
        <w:pStyle w:val="Bulletlevel1"/>
      </w:pPr>
      <w:r>
        <w:t xml:space="preserve">Open the </w:t>
      </w:r>
      <w:r w:rsidR="008A5D85" w:rsidRPr="00937654">
        <w:rPr>
          <w:rStyle w:val="Inlinebold"/>
        </w:rPr>
        <w:t>L1_T2_act_crop_distribution_starter.xlsx</w:t>
      </w:r>
      <w:r w:rsidR="008A5D85">
        <w:t xml:space="preserve"> file</w:t>
      </w:r>
      <w:r w:rsidR="004C1618">
        <w:t>.</w:t>
      </w:r>
    </w:p>
    <w:p w14:paraId="66C116AC" w14:textId="77777777" w:rsidR="00263D2C" w:rsidRDefault="00263D2C" w:rsidP="0015266C">
      <w:pPr>
        <w:pStyle w:val="Heading3"/>
      </w:pPr>
      <w:bookmarkStart w:id="119" w:name="_Toc36983401"/>
      <w:r>
        <w:t>Activity instructions</w:t>
      </w:r>
      <w:bookmarkEnd w:id="119"/>
    </w:p>
    <w:p w14:paraId="114D087E" w14:textId="45610AB1" w:rsidR="00426CD0" w:rsidRPr="00937654" w:rsidRDefault="00426CD0" w:rsidP="00D04C43">
      <w:pPr>
        <w:pStyle w:val="Numberedlist1"/>
        <w:numPr>
          <w:ilvl w:val="0"/>
          <w:numId w:val="64"/>
        </w:numPr>
      </w:pPr>
      <w:r w:rsidRPr="00937654">
        <w:t xml:space="preserve">Go to the </w:t>
      </w:r>
      <w:r w:rsidRPr="00310449">
        <w:rPr>
          <w:rStyle w:val="Inlinebold"/>
        </w:rPr>
        <w:t>Crop</w:t>
      </w:r>
      <w:r w:rsidR="00A37C0F" w:rsidRPr="00310449">
        <w:rPr>
          <w:rStyle w:val="Inlinebold"/>
        </w:rPr>
        <w:t>_</w:t>
      </w:r>
      <w:r w:rsidRPr="00310449">
        <w:rPr>
          <w:rStyle w:val="Inlinebold"/>
        </w:rPr>
        <w:t>Sourcing</w:t>
      </w:r>
      <w:r w:rsidRPr="00937654">
        <w:t xml:space="preserve"> worksheet</w:t>
      </w:r>
      <w:r w:rsidR="00BD33D4" w:rsidRPr="00937654">
        <w:t>.</w:t>
      </w:r>
    </w:p>
    <w:p w14:paraId="59382222" w14:textId="50D437E2" w:rsidR="00263D2C" w:rsidRPr="00937654" w:rsidRDefault="00C4245F" w:rsidP="00D04C43">
      <w:pPr>
        <w:pStyle w:val="Numberedlist1"/>
        <w:numPr>
          <w:ilvl w:val="0"/>
          <w:numId w:val="64"/>
        </w:numPr>
      </w:pPr>
      <w:r w:rsidRPr="00937654">
        <w:t>Work with a fellow student to figure out how to convert the Crop Sourcing table back to a data range.</w:t>
      </w:r>
    </w:p>
    <w:p w14:paraId="18F4E11A" w14:textId="7B22C50E" w:rsidR="00825424" w:rsidRDefault="00825424" w:rsidP="00D04C43">
      <w:pPr>
        <w:pStyle w:val="Numberedlist1"/>
        <w:numPr>
          <w:ilvl w:val="0"/>
          <w:numId w:val="64"/>
        </w:numPr>
      </w:pPr>
      <w:r w:rsidRPr="00937654">
        <w:t>Here</w:t>
      </w:r>
      <w:r>
        <w:t xml:space="preserve"> are some clues to </w:t>
      </w:r>
      <w:r w:rsidR="00DC30EC">
        <w:t xml:space="preserve">get </w:t>
      </w:r>
      <w:r>
        <w:t>help</w:t>
      </w:r>
      <w:r w:rsidR="00E93331">
        <w:t xml:space="preserve"> with this challenge</w:t>
      </w:r>
      <w:r>
        <w:t>:</w:t>
      </w:r>
    </w:p>
    <w:p w14:paraId="5982563B" w14:textId="68F53804" w:rsidR="00263D2C" w:rsidRPr="00937654" w:rsidRDefault="00825424" w:rsidP="006731ED">
      <w:pPr>
        <w:pStyle w:val="Bulletlevel2"/>
      </w:pPr>
      <w:r w:rsidRPr="00937654">
        <w:t>Observe the available table ribbon commands</w:t>
      </w:r>
      <w:r w:rsidR="00263D2C" w:rsidRPr="00937654">
        <w:t>.</w:t>
      </w:r>
    </w:p>
    <w:p w14:paraId="2E44BA7B" w14:textId="3329AD1E" w:rsidR="00B62407" w:rsidRPr="00937654" w:rsidRDefault="00E75236" w:rsidP="006731ED">
      <w:pPr>
        <w:pStyle w:val="Bulletlevel2"/>
      </w:pPr>
      <w:r w:rsidRPr="00937654">
        <w:t>Enter</w:t>
      </w:r>
      <w:r w:rsidR="00825424" w:rsidRPr="00937654">
        <w:t xml:space="preserve"> keywords</w:t>
      </w:r>
      <w:r w:rsidR="00770300" w:rsidRPr="00937654">
        <w:t xml:space="preserve">, </w:t>
      </w:r>
      <w:r w:rsidR="00965E92" w:rsidRPr="00937654">
        <w:t xml:space="preserve">such as </w:t>
      </w:r>
      <w:r w:rsidR="00A33B72" w:rsidRPr="00937654">
        <w:t>convert range,</w:t>
      </w:r>
      <w:r w:rsidR="00825424" w:rsidRPr="00937654">
        <w:t xml:space="preserve"> in the </w:t>
      </w:r>
      <w:r w:rsidR="00825424" w:rsidRPr="00937654">
        <w:rPr>
          <w:rStyle w:val="Inlinebold"/>
        </w:rPr>
        <w:t>Tell me what you want to do</w:t>
      </w:r>
      <w:r w:rsidR="00825424" w:rsidRPr="00937654">
        <w:t xml:space="preserve"> field</w:t>
      </w:r>
      <w:r w:rsidR="00DC30EC">
        <w:t>.</w:t>
      </w:r>
    </w:p>
    <w:p w14:paraId="7832F424" w14:textId="59E13849" w:rsidR="00263D2C" w:rsidRPr="00937654" w:rsidRDefault="00E75236" w:rsidP="006731ED">
      <w:pPr>
        <w:pStyle w:val="Bulletlevel2"/>
      </w:pPr>
      <w:r w:rsidRPr="00937654">
        <w:t>Use</w:t>
      </w:r>
      <w:r w:rsidR="00B62407" w:rsidRPr="00937654">
        <w:t xml:space="preserve"> the F1 key to get help</w:t>
      </w:r>
      <w:r w:rsidR="009B0F12" w:rsidRPr="00937654">
        <w:t xml:space="preserve"> o</w:t>
      </w:r>
      <w:r w:rsidR="00164040" w:rsidRPr="00937654">
        <w:t>r</w:t>
      </w:r>
      <w:r w:rsidR="009B0F12" w:rsidRPr="00937654">
        <w:t xml:space="preserve"> go to the </w:t>
      </w:r>
      <w:r w:rsidR="009B0F12" w:rsidRPr="00937654">
        <w:rPr>
          <w:rStyle w:val="Inlinebold"/>
        </w:rPr>
        <w:t>File</w:t>
      </w:r>
      <w:r w:rsidR="009B0F12" w:rsidRPr="00937654">
        <w:t xml:space="preserve"> tab and select </w:t>
      </w:r>
      <w:r w:rsidR="009B0F12" w:rsidRPr="009F11F6">
        <w:rPr>
          <w:rStyle w:val="Inlinebold"/>
        </w:rPr>
        <w:t>Help</w:t>
      </w:r>
      <w:r w:rsidR="009B0F12" w:rsidRPr="00937654">
        <w:t xml:space="preserve"> (</w:t>
      </w:r>
      <w:r w:rsidR="00DC30EC">
        <w:t>q</w:t>
      </w:r>
      <w:r w:rsidR="009B0F12" w:rsidRPr="00937654">
        <w:t>uestion mark icon)</w:t>
      </w:r>
      <w:r w:rsidR="00DC30EC">
        <w:t>.</w:t>
      </w:r>
    </w:p>
    <w:p w14:paraId="55CCF9B2" w14:textId="20ADBCFE" w:rsidR="00263D2C" w:rsidRPr="00937654" w:rsidRDefault="00B62407" w:rsidP="006731ED">
      <w:pPr>
        <w:pStyle w:val="Bulletlevel2"/>
      </w:pPr>
      <w:r w:rsidRPr="00937654">
        <w:t>Ask the teacher or other students questions for additional help.</w:t>
      </w:r>
    </w:p>
    <w:p w14:paraId="4F2FD504" w14:textId="2A9536A3" w:rsidR="00263D2C" w:rsidRPr="00DA5C58" w:rsidRDefault="00263D2C" w:rsidP="000B534A">
      <w:pPr>
        <w:pStyle w:val="Heading3"/>
      </w:pPr>
      <w:bookmarkStart w:id="120" w:name="_Toc36983402"/>
      <w:r w:rsidRPr="00DA5C58">
        <w:t xml:space="preserve">Try-it: </w:t>
      </w:r>
      <w:r w:rsidR="00B06EC3">
        <w:t xml:space="preserve">Convert a table to </w:t>
      </w:r>
      <w:r w:rsidR="001B2596">
        <w:t xml:space="preserve">a </w:t>
      </w:r>
      <w:r w:rsidR="00B06EC3">
        <w:t>range</w:t>
      </w:r>
      <w:bookmarkEnd w:id="120"/>
    </w:p>
    <w:p w14:paraId="71C4DB51" w14:textId="7870B257" w:rsidR="00991584" w:rsidRPr="00C32884" w:rsidRDefault="00056650" w:rsidP="00991584">
      <w:r w:rsidRPr="005E028A">
        <w:rPr>
          <w:noProof/>
          <w:lang w:val="en-IN" w:eastAsia="en-IN"/>
        </w:rPr>
        <w:drawing>
          <wp:inline distT="0" distB="0" distL="0" distR="0" wp14:anchorId="7BE271AC" wp14:editId="392FDD81">
            <wp:extent cx="365748" cy="365748"/>
            <wp:effectExtent l="0" t="0" r="0" b="0"/>
            <wp:docPr id="36" name="Picture 1490664163"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65748" cy="365748"/>
                    </a:xfrm>
                    <a:prstGeom prst="rect">
                      <a:avLst/>
                    </a:prstGeom>
                  </pic:spPr>
                </pic:pic>
              </a:graphicData>
            </a:graphic>
          </wp:inline>
        </w:drawing>
      </w:r>
      <w:r w:rsidR="00991584" w:rsidRPr="00991584">
        <w:t xml:space="preserve"> </w:t>
      </w:r>
      <w:r w:rsidR="00991584">
        <w:t>While working on your group project, you discover that you no longer need the table format for the data, but you want to keep the style of the table. You need to convert the table back to a range.</w:t>
      </w:r>
    </w:p>
    <w:p w14:paraId="4C86B232" w14:textId="16769A43" w:rsidR="0004721F" w:rsidRPr="0031108A" w:rsidRDefault="0004721F" w:rsidP="005D4F7F">
      <w:pPr>
        <w:tabs>
          <w:tab w:val="left" w:pos="2178"/>
        </w:tabs>
      </w:pPr>
      <w:r>
        <w:t xml:space="preserve">In this </w:t>
      </w:r>
      <w:r w:rsidR="00991584">
        <w:t xml:space="preserve">stand-alone </w:t>
      </w:r>
      <w:r>
        <w:t>try-it,</w:t>
      </w:r>
      <w:r w:rsidR="00C32884">
        <w:t xml:space="preserve"> you will apply your learning and see for yourself how you can convert a table back to a range.</w:t>
      </w:r>
    </w:p>
    <w:p w14:paraId="526AC0FF" w14:textId="77777777" w:rsidR="00263D2C" w:rsidRDefault="00263D2C" w:rsidP="00034435">
      <w:pPr>
        <w:pStyle w:val="Heading4"/>
      </w:pPr>
      <w:r>
        <w:t>Resources</w:t>
      </w:r>
    </w:p>
    <w:p w14:paraId="77D979C0" w14:textId="77777777" w:rsidR="008D06D0" w:rsidRDefault="008D06D0" w:rsidP="008D06D0">
      <w:r>
        <w:t>You will need the following resources for this try-it:</w:t>
      </w:r>
    </w:p>
    <w:p w14:paraId="64ADAA8E" w14:textId="0CCA03D6" w:rsidR="00263D2C" w:rsidRDefault="009E5A84" w:rsidP="00364E85">
      <w:pPr>
        <w:pStyle w:val="Bulletlevel1"/>
      </w:pPr>
      <w:r>
        <w:t xml:space="preserve">Open the </w:t>
      </w:r>
      <w:r w:rsidR="00C73243" w:rsidRPr="00056650">
        <w:rPr>
          <w:rStyle w:val="Inlinebold"/>
        </w:rPr>
        <w:t>L1_T2_try_crop_distribution_starter.xlsx</w:t>
      </w:r>
      <w:r w:rsidR="00C73243" w:rsidDel="00C73243">
        <w:t xml:space="preserve"> </w:t>
      </w:r>
      <w:r w:rsidR="002D46C1">
        <w:t>file</w:t>
      </w:r>
      <w:r w:rsidR="00C73243">
        <w:t xml:space="preserve"> </w:t>
      </w:r>
      <w:r w:rsidR="0052013C">
        <w:t>in this lesson’s Learning Activity Resources</w:t>
      </w:r>
      <w:r w:rsidR="003132C1">
        <w:t>.</w:t>
      </w:r>
    </w:p>
    <w:p w14:paraId="3C9C44E2" w14:textId="77777777" w:rsidR="00263D2C" w:rsidRDefault="00263D2C" w:rsidP="00034435">
      <w:pPr>
        <w:pStyle w:val="Heading4"/>
      </w:pPr>
      <w:r>
        <w:lastRenderedPageBreak/>
        <w:t>Instructions</w:t>
      </w:r>
    </w:p>
    <w:p w14:paraId="26F3BD0F" w14:textId="77777777" w:rsidR="0052013C" w:rsidRDefault="0052013C" w:rsidP="0052013C">
      <w:r>
        <w:t>The following are the general tasks that you need to perform during this try-it:</w:t>
      </w:r>
    </w:p>
    <w:p w14:paraId="7AC767E5" w14:textId="77777777" w:rsidR="0052013C" w:rsidRPr="00821F1E" w:rsidRDefault="0052013C" w:rsidP="00D04C43">
      <w:pPr>
        <w:pStyle w:val="Numberedlist1"/>
        <w:numPr>
          <w:ilvl w:val="0"/>
          <w:numId w:val="65"/>
        </w:numPr>
      </w:pPr>
      <w:r w:rsidRPr="00821F1E">
        <w:t xml:space="preserve">Go to the </w:t>
      </w:r>
      <w:r w:rsidRPr="00821F1E">
        <w:rPr>
          <w:rStyle w:val="Inlinebold"/>
        </w:rPr>
        <w:t>Processing</w:t>
      </w:r>
      <w:r w:rsidRPr="00821F1E">
        <w:t xml:space="preserve"> worksheet.</w:t>
      </w:r>
    </w:p>
    <w:p w14:paraId="3B522447" w14:textId="5F08AA1F" w:rsidR="0052013C" w:rsidRPr="00821F1E" w:rsidRDefault="0052013C" w:rsidP="00D04C43">
      <w:pPr>
        <w:pStyle w:val="Numberedlist1"/>
        <w:numPr>
          <w:ilvl w:val="0"/>
          <w:numId w:val="65"/>
        </w:numPr>
      </w:pPr>
      <w:r w:rsidRPr="00821F1E">
        <w:t>Convert the table to a range.</w:t>
      </w:r>
    </w:p>
    <w:p w14:paraId="336419E8" w14:textId="103D6ADE" w:rsidR="0052013C" w:rsidRPr="00821F1E" w:rsidRDefault="0052013C" w:rsidP="00D04C43">
      <w:pPr>
        <w:pStyle w:val="Numberedlist1"/>
        <w:numPr>
          <w:ilvl w:val="0"/>
          <w:numId w:val="65"/>
        </w:numPr>
      </w:pPr>
      <w:r w:rsidRPr="00821F1E">
        <w:t>Don’t forget to save your work!</w:t>
      </w:r>
    </w:p>
    <w:p w14:paraId="2E5E79DA" w14:textId="2065EBAA" w:rsidR="003A4873" w:rsidRDefault="008E2291" w:rsidP="00C32884">
      <w:pPr>
        <w:pStyle w:val="Heading2"/>
      </w:pPr>
      <w:bookmarkStart w:id="121" w:name="_Toc36983403"/>
      <w:r>
        <w:t>Wrap</w:t>
      </w:r>
      <w:r w:rsidR="007A5BF8">
        <w:t>-</w:t>
      </w:r>
      <w:r>
        <w:t>up</w:t>
      </w:r>
      <w:bookmarkEnd w:id="121"/>
    </w:p>
    <w:p w14:paraId="313AE172" w14:textId="6A73406D" w:rsidR="00D463AF" w:rsidRDefault="000734EE" w:rsidP="003A4873">
      <w:r>
        <w:t>In the previous lesson</w:t>
      </w:r>
      <w:r w:rsidR="0052013C">
        <w:t>,</w:t>
      </w:r>
      <w:r>
        <w:t xml:space="preserve"> you learned how to apply styles to worksheet cells and remove formatting from worksheet cells. </w:t>
      </w:r>
      <w:r w:rsidR="006C56D5">
        <w:t xml:space="preserve">This lesson relates how similar formatting can be applied to a range of cells by formatting </w:t>
      </w:r>
      <w:r w:rsidR="004E769F">
        <w:t>these as</w:t>
      </w:r>
      <w:r w:rsidR="005C4CBE">
        <w:t xml:space="preserve"> a table. </w:t>
      </w:r>
      <w:r w:rsidR="00AE74D3">
        <w:t xml:space="preserve">With the help of the </w:t>
      </w:r>
      <w:r w:rsidR="00AE74D3" w:rsidRPr="00056650">
        <w:rPr>
          <w:rStyle w:val="Inlinebold"/>
        </w:rPr>
        <w:t>Format as Table</w:t>
      </w:r>
      <w:r w:rsidR="00AE74D3">
        <w:t xml:space="preserve"> and </w:t>
      </w:r>
      <w:r w:rsidR="005C128C" w:rsidRPr="00056650">
        <w:rPr>
          <w:rStyle w:val="Inlinebold"/>
        </w:rPr>
        <w:t>Table</w:t>
      </w:r>
      <w:r w:rsidR="005C128C">
        <w:t xml:space="preserve"> commands, you learned </w:t>
      </w:r>
      <w:r w:rsidR="00546AE0">
        <w:t xml:space="preserve">about </w:t>
      </w:r>
      <w:r w:rsidR="002D0C4F">
        <w:t>two different</w:t>
      </w:r>
      <w:r w:rsidR="004E769F">
        <w:t xml:space="preserve"> processes to accomplish this. </w:t>
      </w:r>
      <w:r w:rsidR="00D46C9A">
        <w:t xml:space="preserve">The </w:t>
      </w:r>
      <w:r w:rsidR="00D46C9A" w:rsidRPr="00056650">
        <w:rPr>
          <w:rStyle w:val="Inlinebold"/>
        </w:rPr>
        <w:t>Format as Table</w:t>
      </w:r>
      <w:r w:rsidR="00D46C9A">
        <w:t xml:space="preserve"> command creates a table and applies a style at the same time. The </w:t>
      </w:r>
      <w:r w:rsidR="00D46C9A" w:rsidRPr="00056650">
        <w:rPr>
          <w:rStyle w:val="Inlinebold"/>
        </w:rPr>
        <w:t>Table</w:t>
      </w:r>
      <w:r w:rsidR="00D46C9A">
        <w:t xml:space="preserve"> command </w:t>
      </w:r>
      <w:r w:rsidR="00F046AA">
        <w:t>creates a table only</w:t>
      </w:r>
      <w:r w:rsidR="00DC30EC">
        <w:t>,</w:t>
      </w:r>
      <w:r w:rsidR="00F046AA">
        <w:t xml:space="preserve"> and a style can be applied later.</w:t>
      </w:r>
    </w:p>
    <w:p w14:paraId="4B19F4D2" w14:textId="627B7548" w:rsidR="00F046AA" w:rsidRDefault="00F046AA" w:rsidP="003A4873">
      <w:r>
        <w:t>You also learned that when a table is no longer needed</w:t>
      </w:r>
      <w:r w:rsidR="0052013C">
        <w:t>,</w:t>
      </w:r>
      <w:r>
        <w:t xml:space="preserve"> it can be converted back to a range with the help of the </w:t>
      </w:r>
      <w:r w:rsidRPr="00056650">
        <w:rPr>
          <w:rStyle w:val="Inlinebold"/>
        </w:rPr>
        <w:t>Convert to Range</w:t>
      </w:r>
      <w:r>
        <w:t xml:space="preserve"> command </w:t>
      </w:r>
      <w:r w:rsidR="0031785D">
        <w:t xml:space="preserve">within the </w:t>
      </w:r>
      <w:r w:rsidR="0031785D" w:rsidRPr="00056650">
        <w:rPr>
          <w:rStyle w:val="Inlinebold"/>
        </w:rPr>
        <w:t>Table Tools Design</w:t>
      </w:r>
      <w:r w:rsidR="0031785D">
        <w:t xml:space="preserve"> ribbon.</w:t>
      </w:r>
    </w:p>
    <w:p w14:paraId="17DBB83D" w14:textId="354F2346" w:rsidR="004E769F" w:rsidRDefault="00F046AA" w:rsidP="003A4873">
      <w:r>
        <w:t xml:space="preserve">All the tools you learned in this lesson </w:t>
      </w:r>
      <w:r w:rsidR="0031785D">
        <w:t>can help you quickly</w:t>
      </w:r>
      <w:r w:rsidR="00F1167A">
        <w:t xml:space="preserve"> create </w:t>
      </w:r>
      <w:r w:rsidR="009B1AA6">
        <w:t xml:space="preserve">a table </w:t>
      </w:r>
      <w:r w:rsidR="00EE3706">
        <w:t>and go back to a range as needed.</w:t>
      </w:r>
    </w:p>
    <w:p w14:paraId="2BD538F6" w14:textId="3808FF49" w:rsidR="003A4873" w:rsidRPr="00AC08D1" w:rsidRDefault="003A4873" w:rsidP="003A4873">
      <w:r>
        <w:t xml:space="preserve">Use these questions to check what you learned </w:t>
      </w:r>
      <w:r w:rsidR="001B1B6A">
        <w:t>in this lesson:</w:t>
      </w:r>
    </w:p>
    <w:p w14:paraId="2DF6F150" w14:textId="4C36589A" w:rsidR="003A4873" w:rsidRDefault="00CA5357" w:rsidP="00D04C43">
      <w:pPr>
        <w:pStyle w:val="Numberedlist1"/>
        <w:numPr>
          <w:ilvl w:val="0"/>
          <w:numId w:val="16"/>
        </w:numPr>
      </w:pPr>
      <w:r>
        <w:t>Which command creates a table and simultaneously applies a table style</w:t>
      </w:r>
      <w:r w:rsidR="00C670AE">
        <w:t>?</w:t>
      </w:r>
    </w:p>
    <w:p w14:paraId="75944986" w14:textId="77777777" w:rsidR="003A4873" w:rsidRDefault="003A4873" w:rsidP="001F2F51">
      <w:pPr>
        <w:pStyle w:val="Prompt"/>
      </w:pPr>
      <w:r>
        <w:t>Select the correct option.</w:t>
      </w:r>
    </w:p>
    <w:p w14:paraId="54D5941D" w14:textId="1AF5F0BB" w:rsidR="003A4873" w:rsidRPr="00B8123F" w:rsidRDefault="00C670AE" w:rsidP="00D04C43">
      <w:pPr>
        <w:pStyle w:val="Numberedlist2"/>
        <w:numPr>
          <w:ilvl w:val="0"/>
          <w:numId w:val="29"/>
        </w:numPr>
      </w:pPr>
      <w:r w:rsidRPr="009F11F6">
        <w:rPr>
          <w:rStyle w:val="Inlinebold"/>
        </w:rPr>
        <w:t>Insert</w:t>
      </w:r>
      <w:r w:rsidRPr="00B8123F">
        <w:t xml:space="preserve"> </w:t>
      </w:r>
      <w:r w:rsidRPr="009F11F6">
        <w:rPr>
          <w:rStyle w:val="Inlinebold"/>
        </w:rPr>
        <w:t>Table</w:t>
      </w:r>
    </w:p>
    <w:p w14:paraId="209FEEE2" w14:textId="10C1E9BA" w:rsidR="003A4873" w:rsidRPr="00B8123F" w:rsidRDefault="00C670AE" w:rsidP="00D04C43">
      <w:pPr>
        <w:pStyle w:val="Numberedlist2"/>
        <w:numPr>
          <w:ilvl w:val="0"/>
          <w:numId w:val="29"/>
        </w:numPr>
      </w:pPr>
      <w:r w:rsidRPr="009F11F6">
        <w:rPr>
          <w:rStyle w:val="Inlinebold"/>
        </w:rPr>
        <w:t>Data</w:t>
      </w:r>
      <w:r w:rsidRPr="00B8123F">
        <w:t xml:space="preserve"> </w:t>
      </w:r>
      <w:r w:rsidRPr="009F11F6">
        <w:rPr>
          <w:rStyle w:val="Inlinebold"/>
        </w:rPr>
        <w:t>Table</w:t>
      </w:r>
    </w:p>
    <w:p w14:paraId="329C1F7B" w14:textId="15CAF4A2" w:rsidR="003A4873" w:rsidRPr="00B8123F" w:rsidRDefault="00C670AE" w:rsidP="00D04C43">
      <w:pPr>
        <w:pStyle w:val="Numberedlist2"/>
        <w:numPr>
          <w:ilvl w:val="0"/>
          <w:numId w:val="29"/>
        </w:numPr>
      </w:pPr>
      <w:r w:rsidRPr="009F11F6">
        <w:rPr>
          <w:rStyle w:val="Inlinebold"/>
        </w:rPr>
        <w:t>Format</w:t>
      </w:r>
      <w:r w:rsidRPr="00B8123F">
        <w:t xml:space="preserve"> </w:t>
      </w:r>
      <w:r w:rsidRPr="009F11F6">
        <w:rPr>
          <w:rStyle w:val="Inlinebold"/>
        </w:rPr>
        <w:t>as Table</w:t>
      </w:r>
    </w:p>
    <w:p w14:paraId="2A70812F" w14:textId="26CCE497" w:rsidR="003A4873" w:rsidRPr="00B8123F" w:rsidRDefault="00C670AE" w:rsidP="00D04C43">
      <w:pPr>
        <w:pStyle w:val="Numberedlist2"/>
        <w:numPr>
          <w:ilvl w:val="0"/>
          <w:numId w:val="29"/>
        </w:numPr>
      </w:pPr>
      <w:r w:rsidRPr="009F11F6">
        <w:rPr>
          <w:rStyle w:val="Inlinebold"/>
        </w:rPr>
        <w:t>From</w:t>
      </w:r>
      <w:r w:rsidRPr="00B8123F">
        <w:t xml:space="preserve"> </w:t>
      </w:r>
      <w:r w:rsidRPr="009F11F6">
        <w:rPr>
          <w:rStyle w:val="Inlinebold"/>
        </w:rPr>
        <w:t>Table/Range</w:t>
      </w:r>
    </w:p>
    <w:p w14:paraId="3918B733" w14:textId="5BF1F7EA" w:rsidR="003A4873" w:rsidRDefault="00E0499A" w:rsidP="00D04C43">
      <w:pPr>
        <w:pStyle w:val="Numberedlist1"/>
        <w:numPr>
          <w:ilvl w:val="0"/>
          <w:numId w:val="16"/>
        </w:numPr>
      </w:pPr>
      <w:r>
        <w:t>Which ribbon tab contextually appears when a cell in a table is selected?</w:t>
      </w:r>
    </w:p>
    <w:p w14:paraId="0438F22D" w14:textId="77777777" w:rsidR="003A4873" w:rsidRDefault="003A4873" w:rsidP="001F2F51">
      <w:pPr>
        <w:pStyle w:val="Prompt"/>
      </w:pPr>
      <w:r>
        <w:t>Select the correct option.</w:t>
      </w:r>
    </w:p>
    <w:p w14:paraId="17AF693D" w14:textId="62394292" w:rsidR="003A4873" w:rsidRPr="00716CD5" w:rsidRDefault="00E0499A" w:rsidP="00D04C43">
      <w:pPr>
        <w:pStyle w:val="Numberedlist2"/>
        <w:numPr>
          <w:ilvl w:val="0"/>
          <w:numId w:val="30"/>
        </w:numPr>
      </w:pPr>
      <w:r w:rsidRPr="009F11F6">
        <w:rPr>
          <w:rStyle w:val="Inlinebold"/>
        </w:rPr>
        <w:t>Format</w:t>
      </w:r>
    </w:p>
    <w:p w14:paraId="3F65082D" w14:textId="7D43CCD9" w:rsidR="003A4873" w:rsidRPr="00716CD5" w:rsidRDefault="00E0499A" w:rsidP="00D04C43">
      <w:pPr>
        <w:pStyle w:val="Numberedlist2"/>
        <w:numPr>
          <w:ilvl w:val="0"/>
          <w:numId w:val="30"/>
        </w:numPr>
      </w:pPr>
      <w:r w:rsidRPr="009F11F6">
        <w:rPr>
          <w:rStyle w:val="Inlinebold"/>
        </w:rPr>
        <w:t>Analyze</w:t>
      </w:r>
    </w:p>
    <w:p w14:paraId="21F776F9" w14:textId="6CC0C264" w:rsidR="003A4873" w:rsidRPr="00716CD5" w:rsidRDefault="00E0499A" w:rsidP="00D04C43">
      <w:pPr>
        <w:pStyle w:val="Numberedlist2"/>
        <w:numPr>
          <w:ilvl w:val="0"/>
          <w:numId w:val="30"/>
        </w:numPr>
      </w:pPr>
      <w:r w:rsidRPr="009F11F6">
        <w:rPr>
          <w:rStyle w:val="Inlinebold"/>
        </w:rPr>
        <w:t>Design</w:t>
      </w:r>
    </w:p>
    <w:p w14:paraId="2D9BF305" w14:textId="594B9BC5" w:rsidR="003A4873" w:rsidRPr="00716CD5" w:rsidRDefault="00E0499A" w:rsidP="00D04C43">
      <w:pPr>
        <w:pStyle w:val="Numberedlist2"/>
        <w:numPr>
          <w:ilvl w:val="0"/>
          <w:numId w:val="30"/>
        </w:numPr>
      </w:pPr>
      <w:r w:rsidRPr="009F11F6">
        <w:rPr>
          <w:rStyle w:val="Inlinebold"/>
        </w:rPr>
        <w:t>View</w:t>
      </w:r>
    </w:p>
    <w:p w14:paraId="52C6C202" w14:textId="39EE763B" w:rsidR="003A4873" w:rsidRDefault="00E0499A" w:rsidP="00D04C43">
      <w:pPr>
        <w:pStyle w:val="Numberedlist1"/>
        <w:numPr>
          <w:ilvl w:val="0"/>
          <w:numId w:val="16"/>
        </w:numPr>
      </w:pPr>
      <w:r>
        <w:lastRenderedPageBreak/>
        <w:t xml:space="preserve">Which of the following </w:t>
      </w:r>
      <w:r w:rsidR="00CA5357">
        <w:t xml:space="preserve">options </w:t>
      </w:r>
      <w:r>
        <w:t>are table style categories?</w:t>
      </w:r>
    </w:p>
    <w:p w14:paraId="2E0DB399" w14:textId="77777777" w:rsidR="003A4873" w:rsidRDefault="003A4873" w:rsidP="001F2F51">
      <w:pPr>
        <w:pStyle w:val="Prompt"/>
      </w:pPr>
      <w:r>
        <w:t>Select all that apply.</w:t>
      </w:r>
    </w:p>
    <w:p w14:paraId="5EAFCB7F" w14:textId="0D79A5E4" w:rsidR="003A4873" w:rsidRPr="00716CD5" w:rsidRDefault="00E0499A" w:rsidP="00D04C43">
      <w:pPr>
        <w:pStyle w:val="Numberedlist2"/>
        <w:numPr>
          <w:ilvl w:val="0"/>
          <w:numId w:val="31"/>
        </w:numPr>
      </w:pPr>
      <w:r w:rsidRPr="009F11F6">
        <w:rPr>
          <w:rStyle w:val="Inlinebold"/>
        </w:rPr>
        <w:t>Light</w:t>
      </w:r>
    </w:p>
    <w:p w14:paraId="191EBBF4" w14:textId="7CD22C6D" w:rsidR="003A4873" w:rsidRPr="00716CD5" w:rsidRDefault="00CF18E7" w:rsidP="00D04C43">
      <w:pPr>
        <w:pStyle w:val="Numberedlist2"/>
        <w:numPr>
          <w:ilvl w:val="0"/>
          <w:numId w:val="31"/>
        </w:numPr>
      </w:pPr>
      <w:r w:rsidRPr="009F11F6">
        <w:rPr>
          <w:rStyle w:val="Inlinebold"/>
        </w:rPr>
        <w:t>Standard</w:t>
      </w:r>
    </w:p>
    <w:p w14:paraId="4B1D39EF" w14:textId="6F04CDE4" w:rsidR="003A4873" w:rsidRPr="00716CD5" w:rsidRDefault="00E0499A" w:rsidP="00D04C43">
      <w:pPr>
        <w:pStyle w:val="Numberedlist2"/>
        <w:numPr>
          <w:ilvl w:val="0"/>
          <w:numId w:val="31"/>
        </w:numPr>
      </w:pPr>
      <w:r w:rsidRPr="009F11F6">
        <w:rPr>
          <w:rStyle w:val="Inlinebold"/>
        </w:rPr>
        <w:t>Dark</w:t>
      </w:r>
    </w:p>
    <w:p w14:paraId="3B446BCD" w14:textId="5845168D" w:rsidR="003A4873" w:rsidRPr="00716CD5" w:rsidRDefault="00CF18E7" w:rsidP="00D04C43">
      <w:pPr>
        <w:pStyle w:val="Numberedlist2"/>
        <w:numPr>
          <w:ilvl w:val="0"/>
          <w:numId w:val="31"/>
        </w:numPr>
      </w:pPr>
      <w:r w:rsidRPr="009F11F6">
        <w:rPr>
          <w:rStyle w:val="Inlinebold"/>
        </w:rPr>
        <w:t>Custom</w:t>
      </w:r>
    </w:p>
    <w:p w14:paraId="4AE8797B" w14:textId="7CB54812" w:rsidR="003A4873" w:rsidRDefault="00E0499A" w:rsidP="00D04C43">
      <w:pPr>
        <w:pStyle w:val="Numberedlist1"/>
        <w:numPr>
          <w:ilvl w:val="0"/>
          <w:numId w:val="16"/>
        </w:numPr>
      </w:pPr>
      <w:r>
        <w:t xml:space="preserve">A </w:t>
      </w:r>
      <w:sdt>
        <w:sdtPr>
          <w:alias w:val="Question 4"/>
          <w:tag w:val="Question 4"/>
          <w:id w:val="-719972221"/>
          <w:lock w:val="sdtLocked"/>
          <w:placeholder>
            <w:docPart w:val="DefaultPlaceholder_1081868574"/>
          </w:placeholder>
          <w:showingPlcHdr/>
        </w:sdtPr>
        <w:sdtEndPr/>
        <w:sdtContent>
          <w:r w:rsidR="003F7696">
            <w:rPr>
              <w:rStyle w:val="Inlinebold"/>
            </w:rPr>
            <w:t>Select here to enter text.</w:t>
          </w:r>
        </w:sdtContent>
      </w:sdt>
      <w:r>
        <w:t xml:space="preserve"> row is automatically included by default when a table is inserted.</w:t>
      </w:r>
    </w:p>
    <w:p w14:paraId="1BEA7852" w14:textId="77777777" w:rsidR="00813235" w:rsidRDefault="00813235" w:rsidP="009F11F6">
      <w:r>
        <w:br w:type="page"/>
      </w:r>
    </w:p>
    <w:p w14:paraId="1D797A37" w14:textId="17572D84" w:rsidR="006B7B92" w:rsidRDefault="006B7B92" w:rsidP="00546AE0">
      <w:pPr>
        <w:pStyle w:val="Heading1"/>
      </w:pPr>
      <w:bookmarkStart w:id="122" w:name="_Toc36983404"/>
      <w:bookmarkStart w:id="123" w:name="_Hlk18103983"/>
      <w:r>
        <w:lastRenderedPageBreak/>
        <w:t>Lesson 2: Configur</w:t>
      </w:r>
      <w:r w:rsidR="00236C2C">
        <w:t>ing</w:t>
      </w:r>
      <w:r>
        <w:t xml:space="preserve"> table format options</w:t>
      </w:r>
      <w:bookmarkEnd w:id="122"/>
    </w:p>
    <w:p w14:paraId="5852567D" w14:textId="77777777" w:rsidR="006B7B92" w:rsidRPr="005B6C37" w:rsidRDefault="006B7B92" w:rsidP="00C32884">
      <w:pPr>
        <w:pStyle w:val="Heading2"/>
      </w:pPr>
      <w:bookmarkStart w:id="124" w:name="_Toc36983405"/>
      <w:r w:rsidRPr="005B6C37">
        <w:t>Overview</w:t>
      </w:r>
      <w:bookmarkEnd w:id="124"/>
    </w:p>
    <w:p w14:paraId="2FA28864" w14:textId="3DF33DF7" w:rsidR="006B7B92" w:rsidRDefault="00614EF8" w:rsidP="006B7B92">
      <w:r>
        <w:t>In this lesson</w:t>
      </w:r>
      <w:r w:rsidR="0090550A">
        <w:t>,</w:t>
      </w:r>
      <w:r>
        <w:t xml:space="preserve"> you will configure table options</w:t>
      </w:r>
      <w:r w:rsidR="00DC30EC">
        <w:t>,</w:t>
      </w:r>
      <w:r>
        <w:t xml:space="preserve"> including inserting a header row, </w:t>
      </w:r>
      <w:r w:rsidR="00BC005E">
        <w:t xml:space="preserve">table </w:t>
      </w:r>
      <w:r>
        <w:t xml:space="preserve">rows, </w:t>
      </w:r>
      <w:r w:rsidR="00BC005E">
        <w:t xml:space="preserve">table </w:t>
      </w:r>
      <w:r>
        <w:t xml:space="preserve">columns, and a </w:t>
      </w:r>
      <w:r w:rsidR="00BC005E">
        <w:t xml:space="preserve">table </w:t>
      </w:r>
      <w:r>
        <w:t>total row, adding a banded row effect</w:t>
      </w:r>
      <w:r w:rsidR="0090550A">
        <w:t>,</w:t>
      </w:r>
      <w:r>
        <w:t xml:space="preserve"> and removing rows and columns.</w:t>
      </w:r>
    </w:p>
    <w:p w14:paraId="09572419" w14:textId="20DBAD0E" w:rsidR="006B7B92" w:rsidRDefault="006B7B92" w:rsidP="00C32884">
      <w:pPr>
        <w:pStyle w:val="Heading2"/>
      </w:pPr>
      <w:bookmarkStart w:id="125" w:name="_Toc36983406"/>
      <w:r>
        <w:t>Warm</w:t>
      </w:r>
      <w:r w:rsidR="007A5BF8">
        <w:t>-</w:t>
      </w:r>
      <w:r>
        <w:t>up</w:t>
      </w:r>
      <w:bookmarkEnd w:id="125"/>
    </w:p>
    <w:p w14:paraId="13600588" w14:textId="379CF556" w:rsidR="002F7295" w:rsidRDefault="00623E25" w:rsidP="006B7B92">
      <w:r>
        <w:t>In the previous lesson</w:t>
      </w:r>
      <w:r w:rsidR="0090550A">
        <w:t>,</w:t>
      </w:r>
      <w:r>
        <w:t xml:space="preserve"> you learned how to create a table from a range</w:t>
      </w:r>
      <w:r w:rsidR="00D37ACD">
        <w:t xml:space="preserve"> and how to convert a table back to a range. This was a great start to working with ranges and tables.</w:t>
      </w:r>
    </w:p>
    <w:p w14:paraId="592986DD" w14:textId="1B7CBE75" w:rsidR="00D37ACD" w:rsidRDefault="00D37ACD" w:rsidP="006B7B92">
      <w:r>
        <w:t>In this lesson</w:t>
      </w:r>
      <w:r w:rsidR="0090550A">
        <w:t>,</w:t>
      </w:r>
      <w:r>
        <w:t xml:space="preserve"> you will learn how to </w:t>
      </w:r>
      <w:r w:rsidR="001F04E1">
        <w:t>configure table format options and insert and manage rows, columns</w:t>
      </w:r>
      <w:r w:rsidR="0090550A">
        <w:t>,</w:t>
      </w:r>
      <w:r w:rsidR="001F04E1">
        <w:t xml:space="preserve"> and a total row.</w:t>
      </w:r>
    </w:p>
    <w:p w14:paraId="6BB39B45" w14:textId="1BA35CA8" w:rsidR="00AD6ABC" w:rsidRDefault="00AD6ABC" w:rsidP="006B7B92">
      <w:r>
        <w:t>Get ready for discussions and step-by-step demonstrations, along with opportunities to put to practice what you learn along the way. But first, check how well you know the prerequisite concepts needed to follow this lesson.</w:t>
      </w:r>
    </w:p>
    <w:p w14:paraId="666E06BA" w14:textId="7917713C" w:rsidR="006B7B92" w:rsidRPr="00390669" w:rsidRDefault="006B7B92" w:rsidP="006B7B92">
      <w:r>
        <w:t>Use these questions to find out what you already know about this lesson’s topics:</w:t>
      </w:r>
    </w:p>
    <w:p w14:paraId="26050263" w14:textId="65265DD0" w:rsidR="006B7B92" w:rsidRDefault="00CA5357" w:rsidP="00D04C43">
      <w:pPr>
        <w:pStyle w:val="Numberedlist1"/>
        <w:numPr>
          <w:ilvl w:val="0"/>
          <w:numId w:val="32"/>
        </w:numPr>
      </w:pPr>
      <w:r>
        <w:t xml:space="preserve">What are the steps you need to take to turn the </w:t>
      </w:r>
      <w:r w:rsidR="00B30752" w:rsidRPr="009F11F6">
        <w:rPr>
          <w:rStyle w:val="Inlinebold"/>
        </w:rPr>
        <w:t>Filter</w:t>
      </w:r>
      <w:r w:rsidR="00B30752">
        <w:t xml:space="preserve"> </w:t>
      </w:r>
      <w:r w:rsidR="0090550A">
        <w:t>b</w:t>
      </w:r>
      <w:r w:rsidR="00B30752">
        <w:t>utton</w:t>
      </w:r>
      <w:r w:rsidRPr="00CA5357">
        <w:t xml:space="preserve"> </w:t>
      </w:r>
      <w:r>
        <w:t>on or off</w:t>
      </w:r>
      <w:r w:rsidR="00890BBE">
        <w:t>?</w:t>
      </w:r>
    </w:p>
    <w:p w14:paraId="293957E6" w14:textId="53D31A31" w:rsidR="006B7B92" w:rsidRDefault="006B7B92" w:rsidP="001F2F51">
      <w:pPr>
        <w:pStyle w:val="Prompt"/>
      </w:pPr>
      <w:r>
        <w:t xml:space="preserve">Select </w:t>
      </w:r>
      <w:r w:rsidR="009A7FF8">
        <w:t>all that apply</w:t>
      </w:r>
      <w:r>
        <w:t>.</w:t>
      </w:r>
    </w:p>
    <w:p w14:paraId="17EDD46B" w14:textId="0BE9EB07" w:rsidR="006B7B92" w:rsidRDefault="00691667" w:rsidP="00D04C43">
      <w:pPr>
        <w:pStyle w:val="Numberedlist2"/>
        <w:numPr>
          <w:ilvl w:val="0"/>
          <w:numId w:val="33"/>
        </w:numPr>
      </w:pPr>
      <w:bookmarkStart w:id="126" w:name="_Hlk26992882"/>
      <w:r>
        <w:t xml:space="preserve">Go to the </w:t>
      </w:r>
      <w:r w:rsidR="00B30752" w:rsidRPr="00EC675F">
        <w:rPr>
          <w:rStyle w:val="Inlinebold"/>
        </w:rPr>
        <w:t>Design</w:t>
      </w:r>
      <w:r>
        <w:t xml:space="preserve"> </w:t>
      </w:r>
      <w:r w:rsidR="00A10168">
        <w:t>tab</w:t>
      </w:r>
      <w:r>
        <w:t>,</w:t>
      </w:r>
      <w:r w:rsidR="00B30752">
        <w:t xml:space="preserve"> </w:t>
      </w:r>
      <w:r w:rsidR="00B30752" w:rsidRPr="00EC675F">
        <w:rPr>
          <w:rStyle w:val="Inlinebold"/>
        </w:rPr>
        <w:t>Table</w:t>
      </w:r>
      <w:r w:rsidRPr="00EC675F">
        <w:rPr>
          <w:rStyle w:val="Inlinebold"/>
        </w:rPr>
        <w:t xml:space="preserve"> Styles</w:t>
      </w:r>
      <w:r w:rsidR="00B30752" w:rsidRPr="00EC675F">
        <w:rPr>
          <w:rStyle w:val="Inlinebold"/>
        </w:rPr>
        <w:t xml:space="preserve"> Options</w:t>
      </w:r>
      <w:r w:rsidR="00362680">
        <w:t xml:space="preserve"> group</w:t>
      </w:r>
      <w:r>
        <w:t xml:space="preserve">, </w:t>
      </w:r>
      <w:r w:rsidR="00F125C0">
        <w:t xml:space="preserve">and then </w:t>
      </w:r>
      <w:r w:rsidR="00E322B1">
        <w:t>select</w:t>
      </w:r>
      <w:r w:rsidR="00362680">
        <w:t>/</w:t>
      </w:r>
      <w:r w:rsidR="00E322B1">
        <w:t xml:space="preserve">clear the </w:t>
      </w:r>
      <w:r w:rsidR="00362680" w:rsidRPr="00EC675F">
        <w:rPr>
          <w:rStyle w:val="Inlinebold"/>
        </w:rPr>
        <w:t>Filter</w:t>
      </w:r>
      <w:r w:rsidR="00362680">
        <w:t xml:space="preserve"> </w:t>
      </w:r>
      <w:r w:rsidR="00E322B1">
        <w:t>b</w:t>
      </w:r>
      <w:r w:rsidR="00362680">
        <w:t>utton</w:t>
      </w:r>
      <w:r w:rsidR="0007763B">
        <w:t>.</w:t>
      </w:r>
    </w:p>
    <w:p w14:paraId="19FAD9C0" w14:textId="27EA25B0" w:rsidR="006B7B92" w:rsidRDefault="00BF0E20" w:rsidP="00D04C43">
      <w:pPr>
        <w:pStyle w:val="Numberedlist2"/>
        <w:numPr>
          <w:ilvl w:val="0"/>
          <w:numId w:val="33"/>
        </w:numPr>
      </w:pPr>
      <w:r>
        <w:t xml:space="preserve">Go to the </w:t>
      </w:r>
      <w:r w:rsidRPr="00EC675F">
        <w:rPr>
          <w:rStyle w:val="Inlinebold"/>
        </w:rPr>
        <w:t>Home</w:t>
      </w:r>
      <w:r>
        <w:t xml:space="preserve"> </w:t>
      </w:r>
      <w:r w:rsidR="00A10168">
        <w:t>tab</w:t>
      </w:r>
      <w:r>
        <w:t xml:space="preserve">, </w:t>
      </w:r>
      <w:r w:rsidRPr="00EC675F">
        <w:rPr>
          <w:rStyle w:val="Inlinebold"/>
        </w:rPr>
        <w:t>Editing</w:t>
      </w:r>
      <w:r>
        <w:t xml:space="preserve"> group, </w:t>
      </w:r>
      <w:r w:rsidR="00C06EEA" w:rsidRPr="00EC675F">
        <w:rPr>
          <w:rStyle w:val="Inlinebold"/>
        </w:rPr>
        <w:t>Sort &amp; Filter</w:t>
      </w:r>
      <w:r w:rsidR="00C06EEA">
        <w:t xml:space="preserve">, </w:t>
      </w:r>
      <w:r w:rsidR="00F125C0">
        <w:t xml:space="preserve">and then </w:t>
      </w:r>
      <w:r w:rsidR="00576AF3">
        <w:t xml:space="preserve">select </w:t>
      </w:r>
      <w:r w:rsidR="00C06EEA" w:rsidRPr="00EC675F">
        <w:rPr>
          <w:rStyle w:val="Inlinebold"/>
        </w:rPr>
        <w:t>Filter</w:t>
      </w:r>
      <w:r w:rsidR="0007763B" w:rsidRPr="00D062F4">
        <w:t>.</w:t>
      </w:r>
    </w:p>
    <w:p w14:paraId="47805C2A" w14:textId="5CB4A8FA" w:rsidR="006B7B92" w:rsidRDefault="00C06EEA" w:rsidP="00D04C43">
      <w:pPr>
        <w:pStyle w:val="Numberedlist2"/>
        <w:numPr>
          <w:ilvl w:val="0"/>
          <w:numId w:val="33"/>
        </w:numPr>
      </w:pPr>
      <w:r>
        <w:t xml:space="preserve">Go to the </w:t>
      </w:r>
      <w:r w:rsidRPr="00EC675F">
        <w:rPr>
          <w:rStyle w:val="Inlinebold"/>
        </w:rPr>
        <w:t>Data</w:t>
      </w:r>
      <w:r>
        <w:t xml:space="preserve"> </w:t>
      </w:r>
      <w:r w:rsidR="00A10168">
        <w:t>tab</w:t>
      </w:r>
      <w:r>
        <w:t xml:space="preserve">, </w:t>
      </w:r>
      <w:r w:rsidRPr="00EC675F">
        <w:rPr>
          <w:rStyle w:val="Inlinebold"/>
        </w:rPr>
        <w:t>Sort &amp; Filter</w:t>
      </w:r>
      <w:r>
        <w:t xml:space="preserve"> </w:t>
      </w:r>
      <w:r w:rsidR="00576AF3">
        <w:t xml:space="preserve">group, </w:t>
      </w:r>
      <w:r w:rsidR="00F125C0">
        <w:t xml:space="preserve">and then </w:t>
      </w:r>
      <w:r w:rsidR="00576AF3">
        <w:t xml:space="preserve">select </w:t>
      </w:r>
      <w:r w:rsidR="00576AF3" w:rsidRPr="00EC675F">
        <w:rPr>
          <w:rStyle w:val="Inlinebold"/>
        </w:rPr>
        <w:t>Filter</w:t>
      </w:r>
      <w:r w:rsidR="0007763B" w:rsidRPr="00D062F4">
        <w:t>.</w:t>
      </w:r>
    </w:p>
    <w:p w14:paraId="225C80B1" w14:textId="19C36912" w:rsidR="006B7B92" w:rsidRDefault="00A10168" w:rsidP="00D04C43">
      <w:pPr>
        <w:pStyle w:val="Numberedlist2"/>
        <w:numPr>
          <w:ilvl w:val="0"/>
          <w:numId w:val="33"/>
        </w:numPr>
      </w:pPr>
      <w:r w:rsidRPr="0047050F">
        <w:t xml:space="preserve">With a table cell selected, right-click or access the context menu, select </w:t>
      </w:r>
      <w:r w:rsidRPr="00A10168">
        <w:rPr>
          <w:rStyle w:val="Inlinebold"/>
        </w:rPr>
        <w:t>Filter</w:t>
      </w:r>
      <w:r w:rsidRPr="00A10168">
        <w:t xml:space="preserve">, and then select either </w:t>
      </w:r>
      <w:r w:rsidRPr="00A10168">
        <w:rPr>
          <w:rStyle w:val="Inlinebold"/>
        </w:rPr>
        <w:t>Clear Filter from</w:t>
      </w:r>
      <w:r w:rsidRPr="00A10168">
        <w:t xml:space="preserve">, or </w:t>
      </w:r>
      <w:r w:rsidRPr="00A10168">
        <w:rPr>
          <w:rStyle w:val="Inlinebold"/>
        </w:rPr>
        <w:t>Reapply</w:t>
      </w:r>
      <w:r w:rsidR="0007763B" w:rsidRPr="00D062F4">
        <w:t>.</w:t>
      </w:r>
      <w:bookmarkEnd w:id="126"/>
    </w:p>
    <w:p w14:paraId="685D2224" w14:textId="77777777" w:rsidR="00743902" w:rsidRDefault="00743902" w:rsidP="009F11F6">
      <w:pPr>
        <w:rPr>
          <w:szCs w:val="24"/>
        </w:rPr>
      </w:pPr>
      <w:r>
        <w:br w:type="page"/>
      </w:r>
    </w:p>
    <w:p w14:paraId="51C1BA13" w14:textId="7B64E2C9" w:rsidR="006B7B92" w:rsidRDefault="006E44EC" w:rsidP="00D04C43">
      <w:pPr>
        <w:pStyle w:val="Numberedlist1"/>
        <w:numPr>
          <w:ilvl w:val="0"/>
          <w:numId w:val="32"/>
        </w:numPr>
      </w:pPr>
      <w:r>
        <w:lastRenderedPageBreak/>
        <w:t>Which table r</w:t>
      </w:r>
      <w:r w:rsidR="00D052C3">
        <w:t xml:space="preserve">ow </w:t>
      </w:r>
      <w:r w:rsidR="00C9532A">
        <w:t>calculate</w:t>
      </w:r>
      <w:r w:rsidR="006D2445">
        <w:t>s</w:t>
      </w:r>
      <w:r w:rsidR="00C9532A">
        <w:t xml:space="preserve"> numeric data</w:t>
      </w:r>
      <w:r w:rsidR="006D2445">
        <w:t xml:space="preserve"> </w:t>
      </w:r>
      <w:r w:rsidR="0007763B">
        <w:t xml:space="preserve">by using </w:t>
      </w:r>
      <w:r w:rsidR="006D2445">
        <w:t>functions</w:t>
      </w:r>
      <w:r w:rsidR="00C9532A">
        <w:t>?</w:t>
      </w:r>
    </w:p>
    <w:p w14:paraId="100C5873" w14:textId="77777777" w:rsidR="006B7B92" w:rsidRDefault="006B7B92" w:rsidP="001F2F51">
      <w:pPr>
        <w:pStyle w:val="Prompt"/>
      </w:pPr>
      <w:r>
        <w:t>Select the correct option.</w:t>
      </w:r>
    </w:p>
    <w:p w14:paraId="44A9FCAF" w14:textId="290F43F2" w:rsidR="006B7B92" w:rsidRDefault="006D2445" w:rsidP="00D04C43">
      <w:pPr>
        <w:pStyle w:val="Numberedlist2"/>
        <w:numPr>
          <w:ilvl w:val="0"/>
          <w:numId w:val="34"/>
        </w:numPr>
      </w:pPr>
      <w:r>
        <w:t xml:space="preserve">Header </w:t>
      </w:r>
      <w:r w:rsidR="00A11B2C">
        <w:t>r</w:t>
      </w:r>
      <w:r>
        <w:t>ow</w:t>
      </w:r>
    </w:p>
    <w:p w14:paraId="484F954C" w14:textId="11FD84A0" w:rsidR="006B7B92" w:rsidRDefault="006D2445" w:rsidP="00D04C43">
      <w:pPr>
        <w:pStyle w:val="Numberedlist2"/>
        <w:numPr>
          <w:ilvl w:val="0"/>
          <w:numId w:val="34"/>
        </w:numPr>
      </w:pPr>
      <w:r>
        <w:t xml:space="preserve">Total </w:t>
      </w:r>
      <w:r w:rsidR="00A11B2C">
        <w:t>r</w:t>
      </w:r>
      <w:r>
        <w:t>ow</w:t>
      </w:r>
    </w:p>
    <w:p w14:paraId="301F68A4" w14:textId="45D59B4F" w:rsidR="006B7B92" w:rsidRDefault="006D2445" w:rsidP="00D04C43">
      <w:pPr>
        <w:pStyle w:val="Numberedlist2"/>
        <w:numPr>
          <w:ilvl w:val="0"/>
          <w:numId w:val="34"/>
        </w:numPr>
      </w:pPr>
      <w:r>
        <w:t xml:space="preserve">Banded </w:t>
      </w:r>
      <w:r w:rsidR="00A11B2C">
        <w:t>r</w:t>
      </w:r>
      <w:r>
        <w:t>ow</w:t>
      </w:r>
    </w:p>
    <w:p w14:paraId="3FFE21DC" w14:textId="25E2BC86" w:rsidR="006B7B92" w:rsidRPr="008C4CA7" w:rsidRDefault="00B30752" w:rsidP="00D04C43">
      <w:pPr>
        <w:pStyle w:val="Numberedlist2"/>
        <w:numPr>
          <w:ilvl w:val="0"/>
          <w:numId w:val="34"/>
        </w:numPr>
      </w:pPr>
      <w:r>
        <w:t xml:space="preserve">Footer </w:t>
      </w:r>
      <w:r w:rsidR="00A11B2C">
        <w:t>r</w:t>
      </w:r>
      <w:r>
        <w:t>ow</w:t>
      </w:r>
    </w:p>
    <w:p w14:paraId="6E183511" w14:textId="3D421749" w:rsidR="00614EF8" w:rsidRDefault="00B95AB4" w:rsidP="00D04C43">
      <w:pPr>
        <w:pStyle w:val="Numberedlist1"/>
        <w:numPr>
          <w:ilvl w:val="0"/>
          <w:numId w:val="32"/>
        </w:numPr>
      </w:pPr>
      <w:sdt>
        <w:sdtPr>
          <w:alias w:val="Question 3"/>
          <w:tag w:val="Question 3"/>
          <w:id w:val="580030393"/>
          <w:lock w:val="sdtLocked"/>
          <w:placeholder>
            <w:docPart w:val="DefaultPlaceholder_1081868574"/>
          </w:placeholder>
          <w:showingPlcHdr/>
        </w:sdtPr>
        <w:sdtEndPr/>
        <w:sdtContent>
          <w:r w:rsidR="003F7696">
            <w:rPr>
              <w:rStyle w:val="Inlinebold"/>
            </w:rPr>
            <w:t>Select here to enter text.</w:t>
          </w:r>
        </w:sdtContent>
      </w:sdt>
      <w:r w:rsidR="00614EF8">
        <w:t xml:space="preserve"> are even rows </w:t>
      </w:r>
      <w:r w:rsidR="00B472AB">
        <w:t xml:space="preserve">that </w:t>
      </w:r>
      <w:r w:rsidR="00614EF8">
        <w:t>are formatted differently than odd rows.</w:t>
      </w:r>
    </w:p>
    <w:p w14:paraId="5DCB4740" w14:textId="06103DD1" w:rsidR="006B7B92" w:rsidRDefault="005B229F" w:rsidP="00D04C43">
      <w:pPr>
        <w:pStyle w:val="Numberedlist1"/>
        <w:numPr>
          <w:ilvl w:val="0"/>
          <w:numId w:val="32"/>
        </w:numPr>
      </w:pPr>
      <w:r>
        <w:t xml:space="preserve">The command </w:t>
      </w:r>
      <w:sdt>
        <w:sdtPr>
          <w:alias w:val="Question 4"/>
          <w:tag w:val="Question 4"/>
          <w:id w:val="141469430"/>
          <w:lock w:val="sdtLocked"/>
          <w:placeholder>
            <w:docPart w:val="DefaultPlaceholder_1081868574"/>
          </w:placeholder>
          <w:showingPlcHdr/>
        </w:sdtPr>
        <w:sdtEndPr/>
        <w:sdtContent>
          <w:r w:rsidR="003F7696">
            <w:rPr>
              <w:rStyle w:val="Inlinebold"/>
            </w:rPr>
            <w:t>Select here to enter text.</w:t>
          </w:r>
        </w:sdtContent>
      </w:sdt>
      <w:r>
        <w:t xml:space="preserve"> </w:t>
      </w:r>
      <w:r w:rsidR="00E46F9F">
        <w:t xml:space="preserve">provides a </w:t>
      </w:r>
      <w:r>
        <w:t xml:space="preserve">way to </w:t>
      </w:r>
      <w:r w:rsidR="000254EE">
        <w:t>select additional rows and columns to include in an existing table</w:t>
      </w:r>
      <w:r w:rsidR="00890BBE">
        <w:t>.</w:t>
      </w:r>
    </w:p>
    <w:p w14:paraId="14107004" w14:textId="3EA4CF77" w:rsidR="006B7B92" w:rsidRDefault="006B7B92" w:rsidP="00C32884">
      <w:pPr>
        <w:pStyle w:val="Heading2"/>
      </w:pPr>
      <w:bookmarkStart w:id="127" w:name="_Toc36983407"/>
      <w:r w:rsidRPr="00DA5C58">
        <w:t xml:space="preserve">Topic </w:t>
      </w:r>
      <w:r w:rsidR="00614EF8">
        <w:t>1</w:t>
      </w:r>
      <w:r w:rsidRPr="00DA5C58">
        <w:t xml:space="preserve">: </w:t>
      </w:r>
      <w:r w:rsidR="00614EF8">
        <w:t xml:space="preserve">Configure table </w:t>
      </w:r>
      <w:r w:rsidR="007C4ADD">
        <w:t>style</w:t>
      </w:r>
      <w:r w:rsidR="00614EF8">
        <w:t xml:space="preserve"> options</w:t>
      </w:r>
      <w:bookmarkEnd w:id="127"/>
    </w:p>
    <w:p w14:paraId="6BDC7DA1" w14:textId="53B7EDFB" w:rsidR="006F4D74" w:rsidRDefault="00276C2B" w:rsidP="006B7B92">
      <w:r w:rsidRPr="00425413">
        <w:rPr>
          <w:noProof/>
          <w:lang w:val="en-IN" w:eastAsia="en-IN"/>
        </w:rPr>
        <w:drawing>
          <wp:inline distT="0" distB="0" distL="0" distR="0" wp14:anchorId="7DBBF88E" wp14:editId="0199C663">
            <wp:extent cx="302554" cy="365587"/>
            <wp:effectExtent l="0" t="0" r="2540" b="0"/>
            <wp:docPr id="39" name="Picture 39" descr=" 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t xml:space="preserve"> </w:t>
      </w:r>
      <w:r w:rsidR="007771F2">
        <w:t xml:space="preserve">In the previous lesson, you learned how to </w:t>
      </w:r>
      <w:r w:rsidR="00261C5D">
        <w:t xml:space="preserve">quickly </w:t>
      </w:r>
      <w:r w:rsidR="007771F2">
        <w:t>create a table with a predefined table style.</w:t>
      </w:r>
    </w:p>
    <w:p w14:paraId="020455C0" w14:textId="5231A9A6" w:rsidR="006B7B92" w:rsidRDefault="00B34604" w:rsidP="006B7B92">
      <w:r>
        <w:t xml:space="preserve">Sometimes </w:t>
      </w:r>
      <w:r w:rsidR="008F2644">
        <w:t xml:space="preserve">a </w:t>
      </w:r>
      <w:r>
        <w:t xml:space="preserve">predefined </w:t>
      </w:r>
      <w:r w:rsidR="00DD5535">
        <w:t>style isn’t enough. Imagine</w:t>
      </w:r>
      <w:r w:rsidR="00F01000">
        <w:t xml:space="preserve"> you have a table that tracks </w:t>
      </w:r>
      <w:r w:rsidR="002A4239">
        <w:t>all</w:t>
      </w:r>
      <w:r w:rsidR="00F01000">
        <w:t xml:space="preserve"> the school fundraisers</w:t>
      </w:r>
      <w:r w:rsidR="007C0665">
        <w:t>,</w:t>
      </w:r>
      <w:r w:rsidR="0067691F">
        <w:t xml:space="preserve"> including the </w:t>
      </w:r>
      <w:r w:rsidR="009C1413">
        <w:t>name of the fundraiser,</w:t>
      </w:r>
      <w:r w:rsidR="0067691F">
        <w:t xml:space="preserve"> wh</w:t>
      </w:r>
      <w:r w:rsidR="004279FF">
        <w:t xml:space="preserve">ich school club ran it, </w:t>
      </w:r>
      <w:r w:rsidR="00BC005E">
        <w:t xml:space="preserve">fundraiser </w:t>
      </w:r>
      <w:r w:rsidR="002A4239">
        <w:t>date</w:t>
      </w:r>
      <w:r w:rsidR="007C0665">
        <w:t>,</w:t>
      </w:r>
      <w:r w:rsidR="00F01000">
        <w:t xml:space="preserve"> and how much money each one made.</w:t>
      </w:r>
      <w:r w:rsidR="00DD5535">
        <w:t xml:space="preserve"> </w:t>
      </w:r>
      <w:r w:rsidR="001858D9">
        <w:t>Y</w:t>
      </w:r>
      <w:r w:rsidR="00DD5535">
        <w:t>ou</w:t>
      </w:r>
      <w:r w:rsidR="009C1413">
        <w:t xml:space="preserve"> </w:t>
      </w:r>
      <w:r w:rsidR="00C85418">
        <w:t>need</w:t>
      </w:r>
      <w:r w:rsidR="00DD5535">
        <w:t xml:space="preserve"> </w:t>
      </w:r>
      <w:r w:rsidR="001935FA">
        <w:t xml:space="preserve">to </w:t>
      </w:r>
      <w:r w:rsidR="00536AED">
        <w:t>emphasize the money column</w:t>
      </w:r>
      <w:r w:rsidR="001935FA">
        <w:t xml:space="preserve">. </w:t>
      </w:r>
      <w:r w:rsidR="0084326E">
        <w:t xml:space="preserve">With the </w:t>
      </w:r>
      <w:r w:rsidR="0084326E" w:rsidRPr="00276C2B">
        <w:rPr>
          <w:rStyle w:val="Inlinebold"/>
        </w:rPr>
        <w:t>Style Options</w:t>
      </w:r>
      <w:r w:rsidR="0084326E">
        <w:t xml:space="preserve"> group of commands, </w:t>
      </w:r>
      <w:r w:rsidR="005A3554">
        <w:t xml:space="preserve">you can adjust </w:t>
      </w:r>
      <w:r w:rsidR="00261C5D">
        <w:t>options for table elements</w:t>
      </w:r>
      <w:r w:rsidR="00BC005E">
        <w:t xml:space="preserve">. </w:t>
      </w:r>
      <w:r w:rsidR="008F2644">
        <w:t xml:space="preserve">Selecting </w:t>
      </w:r>
      <w:r w:rsidR="00BC005E">
        <w:t xml:space="preserve">the </w:t>
      </w:r>
      <w:r w:rsidR="00BC005E" w:rsidRPr="00276C2B">
        <w:rPr>
          <w:rStyle w:val="Inlinebold"/>
        </w:rPr>
        <w:t>Last Column</w:t>
      </w:r>
      <w:r w:rsidR="00BC005E">
        <w:t xml:space="preserve"> box in the </w:t>
      </w:r>
      <w:r w:rsidR="00BC005E" w:rsidRPr="00276C2B">
        <w:rPr>
          <w:rStyle w:val="Inlinebold"/>
        </w:rPr>
        <w:t>Table Styles Options</w:t>
      </w:r>
      <w:r w:rsidR="00BC005E">
        <w:t xml:space="preserve"> group of the </w:t>
      </w:r>
      <w:r w:rsidR="00BC005E" w:rsidRPr="00276C2B">
        <w:rPr>
          <w:rStyle w:val="Inlinebold"/>
        </w:rPr>
        <w:t>Table Tools Design</w:t>
      </w:r>
      <w:r w:rsidR="00BC005E">
        <w:t xml:space="preserve"> ribbon makes the money column (last column) bold. Other table elements </w:t>
      </w:r>
      <w:r w:rsidR="00261C5D">
        <w:t xml:space="preserve">such as Header and Total Rows, First </w:t>
      </w:r>
      <w:r w:rsidR="00BC005E">
        <w:t>Column</w:t>
      </w:r>
      <w:r w:rsidR="00261C5D">
        <w:t>, Banded Rows and Columns, as well as Auto Filtering</w:t>
      </w:r>
      <w:r w:rsidR="00BC005E">
        <w:t xml:space="preserve"> can be enabled or disabled as well</w:t>
      </w:r>
      <w:r w:rsidR="00261C5D">
        <w:t>.</w:t>
      </w:r>
    </w:p>
    <w:p w14:paraId="3E73C9C3" w14:textId="77777777" w:rsidR="00716CD5" w:rsidRDefault="00716CD5">
      <w:pPr>
        <w:spacing w:after="160" w:line="259" w:lineRule="auto"/>
      </w:pPr>
      <w:r>
        <w:br w:type="page"/>
      </w:r>
    </w:p>
    <w:p w14:paraId="32365950" w14:textId="00830C19" w:rsidR="006F4D74" w:rsidRDefault="008F2644" w:rsidP="006B7B92">
      <w:r>
        <w:lastRenderedPageBreak/>
        <w:t xml:space="preserve">To </w:t>
      </w:r>
      <w:r w:rsidR="006F4D74">
        <w:t>choose table style options to format the table elements:</w:t>
      </w:r>
    </w:p>
    <w:p w14:paraId="6F0F9B10" w14:textId="56461B9F" w:rsidR="006F4D74" w:rsidRPr="00CF18CB" w:rsidRDefault="006F4D74" w:rsidP="00D04C43">
      <w:pPr>
        <w:pStyle w:val="Numberedlist1"/>
        <w:numPr>
          <w:ilvl w:val="0"/>
          <w:numId w:val="35"/>
        </w:numPr>
      </w:pPr>
      <w:r w:rsidRPr="00CF18CB">
        <w:t>Select any cell in the table.</w:t>
      </w:r>
    </w:p>
    <w:p w14:paraId="78B58131" w14:textId="6CB2AB73" w:rsidR="00F03AEB" w:rsidRPr="00CF18CB" w:rsidRDefault="006F4D74" w:rsidP="00D04C43">
      <w:pPr>
        <w:pStyle w:val="Numberedlist1"/>
        <w:numPr>
          <w:ilvl w:val="0"/>
          <w:numId w:val="35"/>
        </w:numPr>
      </w:pPr>
      <w:r w:rsidRPr="00CF18CB">
        <w:t xml:space="preserve">Go to the </w:t>
      </w:r>
      <w:r w:rsidRPr="00CF18CB">
        <w:rPr>
          <w:rStyle w:val="Inlinebold"/>
        </w:rPr>
        <w:t>Table Tools Design</w:t>
      </w:r>
      <w:r w:rsidRPr="00CF18CB">
        <w:t xml:space="preserve"> ribbon, </w:t>
      </w:r>
      <w:r w:rsidRPr="00CF18CB">
        <w:rPr>
          <w:rStyle w:val="Inlinebold"/>
        </w:rPr>
        <w:t>Table Style Options</w:t>
      </w:r>
      <w:r w:rsidRPr="00CF18CB">
        <w:t xml:space="preserve"> group, </w:t>
      </w:r>
      <w:r w:rsidR="007C0665">
        <w:t xml:space="preserve">then </w:t>
      </w:r>
      <w:r w:rsidR="008F2644" w:rsidRPr="00CF18CB">
        <w:t xml:space="preserve">select </w:t>
      </w:r>
      <w:r w:rsidRPr="00CF18CB">
        <w:t xml:space="preserve">or </w:t>
      </w:r>
      <w:r w:rsidR="008F2644" w:rsidRPr="00CF18CB">
        <w:t xml:space="preserve">clear </w:t>
      </w:r>
      <w:r w:rsidRPr="00CF18CB">
        <w:t>any of the options (</w:t>
      </w:r>
      <w:r w:rsidR="00E73C3F" w:rsidRPr="00CF18CB">
        <w:t>option descriptions</w:t>
      </w:r>
      <w:r w:rsidR="007C0665">
        <w:t xml:space="preserve"> are</w:t>
      </w:r>
      <w:r w:rsidR="00E73C3F" w:rsidRPr="00CF18CB">
        <w:t xml:space="preserve"> below the figure)</w:t>
      </w:r>
      <w:r w:rsidR="00740C94">
        <w:t>.</w:t>
      </w:r>
    </w:p>
    <w:p w14:paraId="7D120F97" w14:textId="04CC85CC" w:rsidR="00F03AEB" w:rsidRDefault="00BB458F" w:rsidP="007C4ADD">
      <w:pPr>
        <w:ind w:left="360"/>
      </w:pPr>
      <w:r>
        <w:rPr>
          <w:noProof/>
          <w:lang w:val="en-IN" w:eastAsia="en-IN"/>
        </w:rPr>
        <w:drawing>
          <wp:inline distT="0" distB="0" distL="0" distR="0" wp14:anchorId="5DD42273" wp14:editId="35F7F68C">
            <wp:extent cx="3590925" cy="1800250"/>
            <wp:effectExtent l="19050" t="19050" r="9525" b="28575"/>
            <wp:docPr id="7" name="Picture 7" descr="Table Styles Options commands in the Table Tools Desig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750" r="3458"/>
                    <a:stretch/>
                  </pic:blipFill>
                  <pic:spPr bwMode="auto">
                    <a:xfrm>
                      <a:off x="0" y="0"/>
                      <a:ext cx="3621169" cy="181541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535A3C6" w14:textId="6BE6001B" w:rsidR="006F4D74" w:rsidRDefault="006F4D74" w:rsidP="006E6E66">
      <w:pPr>
        <w:pStyle w:val="Caption"/>
      </w:pPr>
      <w:r>
        <w:t xml:space="preserve">Figure </w:t>
      </w:r>
      <w:r>
        <w:fldChar w:fldCharType="begin"/>
      </w:r>
      <w:r>
        <w:instrText xml:space="preserve"> SEQ Figure \* ARABIC </w:instrText>
      </w:r>
      <w:r>
        <w:fldChar w:fldCharType="separate"/>
      </w:r>
      <w:r w:rsidR="00D05FD0">
        <w:rPr>
          <w:noProof/>
        </w:rPr>
        <w:t>8</w:t>
      </w:r>
      <w:r>
        <w:fldChar w:fldCharType="end"/>
      </w:r>
      <w:r w:rsidR="00CF18CB">
        <w:t>:</w:t>
      </w:r>
      <w:r>
        <w:t xml:space="preserve"> </w:t>
      </w:r>
      <w:r w:rsidRPr="007C4ADD">
        <w:rPr>
          <w:rStyle w:val="Inlinebold"/>
        </w:rPr>
        <w:t>Table Style Options</w:t>
      </w:r>
    </w:p>
    <w:p w14:paraId="58E86218" w14:textId="2DBD9811" w:rsidR="00E73C3F" w:rsidRPr="00CF18CB" w:rsidRDefault="00E73C3F" w:rsidP="006731ED">
      <w:pPr>
        <w:pStyle w:val="Bulletlevel2"/>
      </w:pPr>
      <w:r w:rsidRPr="00CF18CB">
        <w:t>Header Row</w:t>
      </w:r>
      <w:r w:rsidR="007C0665">
        <w:t>—</w:t>
      </w:r>
      <w:r w:rsidRPr="00CF18CB">
        <w:t>Apply or remove formatting from the first row in the table.</w:t>
      </w:r>
    </w:p>
    <w:p w14:paraId="66082B47" w14:textId="57F23612" w:rsidR="00E73C3F" w:rsidRPr="00CF18CB" w:rsidRDefault="00E73C3F" w:rsidP="006731ED">
      <w:pPr>
        <w:pStyle w:val="Bulletlevel2"/>
      </w:pPr>
      <w:r w:rsidRPr="00CF18CB">
        <w:t>Total Row</w:t>
      </w:r>
      <w:r w:rsidR="007C0665">
        <w:t>—</w:t>
      </w:r>
      <w:r w:rsidRPr="00CF18CB">
        <w:t xml:space="preserve">Quickly add SUBTOTAL functions </w:t>
      </w:r>
      <w:r w:rsidR="00D11005" w:rsidRPr="00CF18CB">
        <w:t xml:space="preserve">such as </w:t>
      </w:r>
      <w:r w:rsidRPr="00CF18CB">
        <w:t>SUM, AVERAGE, COUNT, MIN/MAX to your table from a drop-down selection. SUBTOTAL functions allow you to include or ignore hidden rows in calculations.</w:t>
      </w:r>
    </w:p>
    <w:p w14:paraId="62712698" w14:textId="64369F32" w:rsidR="00E73C3F" w:rsidRPr="00CF18CB" w:rsidRDefault="00E73C3F" w:rsidP="006731ED">
      <w:pPr>
        <w:pStyle w:val="Bulletlevel2"/>
      </w:pPr>
      <w:r w:rsidRPr="00CF18CB">
        <w:t>First Column</w:t>
      </w:r>
      <w:r w:rsidR="007C0665">
        <w:t>—</w:t>
      </w:r>
      <w:r w:rsidRPr="00CF18CB">
        <w:t>Apply or remove formatting from the first column in the table.</w:t>
      </w:r>
    </w:p>
    <w:p w14:paraId="29E29353" w14:textId="1EBA6E01" w:rsidR="00E73C3F" w:rsidRPr="00CF18CB" w:rsidRDefault="00E73C3F" w:rsidP="006731ED">
      <w:pPr>
        <w:pStyle w:val="Bulletlevel2"/>
      </w:pPr>
      <w:r w:rsidRPr="00CF18CB">
        <w:t>Last Column</w:t>
      </w:r>
      <w:r w:rsidR="007C0665">
        <w:t>—</w:t>
      </w:r>
      <w:r w:rsidRPr="00CF18CB">
        <w:t>Apply or remove formatting from the last column in the table.</w:t>
      </w:r>
    </w:p>
    <w:p w14:paraId="743AA586" w14:textId="302DB40A" w:rsidR="00E73C3F" w:rsidRPr="00CF18CB" w:rsidRDefault="00E73C3F" w:rsidP="006731ED">
      <w:pPr>
        <w:pStyle w:val="Bulletlevel2"/>
      </w:pPr>
      <w:r w:rsidRPr="00CF18CB">
        <w:t>Banded Rows</w:t>
      </w:r>
      <w:r w:rsidR="007C0665">
        <w:t>—</w:t>
      </w:r>
      <w:r w:rsidRPr="00CF18CB">
        <w:t>Display odd and even rows with alternating shading for ease of reading.</w:t>
      </w:r>
    </w:p>
    <w:p w14:paraId="08ED05BC" w14:textId="6F31D28A" w:rsidR="00E73C3F" w:rsidRPr="00CF18CB" w:rsidRDefault="00E73C3F" w:rsidP="006731ED">
      <w:pPr>
        <w:pStyle w:val="Bulletlevel2"/>
      </w:pPr>
      <w:r w:rsidRPr="00CF18CB">
        <w:t>Banded Columns</w:t>
      </w:r>
      <w:r w:rsidR="007C0665">
        <w:t>—</w:t>
      </w:r>
      <w:r w:rsidRPr="00CF18CB">
        <w:t>Display odd and even columns with alternating shading for ease of reading.</w:t>
      </w:r>
    </w:p>
    <w:p w14:paraId="377E0F3D" w14:textId="3812E6DB" w:rsidR="006F4D74" w:rsidRPr="00CF18CB" w:rsidRDefault="00E73C3F" w:rsidP="006731ED">
      <w:pPr>
        <w:pStyle w:val="Bulletlevel2"/>
      </w:pPr>
      <w:r w:rsidRPr="00CF18CB">
        <w:t>Filter Button</w:t>
      </w:r>
      <w:r w:rsidR="007C0665">
        <w:t>—</w:t>
      </w:r>
      <w:r w:rsidRPr="00CF18CB">
        <w:t>Toggle AutoFilter on and off.</w:t>
      </w:r>
    </w:p>
    <w:p w14:paraId="7235D3DE" w14:textId="2A2F5718" w:rsidR="006B7B92" w:rsidRDefault="006B7B92" w:rsidP="00AC6197">
      <w:pPr>
        <w:pStyle w:val="Heading3"/>
      </w:pPr>
      <w:bookmarkStart w:id="128" w:name="_Toc36983408"/>
      <w:r>
        <w:t xml:space="preserve">Activity: </w:t>
      </w:r>
      <w:r w:rsidR="00360004">
        <w:t>Discuss and learn</w:t>
      </w:r>
      <w:bookmarkEnd w:id="128"/>
    </w:p>
    <w:p w14:paraId="7EC3EBB0" w14:textId="5A9E8631" w:rsidR="006B7B92" w:rsidRDefault="00360004" w:rsidP="006B7B92">
      <w:r>
        <w:t xml:space="preserve">This is a teacher-led demonstration that reflects on prior learning of </w:t>
      </w:r>
      <w:r w:rsidR="00860EE5">
        <w:t>creating a table</w:t>
      </w:r>
      <w:r w:rsidR="00A851FC">
        <w:t xml:space="preserve"> </w:t>
      </w:r>
      <w:r w:rsidR="00860EE5">
        <w:t>and the contextual ribbon that appears</w:t>
      </w:r>
      <w:r w:rsidR="00B33766">
        <w:t xml:space="preserve"> to help customize the table design options and settings</w:t>
      </w:r>
      <w:r>
        <w:t xml:space="preserve">. </w:t>
      </w:r>
      <w:r w:rsidR="00156CD4">
        <w:t xml:space="preserve">You’ll participate in a group discussion about enabling and disabling </w:t>
      </w:r>
      <w:r w:rsidR="00156CD4" w:rsidRPr="00AC6197">
        <w:rPr>
          <w:rStyle w:val="Inlinebold"/>
        </w:rPr>
        <w:t>Table Style Options</w:t>
      </w:r>
      <w:r w:rsidR="00156CD4">
        <w:t xml:space="preserve"> and how each </w:t>
      </w:r>
      <w:r w:rsidR="00D11005">
        <w:t xml:space="preserve">option </w:t>
      </w:r>
      <w:r w:rsidR="00156CD4">
        <w:t>works.</w:t>
      </w:r>
    </w:p>
    <w:p w14:paraId="3457E09D" w14:textId="77777777" w:rsidR="00716CD5" w:rsidRDefault="00716CD5">
      <w:pPr>
        <w:spacing w:after="160" w:line="259" w:lineRule="auto"/>
        <w:rPr>
          <w:rFonts w:ascii="Segoe UI Semibold" w:eastAsiaTheme="majorEastAsia" w:hAnsi="Segoe UI Semibold" w:cstheme="majorBidi"/>
          <w:iCs/>
          <w:sz w:val="32"/>
          <w:szCs w:val="24"/>
        </w:rPr>
      </w:pPr>
      <w:r>
        <w:br w:type="page"/>
      </w:r>
    </w:p>
    <w:p w14:paraId="3D35AD9B" w14:textId="7B101DE5" w:rsidR="006B7B92" w:rsidRDefault="006B7B92" w:rsidP="00AC6197">
      <w:pPr>
        <w:pStyle w:val="Heading4"/>
      </w:pPr>
      <w:r>
        <w:lastRenderedPageBreak/>
        <w:t>Resources required</w:t>
      </w:r>
    </w:p>
    <w:p w14:paraId="1EDEEAE4" w14:textId="77777777" w:rsidR="000F6496" w:rsidRDefault="000F6496" w:rsidP="00AC6197">
      <w:r>
        <w:t xml:space="preserve">You will need the </w:t>
      </w:r>
      <w:r w:rsidRPr="00AC6197">
        <w:t>following</w:t>
      </w:r>
      <w:r>
        <w:t xml:space="preserve"> resources for this activity:</w:t>
      </w:r>
    </w:p>
    <w:p w14:paraId="03E44AF3" w14:textId="460A98BB" w:rsidR="006B7B92" w:rsidRPr="005F3434" w:rsidRDefault="00C816F9" w:rsidP="00364E85">
      <w:pPr>
        <w:pStyle w:val="Bulletlevel1"/>
        <w:rPr>
          <w:rStyle w:val="Inlinebold"/>
        </w:rPr>
      </w:pPr>
      <w:r w:rsidRPr="00AC6197">
        <w:t>Open</w:t>
      </w:r>
      <w:r>
        <w:rPr>
          <w:rStyle w:val="Inlinebold"/>
        </w:rPr>
        <w:t xml:space="preserve"> </w:t>
      </w:r>
      <w:r w:rsidR="008A5D85" w:rsidRPr="00AC6197">
        <w:rPr>
          <w:rStyle w:val="Inlinebold"/>
        </w:rPr>
        <w:t>L2_T1_</w:t>
      </w:r>
      <w:r w:rsidR="00557086" w:rsidRPr="00AC6197">
        <w:rPr>
          <w:rStyle w:val="Inlinebold"/>
        </w:rPr>
        <w:t>act</w:t>
      </w:r>
      <w:r w:rsidR="008A5D85" w:rsidRPr="00AC6197">
        <w:rPr>
          <w:rStyle w:val="Inlinebold"/>
        </w:rPr>
        <w:t>_crop_distribution_starter.xlsx</w:t>
      </w:r>
    </w:p>
    <w:p w14:paraId="681C0898" w14:textId="57F3B949" w:rsidR="006B7B92" w:rsidRDefault="006B7B92" w:rsidP="0015266C">
      <w:pPr>
        <w:pStyle w:val="Heading3"/>
      </w:pPr>
      <w:bookmarkStart w:id="129" w:name="_Toc36983409"/>
      <w:r>
        <w:t>Activity instructions</w:t>
      </w:r>
      <w:bookmarkEnd w:id="129"/>
    </w:p>
    <w:p w14:paraId="7E230184" w14:textId="77777777" w:rsidR="0001129C" w:rsidRDefault="0001129C" w:rsidP="00AC6197">
      <w:r>
        <w:t xml:space="preserve">Participate in the </w:t>
      </w:r>
      <w:r w:rsidRPr="00AC6197">
        <w:t>activity</w:t>
      </w:r>
      <w:r>
        <w:t xml:space="preserve"> by following these instructions:</w:t>
      </w:r>
    </w:p>
    <w:p w14:paraId="7C080820" w14:textId="57B6A579" w:rsidR="00980213" w:rsidRDefault="00725908" w:rsidP="00D04C43">
      <w:pPr>
        <w:pStyle w:val="Numberedlist1"/>
        <w:numPr>
          <w:ilvl w:val="0"/>
          <w:numId w:val="20"/>
        </w:numPr>
      </w:pPr>
      <w:r>
        <w:t xml:space="preserve">You and your teacher </w:t>
      </w:r>
      <w:r w:rsidR="00156CD4">
        <w:t>will</w:t>
      </w:r>
      <w:r w:rsidR="00A757B6">
        <w:t xml:space="preserve"> open the same </w:t>
      </w:r>
      <w:r w:rsidR="0001129C" w:rsidRPr="00AC6197">
        <w:rPr>
          <w:rStyle w:val="Inlinebold"/>
        </w:rPr>
        <w:t>L2_T1_</w:t>
      </w:r>
      <w:r w:rsidR="00F52A28" w:rsidRPr="00AC6197">
        <w:rPr>
          <w:rStyle w:val="Inlinebold"/>
        </w:rPr>
        <w:t>act</w:t>
      </w:r>
      <w:r w:rsidR="0001129C" w:rsidRPr="00AC6197">
        <w:rPr>
          <w:rStyle w:val="Inlinebold"/>
        </w:rPr>
        <w:t>_</w:t>
      </w:r>
      <w:r w:rsidR="00F52A28" w:rsidRPr="00AC6197">
        <w:rPr>
          <w:rStyle w:val="Inlinebold"/>
        </w:rPr>
        <w:t>c</w:t>
      </w:r>
      <w:r w:rsidR="0001129C" w:rsidRPr="00AC6197">
        <w:rPr>
          <w:rStyle w:val="Inlinebold"/>
        </w:rPr>
        <w:t>rop_</w:t>
      </w:r>
      <w:r w:rsidR="00F52A28" w:rsidRPr="00AC6197">
        <w:rPr>
          <w:rStyle w:val="Inlinebold"/>
        </w:rPr>
        <w:t>d</w:t>
      </w:r>
      <w:r w:rsidR="0001129C" w:rsidRPr="00AC6197">
        <w:rPr>
          <w:rStyle w:val="Inlinebold"/>
        </w:rPr>
        <w:t>istribution_starter.xlsx</w:t>
      </w:r>
      <w:r w:rsidR="0001129C" w:rsidRPr="00D929EC">
        <w:rPr>
          <w:rStyle w:val="Inlinebold"/>
        </w:rPr>
        <w:t xml:space="preserve"> </w:t>
      </w:r>
      <w:r w:rsidR="005514BF">
        <w:t>starter file</w:t>
      </w:r>
      <w:r w:rsidR="00A757B6">
        <w:t xml:space="preserve"> and examine </w:t>
      </w:r>
      <w:r w:rsidR="00F17A3B">
        <w:t xml:space="preserve">the table formatting in the </w:t>
      </w:r>
      <w:r w:rsidR="00F17A3B" w:rsidRPr="00AC6197">
        <w:rPr>
          <w:rStyle w:val="Inlinebold"/>
        </w:rPr>
        <w:t>Crop_Sourcing</w:t>
      </w:r>
      <w:r w:rsidR="00F17A3B">
        <w:t xml:space="preserve"> worksheet</w:t>
      </w:r>
      <w:r w:rsidR="00156CD4">
        <w:t>.</w:t>
      </w:r>
    </w:p>
    <w:p w14:paraId="0AF0A01E" w14:textId="0E8EE111" w:rsidR="00A757B6" w:rsidRDefault="00156CD4" w:rsidP="00D04C43">
      <w:pPr>
        <w:pStyle w:val="Numberedlist1"/>
        <w:numPr>
          <w:ilvl w:val="0"/>
          <w:numId w:val="20"/>
        </w:numPr>
      </w:pPr>
      <w:r>
        <w:t>Your</w:t>
      </w:r>
      <w:r w:rsidR="00F17A3B">
        <w:t xml:space="preserve"> teacher</w:t>
      </w:r>
      <w:r>
        <w:t xml:space="preserve"> will also</w:t>
      </w:r>
      <w:r w:rsidR="00F17A3B">
        <w:t xml:space="preserve"> demonstrate how to make </w:t>
      </w:r>
      <w:r w:rsidRPr="00AC6197">
        <w:rPr>
          <w:rStyle w:val="Inlinebold"/>
        </w:rPr>
        <w:t>T</w:t>
      </w:r>
      <w:r w:rsidR="00F17A3B" w:rsidRPr="00AC6197">
        <w:rPr>
          <w:rStyle w:val="Inlinebold"/>
        </w:rPr>
        <w:t xml:space="preserve">able </w:t>
      </w:r>
      <w:r w:rsidRPr="00AC6197">
        <w:rPr>
          <w:rStyle w:val="Inlinebold"/>
        </w:rPr>
        <w:t>S</w:t>
      </w:r>
      <w:r w:rsidR="00F17A3B" w:rsidRPr="00AC6197">
        <w:rPr>
          <w:rStyle w:val="Inlinebold"/>
        </w:rPr>
        <w:t xml:space="preserve">tyle </w:t>
      </w:r>
      <w:r w:rsidRPr="00AC6197">
        <w:rPr>
          <w:rStyle w:val="Inlinebold"/>
        </w:rPr>
        <w:t>O</w:t>
      </w:r>
      <w:r w:rsidR="00F17A3B" w:rsidRPr="00AC6197">
        <w:rPr>
          <w:rStyle w:val="Inlinebold"/>
        </w:rPr>
        <w:t>ption</w:t>
      </w:r>
      <w:r w:rsidR="00F17A3B">
        <w:t xml:space="preserve"> changes</w:t>
      </w:r>
      <w:r w:rsidR="00725908">
        <w:t xml:space="preserve"> and lead a group discussion</w:t>
      </w:r>
      <w:r w:rsidR="00890BBE">
        <w:t>.</w:t>
      </w:r>
    </w:p>
    <w:p w14:paraId="6AE26C29" w14:textId="1E80D797" w:rsidR="006B7B92" w:rsidRPr="00DA5C58" w:rsidRDefault="006B7B92" w:rsidP="00AC6197">
      <w:pPr>
        <w:pStyle w:val="Heading3"/>
      </w:pPr>
      <w:bookmarkStart w:id="130" w:name="_Toc36983410"/>
      <w:r w:rsidRPr="00DA5C58">
        <w:t xml:space="preserve">Try-it: </w:t>
      </w:r>
      <w:r w:rsidR="00A757B6">
        <w:t xml:space="preserve">Configure table </w:t>
      </w:r>
      <w:r w:rsidR="007C4ADD">
        <w:t>style</w:t>
      </w:r>
      <w:r w:rsidR="00A757B6">
        <w:t xml:space="preserve"> options</w:t>
      </w:r>
      <w:bookmarkEnd w:id="130"/>
    </w:p>
    <w:p w14:paraId="7E7ACFC4" w14:textId="4FDB83C9" w:rsidR="00321E18" w:rsidRDefault="009C32D9" w:rsidP="00321E18">
      <w:r w:rsidRPr="009C32D9">
        <w:rPr>
          <w:noProof/>
        </w:rPr>
        <w:drawing>
          <wp:inline distT="0" distB="0" distL="0" distR="0" wp14:anchorId="29586987" wp14:editId="3FD51611">
            <wp:extent cx="365748" cy="365748"/>
            <wp:effectExtent l="0" t="0" r="0" b="0"/>
            <wp:docPr id="14" name="Pictur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65748" cy="365748"/>
                    </a:xfrm>
                    <a:prstGeom prst="rect">
                      <a:avLst/>
                    </a:prstGeom>
                  </pic:spPr>
                </pic:pic>
              </a:graphicData>
            </a:graphic>
          </wp:inline>
        </w:drawing>
      </w:r>
      <w:r w:rsidR="00321E18">
        <w:t xml:space="preserve">In this </w:t>
      </w:r>
      <w:r w:rsidR="00C34F5F">
        <w:t xml:space="preserve">stand-alone </w:t>
      </w:r>
      <w:r w:rsidR="00321E18">
        <w:t>try-it, you will apply your learning and see for yourself how you can apply style options to an existing table.</w:t>
      </w:r>
    </w:p>
    <w:p w14:paraId="5909EBE3" w14:textId="122F8B6A" w:rsidR="006B7B92" w:rsidRPr="007D3922" w:rsidRDefault="006B7B92" w:rsidP="00AF2D6F">
      <w:pPr>
        <w:pStyle w:val="Heading4"/>
      </w:pPr>
      <w:r>
        <w:t>Resources</w:t>
      </w:r>
    </w:p>
    <w:p w14:paraId="75B3B428" w14:textId="77777777" w:rsidR="008D06D0" w:rsidRDefault="008D06D0" w:rsidP="008D06D0">
      <w:r>
        <w:t>You will need the following resources for this try-it:</w:t>
      </w:r>
    </w:p>
    <w:p w14:paraId="45E391E6" w14:textId="335B9E3F" w:rsidR="006B7B92" w:rsidRDefault="00EA1894" w:rsidP="00D04C43">
      <w:pPr>
        <w:pStyle w:val="Bulletlevel1"/>
        <w:numPr>
          <w:ilvl w:val="0"/>
          <w:numId w:val="67"/>
        </w:numPr>
      </w:pPr>
      <w:r>
        <w:t xml:space="preserve">Open </w:t>
      </w:r>
      <w:r w:rsidRPr="008352DA">
        <w:rPr>
          <w:rStyle w:val="Inlinebold"/>
        </w:rPr>
        <w:t>L2_T1_try_crop_distribution_starter.xlsx</w:t>
      </w:r>
      <w:r w:rsidRPr="009F11F6">
        <w:rPr>
          <w:rStyle w:val="Inlinebold"/>
        </w:rPr>
        <w:t xml:space="preserve"> </w:t>
      </w:r>
      <w:r>
        <w:t>in this lesson’s Learning Activity Resources</w:t>
      </w:r>
      <w:r w:rsidR="00890BBE">
        <w:t>.</w:t>
      </w:r>
    </w:p>
    <w:p w14:paraId="46610B82" w14:textId="77777777" w:rsidR="006B7B92" w:rsidRDefault="006B7B92" w:rsidP="00034435">
      <w:pPr>
        <w:pStyle w:val="Heading4"/>
      </w:pPr>
      <w:r>
        <w:t>Instructions</w:t>
      </w:r>
    </w:p>
    <w:p w14:paraId="5C3CE725" w14:textId="77777777" w:rsidR="008F5F6A" w:rsidRDefault="008F5F6A" w:rsidP="008F5F6A">
      <w:r>
        <w:t>The following are the general tasks that you need to perform during this try-it:</w:t>
      </w:r>
    </w:p>
    <w:p w14:paraId="0F503855" w14:textId="4F8925C8" w:rsidR="006B7B92" w:rsidRPr="009F67EB" w:rsidRDefault="002F6C76" w:rsidP="00D04C43">
      <w:pPr>
        <w:pStyle w:val="Numberedlist1"/>
        <w:numPr>
          <w:ilvl w:val="0"/>
          <w:numId w:val="66"/>
        </w:numPr>
      </w:pPr>
      <w:r w:rsidRPr="009F67EB">
        <w:t xml:space="preserve">Go to the </w:t>
      </w:r>
      <w:r w:rsidR="003A087E" w:rsidRPr="009F67EB">
        <w:rPr>
          <w:rStyle w:val="Inlinebold"/>
        </w:rPr>
        <w:t>Processing</w:t>
      </w:r>
      <w:r w:rsidR="003A087E" w:rsidRPr="009F67EB">
        <w:t xml:space="preserve"> worksheet</w:t>
      </w:r>
      <w:r w:rsidR="00477E18">
        <w:t>.</w:t>
      </w:r>
    </w:p>
    <w:p w14:paraId="138DCAC1" w14:textId="5CD2A3C3" w:rsidR="006B7B92" w:rsidRPr="009F67EB" w:rsidRDefault="00204C68" w:rsidP="00D04C43">
      <w:pPr>
        <w:pStyle w:val="Numberedlist1"/>
        <w:numPr>
          <w:ilvl w:val="0"/>
          <w:numId w:val="66"/>
        </w:numPr>
      </w:pPr>
      <w:r w:rsidRPr="009F67EB">
        <w:t>Select a</w:t>
      </w:r>
      <w:r w:rsidR="00C65D5D" w:rsidRPr="009F67EB">
        <w:t>ny</w:t>
      </w:r>
      <w:r w:rsidRPr="009F67EB">
        <w:t xml:space="preserve"> cell within the table.</w:t>
      </w:r>
    </w:p>
    <w:p w14:paraId="41A81898" w14:textId="17E1579E" w:rsidR="006B7B92" w:rsidRPr="009F67EB" w:rsidRDefault="001102F6" w:rsidP="00D04C43">
      <w:pPr>
        <w:pStyle w:val="Numberedlist1"/>
        <w:numPr>
          <w:ilvl w:val="0"/>
          <w:numId w:val="66"/>
        </w:numPr>
      </w:pPr>
      <w:r w:rsidRPr="009F67EB">
        <w:t>Enable the table header row</w:t>
      </w:r>
      <w:r w:rsidR="00204C68" w:rsidRPr="009F67EB">
        <w:t>.</w:t>
      </w:r>
    </w:p>
    <w:p w14:paraId="73D07B80" w14:textId="3AEB11D4" w:rsidR="00204C68" w:rsidRPr="009F67EB" w:rsidRDefault="00204C68" w:rsidP="00D04C43">
      <w:pPr>
        <w:pStyle w:val="Numberedlist1"/>
        <w:numPr>
          <w:ilvl w:val="0"/>
          <w:numId w:val="66"/>
        </w:numPr>
      </w:pPr>
      <w:r w:rsidRPr="009F67EB">
        <w:t xml:space="preserve">Observe the </w:t>
      </w:r>
      <w:r w:rsidR="00980213" w:rsidRPr="009F67EB">
        <w:t>filters</w:t>
      </w:r>
      <w:r w:rsidRPr="009F67EB">
        <w:t xml:space="preserve"> in the </w:t>
      </w:r>
      <w:r w:rsidR="001102F6" w:rsidRPr="009F67EB">
        <w:t>h</w:t>
      </w:r>
      <w:r w:rsidRPr="009F67EB">
        <w:t>eader row.</w:t>
      </w:r>
    </w:p>
    <w:p w14:paraId="5EF22EBA" w14:textId="6717CC27" w:rsidR="00204C68" w:rsidRPr="009F67EB" w:rsidRDefault="001102F6" w:rsidP="00D04C43">
      <w:pPr>
        <w:pStyle w:val="Numberedlist1"/>
        <w:numPr>
          <w:ilvl w:val="0"/>
          <w:numId w:val="66"/>
        </w:numPr>
      </w:pPr>
      <w:r w:rsidRPr="009F67EB">
        <w:t>Emphasize the first column of the table</w:t>
      </w:r>
      <w:r w:rsidR="00204C68" w:rsidRPr="009F67EB">
        <w:t>.</w:t>
      </w:r>
    </w:p>
    <w:p w14:paraId="197C5211" w14:textId="16FFE1B7" w:rsidR="00204C68" w:rsidRPr="009F67EB" w:rsidRDefault="00204C68" w:rsidP="00D04C43">
      <w:pPr>
        <w:pStyle w:val="Numberedlist1"/>
        <w:numPr>
          <w:ilvl w:val="0"/>
          <w:numId w:val="66"/>
        </w:numPr>
      </w:pPr>
      <w:r w:rsidRPr="009F67EB">
        <w:t>Observe the formatting change for the first column.</w:t>
      </w:r>
    </w:p>
    <w:p w14:paraId="550FB48E" w14:textId="7182F262" w:rsidR="00204C68" w:rsidRPr="009F67EB" w:rsidRDefault="001102F6" w:rsidP="00D04C43">
      <w:pPr>
        <w:pStyle w:val="Numberedlist1"/>
        <w:numPr>
          <w:ilvl w:val="0"/>
          <w:numId w:val="66"/>
        </w:numPr>
      </w:pPr>
      <w:r w:rsidRPr="009F67EB">
        <w:t>Emphasize the last column of the table</w:t>
      </w:r>
      <w:r w:rsidR="00204C68" w:rsidRPr="009F67EB">
        <w:t>.</w:t>
      </w:r>
    </w:p>
    <w:p w14:paraId="102B638D" w14:textId="47998FB0" w:rsidR="00204C68" w:rsidRPr="009F67EB" w:rsidRDefault="00204C68" w:rsidP="00D04C43">
      <w:pPr>
        <w:pStyle w:val="Numberedlist1"/>
        <w:numPr>
          <w:ilvl w:val="0"/>
          <w:numId w:val="66"/>
        </w:numPr>
      </w:pPr>
      <w:r w:rsidRPr="009F67EB">
        <w:t>Observe the formatting change for the last column.</w:t>
      </w:r>
    </w:p>
    <w:p w14:paraId="06E2DB1A" w14:textId="692A36F7" w:rsidR="00F067B0" w:rsidRPr="009F67EB" w:rsidRDefault="00F067B0" w:rsidP="00D04C43">
      <w:pPr>
        <w:pStyle w:val="Numberedlist1"/>
        <w:numPr>
          <w:ilvl w:val="0"/>
          <w:numId w:val="66"/>
        </w:numPr>
      </w:pPr>
      <w:r w:rsidRPr="009F67EB">
        <w:t>Save your work.</w:t>
      </w:r>
    </w:p>
    <w:p w14:paraId="7BDF27C8" w14:textId="77777777" w:rsidR="00743902" w:rsidRPr="00743902" w:rsidRDefault="00743902" w:rsidP="009F11F6">
      <w:r>
        <w:br w:type="page"/>
      </w:r>
    </w:p>
    <w:p w14:paraId="4270C78F" w14:textId="0124CD28" w:rsidR="008C36C9" w:rsidRDefault="008C36C9" w:rsidP="00C32884">
      <w:pPr>
        <w:pStyle w:val="Heading2"/>
      </w:pPr>
      <w:bookmarkStart w:id="131" w:name="_Toc36983411"/>
      <w:r w:rsidRPr="00DA5C58">
        <w:lastRenderedPageBreak/>
        <w:t xml:space="preserve">Topic </w:t>
      </w:r>
      <w:r>
        <w:t xml:space="preserve">2: </w:t>
      </w:r>
      <w:r w:rsidR="00236C2C" w:rsidRPr="00236C2C">
        <w:t>Insert and manage rows, columns, and the total number of rows</w:t>
      </w:r>
      <w:bookmarkEnd w:id="131"/>
    </w:p>
    <w:p w14:paraId="3DBFC86D" w14:textId="158E34AC" w:rsidR="008F5F6A" w:rsidRDefault="00740BD7" w:rsidP="008C36C9">
      <w:r w:rsidRPr="00425413">
        <w:rPr>
          <w:noProof/>
          <w:lang w:val="en-IN" w:eastAsia="en-IN"/>
        </w:rPr>
        <w:drawing>
          <wp:inline distT="0" distB="0" distL="0" distR="0" wp14:anchorId="261A9039" wp14:editId="6EE68B85">
            <wp:extent cx="302554" cy="365587"/>
            <wp:effectExtent l="0" t="0" r="2540" b="0"/>
            <wp:docPr id="49" name="Picture 49" descr=" 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t xml:space="preserve"> </w:t>
      </w:r>
      <w:r w:rsidR="008C36C9">
        <w:t xml:space="preserve">After you create an Excel table, you can add or remove rows and columns by </w:t>
      </w:r>
      <w:r w:rsidR="008F5F6A">
        <w:t xml:space="preserve">using </w:t>
      </w:r>
      <w:r w:rsidR="008C36C9">
        <w:t>different methods</w:t>
      </w:r>
      <w:r w:rsidR="008F5F6A">
        <w:t>, which include:</w:t>
      </w:r>
    </w:p>
    <w:p w14:paraId="75E6C82B" w14:textId="3F8FA572" w:rsidR="008F5F6A" w:rsidRPr="00740BD7" w:rsidRDefault="008F5F6A" w:rsidP="00D04C43">
      <w:pPr>
        <w:pStyle w:val="Bulletlevel1"/>
        <w:numPr>
          <w:ilvl w:val="0"/>
          <w:numId w:val="68"/>
        </w:numPr>
      </w:pPr>
      <w:r w:rsidRPr="00740BD7">
        <w:t xml:space="preserve">Using the </w:t>
      </w:r>
      <w:r w:rsidRPr="006E6E66">
        <w:rPr>
          <w:rStyle w:val="Inlinebold"/>
        </w:rPr>
        <w:t>Resize</w:t>
      </w:r>
      <w:r w:rsidRPr="00740BD7">
        <w:t xml:space="preserve"> command</w:t>
      </w:r>
    </w:p>
    <w:p w14:paraId="45846BD7" w14:textId="418E0708" w:rsidR="008F5F6A" w:rsidRPr="00740BD7" w:rsidRDefault="00116ED4" w:rsidP="00D04C43">
      <w:pPr>
        <w:pStyle w:val="Bulletlevel1"/>
        <w:numPr>
          <w:ilvl w:val="0"/>
          <w:numId w:val="68"/>
        </w:numPr>
      </w:pPr>
      <w:r>
        <w:t xml:space="preserve">Entering text or numbers </w:t>
      </w:r>
      <w:r w:rsidR="008F5F6A" w:rsidRPr="00740BD7">
        <w:t>in a cell just below the last row or to the right of the last column</w:t>
      </w:r>
    </w:p>
    <w:p w14:paraId="0429EAF4" w14:textId="77777777" w:rsidR="008F5F6A" w:rsidRPr="00740BD7" w:rsidRDefault="008F5F6A" w:rsidP="00D04C43">
      <w:pPr>
        <w:pStyle w:val="Bulletlevel1"/>
        <w:numPr>
          <w:ilvl w:val="0"/>
          <w:numId w:val="68"/>
        </w:numPr>
      </w:pPr>
      <w:r w:rsidRPr="00740BD7">
        <w:t>Pasting data into a cell</w:t>
      </w:r>
    </w:p>
    <w:p w14:paraId="57274FEE" w14:textId="77777777" w:rsidR="008F5F6A" w:rsidRPr="00740BD7" w:rsidRDefault="008F5F6A" w:rsidP="00D04C43">
      <w:pPr>
        <w:pStyle w:val="Bulletlevel1"/>
        <w:numPr>
          <w:ilvl w:val="0"/>
          <w:numId w:val="68"/>
        </w:numPr>
      </w:pPr>
      <w:r w:rsidRPr="00740BD7">
        <w:t>Inserting rows or columns between existing rows or columns</w:t>
      </w:r>
    </w:p>
    <w:p w14:paraId="7E7FD6A2" w14:textId="21D2E5E7" w:rsidR="008C36C9" w:rsidRPr="008E37B5" w:rsidRDefault="0014297D" w:rsidP="00740BD7">
      <w:pPr>
        <w:pStyle w:val="Heading3"/>
      </w:pPr>
      <w:bookmarkStart w:id="132" w:name="_Toc36983412"/>
      <w:r w:rsidRPr="008E37B5">
        <w:t xml:space="preserve">Use </w:t>
      </w:r>
      <w:r w:rsidR="008C36C9" w:rsidRPr="008E37B5">
        <w:t>the Resize command</w:t>
      </w:r>
      <w:bookmarkEnd w:id="132"/>
    </w:p>
    <w:p w14:paraId="464CBE2D" w14:textId="138B8E61" w:rsidR="008C36C9" w:rsidRPr="00740BD7" w:rsidRDefault="008C36C9" w:rsidP="00D04C43">
      <w:pPr>
        <w:pStyle w:val="Numberedlist1"/>
        <w:numPr>
          <w:ilvl w:val="0"/>
          <w:numId w:val="36"/>
        </w:numPr>
      </w:pPr>
      <w:r w:rsidRPr="00740BD7">
        <w:t>Select a</w:t>
      </w:r>
      <w:r w:rsidR="008F5F6A" w:rsidRPr="00740BD7">
        <w:t>ny</w:t>
      </w:r>
      <w:r w:rsidRPr="00740BD7">
        <w:t xml:space="preserve"> cell within </w:t>
      </w:r>
      <w:r w:rsidR="008F5F6A" w:rsidRPr="00740BD7">
        <w:t xml:space="preserve">a </w:t>
      </w:r>
      <w:r w:rsidRPr="00740BD7">
        <w:t>table</w:t>
      </w:r>
      <w:r w:rsidR="008F5F6A" w:rsidRPr="00740BD7">
        <w:t xml:space="preserve"> in an Excel worksheet</w:t>
      </w:r>
      <w:r w:rsidRPr="00740BD7">
        <w:t>.</w:t>
      </w:r>
    </w:p>
    <w:p w14:paraId="2E962191" w14:textId="6BE1E13F" w:rsidR="008C36C9" w:rsidRDefault="008C36C9" w:rsidP="00D04C43">
      <w:pPr>
        <w:pStyle w:val="Numberedlist1"/>
        <w:numPr>
          <w:ilvl w:val="0"/>
          <w:numId w:val="36"/>
        </w:numPr>
      </w:pPr>
      <w:r w:rsidRPr="00740BD7">
        <w:t xml:space="preserve">Go to the </w:t>
      </w:r>
      <w:r w:rsidRPr="00740BD7">
        <w:rPr>
          <w:rStyle w:val="Inlinebold"/>
        </w:rPr>
        <w:t>Table Tools Design</w:t>
      </w:r>
      <w:r w:rsidRPr="00740BD7">
        <w:t xml:space="preserve"> ribbon, </w:t>
      </w:r>
      <w:r w:rsidR="008F5F6A" w:rsidRPr="00740BD7">
        <w:t xml:space="preserve">the </w:t>
      </w:r>
      <w:r w:rsidRPr="00740BD7">
        <w:rPr>
          <w:rStyle w:val="Inlinebold"/>
        </w:rPr>
        <w:t>Properties</w:t>
      </w:r>
      <w:r w:rsidRPr="00740BD7">
        <w:t xml:space="preserve"> group</w:t>
      </w:r>
      <w:r w:rsidR="008F5F6A" w:rsidRPr="00740BD7">
        <w:t>,</w:t>
      </w:r>
      <w:r w:rsidRPr="00740BD7">
        <w:t xml:space="preserve"> and </w:t>
      </w:r>
      <w:r w:rsidR="00F125C0">
        <w:t xml:space="preserve">then </w:t>
      </w:r>
      <w:r w:rsidRPr="00740BD7">
        <w:t xml:space="preserve">select </w:t>
      </w:r>
      <w:r w:rsidRPr="00740BD7">
        <w:rPr>
          <w:rStyle w:val="Inlinebold"/>
        </w:rPr>
        <w:t>Resize</w:t>
      </w:r>
      <w:r w:rsidRPr="00740BD7">
        <w:t xml:space="preserve"> </w:t>
      </w:r>
      <w:r w:rsidRPr="00740BD7">
        <w:rPr>
          <w:rStyle w:val="Inlinebold"/>
        </w:rPr>
        <w:t>Table</w:t>
      </w:r>
      <w:r>
        <w:t>.</w:t>
      </w:r>
    </w:p>
    <w:p w14:paraId="1220D7F6" w14:textId="77777777" w:rsidR="008A5D85" w:rsidRDefault="008A5D85" w:rsidP="007C4ADD">
      <w:pPr>
        <w:keepNext/>
        <w:ind w:left="360"/>
      </w:pPr>
      <w:r w:rsidRPr="008A5D85">
        <w:rPr>
          <w:noProof/>
        </w:rPr>
        <w:t xml:space="preserve"> </w:t>
      </w:r>
      <w:r>
        <w:rPr>
          <w:noProof/>
          <w:lang w:val="en-IN" w:eastAsia="en-IN"/>
        </w:rPr>
        <w:drawing>
          <wp:inline distT="0" distB="0" distL="0" distR="0" wp14:anchorId="1EFD7A59" wp14:editId="4473C8C4">
            <wp:extent cx="1432347" cy="1613912"/>
            <wp:effectExtent l="19050" t="19050" r="15875" b="24765"/>
            <wp:docPr id="1490664153" name="Picture 1490664153" descr="Screenshot of the Resize Tab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7004" cy="1619160"/>
                    </a:xfrm>
                    <a:prstGeom prst="rect">
                      <a:avLst/>
                    </a:prstGeom>
                    <a:ln w="12700">
                      <a:solidFill>
                        <a:schemeClr val="tx1"/>
                      </a:solidFill>
                    </a:ln>
                  </pic:spPr>
                </pic:pic>
              </a:graphicData>
            </a:graphic>
          </wp:inline>
        </w:drawing>
      </w:r>
    </w:p>
    <w:p w14:paraId="2D243DC0" w14:textId="05F7AAA4" w:rsidR="00703267" w:rsidRDefault="008A5D85" w:rsidP="006E6E66">
      <w:pPr>
        <w:pStyle w:val="Caption"/>
      </w:pPr>
      <w:r>
        <w:t xml:space="preserve">Figure </w:t>
      </w:r>
      <w:r>
        <w:fldChar w:fldCharType="begin"/>
      </w:r>
      <w:r>
        <w:instrText xml:space="preserve"> SEQ Figure \* ARABIC </w:instrText>
      </w:r>
      <w:r>
        <w:fldChar w:fldCharType="separate"/>
      </w:r>
      <w:r w:rsidR="00D05FD0">
        <w:rPr>
          <w:noProof/>
        </w:rPr>
        <w:t>9</w:t>
      </w:r>
      <w:r>
        <w:fldChar w:fldCharType="end"/>
      </w:r>
      <w:r w:rsidR="00804C4A">
        <w:t>:</w:t>
      </w:r>
      <w:r>
        <w:t xml:space="preserve"> </w:t>
      </w:r>
      <w:r w:rsidRPr="007C4ADD">
        <w:rPr>
          <w:rStyle w:val="Inlinebold"/>
        </w:rPr>
        <w:t>Resize Table</w:t>
      </w:r>
      <w:r>
        <w:t xml:space="preserve"> command</w:t>
      </w:r>
    </w:p>
    <w:p w14:paraId="7B84ED81" w14:textId="538B2F10" w:rsidR="008C36C9" w:rsidRPr="00740BD7" w:rsidRDefault="00A23C2A" w:rsidP="00D04C43">
      <w:pPr>
        <w:pStyle w:val="Numberedlist1"/>
        <w:numPr>
          <w:ilvl w:val="0"/>
          <w:numId w:val="36"/>
        </w:numPr>
      </w:pPr>
      <w:r w:rsidRPr="00740BD7">
        <w:t xml:space="preserve">Select the range </w:t>
      </w:r>
      <w:r w:rsidR="008F5F6A" w:rsidRPr="00740BD7">
        <w:t xml:space="preserve">you want </w:t>
      </w:r>
      <w:r w:rsidRPr="00740BD7">
        <w:t>to include, starting with the upper</w:t>
      </w:r>
      <w:r w:rsidR="00C34F5F" w:rsidRPr="00740BD7">
        <w:t xml:space="preserve"> </w:t>
      </w:r>
      <w:r w:rsidRPr="00740BD7">
        <w:t>left</w:t>
      </w:r>
      <w:r w:rsidR="00C34F5F" w:rsidRPr="00740BD7">
        <w:t>-</w:t>
      </w:r>
      <w:r w:rsidRPr="00740BD7">
        <w:t>most cell.</w:t>
      </w:r>
    </w:p>
    <w:p w14:paraId="75780DC2" w14:textId="77777777" w:rsidR="00743902" w:rsidRDefault="00743902" w:rsidP="009F11F6">
      <w:pPr>
        <w:rPr>
          <w:szCs w:val="24"/>
        </w:rPr>
      </w:pPr>
      <w:r>
        <w:br w:type="page"/>
      </w:r>
    </w:p>
    <w:p w14:paraId="54F0A660" w14:textId="3B0622F6" w:rsidR="00BC005E" w:rsidRDefault="00A23C2A" w:rsidP="00D04C43">
      <w:pPr>
        <w:pStyle w:val="Numberedlist1"/>
        <w:numPr>
          <w:ilvl w:val="0"/>
          <w:numId w:val="36"/>
        </w:numPr>
      </w:pPr>
      <w:r>
        <w:lastRenderedPageBreak/>
        <w:t xml:space="preserve">In the </w:t>
      </w:r>
      <w:r w:rsidR="008F5F6A" w:rsidRPr="00957D85">
        <w:t>following</w:t>
      </w:r>
      <w:r w:rsidR="008F5F6A">
        <w:t xml:space="preserve"> </w:t>
      </w:r>
      <w:r>
        <w:t>example, the original table includes the range</w:t>
      </w:r>
      <w:r w:rsidR="00196A89">
        <w:t>,</w:t>
      </w:r>
      <w:r>
        <w:t xml:space="preserve"> </w:t>
      </w:r>
      <w:r w:rsidR="00BC005E">
        <w:t>A1:G4.</w:t>
      </w:r>
    </w:p>
    <w:p w14:paraId="66DF3E46" w14:textId="77777777" w:rsidR="00196A89" w:rsidRDefault="00196A89" w:rsidP="007C4ADD">
      <w:pPr>
        <w:ind w:left="360"/>
      </w:pPr>
      <w:r w:rsidRPr="00957D85">
        <w:rPr>
          <w:noProof/>
        </w:rPr>
        <w:drawing>
          <wp:inline distT="0" distB="0" distL="0" distR="0" wp14:anchorId="3BEB374C" wp14:editId="1FFA3B19">
            <wp:extent cx="5943600" cy="800735"/>
            <wp:effectExtent l="19050" t="19050" r="19050" b="18415"/>
            <wp:docPr id="22" name="Picture 22" descr="A1 to G4 table range 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00735"/>
                    </a:xfrm>
                    <a:prstGeom prst="rect">
                      <a:avLst/>
                    </a:prstGeom>
                    <a:ln w="12700">
                      <a:solidFill>
                        <a:schemeClr val="tx1"/>
                      </a:solidFill>
                    </a:ln>
                  </pic:spPr>
                </pic:pic>
              </a:graphicData>
            </a:graphic>
          </wp:inline>
        </w:drawing>
      </w:r>
    </w:p>
    <w:p w14:paraId="28424252" w14:textId="62647EDF" w:rsidR="00BC005E" w:rsidRDefault="00196A89" w:rsidP="006E6E66">
      <w:pPr>
        <w:pStyle w:val="Caption"/>
      </w:pPr>
      <w:r>
        <w:t xml:space="preserve">Figure </w:t>
      </w:r>
      <w:r>
        <w:fldChar w:fldCharType="begin"/>
      </w:r>
      <w:r>
        <w:instrText xml:space="preserve"> SEQ Figure \* ARABIC </w:instrText>
      </w:r>
      <w:r>
        <w:fldChar w:fldCharType="separate"/>
      </w:r>
      <w:r w:rsidR="00D05FD0">
        <w:rPr>
          <w:noProof/>
        </w:rPr>
        <w:t>10</w:t>
      </w:r>
      <w:r>
        <w:fldChar w:fldCharType="end"/>
      </w:r>
      <w:r w:rsidR="008F5F6A">
        <w:t>:</w:t>
      </w:r>
      <w:r>
        <w:t xml:space="preserve"> Original table</w:t>
      </w:r>
    </w:p>
    <w:p w14:paraId="60E7D445" w14:textId="4691F1B5" w:rsidR="00A23C2A" w:rsidRPr="00957D85" w:rsidRDefault="00A23C2A" w:rsidP="00D04C43">
      <w:pPr>
        <w:pStyle w:val="Bulletlevel2"/>
        <w:numPr>
          <w:ilvl w:val="1"/>
          <w:numId w:val="68"/>
        </w:numPr>
      </w:pPr>
      <w:r>
        <w:t>After resizing to add additional columns and rows, the table includes the range</w:t>
      </w:r>
      <w:r w:rsidR="00196A89">
        <w:t>,</w:t>
      </w:r>
      <w:r>
        <w:t xml:space="preserve"> </w:t>
      </w:r>
      <w:r w:rsidR="00196A89">
        <w:t>A1:</w:t>
      </w:r>
      <w:r w:rsidR="0035496C">
        <w:t>H</w:t>
      </w:r>
      <w:r w:rsidR="00196A89">
        <w:t>4.</w:t>
      </w:r>
    </w:p>
    <w:p w14:paraId="27E135F6" w14:textId="77777777" w:rsidR="00196A89" w:rsidRDefault="00196A89" w:rsidP="007C4ADD">
      <w:pPr>
        <w:ind w:left="720"/>
      </w:pPr>
      <w:r>
        <w:rPr>
          <w:noProof/>
          <w:lang w:val="en-IN" w:eastAsia="en-IN"/>
        </w:rPr>
        <w:drawing>
          <wp:inline distT="0" distB="0" distL="0" distR="0" wp14:anchorId="7CBE8207" wp14:editId="5337B3BE">
            <wp:extent cx="5943600" cy="854710"/>
            <wp:effectExtent l="19050" t="19050" r="19050" b="21590"/>
            <wp:docPr id="37" name="Picture 37" descr="Update table range A1 to H4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54710"/>
                    </a:xfrm>
                    <a:prstGeom prst="rect">
                      <a:avLst/>
                    </a:prstGeom>
                    <a:ln w="12700">
                      <a:solidFill>
                        <a:schemeClr val="tx1"/>
                      </a:solidFill>
                    </a:ln>
                  </pic:spPr>
                </pic:pic>
              </a:graphicData>
            </a:graphic>
          </wp:inline>
        </w:drawing>
      </w:r>
    </w:p>
    <w:p w14:paraId="21BD8285" w14:textId="1E4E3AA7" w:rsidR="00196A89" w:rsidRDefault="00196A89" w:rsidP="006E6E66">
      <w:pPr>
        <w:pStyle w:val="Caption"/>
      </w:pPr>
      <w:r>
        <w:t xml:space="preserve">Figure </w:t>
      </w:r>
      <w:r>
        <w:fldChar w:fldCharType="begin"/>
      </w:r>
      <w:r>
        <w:instrText xml:space="preserve"> SEQ Figure \* ARABIC </w:instrText>
      </w:r>
      <w:r>
        <w:fldChar w:fldCharType="separate"/>
      </w:r>
      <w:r w:rsidR="00D05FD0">
        <w:rPr>
          <w:noProof/>
        </w:rPr>
        <w:t>11</w:t>
      </w:r>
      <w:r>
        <w:fldChar w:fldCharType="end"/>
      </w:r>
      <w:r w:rsidR="008F5F6A">
        <w:t>:</w:t>
      </w:r>
      <w:r>
        <w:t xml:space="preserve"> Updated table</w:t>
      </w:r>
    </w:p>
    <w:p w14:paraId="794BE932" w14:textId="79064ABF" w:rsidR="00174485" w:rsidRPr="008E37B5" w:rsidRDefault="00116ED4" w:rsidP="00A16DF2">
      <w:pPr>
        <w:pStyle w:val="Heading3"/>
      </w:pPr>
      <w:bookmarkStart w:id="133" w:name="_Toc36983413"/>
      <w:r>
        <w:t>Enter data</w:t>
      </w:r>
      <w:bookmarkEnd w:id="133"/>
    </w:p>
    <w:p w14:paraId="1F51AA93" w14:textId="4D3A0191" w:rsidR="000E2127" w:rsidRPr="00470B8F" w:rsidRDefault="0014297D" w:rsidP="00D04C43">
      <w:pPr>
        <w:pStyle w:val="Bulletlevel1"/>
        <w:numPr>
          <w:ilvl w:val="0"/>
          <w:numId w:val="69"/>
        </w:numPr>
      </w:pPr>
      <w:r w:rsidRPr="00470B8F">
        <w:t xml:space="preserve">To add a row to a table, </w:t>
      </w:r>
      <w:r w:rsidR="00D432C9" w:rsidRPr="00470B8F">
        <w:t>st</w:t>
      </w:r>
      <w:r w:rsidR="0015191B" w:rsidRPr="00470B8F">
        <w:t xml:space="preserve">art </w:t>
      </w:r>
      <w:r w:rsidR="00116ED4">
        <w:t>entering data</w:t>
      </w:r>
      <w:r w:rsidR="0015191B" w:rsidRPr="00470B8F">
        <w:t xml:space="preserve"> in a cell below the last table row. The table expands to include the new row.</w:t>
      </w:r>
    </w:p>
    <w:p w14:paraId="08E5837D" w14:textId="2C127964" w:rsidR="00174485" w:rsidRDefault="0015191B" w:rsidP="00D04C43">
      <w:pPr>
        <w:pStyle w:val="Bulletlevel1"/>
        <w:numPr>
          <w:ilvl w:val="0"/>
          <w:numId w:val="69"/>
        </w:numPr>
      </w:pPr>
      <w:r w:rsidRPr="00470B8F">
        <w:t>To add a column to the right of the table</w:t>
      </w:r>
      <w:r w:rsidR="0014297D" w:rsidRPr="00470B8F">
        <w:t>, s</w:t>
      </w:r>
      <w:r w:rsidRPr="00470B8F">
        <w:t xml:space="preserve">tart </w:t>
      </w:r>
      <w:r w:rsidR="00116ED4">
        <w:t xml:space="preserve">entering text or numbers </w:t>
      </w:r>
      <w:r w:rsidRPr="00470B8F">
        <w:t>in a cell t</w:t>
      </w:r>
      <w:r w:rsidR="00AD09F9" w:rsidRPr="00470B8F">
        <w:t>o the right of the last column</w:t>
      </w:r>
      <w:r w:rsidR="00AD09F9">
        <w:t>.</w:t>
      </w:r>
    </w:p>
    <w:p w14:paraId="4C570170" w14:textId="5380466F" w:rsidR="00174485" w:rsidRPr="008E37B5" w:rsidRDefault="00174485" w:rsidP="00A16DF2">
      <w:pPr>
        <w:pStyle w:val="Heading3"/>
      </w:pPr>
      <w:bookmarkStart w:id="134" w:name="_Toc36983414"/>
      <w:r w:rsidRPr="008E37B5">
        <w:t>Paste data</w:t>
      </w:r>
      <w:bookmarkEnd w:id="134"/>
    </w:p>
    <w:p w14:paraId="6D90FA96" w14:textId="455AF569" w:rsidR="000E2127" w:rsidRPr="002A2A2A" w:rsidRDefault="00174485" w:rsidP="00D04C43">
      <w:pPr>
        <w:pStyle w:val="Bulletlevel1"/>
        <w:numPr>
          <w:ilvl w:val="0"/>
          <w:numId w:val="70"/>
        </w:numPr>
      </w:pPr>
      <w:r w:rsidRPr="002A2A2A">
        <w:t>To add a ro</w:t>
      </w:r>
      <w:r w:rsidR="000E2127" w:rsidRPr="002A2A2A">
        <w:t>w</w:t>
      </w:r>
      <w:r w:rsidR="0014297D" w:rsidRPr="002A2A2A">
        <w:t>, p</w:t>
      </w:r>
      <w:r w:rsidRPr="002A2A2A">
        <w:t>aste the data in the left</w:t>
      </w:r>
      <w:r w:rsidR="0014297D" w:rsidRPr="002A2A2A">
        <w:t>-</w:t>
      </w:r>
      <w:r w:rsidRPr="002A2A2A">
        <w:t>most cell below the last table row.</w:t>
      </w:r>
    </w:p>
    <w:p w14:paraId="52409573" w14:textId="4D859FE6" w:rsidR="00174485" w:rsidRPr="002A2A2A" w:rsidRDefault="00174485" w:rsidP="00D04C43">
      <w:pPr>
        <w:pStyle w:val="Bulletlevel1"/>
        <w:numPr>
          <w:ilvl w:val="0"/>
          <w:numId w:val="70"/>
        </w:numPr>
      </w:pPr>
      <w:r w:rsidRPr="002A2A2A">
        <w:t>To add a column</w:t>
      </w:r>
      <w:r w:rsidR="0014297D" w:rsidRPr="002A2A2A">
        <w:t>, p</w:t>
      </w:r>
      <w:r w:rsidRPr="002A2A2A">
        <w:t>aste the data to the right of the table’s right</w:t>
      </w:r>
      <w:r w:rsidR="0014297D" w:rsidRPr="002A2A2A">
        <w:t>-</w:t>
      </w:r>
      <w:r w:rsidRPr="002A2A2A">
        <w:t>most column.</w:t>
      </w:r>
    </w:p>
    <w:p w14:paraId="7C12183C" w14:textId="1A5423D5" w:rsidR="000E2127" w:rsidRPr="002A2A2A" w:rsidRDefault="00174485" w:rsidP="00D04C43">
      <w:pPr>
        <w:pStyle w:val="Bulletlevel1"/>
        <w:numPr>
          <w:ilvl w:val="0"/>
          <w:numId w:val="70"/>
        </w:numPr>
      </w:pPr>
      <w:r w:rsidRPr="002A2A2A">
        <w:t>If the data pasted has as many or fewer column</w:t>
      </w:r>
      <w:r w:rsidR="000F3998" w:rsidRPr="002A2A2A">
        <w:t>s</w:t>
      </w:r>
      <w:r w:rsidRPr="002A2A2A">
        <w:t xml:space="preserve"> tha</w:t>
      </w:r>
      <w:r w:rsidR="000F3998" w:rsidRPr="002A2A2A">
        <w:t>n</w:t>
      </w:r>
      <w:r w:rsidRPr="002A2A2A">
        <w:t xml:space="preserve"> the table, the table expands to include all the cells in the range pasted.</w:t>
      </w:r>
    </w:p>
    <w:p w14:paraId="5C02DA5B" w14:textId="2B13A50C" w:rsidR="008425D1" w:rsidRPr="00FF5F83" w:rsidRDefault="00174485" w:rsidP="00D04C43">
      <w:pPr>
        <w:pStyle w:val="Bulletlevel1"/>
        <w:numPr>
          <w:ilvl w:val="0"/>
          <w:numId w:val="70"/>
        </w:numPr>
      </w:pPr>
      <w:r w:rsidRPr="002A2A2A">
        <w:t xml:space="preserve">If the data pasted has more columns than the table, the extra columns </w:t>
      </w:r>
      <w:r w:rsidR="0015191B" w:rsidRPr="002A2A2A">
        <w:t xml:space="preserve">are not included as part of the table. You will need to use the </w:t>
      </w:r>
      <w:r w:rsidR="0015191B" w:rsidRPr="009F11F6">
        <w:rPr>
          <w:rStyle w:val="Inlinebold"/>
        </w:rPr>
        <w:t>Resize</w:t>
      </w:r>
      <w:r w:rsidR="0015191B" w:rsidRPr="002A2A2A">
        <w:t xml:space="preserve"> command to expand the table to include the data</w:t>
      </w:r>
      <w:r w:rsidR="0015191B" w:rsidRPr="00FF5F83">
        <w:t>.</w:t>
      </w:r>
    </w:p>
    <w:p w14:paraId="44B22984" w14:textId="77777777" w:rsidR="00743902" w:rsidRDefault="00743902" w:rsidP="009F11F6">
      <w:r>
        <w:br w:type="page"/>
      </w:r>
    </w:p>
    <w:p w14:paraId="5BA7D057" w14:textId="19B4B5E1" w:rsidR="00C60A39" w:rsidRPr="008E37B5" w:rsidRDefault="00C60A39" w:rsidP="008906E8">
      <w:pPr>
        <w:pStyle w:val="Heading3"/>
      </w:pPr>
      <w:bookmarkStart w:id="135" w:name="_Toc36983415"/>
      <w:r w:rsidRPr="008E37B5">
        <w:lastRenderedPageBreak/>
        <w:t>Insert data</w:t>
      </w:r>
      <w:bookmarkEnd w:id="135"/>
    </w:p>
    <w:p w14:paraId="40C18CA4" w14:textId="3B30BC35" w:rsidR="0015191B" w:rsidRDefault="00FF5F83" w:rsidP="00174485">
      <w:r>
        <w:t>To i</w:t>
      </w:r>
      <w:r w:rsidR="0015191B">
        <w:t>nsert a row</w:t>
      </w:r>
      <w:r>
        <w:t>:</w:t>
      </w:r>
    </w:p>
    <w:p w14:paraId="6933FD1A" w14:textId="28EF5DB9" w:rsidR="0015191B" w:rsidRDefault="000E2127" w:rsidP="00D04C43">
      <w:pPr>
        <w:pStyle w:val="Numberedlist1"/>
        <w:numPr>
          <w:ilvl w:val="0"/>
          <w:numId w:val="37"/>
        </w:numPr>
      </w:pPr>
      <w:r>
        <w:t>P</w:t>
      </w:r>
      <w:r w:rsidR="0015191B">
        <w:t>ick a</w:t>
      </w:r>
      <w:r w:rsidR="00FF5F83">
        <w:t>ny</w:t>
      </w:r>
      <w:r w:rsidR="0015191B">
        <w:t xml:space="preserve"> cell that is not part of the header row and right-click</w:t>
      </w:r>
      <w:r w:rsidR="00FF5F83">
        <w:t xml:space="preserve"> or access the context menu</w:t>
      </w:r>
      <w:r w:rsidR="0015191B">
        <w:t>.</w:t>
      </w:r>
    </w:p>
    <w:p w14:paraId="4CF3E741" w14:textId="01EB56A8" w:rsidR="00B37DDA" w:rsidRDefault="000E2127" w:rsidP="00D04C43">
      <w:pPr>
        <w:pStyle w:val="Numberedlist1"/>
        <w:numPr>
          <w:ilvl w:val="0"/>
          <w:numId w:val="37"/>
        </w:numPr>
      </w:pPr>
      <w:r>
        <w:t xml:space="preserve">Select </w:t>
      </w:r>
      <w:r w:rsidRPr="009F11F6">
        <w:rPr>
          <w:rStyle w:val="Inlinebold"/>
        </w:rPr>
        <w:t>Insert</w:t>
      </w:r>
      <w:r w:rsidR="00FF5F83">
        <w:t xml:space="preserve">, </w:t>
      </w:r>
      <w:r>
        <w:t xml:space="preserve">and then select </w:t>
      </w:r>
      <w:r w:rsidRPr="009F11F6">
        <w:rPr>
          <w:rStyle w:val="Inlinebold"/>
        </w:rPr>
        <w:t>Table Rows Above</w:t>
      </w:r>
      <w:r>
        <w:t>.</w:t>
      </w:r>
    </w:p>
    <w:p w14:paraId="1B22C456" w14:textId="77777777" w:rsidR="0074360D" w:rsidRDefault="0074360D" w:rsidP="007C4ADD">
      <w:pPr>
        <w:keepNext/>
        <w:ind w:left="360"/>
      </w:pPr>
      <w:r>
        <w:rPr>
          <w:noProof/>
          <w:lang w:val="en-IN" w:eastAsia="en-IN"/>
        </w:rPr>
        <w:drawing>
          <wp:inline distT="0" distB="0" distL="0" distR="0" wp14:anchorId="7E8244F7" wp14:editId="2A9BFBB4">
            <wp:extent cx="5198652" cy="6341679"/>
            <wp:effectExtent l="0" t="0" r="2540" b="2540"/>
            <wp:docPr id="2" name="Picture 2" descr="Screenshot of the context menu - Insert, Table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0382" cy="6368187"/>
                    </a:xfrm>
                    <a:prstGeom prst="rect">
                      <a:avLst/>
                    </a:prstGeom>
                  </pic:spPr>
                </pic:pic>
              </a:graphicData>
            </a:graphic>
          </wp:inline>
        </w:drawing>
      </w:r>
    </w:p>
    <w:p w14:paraId="3A38CB15" w14:textId="281F7C37" w:rsidR="0074360D" w:rsidRDefault="0074360D" w:rsidP="006E6E66">
      <w:pPr>
        <w:pStyle w:val="Caption"/>
      </w:pPr>
      <w:r>
        <w:t xml:space="preserve">Figure </w:t>
      </w:r>
      <w:r>
        <w:fldChar w:fldCharType="begin"/>
      </w:r>
      <w:r>
        <w:instrText xml:space="preserve"> SEQ Figure \* ARABIC </w:instrText>
      </w:r>
      <w:r>
        <w:fldChar w:fldCharType="separate"/>
      </w:r>
      <w:r w:rsidR="00D05FD0">
        <w:rPr>
          <w:noProof/>
        </w:rPr>
        <w:t>12</w:t>
      </w:r>
      <w:r>
        <w:fldChar w:fldCharType="end"/>
      </w:r>
      <w:r w:rsidR="000175A9">
        <w:t>:</w:t>
      </w:r>
      <w:r>
        <w:t xml:space="preserve"> Context menu</w:t>
      </w:r>
      <w:r w:rsidR="00477E18">
        <w:t>—</w:t>
      </w:r>
      <w:r w:rsidRPr="007C4ADD">
        <w:rPr>
          <w:rStyle w:val="Inlinebold"/>
        </w:rPr>
        <w:t>Insert Table Row</w:t>
      </w:r>
      <w:r>
        <w:t xml:space="preserve"> command</w:t>
      </w:r>
    </w:p>
    <w:p w14:paraId="3D9F761A" w14:textId="3C681358" w:rsidR="000E2127" w:rsidRDefault="000E2127" w:rsidP="000175A9">
      <w:r w:rsidRPr="000175A9">
        <w:rPr>
          <w:rStyle w:val="Inlinebold"/>
        </w:rPr>
        <w:lastRenderedPageBreak/>
        <w:t>Note</w:t>
      </w:r>
      <w:r>
        <w:t xml:space="preserve">: If </w:t>
      </w:r>
      <w:r w:rsidRPr="000175A9">
        <w:t>the</w:t>
      </w:r>
      <w:r>
        <w:t xml:space="preserve"> selection is in the last row, </w:t>
      </w:r>
      <w:r w:rsidRPr="000175A9">
        <w:rPr>
          <w:rStyle w:val="Inlinebold"/>
        </w:rPr>
        <w:t>Table Rows Above</w:t>
      </w:r>
      <w:r>
        <w:t xml:space="preserve"> or </w:t>
      </w:r>
      <w:r w:rsidRPr="000175A9">
        <w:rPr>
          <w:rStyle w:val="Inlinebold"/>
        </w:rPr>
        <w:t>Table Rows Below</w:t>
      </w:r>
      <w:r>
        <w:t xml:space="preserve"> can be selected.</w:t>
      </w:r>
    </w:p>
    <w:p w14:paraId="7A7AE4B4" w14:textId="5074F450" w:rsidR="0015191B" w:rsidRPr="008E37B5" w:rsidRDefault="00FF5F83" w:rsidP="000175A9">
      <w:pPr>
        <w:pStyle w:val="Heading3"/>
      </w:pPr>
      <w:bookmarkStart w:id="136" w:name="_Toc36983416"/>
      <w:r w:rsidRPr="008E37B5">
        <w:t>To i</w:t>
      </w:r>
      <w:r w:rsidR="0015191B" w:rsidRPr="008E37B5">
        <w:t>nsert a column</w:t>
      </w:r>
      <w:bookmarkEnd w:id="136"/>
    </w:p>
    <w:p w14:paraId="09431A2A" w14:textId="7FBAE62B" w:rsidR="000E2127" w:rsidRDefault="000E2127" w:rsidP="00D04C43">
      <w:pPr>
        <w:pStyle w:val="Numberedlist1"/>
        <w:numPr>
          <w:ilvl w:val="0"/>
          <w:numId w:val="38"/>
        </w:numPr>
      </w:pPr>
      <w:r>
        <w:t>Pick any cell in the table and right-click</w:t>
      </w:r>
      <w:r w:rsidR="00FF5F83">
        <w:t xml:space="preserve"> or access the context menu</w:t>
      </w:r>
      <w:r>
        <w:t>.</w:t>
      </w:r>
    </w:p>
    <w:p w14:paraId="55622E22" w14:textId="401CF03D" w:rsidR="00174485" w:rsidRDefault="000E2127" w:rsidP="00D04C43">
      <w:pPr>
        <w:pStyle w:val="Numberedlist1"/>
        <w:numPr>
          <w:ilvl w:val="0"/>
          <w:numId w:val="38"/>
        </w:numPr>
      </w:pPr>
      <w:r>
        <w:t xml:space="preserve">Select </w:t>
      </w:r>
      <w:r w:rsidRPr="00DA31B1">
        <w:rPr>
          <w:rStyle w:val="Inlinebold"/>
        </w:rPr>
        <w:t>Insert</w:t>
      </w:r>
      <w:r w:rsidR="00FF5F83">
        <w:t xml:space="preserve">, </w:t>
      </w:r>
      <w:r>
        <w:t xml:space="preserve">and then select </w:t>
      </w:r>
      <w:r w:rsidRPr="00DA31B1">
        <w:rPr>
          <w:rStyle w:val="Inlinebold"/>
        </w:rPr>
        <w:t>Table Columns to the Left</w:t>
      </w:r>
      <w:r>
        <w:t>.</w:t>
      </w:r>
    </w:p>
    <w:p w14:paraId="78A70513" w14:textId="20EC6386" w:rsidR="00CC10FD" w:rsidRDefault="001C2268" w:rsidP="007C4ADD">
      <w:pPr>
        <w:ind w:left="360"/>
      </w:pPr>
      <w:r>
        <w:rPr>
          <w:noProof/>
          <w:lang w:val="en-IN" w:eastAsia="en-IN"/>
        </w:rPr>
        <w:drawing>
          <wp:inline distT="0" distB="0" distL="0" distR="0" wp14:anchorId="27B2C3A7" wp14:editId="5930416F">
            <wp:extent cx="4725466" cy="6372875"/>
            <wp:effectExtent l="0" t="0" r="0" b="8890"/>
            <wp:docPr id="4" name="Picture 4" descr="Screenshot of Context menu - Insert Table Columns to the Left and Table Column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8543" cy="6390511"/>
                    </a:xfrm>
                    <a:prstGeom prst="rect">
                      <a:avLst/>
                    </a:prstGeom>
                  </pic:spPr>
                </pic:pic>
              </a:graphicData>
            </a:graphic>
          </wp:inline>
        </w:drawing>
      </w:r>
    </w:p>
    <w:p w14:paraId="6955D815" w14:textId="0886D163" w:rsidR="00D05FD0" w:rsidRDefault="00D05FD0" w:rsidP="006E6E66">
      <w:pPr>
        <w:pStyle w:val="Caption"/>
      </w:pPr>
      <w:r>
        <w:t xml:space="preserve">Figure </w:t>
      </w:r>
      <w:r>
        <w:fldChar w:fldCharType="begin"/>
      </w:r>
      <w:r>
        <w:instrText xml:space="preserve"> SEQ Figure \* ARABIC </w:instrText>
      </w:r>
      <w:r>
        <w:fldChar w:fldCharType="separate"/>
      </w:r>
      <w:r>
        <w:rPr>
          <w:noProof/>
        </w:rPr>
        <w:t>13</w:t>
      </w:r>
      <w:r>
        <w:fldChar w:fldCharType="end"/>
      </w:r>
      <w:r>
        <w:t>:</w:t>
      </w:r>
      <w:r w:rsidR="006A668B">
        <w:t xml:space="preserve"> Insert a column</w:t>
      </w:r>
    </w:p>
    <w:p w14:paraId="49E1E36D" w14:textId="56BB00C9" w:rsidR="0058145F" w:rsidRPr="008E37B5" w:rsidRDefault="00174485" w:rsidP="00245FBB">
      <w:pPr>
        <w:pStyle w:val="Heading3"/>
      </w:pPr>
      <w:bookmarkStart w:id="137" w:name="_Toc36983417"/>
      <w:r w:rsidRPr="008E37B5">
        <w:lastRenderedPageBreak/>
        <w:t>Delete rows or columns in a tabl</w:t>
      </w:r>
      <w:r w:rsidR="0058145F" w:rsidRPr="008E37B5">
        <w:t>e</w:t>
      </w:r>
      <w:bookmarkEnd w:id="137"/>
    </w:p>
    <w:p w14:paraId="1A0160B4" w14:textId="028F600C" w:rsidR="0058145F" w:rsidRDefault="0058145F" w:rsidP="003D2EDF">
      <w:r>
        <w:t xml:space="preserve">Table rows and columns can be deleted from the </w:t>
      </w:r>
      <w:r w:rsidRPr="00245FBB">
        <w:rPr>
          <w:rStyle w:val="Inlinebold"/>
        </w:rPr>
        <w:t>Home</w:t>
      </w:r>
      <w:r>
        <w:t xml:space="preserve"> ribbon or the </w:t>
      </w:r>
      <w:r w:rsidR="00D102AB">
        <w:t>r</w:t>
      </w:r>
      <w:r>
        <w:t>ight-click</w:t>
      </w:r>
      <w:r w:rsidR="00C60A39">
        <w:t xml:space="preserve"> conte</w:t>
      </w:r>
      <w:r w:rsidR="00D102AB">
        <w:t>x</w:t>
      </w:r>
      <w:r w:rsidR="00C60A39">
        <w:t>t menu</w:t>
      </w:r>
      <w:r w:rsidR="00D102AB">
        <w:t>.</w:t>
      </w:r>
    </w:p>
    <w:p w14:paraId="6A5BFA98" w14:textId="571F48B9" w:rsidR="0058145F" w:rsidRPr="008E37B5" w:rsidRDefault="0058145F" w:rsidP="00245FBB">
      <w:pPr>
        <w:pStyle w:val="Heading4"/>
      </w:pPr>
      <w:r w:rsidRPr="008E37B5">
        <w:t>From the Home ribbon</w:t>
      </w:r>
    </w:p>
    <w:p w14:paraId="15E4340F" w14:textId="599F6B1F" w:rsidR="0058145F" w:rsidRDefault="0058145F" w:rsidP="00D04C43">
      <w:pPr>
        <w:pStyle w:val="Numberedlist1"/>
        <w:numPr>
          <w:ilvl w:val="0"/>
          <w:numId w:val="39"/>
        </w:numPr>
      </w:pPr>
      <w:r>
        <w:t>Select the table rows or table columns.</w:t>
      </w:r>
    </w:p>
    <w:p w14:paraId="53DD6B23" w14:textId="31392E4D" w:rsidR="0058145F" w:rsidRDefault="0058145F" w:rsidP="00D04C43">
      <w:pPr>
        <w:pStyle w:val="Numberedlist1"/>
        <w:numPr>
          <w:ilvl w:val="0"/>
          <w:numId w:val="39"/>
        </w:numPr>
      </w:pPr>
      <w:r>
        <w:t xml:space="preserve">Go to the </w:t>
      </w:r>
      <w:r w:rsidRPr="00DB5B4A">
        <w:rPr>
          <w:rStyle w:val="Inlinebold"/>
        </w:rPr>
        <w:t xml:space="preserve">Home </w:t>
      </w:r>
      <w:r>
        <w:t xml:space="preserve">ribbon, </w:t>
      </w:r>
      <w:r w:rsidRPr="00DB5B4A">
        <w:rPr>
          <w:rStyle w:val="Inlinebold"/>
        </w:rPr>
        <w:t xml:space="preserve">Cells </w:t>
      </w:r>
      <w:r>
        <w:t>group</w:t>
      </w:r>
      <w:r w:rsidR="00D102AB">
        <w:t>,</w:t>
      </w:r>
      <w:r>
        <w:t xml:space="preserve"> and select the arrow next to the </w:t>
      </w:r>
      <w:r w:rsidRPr="00DB5B4A">
        <w:rPr>
          <w:rStyle w:val="Inlinebold"/>
        </w:rPr>
        <w:t>Delete</w:t>
      </w:r>
      <w:r>
        <w:t xml:space="preserve"> command. Then</w:t>
      </w:r>
      <w:r w:rsidR="00D102AB">
        <w:t>,</w:t>
      </w:r>
      <w:r>
        <w:t xml:space="preserve"> select </w:t>
      </w:r>
      <w:r w:rsidRPr="00DB5B4A">
        <w:rPr>
          <w:rStyle w:val="Inlinebold"/>
        </w:rPr>
        <w:t>Delete Table Rows</w:t>
      </w:r>
      <w:r>
        <w:t xml:space="preserve"> or </w:t>
      </w:r>
      <w:r w:rsidRPr="00DB5B4A">
        <w:rPr>
          <w:rStyle w:val="Inlinebold"/>
        </w:rPr>
        <w:t>Delete Table Columns</w:t>
      </w:r>
      <w:r>
        <w:t>.</w:t>
      </w:r>
    </w:p>
    <w:p w14:paraId="60821E91" w14:textId="0D01E2FD" w:rsidR="0058145F" w:rsidRDefault="0058145F" w:rsidP="00506146">
      <w:pPr>
        <w:pStyle w:val="Heading4"/>
      </w:pPr>
      <w:r>
        <w:t xml:space="preserve">Right-click </w:t>
      </w:r>
      <w:r w:rsidR="00D102AB">
        <w:t xml:space="preserve">context </w:t>
      </w:r>
      <w:r>
        <w:t>menu</w:t>
      </w:r>
    </w:p>
    <w:p w14:paraId="6B8A8EC0" w14:textId="77777777" w:rsidR="0058145F" w:rsidRDefault="0058145F" w:rsidP="00D04C43">
      <w:pPr>
        <w:pStyle w:val="Numberedlist1"/>
        <w:numPr>
          <w:ilvl w:val="0"/>
          <w:numId w:val="40"/>
        </w:numPr>
      </w:pPr>
      <w:r>
        <w:t>Select the table rows or table columns.</w:t>
      </w:r>
    </w:p>
    <w:p w14:paraId="48331515" w14:textId="79B20727" w:rsidR="0058145F" w:rsidRDefault="0058145F" w:rsidP="00D04C43">
      <w:pPr>
        <w:pStyle w:val="Numberedlist1"/>
        <w:numPr>
          <w:ilvl w:val="0"/>
          <w:numId w:val="40"/>
        </w:numPr>
      </w:pPr>
      <w:r>
        <w:t>Right-click</w:t>
      </w:r>
      <w:r w:rsidR="008425D1">
        <w:t xml:space="preserve"> </w:t>
      </w:r>
      <w:r w:rsidR="00D102AB">
        <w:t xml:space="preserve">or access the context menu, </w:t>
      </w:r>
      <w:r w:rsidR="008425D1">
        <w:t xml:space="preserve">and then select </w:t>
      </w:r>
      <w:r w:rsidR="008425D1" w:rsidRPr="00506146">
        <w:rPr>
          <w:rStyle w:val="Inlinebold"/>
        </w:rPr>
        <w:t xml:space="preserve">Table Columns </w:t>
      </w:r>
      <w:r w:rsidR="008425D1">
        <w:t xml:space="preserve">or </w:t>
      </w:r>
      <w:r w:rsidR="008425D1" w:rsidRPr="00506146">
        <w:rPr>
          <w:rStyle w:val="Inlinebold"/>
        </w:rPr>
        <w:t>Table</w:t>
      </w:r>
      <w:r w:rsidR="008425D1" w:rsidRPr="009F11F6">
        <w:rPr>
          <w:rStyle w:val="Inlinebold"/>
        </w:rPr>
        <w:t xml:space="preserve"> </w:t>
      </w:r>
      <w:r w:rsidR="008425D1" w:rsidRPr="00506146">
        <w:rPr>
          <w:rStyle w:val="Inlinebold"/>
        </w:rPr>
        <w:t>Rows</w:t>
      </w:r>
      <w:r w:rsidR="008425D1">
        <w:t>.</w:t>
      </w:r>
    </w:p>
    <w:p w14:paraId="1AC9DBA0" w14:textId="11A922A9" w:rsidR="00CC10FD" w:rsidRDefault="00CC10FD" w:rsidP="007D38EB">
      <w:pPr>
        <w:pStyle w:val="Heading3"/>
      </w:pPr>
      <w:bookmarkStart w:id="138" w:name="_Toc36983418"/>
      <w:r>
        <w:t>Total Row</w:t>
      </w:r>
      <w:bookmarkEnd w:id="138"/>
    </w:p>
    <w:p w14:paraId="20A3740E" w14:textId="3DC95270" w:rsidR="00CC10FD" w:rsidRDefault="00C60A39" w:rsidP="003D2EDF">
      <w:r>
        <w:t xml:space="preserve">A Total Row </w:t>
      </w:r>
      <w:r w:rsidR="00D237FD">
        <w:t>can be displayed</w:t>
      </w:r>
      <w:r>
        <w:t xml:space="preserve"> at the end of the tabl</w:t>
      </w:r>
      <w:r w:rsidR="00D237FD">
        <w:t>e. By default, i</w:t>
      </w:r>
      <w:r w:rsidR="00E64D2B">
        <w:t>t</w:t>
      </w:r>
      <w:r w:rsidR="00D237FD">
        <w:t xml:space="preserve"> uses the SUBTOTAL function to display a total of </w:t>
      </w:r>
      <w:r w:rsidR="00E64D2B">
        <w:t xml:space="preserve">the </w:t>
      </w:r>
      <w:r>
        <w:t>numeric data</w:t>
      </w:r>
      <w:r w:rsidR="00E64D2B">
        <w:t xml:space="preserve"> in a column</w:t>
      </w:r>
      <w:r>
        <w:t>.</w:t>
      </w:r>
      <w:r w:rsidR="00D237FD">
        <w:t xml:space="preserve"> Instead of manually inserting a formula or function to calculate ticket sales for a school play or sports game, by checking the </w:t>
      </w:r>
      <w:r w:rsidR="00D237FD" w:rsidRPr="00F85247">
        <w:rPr>
          <w:rStyle w:val="Inlinebold"/>
        </w:rPr>
        <w:t>Total Row</w:t>
      </w:r>
      <w:r w:rsidR="00D237FD">
        <w:t xml:space="preserve"> box in </w:t>
      </w:r>
      <w:r w:rsidR="00E64D2B">
        <w:t xml:space="preserve">the </w:t>
      </w:r>
      <w:r w:rsidR="00D237FD" w:rsidRPr="00F85247">
        <w:rPr>
          <w:rStyle w:val="Inlinebold"/>
        </w:rPr>
        <w:t>Style Options</w:t>
      </w:r>
      <w:r w:rsidR="00D237FD">
        <w:t xml:space="preserve"> group, Excel quickly calculates the total for you. </w:t>
      </w:r>
      <w:r w:rsidR="00CC10FD">
        <w:t>In the last topic</w:t>
      </w:r>
      <w:r w:rsidR="00E64D2B">
        <w:t>,</w:t>
      </w:r>
      <w:r w:rsidR="00CC10FD">
        <w:t xml:space="preserve"> you applied </w:t>
      </w:r>
      <w:r w:rsidR="00F60DB1">
        <w:t>style options</w:t>
      </w:r>
      <w:r w:rsidR="0062541A">
        <w:t xml:space="preserve"> to a table such as a header row, banded rows and columns</w:t>
      </w:r>
      <w:r w:rsidR="00E64D2B">
        <w:t>,</w:t>
      </w:r>
      <w:r w:rsidR="0062541A">
        <w:t xml:space="preserve"> and a filter button. </w:t>
      </w:r>
      <w:r w:rsidR="00F60DB1">
        <w:t xml:space="preserve">Another </w:t>
      </w:r>
      <w:r w:rsidR="006F461F">
        <w:t>command</w:t>
      </w:r>
      <w:r w:rsidR="00F60DB1">
        <w:t xml:space="preserve"> called </w:t>
      </w:r>
      <w:r w:rsidR="00F60DB1" w:rsidRPr="00F85247">
        <w:rPr>
          <w:rStyle w:val="Inlinebold"/>
        </w:rPr>
        <w:t>Total R</w:t>
      </w:r>
      <w:r w:rsidR="00F60DB1" w:rsidRPr="009F11F6">
        <w:rPr>
          <w:rStyle w:val="Inlinebold"/>
        </w:rPr>
        <w:t>ow</w:t>
      </w:r>
      <w:r w:rsidR="006F461F">
        <w:t xml:space="preserve"> is</w:t>
      </w:r>
      <w:r w:rsidR="00F60DB1">
        <w:t xml:space="preserve"> also a command</w:t>
      </w:r>
      <w:r w:rsidR="006F461F">
        <w:t xml:space="preserve"> that is part of the </w:t>
      </w:r>
      <w:r w:rsidR="006F461F" w:rsidRPr="00F85247">
        <w:rPr>
          <w:rStyle w:val="Inlinebold"/>
        </w:rPr>
        <w:t>Table Style Options</w:t>
      </w:r>
      <w:r w:rsidR="006F461F">
        <w:t>.</w:t>
      </w:r>
    </w:p>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698"/>
        <w:gridCol w:w="7662"/>
      </w:tblGrid>
      <w:tr w:rsidR="002C18B2" w14:paraId="72B69DB6" w14:textId="77777777" w:rsidTr="002C18B2">
        <w:tc>
          <w:tcPr>
            <w:tcW w:w="1698" w:type="dxa"/>
          </w:tcPr>
          <w:p w14:paraId="11E1811E" w14:textId="7A0B673B" w:rsidR="002C18B2" w:rsidRDefault="00F85247" w:rsidP="003A4873">
            <w:pPr>
              <w:tabs>
                <w:tab w:val="left" w:pos="555"/>
              </w:tabs>
            </w:pPr>
            <w:r w:rsidRPr="003B384B">
              <w:rPr>
                <w:noProof/>
                <w:lang w:val="en-IN" w:eastAsia="en-IN"/>
              </w:rPr>
              <w:drawing>
                <wp:inline distT="0" distB="0" distL="0" distR="0" wp14:anchorId="228442A3" wp14:editId="46FD38F6">
                  <wp:extent cx="719998" cy="669472"/>
                  <wp:effectExtent l="0" t="0" r="4445" b="0"/>
                  <wp:docPr id="54"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19998" cy="669472"/>
                          </a:xfrm>
                          <a:prstGeom prst="rect">
                            <a:avLst/>
                          </a:prstGeom>
                        </pic:spPr>
                      </pic:pic>
                    </a:graphicData>
                  </a:graphic>
                </wp:inline>
              </w:drawing>
            </w:r>
          </w:p>
        </w:tc>
        <w:tc>
          <w:tcPr>
            <w:tcW w:w="7662" w:type="dxa"/>
          </w:tcPr>
          <w:p w14:paraId="13232508" w14:textId="77777777" w:rsidR="002C18B2" w:rsidRPr="0004745C" w:rsidRDefault="002C18B2" w:rsidP="00117C27">
            <w:pPr>
              <w:pStyle w:val="Readeraids"/>
            </w:pPr>
            <w:r w:rsidRPr="0004745C">
              <w:t>Video</w:t>
            </w:r>
          </w:p>
          <w:p w14:paraId="7F261312" w14:textId="6F6C627C" w:rsidR="002C18B2" w:rsidRPr="007C4ADD" w:rsidRDefault="002C18B2" w:rsidP="00FE532D">
            <w:r>
              <w:t>To</w:t>
            </w:r>
            <w:r w:rsidRPr="00FE532D">
              <w:t xml:space="preserve"> review the video on </w:t>
            </w:r>
            <w:r w:rsidR="00D237FD">
              <w:t>how to total numeric data in a table</w:t>
            </w:r>
            <w:r w:rsidR="00477E18">
              <w:t>,</w:t>
            </w:r>
            <w:r w:rsidRPr="00FE532D">
              <w:t xml:space="preserve"> go to</w:t>
            </w:r>
            <w:r w:rsidR="007C4ADD">
              <w:t>:</w:t>
            </w:r>
            <w:r w:rsidRPr="00FE532D">
              <w:t xml:space="preserve"> </w:t>
            </w:r>
            <w:hyperlink r:id="rId39" w:history="1">
              <w:r w:rsidR="00B600BA">
                <w:rPr>
                  <w:rStyle w:val="Hyperlink"/>
                </w:rPr>
                <w:t>Add a total row to a table</w:t>
              </w:r>
            </w:hyperlink>
          </w:p>
        </w:tc>
      </w:tr>
    </w:tbl>
    <w:p w14:paraId="1D78A6D4" w14:textId="2C0B1A0C" w:rsidR="00067107" w:rsidRDefault="00067107" w:rsidP="00067107">
      <w:r>
        <w:t>To enable</w:t>
      </w:r>
      <w:r w:rsidR="00406A51">
        <w:t xml:space="preserve"> a </w:t>
      </w:r>
      <w:r>
        <w:t xml:space="preserve">total </w:t>
      </w:r>
      <w:r w:rsidR="00406A51">
        <w:t>row at the end of</w:t>
      </w:r>
      <w:r>
        <w:t xml:space="preserve"> a</w:t>
      </w:r>
      <w:r w:rsidR="00406A51">
        <w:t xml:space="preserve"> table</w:t>
      </w:r>
      <w:r w:rsidR="00E64D2B">
        <w:t>:</w:t>
      </w:r>
    </w:p>
    <w:p w14:paraId="2C1E2872" w14:textId="40F30085" w:rsidR="00F60DB1" w:rsidRDefault="00F60DB1" w:rsidP="00D04C43">
      <w:pPr>
        <w:pStyle w:val="Numberedlist1"/>
        <w:numPr>
          <w:ilvl w:val="0"/>
          <w:numId w:val="41"/>
        </w:numPr>
      </w:pPr>
      <w:r>
        <w:t>Select a cell within the table.</w:t>
      </w:r>
    </w:p>
    <w:p w14:paraId="5A838E71" w14:textId="4567D711" w:rsidR="00F60DB1" w:rsidRDefault="00F60DB1" w:rsidP="00D04C43">
      <w:pPr>
        <w:pStyle w:val="Numberedlist1"/>
        <w:numPr>
          <w:ilvl w:val="0"/>
          <w:numId w:val="41"/>
        </w:numPr>
      </w:pPr>
      <w:r>
        <w:t xml:space="preserve">Go to the </w:t>
      </w:r>
      <w:r w:rsidRPr="00361C52">
        <w:rPr>
          <w:rStyle w:val="Inlinebold"/>
        </w:rPr>
        <w:t>Design Table Tools</w:t>
      </w:r>
      <w:r>
        <w:t xml:space="preserve"> ribbon, </w:t>
      </w:r>
      <w:r w:rsidR="00BC1399">
        <w:t xml:space="preserve">the </w:t>
      </w:r>
      <w:r w:rsidRPr="00361C52">
        <w:rPr>
          <w:rStyle w:val="Inlinebold"/>
        </w:rPr>
        <w:t>Table Style Options</w:t>
      </w:r>
      <w:r>
        <w:t xml:space="preserve"> group</w:t>
      </w:r>
      <w:r w:rsidR="00477E18">
        <w:t>,</w:t>
      </w:r>
      <w:r>
        <w:t xml:space="preserve"> and </w:t>
      </w:r>
      <w:r w:rsidR="00BC1399">
        <w:t xml:space="preserve">select </w:t>
      </w:r>
      <w:r>
        <w:t xml:space="preserve">the </w:t>
      </w:r>
      <w:r w:rsidRPr="00361C52">
        <w:rPr>
          <w:rStyle w:val="Inlinebold"/>
        </w:rPr>
        <w:t>Total Row</w:t>
      </w:r>
      <w:r>
        <w:t xml:space="preserve"> box.</w:t>
      </w:r>
    </w:p>
    <w:p w14:paraId="304679B3" w14:textId="3BB27E78" w:rsidR="002C18B2" w:rsidRDefault="00F60DB1" w:rsidP="00D04C43">
      <w:pPr>
        <w:pStyle w:val="Numberedlist1"/>
        <w:numPr>
          <w:ilvl w:val="0"/>
          <w:numId w:val="41"/>
        </w:numPr>
      </w:pPr>
      <w:r>
        <w:t xml:space="preserve">The </w:t>
      </w:r>
      <w:r w:rsidRPr="00361C52">
        <w:rPr>
          <w:rStyle w:val="Inlinebold"/>
        </w:rPr>
        <w:t>Total Row</w:t>
      </w:r>
      <w:r w:rsidRPr="009F11F6">
        <w:rPr>
          <w:rStyle w:val="Inlinebold"/>
        </w:rPr>
        <w:t xml:space="preserve"> </w:t>
      </w:r>
      <w:r w:rsidRPr="00361C52">
        <w:t>is</w:t>
      </w:r>
      <w:r>
        <w:t xml:space="preserve"> inserted at the bottom of the table.</w:t>
      </w:r>
    </w:p>
    <w:p w14:paraId="0C6276A7" w14:textId="18BA6AD2" w:rsidR="006F461F" w:rsidRDefault="00F60DB1" w:rsidP="00D04C43">
      <w:pPr>
        <w:pStyle w:val="Numberedlist1"/>
        <w:numPr>
          <w:ilvl w:val="0"/>
          <w:numId w:val="41"/>
        </w:numPr>
      </w:pPr>
      <w:r>
        <w:t>The</w:t>
      </w:r>
      <w:r w:rsidR="00563BC4">
        <w:t xml:space="preserve"> default</w:t>
      </w:r>
      <w:r>
        <w:t xml:space="preserve"> </w:t>
      </w:r>
      <w:r w:rsidRPr="00361C52">
        <w:rPr>
          <w:rStyle w:val="Inlinebold"/>
        </w:rPr>
        <w:t>Total Row</w:t>
      </w:r>
      <w:r>
        <w:t xml:space="preserve"> setting </w:t>
      </w:r>
      <w:r w:rsidR="00563BC4">
        <w:t>uses the</w:t>
      </w:r>
      <w:r>
        <w:t xml:space="preserve"> </w:t>
      </w:r>
      <w:r w:rsidRPr="00361C52">
        <w:rPr>
          <w:rStyle w:val="Inlinebold"/>
        </w:rPr>
        <w:t>SUBTOTAL</w:t>
      </w:r>
      <w:r>
        <w:t xml:space="preserve"> </w:t>
      </w:r>
      <w:r w:rsidR="002C18B2">
        <w:t>f</w:t>
      </w:r>
      <w:r>
        <w:t>unction</w:t>
      </w:r>
      <w:r w:rsidR="002C18B2">
        <w:t xml:space="preserve"> for </w:t>
      </w:r>
      <w:r w:rsidR="002C18B2" w:rsidRPr="00361C52">
        <w:rPr>
          <w:rStyle w:val="Inlinebold"/>
        </w:rPr>
        <w:t>SUM</w:t>
      </w:r>
      <w:r>
        <w:t>. T</w:t>
      </w:r>
      <w:r w:rsidR="002C18B2">
        <w:t xml:space="preserve">his is a Structured Reference formula and is exclusive to Excel tables. </w:t>
      </w:r>
      <w:r w:rsidR="009A23B5" w:rsidRPr="009A23B5">
        <w:t xml:space="preserve">You can also apply a different function to the total value by selecting the </w:t>
      </w:r>
      <w:r w:rsidR="009A23B5" w:rsidRPr="00361C52">
        <w:rPr>
          <w:rStyle w:val="Inlinebold"/>
        </w:rPr>
        <w:t>More Functions</w:t>
      </w:r>
      <w:r w:rsidR="009A23B5" w:rsidRPr="009A23B5">
        <w:t xml:space="preserve"> option or</w:t>
      </w:r>
      <w:r w:rsidR="00477E18">
        <w:t xml:space="preserve"> by</w:t>
      </w:r>
      <w:r w:rsidR="009A23B5" w:rsidRPr="009A23B5">
        <w:t xml:space="preserve"> writing your own.</w:t>
      </w:r>
    </w:p>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703"/>
        <w:gridCol w:w="43"/>
        <w:gridCol w:w="7614"/>
      </w:tblGrid>
      <w:tr w:rsidR="002C18B2" w14:paraId="0081DE46" w14:textId="77777777" w:rsidTr="002F2AED">
        <w:tc>
          <w:tcPr>
            <w:tcW w:w="1703" w:type="dxa"/>
          </w:tcPr>
          <w:p w14:paraId="6B00313D" w14:textId="1DFFBD8A" w:rsidR="002C18B2" w:rsidRDefault="00F864F9" w:rsidP="003A4873">
            <w:r w:rsidRPr="00A94D73">
              <w:rPr>
                <w:noProof/>
                <w:lang w:val="en-IN" w:eastAsia="en-IN"/>
              </w:rPr>
              <w:lastRenderedPageBreak/>
              <w:drawing>
                <wp:inline distT="0" distB="0" distL="0" distR="0" wp14:anchorId="771717CB" wp14:editId="49899A39">
                  <wp:extent cx="720000" cy="720000"/>
                  <wp:effectExtent l="0" t="0" r="4445" b="4445"/>
                  <wp:docPr id="55"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720000" cy="720000"/>
                          </a:xfrm>
                          <a:prstGeom prst="rect">
                            <a:avLst/>
                          </a:prstGeom>
                        </pic:spPr>
                      </pic:pic>
                    </a:graphicData>
                  </a:graphic>
                </wp:inline>
              </w:drawing>
            </w:r>
          </w:p>
        </w:tc>
        <w:tc>
          <w:tcPr>
            <w:tcW w:w="7657" w:type="dxa"/>
            <w:gridSpan w:val="2"/>
          </w:tcPr>
          <w:p w14:paraId="016DF0FE" w14:textId="77777777" w:rsidR="002C18B2" w:rsidRDefault="002C18B2" w:rsidP="00117C27">
            <w:pPr>
              <w:pStyle w:val="Readeraids"/>
            </w:pPr>
            <w:r>
              <w:t>Additional information</w:t>
            </w:r>
          </w:p>
          <w:p w14:paraId="5999E8B9" w14:textId="49AA8C86" w:rsidR="002C18B2" w:rsidRPr="007C4ADD" w:rsidRDefault="00034435" w:rsidP="003A4873">
            <w:r>
              <w:t>To expand your learning, discover how to use</w:t>
            </w:r>
            <w:r w:rsidR="002C18B2">
              <w:t xml:space="preserve"> structured references</w:t>
            </w:r>
            <w:r w:rsidR="00BC1399">
              <w:t xml:space="preserve"> </w:t>
            </w:r>
            <w:r w:rsidR="00D237FD">
              <w:t>in table</w:t>
            </w:r>
            <w:r>
              <w:t>s by going</w:t>
            </w:r>
            <w:r w:rsidR="002C18B2">
              <w:t xml:space="preserve"> to</w:t>
            </w:r>
            <w:r w:rsidR="007C4ADD">
              <w:t>:</w:t>
            </w:r>
            <w:r w:rsidR="002C18B2">
              <w:t xml:space="preserve"> </w:t>
            </w:r>
            <w:hyperlink r:id="rId42" w:history="1">
              <w:r w:rsidR="002C18B2">
                <w:rPr>
                  <w:rStyle w:val="Hyperlink"/>
                </w:rPr>
                <w:t>Using structured references with Excel tables</w:t>
              </w:r>
            </w:hyperlink>
          </w:p>
        </w:tc>
      </w:tr>
      <w:tr w:rsidR="00563BC4" w14:paraId="24B06C26" w14:textId="77777777" w:rsidTr="002F2AED">
        <w:tblPrEx>
          <w:tblBorders>
            <w:bottom w:val="none" w:sz="0" w:space="0" w:color="auto"/>
          </w:tblBorders>
          <w:tblCellMar>
            <w:top w:w="0" w:type="dxa"/>
            <w:left w:w="108" w:type="dxa"/>
            <w:bottom w:w="0" w:type="dxa"/>
            <w:right w:w="108" w:type="dxa"/>
          </w:tblCellMar>
        </w:tblPrEx>
        <w:tc>
          <w:tcPr>
            <w:tcW w:w="1746" w:type="dxa"/>
            <w:gridSpan w:val="2"/>
          </w:tcPr>
          <w:p w14:paraId="3381B5D2" w14:textId="42A0C30B" w:rsidR="00563BC4" w:rsidRDefault="00477E18" w:rsidP="003A4873">
            <w:r>
              <w:t xml:space="preserve"> </w:t>
            </w:r>
            <w:r w:rsidR="002F2AED" w:rsidRPr="001A0F51">
              <w:rPr>
                <w:noProof/>
                <w:lang w:val="en-IN" w:eastAsia="en-IN"/>
              </w:rPr>
              <w:drawing>
                <wp:inline distT="0" distB="0" distL="0" distR="0" wp14:anchorId="0DDBA7DE" wp14:editId="63E980F2">
                  <wp:extent cx="969749" cy="1750585"/>
                  <wp:effectExtent l="0" t="0" r="1905" b="2540"/>
                  <wp:docPr id="56"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969749" cy="1750585"/>
                          </a:xfrm>
                          <a:prstGeom prst="rect">
                            <a:avLst/>
                          </a:prstGeom>
                        </pic:spPr>
                      </pic:pic>
                    </a:graphicData>
                  </a:graphic>
                </wp:inline>
              </w:drawing>
            </w:r>
          </w:p>
        </w:tc>
        <w:tc>
          <w:tcPr>
            <w:tcW w:w="7614" w:type="dxa"/>
          </w:tcPr>
          <w:p w14:paraId="12291082" w14:textId="77777777" w:rsidR="00563BC4" w:rsidRDefault="00563BC4" w:rsidP="00117C27">
            <w:pPr>
              <w:pStyle w:val="Readeraids"/>
            </w:pPr>
            <w:r>
              <w:t>Did you know?</w:t>
            </w:r>
          </w:p>
          <w:p w14:paraId="4C6B0F30" w14:textId="79A7DDB7" w:rsidR="00563BC4" w:rsidRDefault="00563BC4" w:rsidP="000743D8">
            <w:r>
              <w:t xml:space="preserve">There is a </w:t>
            </w:r>
            <w:r w:rsidRPr="000743D8">
              <w:t>keyboard</w:t>
            </w:r>
            <w:r>
              <w:t xml:space="preserve"> shortcut for the </w:t>
            </w:r>
            <w:r w:rsidRPr="009F11F6">
              <w:rPr>
                <w:rStyle w:val="Inlinebold"/>
              </w:rPr>
              <w:t>Total Row</w:t>
            </w:r>
            <w:r>
              <w:t xml:space="preserve"> command</w:t>
            </w:r>
            <w:r w:rsidR="00BC1399">
              <w:t>.</w:t>
            </w:r>
          </w:p>
          <w:p w14:paraId="4232749C" w14:textId="2EDDBCBC" w:rsidR="00563BC4" w:rsidRDefault="00563BC4" w:rsidP="00796416">
            <w:r>
              <w:t>Use the Ctrl+Shift+T keyboard shortcut to add a total row at the bottom of a table.</w:t>
            </w:r>
          </w:p>
        </w:tc>
      </w:tr>
    </w:tbl>
    <w:p w14:paraId="5C2BA97D" w14:textId="5A1F4A7B" w:rsidR="008C36C9" w:rsidRDefault="008C36C9" w:rsidP="000743D8">
      <w:pPr>
        <w:pStyle w:val="Heading3"/>
      </w:pPr>
      <w:bookmarkStart w:id="139" w:name="_Toc36983419"/>
      <w:r>
        <w:t>Activity: Discuss and learn</w:t>
      </w:r>
      <w:bookmarkEnd w:id="139"/>
    </w:p>
    <w:p w14:paraId="00419CE2" w14:textId="0B9E39CA" w:rsidR="008C36C9" w:rsidRDefault="00563BC4" w:rsidP="008C36C9">
      <w:r>
        <w:t xml:space="preserve">This is a teacher-led </w:t>
      </w:r>
      <w:r w:rsidR="00B609B8">
        <w:t xml:space="preserve">group </w:t>
      </w:r>
      <w:r>
        <w:t xml:space="preserve">discussion </w:t>
      </w:r>
      <w:r w:rsidR="00B609B8">
        <w:t>and demonstration building on learning from a previous topic about</w:t>
      </w:r>
      <w:r w:rsidR="00D237FD">
        <w:t xml:space="preserve"> how to</w:t>
      </w:r>
      <w:r w:rsidR="00B609B8">
        <w:t xml:space="preserve"> </w:t>
      </w:r>
      <w:r>
        <w:t>insert and delet</w:t>
      </w:r>
      <w:r w:rsidR="00D237FD">
        <w:t>e</w:t>
      </w:r>
      <w:r>
        <w:t xml:space="preserve"> columns and rows in a data range. </w:t>
      </w:r>
      <w:r w:rsidR="00C3321A">
        <w:t>Students will be able to compare w</w:t>
      </w:r>
      <w:r w:rsidR="008A1AF7">
        <w:t xml:space="preserve">hat </w:t>
      </w:r>
      <w:r w:rsidR="00C3321A">
        <w:t xml:space="preserve">they </w:t>
      </w:r>
      <w:r w:rsidR="008A1AF7">
        <w:t xml:space="preserve">previously learned about working with data ranges with the process of </w:t>
      </w:r>
      <w:r>
        <w:t xml:space="preserve">inserting </w:t>
      </w:r>
      <w:r w:rsidR="008A1AF7">
        <w:t xml:space="preserve">and deleting </w:t>
      </w:r>
      <w:r>
        <w:t>columns</w:t>
      </w:r>
      <w:r w:rsidR="008A1AF7">
        <w:t>,</w:t>
      </w:r>
      <w:r w:rsidR="00725908">
        <w:t xml:space="preserve"> </w:t>
      </w:r>
      <w:r>
        <w:t>rows</w:t>
      </w:r>
      <w:r w:rsidR="00C3321A">
        <w:t>,</w:t>
      </w:r>
      <w:r>
        <w:t xml:space="preserve"> </w:t>
      </w:r>
      <w:r w:rsidR="008A1AF7">
        <w:t xml:space="preserve">and a total row </w:t>
      </w:r>
      <w:r w:rsidR="00B609B8">
        <w:t>in a table</w:t>
      </w:r>
      <w:r w:rsidR="00890BBE">
        <w:t>.</w:t>
      </w:r>
    </w:p>
    <w:p w14:paraId="702C358F" w14:textId="77777777" w:rsidR="008C36C9" w:rsidRDefault="008C36C9" w:rsidP="000743D8">
      <w:pPr>
        <w:pStyle w:val="Heading4"/>
      </w:pPr>
      <w:r>
        <w:t>Resources required</w:t>
      </w:r>
    </w:p>
    <w:p w14:paraId="41573A54" w14:textId="77777777" w:rsidR="008D06D0" w:rsidRDefault="008D06D0" w:rsidP="008D06D0">
      <w:r>
        <w:t>You will need the following resources for this activity:</w:t>
      </w:r>
    </w:p>
    <w:p w14:paraId="3B97D0D0" w14:textId="501BA46B" w:rsidR="008C36C9" w:rsidRDefault="008D06D0" w:rsidP="00D04C43">
      <w:pPr>
        <w:pStyle w:val="Bulletlevel1"/>
        <w:numPr>
          <w:ilvl w:val="0"/>
          <w:numId w:val="70"/>
        </w:numPr>
      </w:pPr>
      <w:r>
        <w:t xml:space="preserve">Open </w:t>
      </w:r>
      <w:r w:rsidR="00C3321A" w:rsidRPr="000743D8">
        <w:rPr>
          <w:rStyle w:val="Inlinebold"/>
        </w:rPr>
        <w:t>L2_T2_act_crop_distribution_starter.xlsx</w:t>
      </w:r>
      <w:r w:rsidRPr="009F11F6">
        <w:rPr>
          <w:rStyle w:val="Inlinebold"/>
        </w:rPr>
        <w:t xml:space="preserve"> </w:t>
      </w:r>
      <w:r>
        <w:t>in this lesson’s Learning Activity Resources.</w:t>
      </w:r>
    </w:p>
    <w:p w14:paraId="4A32910E" w14:textId="77777777" w:rsidR="008C36C9" w:rsidRDefault="008C36C9" w:rsidP="00502089">
      <w:pPr>
        <w:pStyle w:val="Heading4"/>
      </w:pPr>
      <w:r>
        <w:t>Activity instructions</w:t>
      </w:r>
    </w:p>
    <w:p w14:paraId="60A89CD5" w14:textId="67675C62" w:rsidR="00FD7E88" w:rsidRDefault="00FD7E88" w:rsidP="00FD7E88">
      <w:r>
        <w:t>Participate in the activity by following these instructions</w:t>
      </w:r>
      <w:r w:rsidR="007C4ADD">
        <w:t>.</w:t>
      </w:r>
    </w:p>
    <w:p w14:paraId="6EBDE815" w14:textId="0350075A" w:rsidR="008C36C9" w:rsidRDefault="00156CD4" w:rsidP="00B150D9">
      <w:r>
        <w:t>Your</w:t>
      </w:r>
      <w:r w:rsidR="00B609B8">
        <w:t xml:space="preserve"> teacher will project a workbook that contains a data range and a table</w:t>
      </w:r>
      <w:r w:rsidDel="00156CD4">
        <w:t xml:space="preserve"> </w:t>
      </w:r>
      <w:r>
        <w:t>and will</w:t>
      </w:r>
      <w:r w:rsidR="00B609B8">
        <w:t xml:space="preserve"> ask </w:t>
      </w:r>
      <w:r>
        <w:t>for your</w:t>
      </w:r>
      <w:r w:rsidR="00B609B8">
        <w:t xml:space="preserve"> help with adding and removing columns and rows.</w:t>
      </w:r>
    </w:p>
    <w:p w14:paraId="067D72DB" w14:textId="407A3B96" w:rsidR="008C36C9" w:rsidRPr="00502089" w:rsidRDefault="00B609B8" w:rsidP="00D04C43">
      <w:pPr>
        <w:pStyle w:val="Numberedlist1"/>
        <w:numPr>
          <w:ilvl w:val="0"/>
          <w:numId w:val="42"/>
        </w:numPr>
      </w:pPr>
      <w:r w:rsidRPr="00502089">
        <w:t>Examine the workbook data range and table.</w:t>
      </w:r>
    </w:p>
    <w:p w14:paraId="5922858E" w14:textId="3036C2D1" w:rsidR="007703B7" w:rsidRPr="00502089" w:rsidRDefault="009C6E8C" w:rsidP="00D04C43">
      <w:pPr>
        <w:pStyle w:val="Numberedlist1"/>
        <w:numPr>
          <w:ilvl w:val="0"/>
          <w:numId w:val="42"/>
        </w:numPr>
      </w:pPr>
      <w:r w:rsidRPr="00502089">
        <w:t>When asked by the teacher, s</w:t>
      </w:r>
      <w:r w:rsidR="00B609B8" w:rsidRPr="00502089">
        <w:t xml:space="preserve">uggest how to add columns, </w:t>
      </w:r>
      <w:r w:rsidR="00890BBE" w:rsidRPr="00502089">
        <w:t>rows,</w:t>
      </w:r>
      <w:r w:rsidR="00B609B8" w:rsidRPr="00502089">
        <w:t xml:space="preserve"> and a total row.</w:t>
      </w:r>
    </w:p>
    <w:p w14:paraId="02CDB61D" w14:textId="3FDC8B78" w:rsidR="00C3321A" w:rsidRDefault="009C6E8C" w:rsidP="00D04C43">
      <w:pPr>
        <w:pStyle w:val="Numberedlist1"/>
        <w:numPr>
          <w:ilvl w:val="0"/>
          <w:numId w:val="42"/>
        </w:numPr>
      </w:pPr>
      <w:r w:rsidRPr="00502089">
        <w:t>When asked by the teacher, s</w:t>
      </w:r>
      <w:r w:rsidR="00B609B8" w:rsidRPr="00502089">
        <w:t>uggest how to remove columns and rows.</w:t>
      </w:r>
    </w:p>
    <w:p w14:paraId="30839A21" w14:textId="41AD0805" w:rsidR="008C36C9" w:rsidRDefault="008C36C9" w:rsidP="00B31C47">
      <w:pPr>
        <w:pStyle w:val="Heading3"/>
      </w:pPr>
      <w:bookmarkStart w:id="140" w:name="_Toc36983420"/>
      <w:r>
        <w:lastRenderedPageBreak/>
        <w:t>Try-it:</w:t>
      </w:r>
      <w:r w:rsidR="0046348C">
        <w:t xml:space="preserve"> </w:t>
      </w:r>
      <w:r w:rsidR="001B2596">
        <w:t xml:space="preserve">Insert and manage rows, columns, and total </w:t>
      </w:r>
      <w:r w:rsidR="007C4ADD">
        <w:t xml:space="preserve">number of </w:t>
      </w:r>
      <w:r w:rsidR="001B2596">
        <w:t>rows</w:t>
      </w:r>
      <w:bookmarkEnd w:id="140"/>
    </w:p>
    <w:p w14:paraId="7904046F" w14:textId="21CBE437" w:rsidR="008C36C9" w:rsidRPr="008E0495" w:rsidRDefault="009C32D9" w:rsidP="00FB2DC5">
      <w:r w:rsidRPr="009C32D9">
        <w:rPr>
          <w:noProof/>
        </w:rPr>
        <w:drawing>
          <wp:inline distT="0" distB="0" distL="0" distR="0" wp14:anchorId="25FEC742" wp14:editId="3A2EE813">
            <wp:extent cx="365748" cy="365748"/>
            <wp:effectExtent l="0" t="0" r="0" b="0"/>
            <wp:docPr id="3" name="Pictur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65748" cy="365748"/>
                    </a:xfrm>
                    <a:prstGeom prst="rect">
                      <a:avLst/>
                    </a:prstGeom>
                  </pic:spPr>
                </pic:pic>
              </a:graphicData>
            </a:graphic>
          </wp:inline>
        </w:drawing>
      </w:r>
      <w:r w:rsidR="00C84976">
        <w:t xml:space="preserve">A Munson’s colleague has updated the </w:t>
      </w:r>
      <w:r w:rsidR="00C84976" w:rsidRPr="00B81244">
        <w:rPr>
          <w:rStyle w:val="Inlinebold"/>
        </w:rPr>
        <w:t>Processing</w:t>
      </w:r>
      <w:r w:rsidR="00C84976">
        <w:t xml:space="preserve"> worksheet to include row totals for each crop item. You need to insert a column for notes and include a total row to display the average total.</w:t>
      </w:r>
    </w:p>
    <w:p w14:paraId="7F994FE0" w14:textId="77777777" w:rsidR="008C36C9" w:rsidRDefault="008C36C9" w:rsidP="00034435">
      <w:pPr>
        <w:pStyle w:val="Heading4"/>
      </w:pPr>
      <w:r>
        <w:t>Resources</w:t>
      </w:r>
    </w:p>
    <w:p w14:paraId="6AB0C79E" w14:textId="77777777" w:rsidR="008D06D0" w:rsidRDefault="008D06D0" w:rsidP="008D06D0">
      <w:r>
        <w:t>You will need the following resources for this try-it:</w:t>
      </w:r>
    </w:p>
    <w:p w14:paraId="1AE6F382" w14:textId="6AB2F602" w:rsidR="008D06D0" w:rsidRDefault="008D06D0" w:rsidP="00D04C43">
      <w:pPr>
        <w:pStyle w:val="Bulletlevel1"/>
        <w:numPr>
          <w:ilvl w:val="0"/>
          <w:numId w:val="70"/>
        </w:numPr>
      </w:pPr>
      <w:r w:rsidRPr="00B81244">
        <w:t>Open</w:t>
      </w:r>
      <w:r>
        <w:t xml:space="preserve"> </w:t>
      </w:r>
      <w:r w:rsidR="00F262F8" w:rsidRPr="00B81244">
        <w:rPr>
          <w:rStyle w:val="Inlinebold"/>
        </w:rPr>
        <w:t>L2_T2_try_crop_distribution_starter.xlsx</w:t>
      </w:r>
      <w:r w:rsidRPr="009F11F6">
        <w:rPr>
          <w:rStyle w:val="Inlinebold"/>
        </w:rPr>
        <w:t xml:space="preserve"> </w:t>
      </w:r>
      <w:r>
        <w:t>in this lesson’s Learning Activity Resources.</w:t>
      </w:r>
    </w:p>
    <w:p w14:paraId="5D8304C8" w14:textId="558EE655" w:rsidR="008C36C9" w:rsidRDefault="008C36C9" w:rsidP="00034435">
      <w:pPr>
        <w:pStyle w:val="Heading4"/>
      </w:pPr>
      <w:r>
        <w:t>Instructions</w:t>
      </w:r>
    </w:p>
    <w:p w14:paraId="1BD64928" w14:textId="2074C0C1" w:rsidR="00834E96" w:rsidRDefault="00834E96" w:rsidP="00B81244">
      <w:r>
        <w:t>The following are the general tasks that you need to perform during this try-it:</w:t>
      </w:r>
    </w:p>
    <w:p w14:paraId="5FD307D3" w14:textId="7C6B1A39" w:rsidR="008C36C9" w:rsidRPr="00B81244" w:rsidRDefault="0028040C" w:rsidP="00D04C43">
      <w:pPr>
        <w:pStyle w:val="Numberedlist1"/>
        <w:numPr>
          <w:ilvl w:val="0"/>
          <w:numId w:val="43"/>
        </w:numPr>
      </w:pPr>
      <w:r w:rsidRPr="00B81244">
        <w:t xml:space="preserve">Go to the </w:t>
      </w:r>
      <w:r w:rsidR="002149A3" w:rsidRPr="00B81244">
        <w:rPr>
          <w:rStyle w:val="Inlinebold"/>
        </w:rPr>
        <w:t xml:space="preserve">Processing </w:t>
      </w:r>
      <w:r w:rsidR="002149A3" w:rsidRPr="00B81244">
        <w:t>worksheet</w:t>
      </w:r>
      <w:r w:rsidR="006B1C8C">
        <w:t>.</w:t>
      </w:r>
    </w:p>
    <w:p w14:paraId="3DE0127A" w14:textId="4CD07DCD" w:rsidR="008C36C9" w:rsidRPr="00B81244" w:rsidRDefault="0046348C" w:rsidP="00D04C43">
      <w:pPr>
        <w:pStyle w:val="Numberedlist1"/>
        <w:numPr>
          <w:ilvl w:val="0"/>
          <w:numId w:val="43"/>
        </w:numPr>
      </w:pPr>
      <w:r w:rsidRPr="00B81244">
        <w:t xml:space="preserve">Select </w:t>
      </w:r>
      <w:r w:rsidR="008A2C47" w:rsidRPr="00B81244">
        <w:t xml:space="preserve">cell </w:t>
      </w:r>
      <w:r w:rsidR="008A2C47" w:rsidRPr="00B81244">
        <w:rPr>
          <w:rStyle w:val="Inlinebold"/>
        </w:rPr>
        <w:t>E2</w:t>
      </w:r>
      <w:r w:rsidR="008A2C47" w:rsidRPr="00B81244">
        <w:t>.</w:t>
      </w:r>
    </w:p>
    <w:p w14:paraId="1F6EAA5E" w14:textId="4A74C87A" w:rsidR="00C91780" w:rsidRPr="00B81244" w:rsidRDefault="00C91780" w:rsidP="00D04C43">
      <w:pPr>
        <w:pStyle w:val="Numberedlist1"/>
        <w:numPr>
          <w:ilvl w:val="0"/>
          <w:numId w:val="43"/>
        </w:numPr>
      </w:pPr>
      <w:bookmarkStart w:id="141" w:name="_Hlk26431832"/>
      <w:r w:rsidRPr="00B81244">
        <w:t>Insert</w:t>
      </w:r>
      <w:r w:rsidR="001102F6" w:rsidRPr="00B81244">
        <w:t xml:space="preserve"> a</w:t>
      </w:r>
      <w:r w:rsidRPr="00B81244">
        <w:t xml:space="preserve"> </w:t>
      </w:r>
      <w:r w:rsidR="008A2C47" w:rsidRPr="00B81244">
        <w:t>table column to the left</w:t>
      </w:r>
      <w:r w:rsidR="003044A5" w:rsidRPr="00B81244">
        <w:t>.</w:t>
      </w:r>
    </w:p>
    <w:bookmarkEnd w:id="141"/>
    <w:p w14:paraId="7947EA34" w14:textId="2619810F" w:rsidR="00C47489" w:rsidRPr="00B81244" w:rsidRDefault="00C91780" w:rsidP="00D04C43">
      <w:pPr>
        <w:pStyle w:val="Numberedlist1"/>
        <w:numPr>
          <w:ilvl w:val="0"/>
          <w:numId w:val="43"/>
        </w:numPr>
      </w:pPr>
      <w:r w:rsidRPr="00B81244">
        <w:t xml:space="preserve">Observe the table. The new </w:t>
      </w:r>
      <w:r w:rsidR="008A2C47" w:rsidRPr="00B81244">
        <w:t>column</w:t>
      </w:r>
      <w:r w:rsidR="00E335F6" w:rsidRPr="00B81244">
        <w:t xml:space="preserve"> </w:t>
      </w:r>
      <w:r w:rsidRPr="00B81244">
        <w:t>has been inserted.</w:t>
      </w:r>
    </w:p>
    <w:p w14:paraId="4542937B" w14:textId="56E21B6E" w:rsidR="008A2C47" w:rsidRPr="00B81244" w:rsidRDefault="008A2C47" w:rsidP="00D04C43">
      <w:pPr>
        <w:pStyle w:val="Numberedlist1"/>
        <w:numPr>
          <w:ilvl w:val="0"/>
          <w:numId w:val="43"/>
        </w:numPr>
      </w:pPr>
      <w:r w:rsidRPr="00B81244">
        <w:t xml:space="preserve">In cell </w:t>
      </w:r>
      <w:r w:rsidRPr="00B81244">
        <w:rPr>
          <w:rStyle w:val="Inlinebold"/>
        </w:rPr>
        <w:t>E1</w:t>
      </w:r>
      <w:r w:rsidR="003D18DF" w:rsidRPr="00B81244">
        <w:t>,</w:t>
      </w:r>
      <w:r w:rsidRPr="00B81244">
        <w:t xml:space="preserve"> replace the text, </w:t>
      </w:r>
      <w:r w:rsidRPr="00B81244">
        <w:rPr>
          <w:rStyle w:val="Inlinebold"/>
        </w:rPr>
        <w:t>Column1</w:t>
      </w:r>
      <w:r w:rsidRPr="00B81244">
        <w:t xml:space="preserve">, with </w:t>
      </w:r>
      <w:r w:rsidRPr="006E6E66">
        <w:rPr>
          <w:rStyle w:val="Inlinebold"/>
        </w:rPr>
        <w:t>Notes</w:t>
      </w:r>
      <w:r w:rsidR="00F262F8" w:rsidRPr="00B81244">
        <w:t>.</w:t>
      </w:r>
    </w:p>
    <w:p w14:paraId="443E6C61" w14:textId="3B78DCBD" w:rsidR="00C91780" w:rsidRPr="00B81244" w:rsidRDefault="00664CA7" w:rsidP="00D04C43">
      <w:pPr>
        <w:pStyle w:val="Numberedlist1"/>
        <w:numPr>
          <w:ilvl w:val="0"/>
          <w:numId w:val="43"/>
        </w:numPr>
      </w:pPr>
      <w:bookmarkStart w:id="142" w:name="_Hlk26431960"/>
      <w:r w:rsidRPr="00B81244">
        <w:t>Add a total row to the table</w:t>
      </w:r>
      <w:r w:rsidR="00503F4A" w:rsidRPr="00B81244">
        <w:t>.</w:t>
      </w:r>
      <w:bookmarkEnd w:id="142"/>
    </w:p>
    <w:p w14:paraId="69B9979F" w14:textId="26B912A8" w:rsidR="00C91780" w:rsidRPr="00B81244" w:rsidRDefault="00C91780" w:rsidP="00D04C43">
      <w:pPr>
        <w:pStyle w:val="Numberedlist1"/>
        <w:numPr>
          <w:ilvl w:val="0"/>
          <w:numId w:val="43"/>
        </w:numPr>
      </w:pPr>
      <w:r w:rsidRPr="00B81244">
        <w:t xml:space="preserve">Observe the table. A total row has been added </w:t>
      </w:r>
      <w:r w:rsidR="00664CA7" w:rsidRPr="00B81244">
        <w:t xml:space="preserve">in Column </w:t>
      </w:r>
      <w:r w:rsidR="00647908">
        <w:t>H</w:t>
      </w:r>
      <w:r w:rsidRPr="00B81244">
        <w:t>.</w:t>
      </w:r>
    </w:p>
    <w:p w14:paraId="45593D21" w14:textId="250D8243" w:rsidR="00C91780" w:rsidRPr="00B81244" w:rsidRDefault="00664CA7" w:rsidP="00D04C43">
      <w:pPr>
        <w:pStyle w:val="Numberedlist1"/>
        <w:numPr>
          <w:ilvl w:val="0"/>
          <w:numId w:val="43"/>
        </w:numPr>
      </w:pPr>
      <w:bookmarkStart w:id="143" w:name="_Hlk26432138"/>
      <w:r w:rsidRPr="00B81244">
        <w:t>Change the table total to display an average total</w:t>
      </w:r>
      <w:r w:rsidR="00C91780" w:rsidRPr="00B81244">
        <w:t>.</w:t>
      </w:r>
      <w:bookmarkEnd w:id="143"/>
    </w:p>
    <w:p w14:paraId="157B0898" w14:textId="6F1E4D91" w:rsidR="008A1AF7" w:rsidRPr="00B81244" w:rsidRDefault="008A1AF7" w:rsidP="00D04C43">
      <w:pPr>
        <w:pStyle w:val="Numberedlist1"/>
        <w:numPr>
          <w:ilvl w:val="0"/>
          <w:numId w:val="43"/>
        </w:numPr>
      </w:pPr>
      <w:r w:rsidRPr="00B81244">
        <w:t xml:space="preserve">Now </w:t>
      </w:r>
      <w:r w:rsidR="00260639" w:rsidRPr="00B81244">
        <w:t xml:space="preserve">you have a total row with the average displayed for all numeric values in the </w:t>
      </w:r>
      <w:r w:rsidR="008A2C47" w:rsidRPr="00B81244">
        <w:t xml:space="preserve">Total </w:t>
      </w:r>
      <w:r w:rsidR="00260639" w:rsidRPr="00B81244">
        <w:t>column displayed.</w:t>
      </w:r>
    </w:p>
    <w:p w14:paraId="4554504C" w14:textId="16DE92C5" w:rsidR="004B030F" w:rsidRPr="00B81244" w:rsidRDefault="009413E0" w:rsidP="00D04C43">
      <w:pPr>
        <w:pStyle w:val="Numberedlist1"/>
        <w:numPr>
          <w:ilvl w:val="0"/>
          <w:numId w:val="43"/>
        </w:numPr>
      </w:pPr>
      <w:r w:rsidRPr="00B81244">
        <w:t>Don’t forget to s</w:t>
      </w:r>
      <w:r w:rsidR="004B030F" w:rsidRPr="00B81244">
        <w:t>ave your work</w:t>
      </w:r>
      <w:r w:rsidRPr="00B81244">
        <w:t>!</w:t>
      </w:r>
    </w:p>
    <w:p w14:paraId="5E7FFAFE" w14:textId="77777777" w:rsidR="00743902" w:rsidRPr="00743902" w:rsidRDefault="00743902" w:rsidP="009F11F6">
      <w:r>
        <w:br w:type="page"/>
      </w:r>
    </w:p>
    <w:p w14:paraId="68C447D2" w14:textId="01EF9050" w:rsidR="006B7B92" w:rsidRDefault="006B7B92" w:rsidP="00C32884">
      <w:pPr>
        <w:pStyle w:val="Heading2"/>
      </w:pPr>
      <w:bookmarkStart w:id="144" w:name="_Toc36983421"/>
      <w:r>
        <w:lastRenderedPageBreak/>
        <w:t>Wrap</w:t>
      </w:r>
      <w:r w:rsidR="007A5BF8">
        <w:t>-</w:t>
      </w:r>
      <w:r>
        <w:t>up</w:t>
      </w:r>
      <w:bookmarkEnd w:id="144"/>
    </w:p>
    <w:p w14:paraId="508D0DF7" w14:textId="124B05E8" w:rsidR="009413E0" w:rsidRDefault="009413E0" w:rsidP="00086986">
      <w:r>
        <w:t>In the previous lesson</w:t>
      </w:r>
      <w:r w:rsidR="00754230">
        <w:t>,</w:t>
      </w:r>
      <w:r>
        <w:t xml:space="preserve"> you learned how to create a table from a range and how to convert a table back to a range. This was a great start to working with ranges and tables.</w:t>
      </w:r>
    </w:p>
    <w:p w14:paraId="4E5D900D" w14:textId="632E4648" w:rsidR="009413E0" w:rsidRDefault="009413E0" w:rsidP="00086986">
      <w:r>
        <w:t>In this lesson</w:t>
      </w:r>
      <w:r w:rsidR="00754230">
        <w:t>,</w:t>
      </w:r>
      <w:r>
        <w:t xml:space="preserve"> you </w:t>
      </w:r>
      <w:r w:rsidR="00855FD6">
        <w:t xml:space="preserve">learned </w:t>
      </w:r>
      <w:r>
        <w:t xml:space="preserve">how to configure table format options and insert and manage rows, </w:t>
      </w:r>
      <w:r w:rsidR="00890BBE">
        <w:t>columns,</w:t>
      </w:r>
      <w:r>
        <w:t xml:space="preserve"> and a total row.</w:t>
      </w:r>
    </w:p>
    <w:p w14:paraId="09D6EDE2" w14:textId="61340C6A" w:rsidR="00AA7706" w:rsidRDefault="00AA7706" w:rsidP="00086986">
      <w:r>
        <w:t>All the tools you learned in this lesson can help you quickly apply formatting to a variety of table layouts.</w:t>
      </w:r>
    </w:p>
    <w:p w14:paraId="2FEADB2D" w14:textId="014B306C" w:rsidR="006B7B92" w:rsidRPr="00AC08D1" w:rsidRDefault="006B7B92" w:rsidP="006B7B92">
      <w:r>
        <w:t>Use these questions to check what you learned in this lesson:</w:t>
      </w:r>
    </w:p>
    <w:p w14:paraId="5FE71A39" w14:textId="79B64109" w:rsidR="006B7B92" w:rsidRDefault="003A3EAE" w:rsidP="00D04C43">
      <w:pPr>
        <w:pStyle w:val="Numberedlist1"/>
        <w:numPr>
          <w:ilvl w:val="0"/>
          <w:numId w:val="44"/>
        </w:numPr>
      </w:pPr>
      <w:r w:rsidRPr="00AC326A">
        <w:t>What</w:t>
      </w:r>
      <w:r>
        <w:t xml:space="preserve"> keyboard shortcut can </w:t>
      </w:r>
      <w:r w:rsidR="00540B1D">
        <w:t>you</w:t>
      </w:r>
      <w:r>
        <w:t xml:space="preserve"> use to turn on or </w:t>
      </w:r>
      <w:r w:rsidR="006C44B1">
        <w:t xml:space="preserve">turn </w:t>
      </w:r>
      <w:r>
        <w:t xml:space="preserve">off a </w:t>
      </w:r>
      <w:r w:rsidRPr="00AC326A">
        <w:rPr>
          <w:rStyle w:val="Inlinebold"/>
        </w:rPr>
        <w:t>Total Row</w:t>
      </w:r>
      <w:r>
        <w:t xml:space="preserve"> at the end of the table? </w:t>
      </w:r>
    </w:p>
    <w:p w14:paraId="3FE5E47C" w14:textId="77777777" w:rsidR="006B7B92" w:rsidRDefault="006B7B92" w:rsidP="001F2F51">
      <w:pPr>
        <w:pStyle w:val="Prompt"/>
      </w:pPr>
      <w:r>
        <w:t>Select the correct option.</w:t>
      </w:r>
    </w:p>
    <w:p w14:paraId="717B3279" w14:textId="7574E6ED" w:rsidR="006B7B92" w:rsidRPr="00AC326A" w:rsidRDefault="003A3EAE" w:rsidP="00D04C43">
      <w:pPr>
        <w:pStyle w:val="Numberedlist2"/>
        <w:numPr>
          <w:ilvl w:val="0"/>
          <w:numId w:val="45"/>
        </w:numPr>
      </w:pPr>
      <w:r w:rsidRPr="00AC326A">
        <w:t>Ctrl+F</w:t>
      </w:r>
    </w:p>
    <w:p w14:paraId="1E4C4C76" w14:textId="3C8D40CE" w:rsidR="006B7B92" w:rsidRPr="00AC326A" w:rsidRDefault="003A3EAE" w:rsidP="00D04C43">
      <w:pPr>
        <w:pStyle w:val="Numberedlist2"/>
        <w:numPr>
          <w:ilvl w:val="0"/>
          <w:numId w:val="45"/>
        </w:numPr>
      </w:pPr>
      <w:r w:rsidRPr="00AC326A">
        <w:t>Ctrl+Shift+T</w:t>
      </w:r>
    </w:p>
    <w:p w14:paraId="701E121F" w14:textId="7A7B6BB9" w:rsidR="006B7B92" w:rsidRPr="00AC326A" w:rsidRDefault="003A3EAE" w:rsidP="00D04C43">
      <w:pPr>
        <w:pStyle w:val="Numberedlist2"/>
        <w:numPr>
          <w:ilvl w:val="0"/>
          <w:numId w:val="45"/>
        </w:numPr>
      </w:pPr>
      <w:r w:rsidRPr="00AC326A">
        <w:t>Ctrl+Shift+F</w:t>
      </w:r>
    </w:p>
    <w:p w14:paraId="4CAA2580" w14:textId="316D8D47" w:rsidR="006B7B92" w:rsidRPr="008C4CA7" w:rsidRDefault="003A3EAE" w:rsidP="00D04C43">
      <w:pPr>
        <w:pStyle w:val="Numberedlist2"/>
        <w:numPr>
          <w:ilvl w:val="0"/>
          <w:numId w:val="45"/>
        </w:numPr>
      </w:pPr>
      <w:r w:rsidRPr="00AC326A">
        <w:t>Ctrl+T</w:t>
      </w:r>
    </w:p>
    <w:p w14:paraId="366D6B41" w14:textId="11FBE0B4" w:rsidR="006B7B92" w:rsidRDefault="00045C80" w:rsidP="00D04C43">
      <w:pPr>
        <w:pStyle w:val="Numberedlist1"/>
        <w:numPr>
          <w:ilvl w:val="0"/>
          <w:numId w:val="44"/>
        </w:numPr>
      </w:pPr>
      <w:r>
        <w:t>On w</w:t>
      </w:r>
      <w:r w:rsidR="007F3935">
        <w:t xml:space="preserve">hich </w:t>
      </w:r>
      <w:r w:rsidR="00540B1D">
        <w:t>tab</w:t>
      </w:r>
      <w:r>
        <w:t xml:space="preserve"> can you find</w:t>
      </w:r>
      <w:r w:rsidR="0015266C">
        <w:t xml:space="preserve"> </w:t>
      </w:r>
      <w:r w:rsidR="007F3935">
        <w:t xml:space="preserve">the </w:t>
      </w:r>
      <w:r w:rsidR="007F3935" w:rsidRPr="009F11F6">
        <w:rPr>
          <w:rStyle w:val="Inlinebold"/>
        </w:rPr>
        <w:t>Insert Sheet Columns</w:t>
      </w:r>
      <w:r w:rsidR="007F3935">
        <w:t xml:space="preserve"> and </w:t>
      </w:r>
      <w:r w:rsidR="007F3935" w:rsidRPr="009F11F6">
        <w:rPr>
          <w:rStyle w:val="Inlinebold"/>
        </w:rPr>
        <w:t>Insert Sheet Rows</w:t>
      </w:r>
      <w:r w:rsidR="007F3935">
        <w:t xml:space="preserve"> commands</w:t>
      </w:r>
      <w:r w:rsidR="00890BBE">
        <w:t>?</w:t>
      </w:r>
    </w:p>
    <w:p w14:paraId="1EB86898" w14:textId="77777777" w:rsidR="006B7B92" w:rsidRDefault="006B7B92" w:rsidP="001F2F51">
      <w:pPr>
        <w:pStyle w:val="Prompt"/>
      </w:pPr>
      <w:r>
        <w:t>Select the correct option.</w:t>
      </w:r>
    </w:p>
    <w:p w14:paraId="239149BD" w14:textId="45A3C3CD" w:rsidR="006B7B92" w:rsidRPr="00AC326A" w:rsidRDefault="007F3935" w:rsidP="00D04C43">
      <w:pPr>
        <w:pStyle w:val="Numberedlist2"/>
        <w:numPr>
          <w:ilvl w:val="0"/>
          <w:numId w:val="46"/>
        </w:numPr>
      </w:pPr>
      <w:r w:rsidRPr="005434AF">
        <w:rPr>
          <w:rStyle w:val="Inlinebold"/>
        </w:rPr>
        <w:t>Page</w:t>
      </w:r>
      <w:r w:rsidRPr="00AC326A">
        <w:t xml:space="preserve"> </w:t>
      </w:r>
      <w:r w:rsidRPr="005434AF">
        <w:rPr>
          <w:rStyle w:val="Inlinebold"/>
        </w:rPr>
        <w:t>Layout</w:t>
      </w:r>
    </w:p>
    <w:p w14:paraId="17C6AC2F" w14:textId="114FB8EB" w:rsidR="006B7B92" w:rsidRPr="00AC326A" w:rsidRDefault="007F3935" w:rsidP="00D04C43">
      <w:pPr>
        <w:pStyle w:val="Numberedlist2"/>
        <w:numPr>
          <w:ilvl w:val="0"/>
          <w:numId w:val="46"/>
        </w:numPr>
      </w:pPr>
      <w:r w:rsidRPr="005434AF">
        <w:rPr>
          <w:rStyle w:val="Inlinebold"/>
        </w:rPr>
        <w:t>Insert</w:t>
      </w:r>
    </w:p>
    <w:p w14:paraId="3BC8365B" w14:textId="06E80B5F" w:rsidR="006B7B92" w:rsidRPr="00AC326A" w:rsidRDefault="007F3935" w:rsidP="00D04C43">
      <w:pPr>
        <w:pStyle w:val="Numberedlist2"/>
        <w:numPr>
          <w:ilvl w:val="0"/>
          <w:numId w:val="46"/>
        </w:numPr>
      </w:pPr>
      <w:r w:rsidRPr="005434AF">
        <w:rPr>
          <w:rStyle w:val="Inlinebold"/>
        </w:rPr>
        <w:t>Home</w:t>
      </w:r>
    </w:p>
    <w:p w14:paraId="0ADA0C24" w14:textId="4659308E" w:rsidR="006B7B92" w:rsidRPr="00AC326A" w:rsidRDefault="00685AA6" w:rsidP="00D04C43">
      <w:pPr>
        <w:pStyle w:val="Numberedlist2"/>
        <w:numPr>
          <w:ilvl w:val="0"/>
          <w:numId w:val="46"/>
        </w:numPr>
      </w:pPr>
      <w:r w:rsidRPr="005434AF">
        <w:rPr>
          <w:rStyle w:val="Inlinebold"/>
        </w:rPr>
        <w:t>View</w:t>
      </w:r>
    </w:p>
    <w:p w14:paraId="054F0672" w14:textId="43EEEA9E" w:rsidR="00685AA6" w:rsidRDefault="00685AA6" w:rsidP="00D04C43">
      <w:pPr>
        <w:pStyle w:val="Numberedlist1"/>
        <w:numPr>
          <w:ilvl w:val="0"/>
          <w:numId w:val="44"/>
        </w:numPr>
      </w:pPr>
      <w:r>
        <w:t xml:space="preserve">The </w:t>
      </w:r>
      <w:sdt>
        <w:sdtPr>
          <w:alias w:val="Question 3"/>
          <w:tag w:val="Question 3"/>
          <w:id w:val="-1462566026"/>
          <w:lock w:val="sdtLocked"/>
          <w:placeholder>
            <w:docPart w:val="DefaultPlaceholder_1081868574"/>
          </w:placeholder>
          <w:showingPlcHdr/>
        </w:sdtPr>
        <w:sdtEndPr/>
        <w:sdtContent>
          <w:r w:rsidR="003F7696">
            <w:rPr>
              <w:rStyle w:val="Inlinebold"/>
            </w:rPr>
            <w:t>Select here to enter text.</w:t>
          </w:r>
        </w:sdtContent>
      </w:sdt>
      <w:r>
        <w:t xml:space="preserve"> check</w:t>
      </w:r>
      <w:r w:rsidR="00045C80">
        <w:t xml:space="preserve"> </w:t>
      </w:r>
      <w:r>
        <w:t>box displays special formatting for the first column of the table.</w:t>
      </w:r>
    </w:p>
    <w:p w14:paraId="54C33AA3" w14:textId="33F04CFF" w:rsidR="003A3EAE" w:rsidRDefault="00B95AB4" w:rsidP="00D04C43">
      <w:pPr>
        <w:pStyle w:val="Numberedlist1"/>
        <w:numPr>
          <w:ilvl w:val="0"/>
          <w:numId w:val="44"/>
        </w:numPr>
      </w:pPr>
      <w:sdt>
        <w:sdtPr>
          <w:alias w:val="Question 4"/>
          <w:tag w:val="Question 4"/>
          <w:id w:val="1327480908"/>
          <w:lock w:val="sdtLocked"/>
          <w:placeholder>
            <w:docPart w:val="DefaultPlaceholder_1081868574"/>
          </w:placeholder>
          <w:showingPlcHdr/>
        </w:sdtPr>
        <w:sdtEndPr/>
        <w:sdtContent>
          <w:r w:rsidR="003F7696">
            <w:rPr>
              <w:rStyle w:val="Inlinebold"/>
            </w:rPr>
            <w:t>Select here to enter text.</w:t>
          </w:r>
        </w:sdtContent>
      </w:sdt>
      <w:r w:rsidR="003A3EAE">
        <w:t xml:space="preserve"> are even columns formatted differently than odd columns.</w:t>
      </w:r>
    </w:p>
    <w:p w14:paraId="55A468F5" w14:textId="77777777" w:rsidR="008067FA" w:rsidRDefault="008067FA" w:rsidP="009F11F6">
      <w:r>
        <w:br w:type="page"/>
      </w:r>
    </w:p>
    <w:p w14:paraId="7EEE9A10" w14:textId="4D4990A5" w:rsidR="006B7B92" w:rsidRDefault="006B7B92" w:rsidP="00546AE0">
      <w:pPr>
        <w:pStyle w:val="Heading1"/>
      </w:pPr>
      <w:bookmarkStart w:id="145" w:name="_Toc36983422"/>
      <w:r>
        <w:lastRenderedPageBreak/>
        <w:t xml:space="preserve">Lesson 3: </w:t>
      </w:r>
      <w:r w:rsidR="00236C2C" w:rsidRPr="00236C2C">
        <w:t>Naming tables and ranges</w:t>
      </w:r>
      <w:bookmarkEnd w:id="145"/>
    </w:p>
    <w:p w14:paraId="22995253" w14:textId="77777777" w:rsidR="006B7B92" w:rsidRPr="005B6C37" w:rsidRDefault="006B7B92" w:rsidP="00C32884">
      <w:pPr>
        <w:pStyle w:val="Heading2"/>
      </w:pPr>
      <w:bookmarkStart w:id="146" w:name="_Toc36983423"/>
      <w:r w:rsidRPr="005B6C37">
        <w:t>Overview</w:t>
      </w:r>
      <w:bookmarkEnd w:id="146"/>
    </w:p>
    <w:p w14:paraId="7ED9AE4E" w14:textId="44E747D7" w:rsidR="006B7B92" w:rsidRDefault="00B95841" w:rsidP="006B7B92">
      <w:r>
        <w:t>In this lesson</w:t>
      </w:r>
      <w:r w:rsidR="002D6368">
        <w:t>,</w:t>
      </w:r>
      <w:r>
        <w:t xml:space="preserve"> you will </w:t>
      </w:r>
      <w:r w:rsidR="00BC0566">
        <w:t>give</w:t>
      </w:r>
      <w:r w:rsidR="00595BFE">
        <w:t xml:space="preserve"> ranges and tables unique names</w:t>
      </w:r>
      <w:r w:rsidR="00BC0566">
        <w:t xml:space="preserve">, making it easier for </w:t>
      </w:r>
      <w:r w:rsidR="002D6368">
        <w:t xml:space="preserve">navigation </w:t>
      </w:r>
      <w:r w:rsidR="00833F75">
        <w:t xml:space="preserve">and </w:t>
      </w:r>
      <w:r w:rsidR="00BC0566">
        <w:t>referenc</w:t>
      </w:r>
      <w:r w:rsidR="002D6368">
        <w:t>ing within</w:t>
      </w:r>
      <w:r w:rsidR="00BC0566">
        <w:t xml:space="preserve"> a workbook.</w:t>
      </w:r>
    </w:p>
    <w:p w14:paraId="0000E5DE" w14:textId="3456C4F0" w:rsidR="006B7B92" w:rsidRDefault="006B7B92" w:rsidP="00C32884">
      <w:pPr>
        <w:pStyle w:val="Heading2"/>
      </w:pPr>
      <w:bookmarkStart w:id="147" w:name="_Toc36983424"/>
      <w:r>
        <w:t>Warm</w:t>
      </w:r>
      <w:r w:rsidR="007A5BF8">
        <w:t>-</w:t>
      </w:r>
      <w:r>
        <w:t>up</w:t>
      </w:r>
      <w:bookmarkEnd w:id="147"/>
    </w:p>
    <w:p w14:paraId="1E5A290C" w14:textId="5986780F" w:rsidR="0032457B" w:rsidRDefault="0032457B" w:rsidP="0032457B">
      <w:r>
        <w:t>In the previous lesson</w:t>
      </w:r>
      <w:r w:rsidR="00AB3CCD">
        <w:t>,</w:t>
      </w:r>
      <w:r>
        <w:t xml:space="preserve"> you learned how to configure table format options. </w:t>
      </w:r>
    </w:p>
    <w:p w14:paraId="03E58608" w14:textId="3A6B2E24" w:rsidR="0032457B" w:rsidRDefault="0032457B" w:rsidP="0032457B">
      <w:r>
        <w:t>In this lesson</w:t>
      </w:r>
      <w:r w:rsidR="00AB3CCD">
        <w:t>,</w:t>
      </w:r>
      <w:r>
        <w:t xml:space="preserve"> you will learn how to change the default name assigned to a table to something more meaningful to the data included. You will also learn how to name a range of cells</w:t>
      </w:r>
      <w:r w:rsidR="00890BBE">
        <w:t>.</w:t>
      </w:r>
    </w:p>
    <w:p w14:paraId="51758DAA" w14:textId="6EB504A6" w:rsidR="006B7B92" w:rsidRPr="00390669" w:rsidRDefault="006B7B92" w:rsidP="006B7B92">
      <w:r>
        <w:t>Use these questions to find out what you already know about this lesson’s topics:</w:t>
      </w:r>
    </w:p>
    <w:p w14:paraId="25C88DCC" w14:textId="0F08F4E9" w:rsidR="006B7B92" w:rsidRDefault="00B50A39" w:rsidP="00D04C43">
      <w:pPr>
        <w:pStyle w:val="Numberedlist1"/>
        <w:numPr>
          <w:ilvl w:val="0"/>
          <w:numId w:val="47"/>
        </w:numPr>
      </w:pPr>
      <w:r>
        <w:t xml:space="preserve">A </w:t>
      </w:r>
      <w:r w:rsidRPr="008067FA">
        <w:t>range</w:t>
      </w:r>
      <w:r>
        <w:t xml:space="preserve"> can be named in the </w:t>
      </w:r>
      <w:r w:rsidRPr="009F11F6">
        <w:rPr>
          <w:rStyle w:val="Inlinebold"/>
        </w:rPr>
        <w:t xml:space="preserve">Name </w:t>
      </w:r>
      <w:r w:rsidR="008B7B80" w:rsidRPr="009F11F6">
        <w:rPr>
          <w:rStyle w:val="Inlinebold"/>
        </w:rPr>
        <w:t>B</w:t>
      </w:r>
      <w:r w:rsidRPr="009F11F6">
        <w:rPr>
          <w:rStyle w:val="Inlinebold"/>
        </w:rPr>
        <w:t>ox</w:t>
      </w:r>
      <w:r w:rsidR="00AB3CCD">
        <w:t>.</w:t>
      </w:r>
    </w:p>
    <w:p w14:paraId="19F49930" w14:textId="77777777" w:rsidR="006B7B92" w:rsidRDefault="006B7B92" w:rsidP="001F2F51">
      <w:pPr>
        <w:pStyle w:val="Prompt"/>
      </w:pPr>
      <w:r>
        <w:t>Select the correct option.</w:t>
      </w:r>
    </w:p>
    <w:p w14:paraId="57A58441" w14:textId="259368E8" w:rsidR="006B7B92" w:rsidRPr="008067FA" w:rsidRDefault="00B50A39" w:rsidP="00D04C43">
      <w:pPr>
        <w:pStyle w:val="Numberedlist2"/>
        <w:numPr>
          <w:ilvl w:val="0"/>
          <w:numId w:val="48"/>
        </w:numPr>
      </w:pPr>
      <w:r w:rsidRPr="008067FA">
        <w:t>True</w:t>
      </w:r>
    </w:p>
    <w:p w14:paraId="03CF85D6" w14:textId="428DB9F7" w:rsidR="006B7B92" w:rsidRDefault="00B50A39" w:rsidP="00D04C43">
      <w:pPr>
        <w:pStyle w:val="Numberedlist2"/>
        <w:numPr>
          <w:ilvl w:val="0"/>
          <w:numId w:val="48"/>
        </w:numPr>
      </w:pPr>
      <w:r w:rsidRPr="008067FA">
        <w:t>False</w:t>
      </w:r>
    </w:p>
    <w:p w14:paraId="776E15A8" w14:textId="65A8475D" w:rsidR="006B7B92" w:rsidRDefault="00B50A39" w:rsidP="00D04C43">
      <w:pPr>
        <w:pStyle w:val="Numberedlist1"/>
        <w:numPr>
          <w:ilvl w:val="0"/>
          <w:numId w:val="47"/>
        </w:numPr>
      </w:pPr>
      <w:r>
        <w:t xml:space="preserve">Which of the following </w:t>
      </w:r>
      <w:r w:rsidR="00CC4107">
        <w:t xml:space="preserve">options </w:t>
      </w:r>
      <w:r>
        <w:t>cannot be part of a range name?</w:t>
      </w:r>
    </w:p>
    <w:p w14:paraId="5541BBBA" w14:textId="77777777" w:rsidR="006B7B92" w:rsidRDefault="006B7B92" w:rsidP="001F2F51">
      <w:pPr>
        <w:pStyle w:val="Prompt"/>
      </w:pPr>
      <w:r>
        <w:t>Select the correct option.</w:t>
      </w:r>
    </w:p>
    <w:p w14:paraId="55CBA569" w14:textId="57978B68" w:rsidR="006B7B92" w:rsidRPr="008067FA" w:rsidRDefault="00B50A39" w:rsidP="00D04C43">
      <w:pPr>
        <w:pStyle w:val="Numberedlist2"/>
        <w:numPr>
          <w:ilvl w:val="0"/>
          <w:numId w:val="49"/>
        </w:numPr>
      </w:pPr>
      <w:r w:rsidRPr="008067FA">
        <w:t>Space</w:t>
      </w:r>
    </w:p>
    <w:p w14:paraId="00959AFE" w14:textId="47849267" w:rsidR="006B7B92" w:rsidRPr="008067FA" w:rsidRDefault="00B50A39" w:rsidP="00D04C43">
      <w:pPr>
        <w:pStyle w:val="Numberedlist2"/>
        <w:numPr>
          <w:ilvl w:val="0"/>
          <w:numId w:val="49"/>
        </w:numPr>
      </w:pPr>
      <w:r w:rsidRPr="008067FA">
        <w:t>Number</w:t>
      </w:r>
    </w:p>
    <w:p w14:paraId="0667C0B1" w14:textId="3F7A49E8" w:rsidR="006B7B92" w:rsidRPr="008067FA" w:rsidRDefault="00B50A39" w:rsidP="00D04C43">
      <w:pPr>
        <w:pStyle w:val="Numberedlist2"/>
        <w:numPr>
          <w:ilvl w:val="0"/>
          <w:numId w:val="49"/>
        </w:numPr>
      </w:pPr>
      <w:r w:rsidRPr="008067FA">
        <w:t>Period</w:t>
      </w:r>
    </w:p>
    <w:p w14:paraId="5558058A" w14:textId="2E4DE4AE" w:rsidR="006B7B92" w:rsidRPr="008067FA" w:rsidRDefault="00B50A39" w:rsidP="00D04C43">
      <w:pPr>
        <w:pStyle w:val="Numberedlist2"/>
        <w:numPr>
          <w:ilvl w:val="0"/>
          <w:numId w:val="49"/>
        </w:numPr>
      </w:pPr>
      <w:r w:rsidRPr="008067FA">
        <w:t>Underscore</w:t>
      </w:r>
    </w:p>
    <w:p w14:paraId="41565652" w14:textId="77777777" w:rsidR="00743902" w:rsidRDefault="00743902" w:rsidP="009F11F6">
      <w:pPr>
        <w:rPr>
          <w:szCs w:val="24"/>
        </w:rPr>
      </w:pPr>
      <w:r>
        <w:br w:type="page"/>
      </w:r>
    </w:p>
    <w:p w14:paraId="2CD97029" w14:textId="6ECCC960" w:rsidR="006B7B92" w:rsidRDefault="00B50A39" w:rsidP="00D04C43">
      <w:pPr>
        <w:pStyle w:val="Numberedlist1"/>
        <w:numPr>
          <w:ilvl w:val="0"/>
          <w:numId w:val="47"/>
        </w:numPr>
      </w:pPr>
      <w:r>
        <w:lastRenderedPageBreak/>
        <w:t>What is the default name for a new table?</w:t>
      </w:r>
    </w:p>
    <w:p w14:paraId="2CB09423" w14:textId="506DCB3D" w:rsidR="006B7B92" w:rsidRPr="00FD5A49" w:rsidRDefault="006B7B92" w:rsidP="001F2F51">
      <w:pPr>
        <w:pStyle w:val="Prompt"/>
      </w:pPr>
      <w:r w:rsidRPr="00FD5A49">
        <w:t xml:space="preserve">Select </w:t>
      </w:r>
      <w:r w:rsidR="0027768D">
        <w:t>the correct option</w:t>
      </w:r>
      <w:r w:rsidRPr="00FD5A49">
        <w:t>.</w:t>
      </w:r>
    </w:p>
    <w:p w14:paraId="0D2FC1E2" w14:textId="392715CA" w:rsidR="006B7B92" w:rsidRPr="008067FA" w:rsidRDefault="00B50A39" w:rsidP="00D04C43">
      <w:pPr>
        <w:pStyle w:val="Numberedlist2"/>
        <w:numPr>
          <w:ilvl w:val="0"/>
          <w:numId w:val="50"/>
        </w:numPr>
      </w:pPr>
      <w:r w:rsidRPr="008067FA">
        <w:t>Table_1</w:t>
      </w:r>
    </w:p>
    <w:p w14:paraId="7C2DB34B" w14:textId="3D29F0F0" w:rsidR="006B7B92" w:rsidRPr="008067FA" w:rsidRDefault="00B50A39" w:rsidP="00D04C43">
      <w:pPr>
        <w:pStyle w:val="Numberedlist2"/>
        <w:numPr>
          <w:ilvl w:val="0"/>
          <w:numId w:val="50"/>
        </w:numPr>
      </w:pPr>
      <w:r w:rsidRPr="008067FA">
        <w:t>Table 1</w:t>
      </w:r>
    </w:p>
    <w:p w14:paraId="00444D4B" w14:textId="7B0B3D78" w:rsidR="006B7B92" w:rsidRPr="008067FA" w:rsidRDefault="00B50A39" w:rsidP="00D04C43">
      <w:pPr>
        <w:pStyle w:val="Numberedlist2"/>
        <w:numPr>
          <w:ilvl w:val="0"/>
          <w:numId w:val="50"/>
        </w:numPr>
      </w:pPr>
      <w:r w:rsidRPr="008067FA">
        <w:t>Table.1</w:t>
      </w:r>
    </w:p>
    <w:p w14:paraId="5755F243" w14:textId="0E449F66" w:rsidR="006B7B92" w:rsidRPr="008067FA" w:rsidRDefault="00B50A39" w:rsidP="00D04C43">
      <w:pPr>
        <w:pStyle w:val="Numberedlist2"/>
        <w:numPr>
          <w:ilvl w:val="0"/>
          <w:numId w:val="50"/>
        </w:numPr>
      </w:pPr>
      <w:r w:rsidRPr="008067FA">
        <w:t>Table1</w:t>
      </w:r>
    </w:p>
    <w:p w14:paraId="173BE124" w14:textId="71EB177C" w:rsidR="006B7B92" w:rsidRDefault="00C11739" w:rsidP="00D04C43">
      <w:pPr>
        <w:pStyle w:val="Numberedlist1"/>
        <w:numPr>
          <w:ilvl w:val="0"/>
          <w:numId w:val="47"/>
        </w:numPr>
      </w:pPr>
      <w:r>
        <w:t xml:space="preserve">A table name can have up to </w:t>
      </w:r>
      <w:sdt>
        <w:sdtPr>
          <w:alias w:val="Question 4"/>
          <w:tag w:val="Question 4"/>
          <w:id w:val="-983317603"/>
          <w:lock w:val="sdtLocked"/>
          <w:placeholder>
            <w:docPart w:val="DefaultPlaceholder_1081868574"/>
          </w:placeholder>
          <w:showingPlcHdr/>
        </w:sdtPr>
        <w:sdtEndPr/>
        <w:sdtContent>
          <w:r w:rsidR="003F7696">
            <w:rPr>
              <w:rStyle w:val="Inlinebold"/>
            </w:rPr>
            <w:t>Select here to enter text.</w:t>
          </w:r>
        </w:sdtContent>
      </w:sdt>
      <w:r>
        <w:t xml:space="preserve"> characters</w:t>
      </w:r>
      <w:r w:rsidR="00890BBE">
        <w:t>.</w:t>
      </w:r>
    </w:p>
    <w:p w14:paraId="1290E0F5" w14:textId="54929E67" w:rsidR="006B7B92" w:rsidRDefault="006B7B92" w:rsidP="00C32884">
      <w:pPr>
        <w:pStyle w:val="Heading2"/>
      </w:pPr>
      <w:bookmarkStart w:id="148" w:name="_Toc36983425"/>
      <w:r w:rsidRPr="00DA5C58">
        <w:t xml:space="preserve">Topic </w:t>
      </w:r>
      <w:r w:rsidR="00C3322D">
        <w:t>1</w:t>
      </w:r>
      <w:r w:rsidRPr="00DA5C58">
        <w:t>:</w:t>
      </w:r>
      <w:r w:rsidR="000C3DEB">
        <w:t xml:space="preserve"> </w:t>
      </w:r>
      <w:r w:rsidR="00C3322D">
        <w:t>Name a table</w:t>
      </w:r>
      <w:bookmarkEnd w:id="148"/>
    </w:p>
    <w:p w14:paraId="2AF388CD" w14:textId="77234E8F" w:rsidR="0069541B" w:rsidRDefault="00AA5AE0" w:rsidP="006B7B92">
      <w:r w:rsidRPr="00425413">
        <w:rPr>
          <w:noProof/>
          <w:lang w:val="en-IN" w:eastAsia="en-IN"/>
        </w:rPr>
        <w:drawing>
          <wp:inline distT="0" distB="0" distL="0" distR="0" wp14:anchorId="0ED33B38" wp14:editId="5D3093EA">
            <wp:extent cx="302554" cy="365587"/>
            <wp:effectExtent l="0" t="0" r="2540" b="0"/>
            <wp:docPr id="57" name="Picture 57" descr=" 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t xml:space="preserve"> </w:t>
      </w:r>
      <w:r w:rsidR="0069541B">
        <w:t xml:space="preserve">You may recall </w:t>
      </w:r>
      <w:r w:rsidR="0086274E">
        <w:t xml:space="preserve">from earlier lessons </w:t>
      </w:r>
      <w:r w:rsidR="0069541B">
        <w:t>that each time you create a new workbook, Excel assigns a default name to the workbook according to this naming convention: Book1, Book2, Book3</w:t>
      </w:r>
      <w:r w:rsidR="00AE18EF">
        <w:t>,</w:t>
      </w:r>
      <w:r w:rsidR="0069541B">
        <w:t xml:space="preserve"> and so on.</w:t>
      </w:r>
    </w:p>
    <w:p w14:paraId="34CCE343" w14:textId="2089AC67" w:rsidR="006B7B92" w:rsidRDefault="0069541B" w:rsidP="006B7B92">
      <w:r>
        <w:t>When a new worksheet is added to a workbook, Excel assigns a default name to the worksheet according to this naming convention: Sheet1,</w:t>
      </w:r>
      <w:r w:rsidR="0086274E">
        <w:t xml:space="preserve"> </w:t>
      </w:r>
      <w:r>
        <w:t>Sheet2,</w:t>
      </w:r>
      <w:r w:rsidR="0086274E">
        <w:t xml:space="preserve"> </w:t>
      </w:r>
      <w:r>
        <w:t>Sheet3</w:t>
      </w:r>
      <w:r w:rsidR="00AE18EF">
        <w:t>,</w:t>
      </w:r>
      <w:r>
        <w:t xml:space="preserve"> and so on.</w:t>
      </w:r>
    </w:p>
    <w:p w14:paraId="30E4C8E1" w14:textId="5CA7A6FC" w:rsidR="00117E5D" w:rsidRDefault="0069541B" w:rsidP="006B7B92">
      <w:r>
        <w:t>A</w:t>
      </w:r>
      <w:r w:rsidR="0086274E">
        <w:t xml:space="preserve"> new</w:t>
      </w:r>
      <w:r w:rsidR="00117E5D">
        <w:t>ly added</w:t>
      </w:r>
      <w:r w:rsidR="0086274E">
        <w:t xml:space="preserve"> table is no different. Each time you create a table, Excel assigns a default name to the table according to this naming convention: Table1, Table2, Table3, and so on.</w:t>
      </w:r>
    </w:p>
    <w:p w14:paraId="602501AF" w14:textId="26BDFAE6" w:rsidR="00117E5D" w:rsidRDefault="00117E5D" w:rsidP="006B7B92">
      <w:r>
        <w:t>Let</w:t>
      </w:r>
      <w:r w:rsidR="00AE18EF">
        <w:t>’</w:t>
      </w:r>
      <w:r>
        <w:t xml:space="preserve">s say you have a workbook that tracks how much money you make with </w:t>
      </w:r>
      <w:r w:rsidR="00037001">
        <w:t>a</w:t>
      </w:r>
      <w:r>
        <w:t xml:space="preserve"> part</w:t>
      </w:r>
      <w:r w:rsidR="00905D4D">
        <w:t>-</w:t>
      </w:r>
      <w:r>
        <w:t>time job. Sheet1 or Table1 doesn’t help you understand which month</w:t>
      </w:r>
      <w:r w:rsidR="00AE18EF">
        <w:t>’</w:t>
      </w:r>
      <w:r>
        <w:t>s pay it is. Naming it January or January_Pay can make a big difference!</w:t>
      </w:r>
    </w:p>
    <w:p w14:paraId="065807C6" w14:textId="614F0BDD" w:rsidR="0086274E" w:rsidRDefault="00117E5D" w:rsidP="006B7B92">
      <w:r>
        <w:t>As the previous example illustrated, t</w:t>
      </w:r>
      <w:r w:rsidR="0086274E">
        <w:t>o make it easier for reference purposes</w:t>
      </w:r>
      <w:r w:rsidR="006B1C8C">
        <w:t>,</w:t>
      </w:r>
      <w:r w:rsidR="0086274E">
        <w:t xml:space="preserve"> you can </w:t>
      </w:r>
      <w:r w:rsidR="0043467D">
        <w:t>change a table name to something more</w:t>
      </w:r>
      <w:r w:rsidR="0086274E">
        <w:t xml:space="preserve"> meaningful as it applies to the table data.</w:t>
      </w:r>
    </w:p>
    <w:p w14:paraId="082F0157" w14:textId="308713F9" w:rsidR="0043467D" w:rsidRDefault="0043467D" w:rsidP="006B7B92">
      <w:r>
        <w:t>Before you rename a table, here are the rules you must follow:</w:t>
      </w:r>
    </w:p>
    <w:p w14:paraId="75AF8609" w14:textId="7785FFA6" w:rsidR="0043467D" w:rsidRPr="00AA5AE0" w:rsidRDefault="0043467D" w:rsidP="00D04C43">
      <w:pPr>
        <w:pStyle w:val="Bulletlevel1"/>
        <w:numPr>
          <w:ilvl w:val="0"/>
          <w:numId w:val="70"/>
        </w:numPr>
      </w:pPr>
      <w:r w:rsidRPr="00AA5AE0">
        <w:t>Use valid characters</w:t>
      </w:r>
      <w:r w:rsidR="006B1C8C">
        <w:t xml:space="preserve">. </w:t>
      </w:r>
      <w:r w:rsidRPr="00AA5AE0">
        <w:t>Always begin a name with a letter</w:t>
      </w:r>
      <w:r w:rsidR="006B1C8C">
        <w:t>;</w:t>
      </w:r>
      <w:r w:rsidRPr="00AA5AE0">
        <w:t xml:space="preserve"> an underscore character (_)</w:t>
      </w:r>
      <w:r w:rsidR="006B1C8C">
        <w:t>;</w:t>
      </w:r>
      <w:r w:rsidRPr="00AA5AE0">
        <w:t xml:space="preserve"> or a backslash (\). Use letters, numbers, periods, and underscore characters for the rest of the name.</w:t>
      </w:r>
    </w:p>
    <w:p w14:paraId="69B5FA82" w14:textId="3CA4F300" w:rsidR="0043467D" w:rsidRPr="00AA5AE0" w:rsidRDefault="0043467D" w:rsidP="009F11F6">
      <w:pPr>
        <w:pStyle w:val="ListParagraph"/>
      </w:pPr>
      <w:r w:rsidRPr="00AA5AE0">
        <w:t xml:space="preserve">Exceptions: You can’t use </w:t>
      </w:r>
      <w:r w:rsidR="007C4ADD">
        <w:t>“</w:t>
      </w:r>
      <w:r w:rsidRPr="00AA5AE0">
        <w:t>C</w:t>
      </w:r>
      <w:r w:rsidR="007C4ADD">
        <w:t>”</w:t>
      </w:r>
      <w:r w:rsidRPr="00AA5AE0">
        <w:t xml:space="preserve">, </w:t>
      </w:r>
      <w:r w:rsidR="007C4ADD">
        <w:t>“</w:t>
      </w:r>
      <w:r w:rsidRPr="00AA5AE0">
        <w:t>c</w:t>
      </w:r>
      <w:r w:rsidR="007C4ADD">
        <w:t>”</w:t>
      </w:r>
      <w:r w:rsidRPr="00AA5AE0">
        <w:t xml:space="preserve">, </w:t>
      </w:r>
      <w:r w:rsidR="007C4ADD">
        <w:t>“</w:t>
      </w:r>
      <w:r w:rsidRPr="00AA5AE0">
        <w:t>R</w:t>
      </w:r>
      <w:r w:rsidR="007C4ADD">
        <w:t>”</w:t>
      </w:r>
      <w:r w:rsidRPr="00AA5AE0">
        <w:t xml:space="preserve">, or </w:t>
      </w:r>
      <w:r w:rsidR="007C4ADD">
        <w:t>“</w:t>
      </w:r>
      <w:r w:rsidRPr="00AA5AE0">
        <w:t>r</w:t>
      </w:r>
      <w:r w:rsidR="007C4ADD">
        <w:t>”</w:t>
      </w:r>
      <w:r w:rsidRPr="00AA5AE0">
        <w:t xml:space="preserve"> for the name, because they’re already designated as a shortcut for selecting the column or row for the active cell when you enter them in the </w:t>
      </w:r>
      <w:r w:rsidRPr="00AA5AE0">
        <w:rPr>
          <w:rStyle w:val="Inlinebold"/>
        </w:rPr>
        <w:t>Name</w:t>
      </w:r>
      <w:r w:rsidRPr="00AA5AE0">
        <w:t xml:space="preserve"> or </w:t>
      </w:r>
      <w:r w:rsidRPr="00AA5AE0">
        <w:rPr>
          <w:rStyle w:val="Inlinebold"/>
        </w:rPr>
        <w:t>Go To</w:t>
      </w:r>
      <w:r w:rsidRPr="00AA5AE0">
        <w:t xml:space="preserve"> box.</w:t>
      </w:r>
    </w:p>
    <w:p w14:paraId="05583528" w14:textId="551747BD" w:rsidR="0043467D" w:rsidRPr="00AA5AE0" w:rsidRDefault="0043467D" w:rsidP="00D04C43">
      <w:pPr>
        <w:pStyle w:val="Bulletlevel1"/>
        <w:numPr>
          <w:ilvl w:val="0"/>
          <w:numId w:val="70"/>
        </w:numPr>
      </w:pPr>
      <w:r w:rsidRPr="00AA5AE0">
        <w:t>Don’t use cell references</w:t>
      </w:r>
      <w:r w:rsidR="006B1C8C">
        <w:t xml:space="preserve">. </w:t>
      </w:r>
      <w:r w:rsidRPr="00AA5AE0">
        <w:t>Names can’t be the same as a cell reference, such as Z$100 or R1C1.</w:t>
      </w:r>
    </w:p>
    <w:p w14:paraId="5590AB23" w14:textId="77777777" w:rsidR="006E6E66" w:rsidRDefault="006E6E66">
      <w:pPr>
        <w:spacing w:after="160" w:line="259" w:lineRule="auto"/>
        <w:rPr>
          <w:szCs w:val="24"/>
        </w:rPr>
      </w:pPr>
      <w:r>
        <w:br w:type="page"/>
      </w:r>
    </w:p>
    <w:p w14:paraId="23FBF089" w14:textId="01027009" w:rsidR="0043467D" w:rsidRPr="00AA5AE0" w:rsidRDefault="0043467D" w:rsidP="00D04C43">
      <w:pPr>
        <w:pStyle w:val="Bulletlevel1"/>
        <w:numPr>
          <w:ilvl w:val="0"/>
          <w:numId w:val="70"/>
        </w:numPr>
      </w:pPr>
      <w:r w:rsidRPr="00AA5AE0">
        <w:lastRenderedPageBreak/>
        <w:t>Don’t use a space to separate words</w:t>
      </w:r>
      <w:r w:rsidR="006B1C8C">
        <w:t>.</w:t>
      </w:r>
      <w:r w:rsidRPr="00AA5AE0">
        <w:t xml:space="preserve"> Spaces cannot be used in the name. Consider how you can write the name using no spaces. </w:t>
      </w:r>
      <w:r w:rsidR="00832EDD">
        <w:t>You might also</w:t>
      </w:r>
      <w:r w:rsidRPr="00AA5AE0">
        <w:t xml:space="preserve"> use an underscore character (_) or a period (.) as word separators</w:t>
      </w:r>
      <w:r w:rsidR="001220B6">
        <w:t>; for</w:t>
      </w:r>
      <w:r w:rsidRPr="00AA5AE0">
        <w:t xml:space="preserve"> </w:t>
      </w:r>
      <w:r w:rsidR="001220B6">
        <w:t>e</w:t>
      </w:r>
      <w:r w:rsidRPr="00AA5AE0">
        <w:t>xample</w:t>
      </w:r>
      <w:r w:rsidR="001220B6">
        <w:t>,</w:t>
      </w:r>
      <w:r w:rsidRPr="00AA5AE0">
        <w:t xml:space="preserve"> DeptSales, Sales_Tax</w:t>
      </w:r>
      <w:r w:rsidR="00890BBE">
        <w:t>,</w:t>
      </w:r>
      <w:r w:rsidRPr="00AA5AE0">
        <w:t xml:space="preserve"> or First.Quarter.</w:t>
      </w:r>
    </w:p>
    <w:p w14:paraId="134789AB" w14:textId="37D51498" w:rsidR="0043467D" w:rsidRPr="00AA5AE0" w:rsidRDefault="001220B6" w:rsidP="00D04C43">
      <w:pPr>
        <w:pStyle w:val="Bulletlevel1"/>
        <w:numPr>
          <w:ilvl w:val="0"/>
          <w:numId w:val="70"/>
        </w:numPr>
      </w:pPr>
      <w:r>
        <w:t>Use a m</w:t>
      </w:r>
      <w:r w:rsidR="0043467D" w:rsidRPr="00AA5AE0">
        <w:t xml:space="preserve">aximum </w:t>
      </w:r>
      <w:r>
        <w:t xml:space="preserve">of </w:t>
      </w:r>
      <w:r w:rsidR="0043467D" w:rsidRPr="00AA5AE0">
        <w:t>255 characters</w:t>
      </w:r>
      <w:r w:rsidR="00832EDD">
        <w:t>.</w:t>
      </w:r>
      <w:r w:rsidR="0043467D" w:rsidRPr="00AA5AE0">
        <w:t xml:space="preserve"> A table name can</w:t>
      </w:r>
      <w:r w:rsidR="00905D4D">
        <w:t xml:space="preserve"> only</w:t>
      </w:r>
      <w:r w:rsidR="0043467D" w:rsidRPr="00AA5AE0">
        <w:t xml:space="preserve"> have up to 255 characters.</w:t>
      </w:r>
    </w:p>
    <w:p w14:paraId="274BDFD7" w14:textId="3CE9F281" w:rsidR="0043467D" w:rsidRPr="00AA5AE0" w:rsidRDefault="0043467D" w:rsidP="00D04C43">
      <w:pPr>
        <w:pStyle w:val="Bulletlevel1"/>
        <w:numPr>
          <w:ilvl w:val="0"/>
          <w:numId w:val="70"/>
        </w:numPr>
      </w:pPr>
      <w:r w:rsidRPr="00AA5AE0">
        <w:t>Use unique table names</w:t>
      </w:r>
      <w:r w:rsidR="00832EDD">
        <w:t>.</w:t>
      </w:r>
      <w:r w:rsidRPr="00AA5AE0">
        <w:t xml:space="preserve"> Duplicate names aren’t allowed. Excel doesn’t distinguish between upper</w:t>
      </w:r>
      <w:r w:rsidR="001220B6">
        <w:t>case</w:t>
      </w:r>
      <w:r w:rsidRPr="00AA5AE0">
        <w:t xml:space="preserve"> and lowercase characters in names, so if you enter </w:t>
      </w:r>
      <w:r w:rsidR="007C4ADD">
        <w:t>“</w:t>
      </w:r>
      <w:r w:rsidRPr="00AA5AE0">
        <w:t>Sales</w:t>
      </w:r>
      <w:r w:rsidR="007C4ADD">
        <w:t>”</w:t>
      </w:r>
      <w:r w:rsidRPr="00AA5AE0">
        <w:t xml:space="preserve"> but already have another name called </w:t>
      </w:r>
      <w:r w:rsidR="007C4ADD">
        <w:t>“</w:t>
      </w:r>
      <w:r w:rsidRPr="00AA5AE0">
        <w:t>SALES</w:t>
      </w:r>
      <w:r w:rsidR="007C4ADD">
        <w:t>”</w:t>
      </w:r>
      <w:r w:rsidRPr="00AA5AE0">
        <w:t xml:space="preserve"> in the same workbook, you’ll be prompted to choose a unique name.</w:t>
      </w:r>
    </w:p>
    <w:p w14:paraId="42D2A0E2" w14:textId="7DE48542" w:rsidR="0086274E" w:rsidRDefault="0086274E" w:rsidP="006B7B92">
      <w:r>
        <w:t xml:space="preserve">To rename a table: </w:t>
      </w:r>
    </w:p>
    <w:p w14:paraId="42D9340E" w14:textId="3D783676" w:rsidR="0086274E" w:rsidRPr="000E6A18" w:rsidRDefault="0086274E" w:rsidP="00D04C43">
      <w:pPr>
        <w:pStyle w:val="Numberedlist1"/>
        <w:numPr>
          <w:ilvl w:val="0"/>
          <w:numId w:val="51"/>
        </w:numPr>
      </w:pPr>
      <w:r w:rsidRPr="000E6A18">
        <w:t>Select a cell within the table.</w:t>
      </w:r>
    </w:p>
    <w:p w14:paraId="5A225F79" w14:textId="47CE110D" w:rsidR="0086274E" w:rsidRPr="000E6A18" w:rsidRDefault="0086274E" w:rsidP="00D04C43">
      <w:pPr>
        <w:pStyle w:val="Numberedlist1"/>
        <w:numPr>
          <w:ilvl w:val="0"/>
          <w:numId w:val="51"/>
        </w:numPr>
      </w:pPr>
      <w:r w:rsidRPr="000E6A18">
        <w:t xml:space="preserve">Go to the </w:t>
      </w:r>
      <w:r w:rsidRPr="009F11F6">
        <w:rPr>
          <w:rStyle w:val="Inlinebold"/>
        </w:rPr>
        <w:t xml:space="preserve">Table </w:t>
      </w:r>
      <w:r w:rsidR="00E7408A" w:rsidRPr="009F11F6">
        <w:rPr>
          <w:rStyle w:val="Inlinebold"/>
        </w:rPr>
        <w:t>Design</w:t>
      </w:r>
      <w:r w:rsidRPr="009F11F6">
        <w:rPr>
          <w:rStyle w:val="Inlinebold"/>
        </w:rPr>
        <w:t xml:space="preserve"> </w:t>
      </w:r>
      <w:r w:rsidR="00E7408A" w:rsidRPr="009F11F6">
        <w:rPr>
          <w:rStyle w:val="Inlinebold"/>
        </w:rPr>
        <w:t>&gt; Design</w:t>
      </w:r>
      <w:r w:rsidR="00E7408A" w:rsidRPr="000E6A18">
        <w:t xml:space="preserve"> </w:t>
      </w:r>
      <w:r w:rsidRPr="000E6A18">
        <w:t xml:space="preserve">ribbon, </w:t>
      </w:r>
      <w:r w:rsidRPr="009F11F6">
        <w:rPr>
          <w:rStyle w:val="Inlinebold"/>
        </w:rPr>
        <w:t>Properties</w:t>
      </w:r>
      <w:r w:rsidRPr="000E6A18">
        <w:t xml:space="preserve"> group, </w:t>
      </w:r>
      <w:r w:rsidRPr="009F11F6">
        <w:rPr>
          <w:rStyle w:val="Inlinebold"/>
        </w:rPr>
        <w:t>Table Name</w:t>
      </w:r>
      <w:r w:rsidRPr="000E6A18">
        <w:t xml:space="preserve"> field.</w:t>
      </w:r>
    </w:p>
    <w:p w14:paraId="57AD5349" w14:textId="77777777" w:rsidR="00037001" w:rsidRPr="000E6A18" w:rsidRDefault="0086274E" w:rsidP="00D04C43">
      <w:pPr>
        <w:pStyle w:val="Numberedlist1"/>
        <w:numPr>
          <w:ilvl w:val="0"/>
          <w:numId w:val="51"/>
        </w:numPr>
      </w:pPr>
      <w:r w:rsidRPr="000E6A18">
        <w:t>Enter a new name.</w:t>
      </w:r>
    </w:p>
    <w:p w14:paraId="1FA8258E" w14:textId="77777777" w:rsidR="00037001" w:rsidRDefault="00037001" w:rsidP="007C4ADD">
      <w:pPr>
        <w:keepNext/>
        <w:ind w:left="360"/>
      </w:pPr>
      <w:r>
        <w:rPr>
          <w:noProof/>
          <w:lang w:val="en-IN" w:eastAsia="en-IN"/>
        </w:rPr>
        <w:drawing>
          <wp:inline distT="0" distB="0" distL="0" distR="0" wp14:anchorId="32CD4019" wp14:editId="1B6988F1">
            <wp:extent cx="1224643" cy="1437081"/>
            <wp:effectExtent l="19050" t="19050" r="13970" b="10795"/>
            <wp:docPr id="1490664149" name="Picture 1490664149" descr="Table 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30861" cy="1444377"/>
                    </a:xfrm>
                    <a:prstGeom prst="rect">
                      <a:avLst/>
                    </a:prstGeom>
                    <a:ln w="12700">
                      <a:solidFill>
                        <a:schemeClr val="tx1"/>
                      </a:solidFill>
                    </a:ln>
                  </pic:spPr>
                </pic:pic>
              </a:graphicData>
            </a:graphic>
          </wp:inline>
        </w:drawing>
      </w:r>
    </w:p>
    <w:p w14:paraId="5B0326BC" w14:textId="30DB026A" w:rsidR="0086274E" w:rsidRDefault="00037001" w:rsidP="006E6E66">
      <w:pPr>
        <w:pStyle w:val="Caption"/>
      </w:pPr>
      <w:r>
        <w:t xml:space="preserve">Figure </w:t>
      </w:r>
      <w:r>
        <w:fldChar w:fldCharType="begin"/>
      </w:r>
      <w:r>
        <w:instrText xml:space="preserve"> SEQ Figure \* ARABIC </w:instrText>
      </w:r>
      <w:r>
        <w:fldChar w:fldCharType="separate"/>
      </w:r>
      <w:r w:rsidR="00D05FD0">
        <w:rPr>
          <w:noProof/>
        </w:rPr>
        <w:t>14</w:t>
      </w:r>
      <w:r>
        <w:fldChar w:fldCharType="end"/>
      </w:r>
      <w:r w:rsidR="000E6A18">
        <w:t>:</w:t>
      </w:r>
      <w:r>
        <w:t xml:space="preserve"> </w:t>
      </w:r>
      <w:r w:rsidRPr="007C4ADD">
        <w:rPr>
          <w:rStyle w:val="Inlinebold"/>
        </w:rPr>
        <w:t>Table Name</w:t>
      </w:r>
      <w:r>
        <w:t xml:space="preserve"> field</w:t>
      </w:r>
    </w:p>
    <w:tbl>
      <w:tblPr>
        <w:tblW w:w="0" w:type="auto"/>
        <w:tblLook w:val="04A0" w:firstRow="1" w:lastRow="0" w:firstColumn="1" w:lastColumn="0" w:noHBand="0" w:noVBand="1"/>
      </w:tblPr>
      <w:tblGrid>
        <w:gridCol w:w="1746"/>
        <w:gridCol w:w="7614"/>
      </w:tblGrid>
      <w:tr w:rsidR="00ED7796" w14:paraId="418F0B96" w14:textId="77777777" w:rsidTr="00684EF0">
        <w:tc>
          <w:tcPr>
            <w:tcW w:w="1746" w:type="dxa"/>
          </w:tcPr>
          <w:p w14:paraId="484846BD" w14:textId="5B573ECC" w:rsidR="00ED7796" w:rsidRDefault="00684EF0" w:rsidP="003A4873">
            <w:r w:rsidRPr="00425413">
              <w:rPr>
                <w:noProof/>
                <w:lang w:val="en-IN" w:eastAsia="en-IN"/>
              </w:rPr>
              <w:drawing>
                <wp:inline distT="0" distB="0" distL="0" distR="0" wp14:anchorId="3D111145" wp14:editId="52D50C17">
                  <wp:extent cx="969749" cy="1750585"/>
                  <wp:effectExtent l="0" t="0" r="1905" b="2540"/>
                  <wp:docPr id="59" name="Pictur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69749" cy="1750585"/>
                          </a:xfrm>
                          <a:prstGeom prst="rect">
                            <a:avLst/>
                          </a:prstGeom>
                        </pic:spPr>
                      </pic:pic>
                    </a:graphicData>
                  </a:graphic>
                </wp:inline>
              </w:drawing>
            </w:r>
          </w:p>
        </w:tc>
        <w:tc>
          <w:tcPr>
            <w:tcW w:w="7614" w:type="dxa"/>
          </w:tcPr>
          <w:p w14:paraId="17CE98C7" w14:textId="77777777" w:rsidR="00ED7796" w:rsidRDefault="00ED7796" w:rsidP="00117C27">
            <w:pPr>
              <w:pStyle w:val="Readeraids"/>
            </w:pPr>
            <w:r>
              <w:t>Did you know?</w:t>
            </w:r>
          </w:p>
          <w:p w14:paraId="6BC7D525" w14:textId="0AD1AC0D" w:rsidR="00ED7796" w:rsidRDefault="00ED7796" w:rsidP="00684EF0">
            <w:r>
              <w:t xml:space="preserve">Table names appear in the </w:t>
            </w:r>
            <w:r w:rsidRPr="00684EF0">
              <w:rPr>
                <w:rStyle w:val="Inlinebold"/>
              </w:rPr>
              <w:t>Name Box</w:t>
            </w:r>
            <w:r w:rsidR="00C3003F">
              <w:t>.</w:t>
            </w:r>
          </w:p>
          <w:p w14:paraId="6C48D7E3" w14:textId="477104CD" w:rsidR="00ED7796" w:rsidRDefault="00ED7796" w:rsidP="00796416">
            <w:r>
              <w:t xml:space="preserve">Select the </w:t>
            </w:r>
            <w:r w:rsidR="007D52DB" w:rsidRPr="00684EF0">
              <w:rPr>
                <w:rStyle w:val="Inlinebold"/>
              </w:rPr>
              <w:t>Name Box</w:t>
            </w:r>
            <w:r w:rsidR="007D52DB">
              <w:t xml:space="preserve"> </w:t>
            </w:r>
            <w:r>
              <w:t xml:space="preserve">arrow in the </w:t>
            </w:r>
            <w:r w:rsidRPr="00684EF0">
              <w:rPr>
                <w:rStyle w:val="Inlinebold"/>
              </w:rPr>
              <w:t>Name Box</w:t>
            </w:r>
            <w:r>
              <w:t xml:space="preserve"> field (next to the Formula Bar) to see a list of all named tables in the workbook. Select any table from the list</w:t>
            </w:r>
            <w:r w:rsidR="003B6CC3">
              <w:t>,</w:t>
            </w:r>
            <w:r>
              <w:t xml:space="preserve"> and Excel will take you directly to that table, even if it</w:t>
            </w:r>
            <w:r w:rsidR="0097399A">
              <w:t>’</w:t>
            </w:r>
            <w:r>
              <w:t>s on another worksheet.</w:t>
            </w:r>
          </w:p>
        </w:tc>
      </w:tr>
    </w:tbl>
    <w:p w14:paraId="6AF0A646" w14:textId="163C8494" w:rsidR="006B7B92" w:rsidRDefault="006B7B92" w:rsidP="00684EF0">
      <w:pPr>
        <w:pStyle w:val="Heading3"/>
      </w:pPr>
      <w:bookmarkStart w:id="149" w:name="_Toc36983426"/>
      <w:r>
        <w:t xml:space="preserve">Activity: </w:t>
      </w:r>
      <w:r w:rsidR="00E95EEE">
        <w:t>Pose a challenge</w:t>
      </w:r>
      <w:bookmarkEnd w:id="149"/>
    </w:p>
    <w:p w14:paraId="392021E5" w14:textId="55D20796" w:rsidR="00062DF5" w:rsidRDefault="00725908" w:rsidP="006B7B92">
      <w:r>
        <w:t>The teacher</w:t>
      </w:r>
      <w:r w:rsidR="00DC2676">
        <w:t xml:space="preserve"> will</w:t>
      </w:r>
      <w:r>
        <w:t xml:space="preserve"> pose a challenge to you to brainstorm/predict strategies for solving the table name challenge. </w:t>
      </w:r>
      <w:r w:rsidR="00062DF5">
        <w:t>You’ll pair up with another student and try to solve the challenge.</w:t>
      </w:r>
    </w:p>
    <w:p w14:paraId="18B1C530" w14:textId="7579DA88" w:rsidR="00725908" w:rsidRDefault="00725908" w:rsidP="006B7B92">
      <w:r>
        <w:t xml:space="preserve">Your teacher will then lead a demonstration of how to name a table by using the </w:t>
      </w:r>
      <w:r w:rsidRPr="00684EF0">
        <w:rPr>
          <w:rStyle w:val="Inlinebold"/>
        </w:rPr>
        <w:t>Table</w:t>
      </w:r>
      <w:r w:rsidRPr="006C1B4D">
        <w:rPr>
          <w:rStyle w:val="Inlinebold"/>
        </w:rPr>
        <w:t xml:space="preserve"> </w:t>
      </w:r>
      <w:r w:rsidRPr="00684EF0">
        <w:rPr>
          <w:rStyle w:val="Inlinebold"/>
        </w:rPr>
        <w:t>Name</w:t>
      </w:r>
      <w:r w:rsidRPr="006C1B4D">
        <w:rPr>
          <w:rStyle w:val="Inlinebold"/>
        </w:rPr>
        <w:t xml:space="preserve"> </w:t>
      </w:r>
      <w:r w:rsidR="00890BBE">
        <w:t>field and</w:t>
      </w:r>
      <w:r w:rsidR="00062DF5">
        <w:t xml:space="preserve"> will lead a group discussion.</w:t>
      </w:r>
    </w:p>
    <w:p w14:paraId="75A2195C" w14:textId="77777777" w:rsidR="006B7B92" w:rsidRDefault="006B7B92" w:rsidP="00684EF0">
      <w:pPr>
        <w:pStyle w:val="Heading4"/>
      </w:pPr>
      <w:r>
        <w:lastRenderedPageBreak/>
        <w:t>Resources required</w:t>
      </w:r>
    </w:p>
    <w:p w14:paraId="6A1DE833" w14:textId="77777777" w:rsidR="008D06D0" w:rsidRDefault="008D06D0" w:rsidP="008D06D0">
      <w:r>
        <w:t>You will need the following resources for this activity:</w:t>
      </w:r>
    </w:p>
    <w:p w14:paraId="7EE3DDE7" w14:textId="5EC199D3" w:rsidR="006B7B92" w:rsidRDefault="008D06D0" w:rsidP="00D04C43">
      <w:pPr>
        <w:pStyle w:val="Bulletlevel1"/>
        <w:numPr>
          <w:ilvl w:val="0"/>
          <w:numId w:val="70"/>
        </w:numPr>
      </w:pPr>
      <w:r>
        <w:t xml:space="preserve">Open </w:t>
      </w:r>
      <w:r w:rsidR="00F75B7B" w:rsidRPr="009F11F6">
        <w:rPr>
          <w:rStyle w:val="Inlinebold"/>
        </w:rPr>
        <w:t>L</w:t>
      </w:r>
      <w:r w:rsidR="00F52A28" w:rsidRPr="009F11F6">
        <w:rPr>
          <w:rStyle w:val="Inlinebold"/>
        </w:rPr>
        <w:t>3</w:t>
      </w:r>
      <w:r w:rsidR="00F75B7B" w:rsidRPr="009F11F6">
        <w:rPr>
          <w:rStyle w:val="Inlinebold"/>
        </w:rPr>
        <w:t>_T</w:t>
      </w:r>
      <w:r w:rsidR="00F52A28" w:rsidRPr="009F11F6">
        <w:rPr>
          <w:rStyle w:val="Inlinebold"/>
        </w:rPr>
        <w:t>1</w:t>
      </w:r>
      <w:r w:rsidR="00F75B7B" w:rsidRPr="009F11F6">
        <w:rPr>
          <w:rStyle w:val="Inlinebold"/>
        </w:rPr>
        <w:t>_</w:t>
      </w:r>
      <w:r w:rsidR="00F52A28" w:rsidRPr="009F11F6">
        <w:rPr>
          <w:rStyle w:val="Inlinebold"/>
        </w:rPr>
        <w:t>act</w:t>
      </w:r>
      <w:r w:rsidR="00F75B7B" w:rsidRPr="009F11F6">
        <w:rPr>
          <w:rStyle w:val="Inlinebold"/>
        </w:rPr>
        <w:t>_crop_distribution_starter.xlsx</w:t>
      </w:r>
      <w:r w:rsidRPr="009F11F6">
        <w:rPr>
          <w:rStyle w:val="Inlinebold"/>
        </w:rPr>
        <w:t xml:space="preserve"> </w:t>
      </w:r>
      <w:r>
        <w:t>in this lesson’s Learning Activity Resources.</w:t>
      </w:r>
    </w:p>
    <w:p w14:paraId="06C4EE18" w14:textId="77777777" w:rsidR="006B7B92" w:rsidRDefault="006B7B92" w:rsidP="0015266C">
      <w:pPr>
        <w:pStyle w:val="Heading3"/>
      </w:pPr>
      <w:bookmarkStart w:id="150" w:name="_Toc36983427"/>
      <w:r>
        <w:t>Activity instructions</w:t>
      </w:r>
      <w:bookmarkEnd w:id="150"/>
    </w:p>
    <w:p w14:paraId="59A85A03" w14:textId="77777777" w:rsidR="00F111A9" w:rsidRDefault="00E95EEE" w:rsidP="00F111A9">
      <w:r>
        <w:t xml:space="preserve">The teacher will lead a discussion </w:t>
      </w:r>
      <w:r w:rsidR="00731E70">
        <w:t>about naming tables</w:t>
      </w:r>
      <w:r w:rsidR="006B7B92">
        <w:t>.</w:t>
      </w:r>
      <w:r w:rsidR="00F111A9">
        <w:t xml:space="preserve"> </w:t>
      </w:r>
      <w:bookmarkStart w:id="151" w:name="_Hlk27017564"/>
      <w:r w:rsidR="00F111A9">
        <w:t>Participate in the activity by following these instructions:</w:t>
      </w:r>
    </w:p>
    <w:bookmarkEnd w:id="151"/>
    <w:p w14:paraId="26AB8512" w14:textId="66827018" w:rsidR="006B7B92" w:rsidRPr="00BE2825" w:rsidRDefault="00731E70" w:rsidP="00D04C43">
      <w:pPr>
        <w:pStyle w:val="Numberedlist1"/>
        <w:numPr>
          <w:ilvl w:val="0"/>
          <w:numId w:val="71"/>
        </w:numPr>
      </w:pPr>
      <w:r w:rsidRPr="00BE2825">
        <w:t xml:space="preserve">Listen to the </w:t>
      </w:r>
      <w:r w:rsidR="00A842E4" w:rsidRPr="00BE2825">
        <w:t>instructions given by the teacher.</w:t>
      </w:r>
    </w:p>
    <w:p w14:paraId="1D1CDC42" w14:textId="12E6874C" w:rsidR="006B7B92" w:rsidRPr="00BE2825" w:rsidRDefault="00A842E4" w:rsidP="006731ED">
      <w:pPr>
        <w:pStyle w:val="Numberedlist1"/>
      </w:pPr>
      <w:r w:rsidRPr="00BE2825">
        <w:t xml:space="preserve">Apply critical thinking to </w:t>
      </w:r>
      <w:r w:rsidR="00486925" w:rsidRPr="00BE2825">
        <w:t>find possible solutions to the challenge.</w:t>
      </w:r>
    </w:p>
    <w:p w14:paraId="30E13066" w14:textId="1C543BA2" w:rsidR="00486925" w:rsidRDefault="00486925" w:rsidP="006731ED">
      <w:pPr>
        <w:pStyle w:val="Numberedlist1"/>
      </w:pPr>
      <w:r w:rsidRPr="00BE2825">
        <w:t>Share your solutions with the</w:t>
      </w:r>
      <w:r>
        <w:t xml:space="preserve"> class.</w:t>
      </w:r>
    </w:p>
    <w:p w14:paraId="462BA39A" w14:textId="21785FF0" w:rsidR="006B7B92" w:rsidRPr="00DA5C58" w:rsidRDefault="006B7B92" w:rsidP="00BD5E11">
      <w:pPr>
        <w:pStyle w:val="Heading3"/>
      </w:pPr>
      <w:bookmarkStart w:id="152" w:name="_Toc36983428"/>
      <w:r w:rsidRPr="00DA5C58">
        <w:t xml:space="preserve">Try-it: </w:t>
      </w:r>
      <w:r w:rsidR="001B2596">
        <w:t>N</w:t>
      </w:r>
      <w:r w:rsidR="00486925">
        <w:t>ame a table</w:t>
      </w:r>
      <w:bookmarkEnd w:id="152"/>
    </w:p>
    <w:p w14:paraId="1E101AD5" w14:textId="5624588C" w:rsidR="008B7B80" w:rsidRDefault="006A63F6" w:rsidP="009F11F6">
      <w:r w:rsidRPr="005E028A">
        <w:rPr>
          <w:noProof/>
          <w:lang w:val="en-IN" w:eastAsia="en-IN"/>
        </w:rPr>
        <w:drawing>
          <wp:inline distT="0" distB="0" distL="0" distR="0" wp14:anchorId="33357A5C" wp14:editId="25A3FA5C">
            <wp:extent cx="365748" cy="365748"/>
            <wp:effectExtent l="0" t="0" r="0" b="0"/>
            <wp:docPr id="60" name="Picture 1490664163"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65748" cy="365748"/>
                    </a:xfrm>
                    <a:prstGeom prst="rect">
                      <a:avLst/>
                    </a:prstGeom>
                  </pic:spPr>
                </pic:pic>
              </a:graphicData>
            </a:graphic>
          </wp:inline>
        </w:drawing>
      </w:r>
      <w:r>
        <w:t xml:space="preserve"> </w:t>
      </w:r>
      <w:r w:rsidR="008B7B80">
        <w:t xml:space="preserve">The </w:t>
      </w:r>
      <w:r w:rsidR="008B7B80" w:rsidRPr="00551417">
        <w:rPr>
          <w:rStyle w:val="Inlinebold"/>
        </w:rPr>
        <w:t>Crop_Distribution</w:t>
      </w:r>
      <w:r w:rsidR="008B7B80">
        <w:t xml:space="preserve"> workbook will be shared with many colleagues at Munson’s once it</w:t>
      </w:r>
      <w:r w:rsidR="008D49FE">
        <w:t>'</w:t>
      </w:r>
      <w:r w:rsidR="008B7B80">
        <w:t xml:space="preserve">s finalized. You realize the table you have been working with has the default name, Table3. You need </w:t>
      </w:r>
      <w:r w:rsidR="00671EA5">
        <w:t xml:space="preserve">to </w:t>
      </w:r>
      <w:r w:rsidR="008B7B80">
        <w:t>rename the table to something that more closely represents the data it contains. This will surely help everyone find and work with the table much quicker!</w:t>
      </w:r>
    </w:p>
    <w:p w14:paraId="5B91B37C" w14:textId="77777777" w:rsidR="006B7B92" w:rsidRDefault="006B7B92" w:rsidP="00034435">
      <w:pPr>
        <w:pStyle w:val="Heading4"/>
      </w:pPr>
      <w:r>
        <w:t>Resources</w:t>
      </w:r>
    </w:p>
    <w:p w14:paraId="5554CC7A" w14:textId="77777777" w:rsidR="008D06D0" w:rsidRDefault="008D06D0" w:rsidP="008D06D0">
      <w:r>
        <w:t>You will need the following resources for this try-it:</w:t>
      </w:r>
    </w:p>
    <w:p w14:paraId="31355012" w14:textId="4D67AF10" w:rsidR="008D06D0" w:rsidRDefault="008D06D0" w:rsidP="00D04C43">
      <w:pPr>
        <w:pStyle w:val="Bulletlevel1"/>
        <w:numPr>
          <w:ilvl w:val="0"/>
          <w:numId w:val="70"/>
        </w:numPr>
      </w:pPr>
      <w:r>
        <w:t xml:space="preserve">Open </w:t>
      </w:r>
      <w:r w:rsidR="002221A0" w:rsidRPr="00994B23">
        <w:rPr>
          <w:rStyle w:val="Inlinebold"/>
        </w:rPr>
        <w:t>L3_T1_try_crop_distribution_starter.xlsx</w:t>
      </w:r>
      <w:r w:rsidRPr="009F11F6">
        <w:rPr>
          <w:rStyle w:val="Inlinebold"/>
        </w:rPr>
        <w:t xml:space="preserve"> </w:t>
      </w:r>
      <w:r>
        <w:t>in this lesson’s Learning Activity Resources.</w:t>
      </w:r>
    </w:p>
    <w:p w14:paraId="0A91E8E0" w14:textId="3165CE65" w:rsidR="006B7B92" w:rsidRDefault="006B7B92" w:rsidP="00034435">
      <w:pPr>
        <w:pStyle w:val="Heading4"/>
      </w:pPr>
      <w:r>
        <w:t>Instructions</w:t>
      </w:r>
    </w:p>
    <w:p w14:paraId="4DD3340C" w14:textId="77777777" w:rsidR="00432F5D" w:rsidRDefault="00432F5D" w:rsidP="00432F5D">
      <w:r>
        <w:t>The following are the general tasks that you need to perform during this try-it:</w:t>
      </w:r>
    </w:p>
    <w:p w14:paraId="393DE77A" w14:textId="48140915" w:rsidR="006B7B92" w:rsidRPr="00810804" w:rsidRDefault="00432F5D" w:rsidP="00D04C43">
      <w:pPr>
        <w:pStyle w:val="Numberedlist1"/>
        <w:numPr>
          <w:ilvl w:val="0"/>
          <w:numId w:val="52"/>
        </w:numPr>
      </w:pPr>
      <w:r w:rsidRPr="00810804" w:rsidDel="009222D8">
        <w:t xml:space="preserve"> </w:t>
      </w:r>
      <w:r w:rsidR="001379C3" w:rsidRPr="00810804">
        <w:t>Go to the</w:t>
      </w:r>
      <w:r w:rsidR="001826FE" w:rsidRPr="00810804">
        <w:t xml:space="preserve"> </w:t>
      </w:r>
      <w:r w:rsidR="001826FE" w:rsidRPr="00810804">
        <w:rPr>
          <w:rStyle w:val="Inlinebold"/>
        </w:rPr>
        <w:t>Processing</w:t>
      </w:r>
      <w:r w:rsidR="001826FE" w:rsidRPr="00810804">
        <w:t xml:space="preserve"> worksheet t</w:t>
      </w:r>
      <w:r w:rsidR="00184049" w:rsidRPr="00810804">
        <w:t>able</w:t>
      </w:r>
      <w:r w:rsidR="004747ED" w:rsidRPr="00810804">
        <w:t>.</w:t>
      </w:r>
    </w:p>
    <w:p w14:paraId="16E6181A" w14:textId="4B46A5FE" w:rsidR="006B7B92" w:rsidRPr="00810804" w:rsidRDefault="00184049" w:rsidP="00D04C43">
      <w:pPr>
        <w:pStyle w:val="Numberedlist1"/>
        <w:numPr>
          <w:ilvl w:val="0"/>
          <w:numId w:val="52"/>
        </w:numPr>
      </w:pPr>
      <w:r w:rsidRPr="00810804">
        <w:t>Select a cell within the table.</w:t>
      </w:r>
    </w:p>
    <w:p w14:paraId="14375CB0" w14:textId="78476EC0" w:rsidR="006B7B92" w:rsidRPr="00810804" w:rsidRDefault="00664CA7" w:rsidP="00D04C43">
      <w:pPr>
        <w:pStyle w:val="Numberedlist1"/>
        <w:numPr>
          <w:ilvl w:val="0"/>
          <w:numId w:val="52"/>
        </w:numPr>
      </w:pPr>
      <w:r w:rsidRPr="00810804">
        <w:t>R</w:t>
      </w:r>
      <w:r w:rsidR="004B357E" w:rsidRPr="00810804">
        <w:t xml:space="preserve">eplace the current </w:t>
      </w:r>
      <w:r w:rsidR="00890BBE" w:rsidRPr="00810804">
        <w:t>name,</w:t>
      </w:r>
      <w:r w:rsidR="00890BBE" w:rsidRPr="00810804">
        <w:rPr>
          <w:rStyle w:val="Inlinebold"/>
        </w:rPr>
        <w:t xml:space="preserve"> Table</w:t>
      </w:r>
      <w:r w:rsidR="0058061A">
        <w:rPr>
          <w:rStyle w:val="Inlinebold"/>
        </w:rPr>
        <w:t>2</w:t>
      </w:r>
      <w:r w:rsidRPr="00810804">
        <w:t>,</w:t>
      </w:r>
      <w:r w:rsidR="004B357E" w:rsidRPr="00810804">
        <w:t xml:space="preserve"> with</w:t>
      </w:r>
      <w:r w:rsidR="001826FE" w:rsidRPr="00810804">
        <w:t xml:space="preserve"> </w:t>
      </w:r>
      <w:r w:rsidR="0058061A" w:rsidRPr="0058061A">
        <w:rPr>
          <w:rStyle w:val="Inlinebold"/>
        </w:rPr>
        <w:t>ProcessedOrders</w:t>
      </w:r>
      <w:r w:rsidR="007A4FEE" w:rsidRPr="00810804">
        <w:t>.</w:t>
      </w:r>
    </w:p>
    <w:p w14:paraId="5A5C2B0F" w14:textId="705AE779" w:rsidR="00453502" w:rsidRPr="00810804" w:rsidRDefault="00664CA7" w:rsidP="00D04C43">
      <w:pPr>
        <w:pStyle w:val="Numberedlist1"/>
        <w:numPr>
          <w:ilvl w:val="0"/>
          <w:numId w:val="52"/>
        </w:numPr>
      </w:pPr>
      <w:r w:rsidRPr="00810804">
        <w:t>O</w:t>
      </w:r>
      <w:r w:rsidR="00453502" w:rsidRPr="00810804">
        <w:t xml:space="preserve">bserve the named tables including the updated table name you just changed, </w:t>
      </w:r>
      <w:r w:rsidR="0058061A" w:rsidRPr="0058061A">
        <w:rPr>
          <w:rStyle w:val="Inlinebold"/>
        </w:rPr>
        <w:t>ProcessedOrders</w:t>
      </w:r>
      <w:r w:rsidR="00453502" w:rsidRPr="00810804">
        <w:t>.</w:t>
      </w:r>
    </w:p>
    <w:p w14:paraId="570DECEF" w14:textId="3F86EF00" w:rsidR="000B59B4" w:rsidRPr="00810804" w:rsidRDefault="001826FE" w:rsidP="00D04C43">
      <w:pPr>
        <w:pStyle w:val="Numberedlist1"/>
        <w:numPr>
          <w:ilvl w:val="0"/>
          <w:numId w:val="52"/>
        </w:numPr>
      </w:pPr>
      <w:r w:rsidRPr="00810804">
        <w:t>Don’t forget to s</w:t>
      </w:r>
      <w:r w:rsidR="000B59B4" w:rsidRPr="00810804">
        <w:t>ave your work</w:t>
      </w:r>
      <w:r w:rsidRPr="00810804">
        <w:t>!</w:t>
      </w:r>
    </w:p>
    <w:p w14:paraId="3C1CAD5B" w14:textId="4CB50E64" w:rsidR="00C3322D" w:rsidRDefault="00C3322D" w:rsidP="00C32884">
      <w:pPr>
        <w:pStyle w:val="Heading2"/>
      </w:pPr>
      <w:bookmarkStart w:id="153" w:name="_Toc36983429"/>
      <w:r w:rsidRPr="00DA5C58">
        <w:lastRenderedPageBreak/>
        <w:t xml:space="preserve">Topic </w:t>
      </w:r>
      <w:r>
        <w:t>2</w:t>
      </w:r>
      <w:r w:rsidRPr="00DA5C58">
        <w:t xml:space="preserve">: </w:t>
      </w:r>
      <w:r>
        <w:t>Define a named range</w:t>
      </w:r>
      <w:bookmarkEnd w:id="153"/>
    </w:p>
    <w:p w14:paraId="779C7BC7" w14:textId="6A6F03DE" w:rsidR="00FA4625" w:rsidRDefault="009F7EDF" w:rsidP="00C3322D">
      <w:r w:rsidRPr="00425413">
        <w:rPr>
          <w:noProof/>
          <w:lang w:val="en-IN" w:eastAsia="en-IN"/>
        </w:rPr>
        <w:drawing>
          <wp:inline distT="0" distB="0" distL="0" distR="0" wp14:anchorId="25ED3966" wp14:editId="2E502155">
            <wp:extent cx="302554" cy="365587"/>
            <wp:effectExtent l="0" t="0" r="2540" b="0"/>
            <wp:docPr id="1" name="Picture 57" descr=" 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rsidR="008F4D6A">
        <w:t>In the previous topic</w:t>
      </w:r>
      <w:r w:rsidR="007C7174">
        <w:t>,</w:t>
      </w:r>
      <w:r w:rsidR="008F4D6A">
        <w:t xml:space="preserve"> you named a </w:t>
      </w:r>
      <w:r w:rsidR="00FA4625">
        <w:t xml:space="preserve">table. </w:t>
      </w:r>
      <w:r w:rsidR="00671EA5">
        <w:t>You can also name a</w:t>
      </w:r>
      <w:r w:rsidR="00E85846">
        <w:t xml:space="preserve"> range of cells. </w:t>
      </w:r>
      <w:r w:rsidR="00FA4625">
        <w:t xml:space="preserve">Naming a range can be useful for quickly navigating to the range from the </w:t>
      </w:r>
      <w:r w:rsidR="00FA4625" w:rsidRPr="00860C6A">
        <w:rPr>
          <w:rStyle w:val="Inlinebold"/>
        </w:rPr>
        <w:t>Name</w:t>
      </w:r>
      <w:r w:rsidR="00FA4625" w:rsidRPr="009F11F6">
        <w:rPr>
          <w:rStyle w:val="Inlinebold"/>
        </w:rPr>
        <w:t xml:space="preserve"> </w:t>
      </w:r>
      <w:r w:rsidR="00FA4625" w:rsidRPr="00860C6A">
        <w:rPr>
          <w:rStyle w:val="Inlinebold"/>
        </w:rPr>
        <w:t>Box</w:t>
      </w:r>
      <w:r w:rsidR="00FA4625">
        <w:t xml:space="preserve"> or </w:t>
      </w:r>
      <w:r w:rsidR="00FA4625" w:rsidRPr="00860C6A">
        <w:rPr>
          <w:rStyle w:val="Inlinebold"/>
        </w:rPr>
        <w:t>Go</w:t>
      </w:r>
      <w:r w:rsidR="00FA4625" w:rsidRPr="009F11F6">
        <w:rPr>
          <w:rStyle w:val="Inlinebold"/>
        </w:rPr>
        <w:t xml:space="preserve"> </w:t>
      </w:r>
      <w:r w:rsidR="00FA4625" w:rsidRPr="00860C6A">
        <w:rPr>
          <w:rStyle w:val="Inlinebold"/>
        </w:rPr>
        <w:t>To</w:t>
      </w:r>
      <w:r w:rsidR="00FA4625">
        <w:t xml:space="preserve"> command. It can also help simplify the process of referencing cells in a formula.</w:t>
      </w:r>
    </w:p>
    <w:p w14:paraId="5CC6F2C3" w14:textId="3FF43FAE" w:rsidR="00D250B8" w:rsidRDefault="003345FC" w:rsidP="000A00E4">
      <w:pPr>
        <w:pStyle w:val="Bulletlevel1"/>
      </w:pPr>
      <w:r>
        <w:t>There are</w:t>
      </w:r>
      <w:r w:rsidR="00E85846">
        <w:t xml:space="preserve"> a </w:t>
      </w:r>
      <w:r w:rsidR="00FA4625">
        <w:t xml:space="preserve">several ways to name a range of cells. </w:t>
      </w:r>
      <w:r w:rsidR="00D250B8">
        <w:t xml:space="preserve">Before you </w:t>
      </w:r>
      <w:r>
        <w:t xml:space="preserve">try </w:t>
      </w:r>
      <w:r w:rsidR="00FA4625">
        <w:t>naming a range</w:t>
      </w:r>
      <w:r w:rsidR="00D250B8">
        <w:t xml:space="preserve">, here are the </w:t>
      </w:r>
      <w:r w:rsidR="00FA4625">
        <w:t xml:space="preserve">naming </w:t>
      </w:r>
      <w:r w:rsidR="00D250B8">
        <w:t>rules you must follow:</w:t>
      </w:r>
    </w:p>
    <w:p w14:paraId="575C1BB3" w14:textId="4FED84D6" w:rsidR="00D250B8" w:rsidRDefault="00D250B8" w:rsidP="006731ED">
      <w:pPr>
        <w:pStyle w:val="Bulletlevel2"/>
      </w:pPr>
      <w:r>
        <w:t>Use valid characters</w:t>
      </w:r>
      <w:r w:rsidR="008D49FE">
        <w:t>.</w:t>
      </w:r>
      <w:r>
        <w:t xml:space="preserve"> Always begin a name with a letter</w:t>
      </w:r>
      <w:r w:rsidR="00602D64">
        <w:t>;</w:t>
      </w:r>
      <w:r>
        <w:t xml:space="preserve"> an underscore character (_)</w:t>
      </w:r>
      <w:r w:rsidR="00602D64">
        <w:t>;</w:t>
      </w:r>
      <w:r>
        <w:t xml:space="preserve"> or a backslash (\). Use letters, numbers, periods, and underscore characters for the rest of the name.</w:t>
      </w:r>
    </w:p>
    <w:p w14:paraId="039F7B59" w14:textId="0A4686D5" w:rsidR="00D250B8" w:rsidRDefault="00D250B8" w:rsidP="008D49FE">
      <w:pPr>
        <w:pStyle w:val="Bulletlevel2"/>
        <w:numPr>
          <w:ilvl w:val="0"/>
          <w:numId w:val="0"/>
        </w:numPr>
        <w:ind w:left="714"/>
      </w:pPr>
      <w:r>
        <w:t xml:space="preserve">Exceptions: You can’t use </w:t>
      </w:r>
      <w:r w:rsidR="007C4ADD">
        <w:t>“</w:t>
      </w:r>
      <w:r>
        <w:t>C</w:t>
      </w:r>
      <w:r w:rsidR="007C4ADD">
        <w:t>”</w:t>
      </w:r>
      <w:r>
        <w:t xml:space="preserve">, </w:t>
      </w:r>
      <w:r w:rsidR="007C4ADD">
        <w:t>“</w:t>
      </w:r>
      <w:r>
        <w:t>c</w:t>
      </w:r>
      <w:r w:rsidR="007C4ADD">
        <w:t>”</w:t>
      </w:r>
      <w:r>
        <w:t xml:space="preserve">, </w:t>
      </w:r>
      <w:r w:rsidR="007C4ADD">
        <w:t>“</w:t>
      </w:r>
      <w:r>
        <w:t>R</w:t>
      </w:r>
      <w:r w:rsidR="007C4ADD">
        <w:t>”</w:t>
      </w:r>
      <w:r>
        <w:t xml:space="preserve">, or </w:t>
      </w:r>
      <w:r w:rsidR="007C4ADD">
        <w:t>“</w:t>
      </w:r>
      <w:r>
        <w:t>r</w:t>
      </w:r>
      <w:r w:rsidR="007C4ADD">
        <w:t>”</w:t>
      </w:r>
      <w:r>
        <w:t xml:space="preserve"> for the name, because they’re already designated as a shortcut for selecting the column or row for the active cell when you enter them in the </w:t>
      </w:r>
      <w:r w:rsidRPr="009F11F6">
        <w:rPr>
          <w:rStyle w:val="Inlinebold"/>
        </w:rPr>
        <w:t>Name</w:t>
      </w:r>
      <w:r>
        <w:t xml:space="preserve"> or </w:t>
      </w:r>
      <w:r w:rsidRPr="009F11F6">
        <w:rPr>
          <w:rStyle w:val="Inlinebold"/>
        </w:rPr>
        <w:t>Go To</w:t>
      </w:r>
      <w:r>
        <w:t xml:space="preserve"> box.</w:t>
      </w:r>
    </w:p>
    <w:p w14:paraId="184BA63A" w14:textId="57406AA2" w:rsidR="00D250B8" w:rsidRDefault="00D250B8" w:rsidP="006731ED">
      <w:pPr>
        <w:pStyle w:val="Bulletlevel2"/>
      </w:pPr>
      <w:r>
        <w:t>Don’t use cell references</w:t>
      </w:r>
      <w:r w:rsidR="008D49FE">
        <w:t>.</w:t>
      </w:r>
      <w:r>
        <w:t xml:space="preserve"> Names can’t be the same as a cell reference, such as Z$100 or R1C1.</w:t>
      </w:r>
    </w:p>
    <w:p w14:paraId="2934CEF2" w14:textId="63E51FCD" w:rsidR="00D250B8" w:rsidRDefault="00D250B8" w:rsidP="006731ED">
      <w:pPr>
        <w:pStyle w:val="Bulletlevel2"/>
      </w:pPr>
      <w:r>
        <w:t>Don’t use a space to separate words</w:t>
      </w:r>
      <w:r w:rsidR="008D49FE">
        <w:t>.</w:t>
      </w:r>
      <w:r>
        <w:t xml:space="preserve"> Spaces cannot be used in the name. Consider how you can write the name using no spaces. </w:t>
      </w:r>
      <w:r w:rsidR="008D49FE">
        <w:t>You might also</w:t>
      </w:r>
      <w:r>
        <w:t xml:space="preserve"> use an underscore character (_) or a period (.) as word separators</w:t>
      </w:r>
      <w:r w:rsidR="00602D64">
        <w:t>;</w:t>
      </w:r>
      <w:r>
        <w:t xml:space="preserve"> </w:t>
      </w:r>
      <w:r w:rsidR="00602D64">
        <w:t>for e</w:t>
      </w:r>
      <w:r>
        <w:t>xample</w:t>
      </w:r>
      <w:r w:rsidR="00602D64">
        <w:t>,</w:t>
      </w:r>
      <w:r>
        <w:t xml:space="preserve"> DeptSales, Sales_Tax or </w:t>
      </w:r>
      <w:r w:rsidR="00890BBE">
        <w:t>First. Quarter</w:t>
      </w:r>
      <w:r>
        <w:t>.</w:t>
      </w:r>
    </w:p>
    <w:p w14:paraId="69F3E584" w14:textId="06D2716F" w:rsidR="00D250B8" w:rsidRDefault="00602D64" w:rsidP="006731ED">
      <w:pPr>
        <w:pStyle w:val="Bulletlevel2"/>
      </w:pPr>
      <w:r>
        <w:t>Use a m</w:t>
      </w:r>
      <w:r w:rsidR="00D250B8">
        <w:t>aximum</w:t>
      </w:r>
      <w:r>
        <w:t xml:space="preserve"> of</w:t>
      </w:r>
      <w:r w:rsidR="00D250B8">
        <w:t xml:space="preserve"> 255 characters</w:t>
      </w:r>
      <w:r w:rsidR="008D49FE">
        <w:t>.</w:t>
      </w:r>
      <w:r w:rsidR="00D250B8">
        <w:t xml:space="preserve"> A range name can </w:t>
      </w:r>
      <w:r w:rsidR="0017362A">
        <w:t xml:space="preserve">only </w:t>
      </w:r>
      <w:r w:rsidR="00D250B8">
        <w:t>have up to 255 characters.</w:t>
      </w:r>
    </w:p>
    <w:p w14:paraId="6D97EA85" w14:textId="5AF67F23" w:rsidR="004272CF" w:rsidRDefault="00D250B8" w:rsidP="006731ED">
      <w:pPr>
        <w:pStyle w:val="Bulletlevel2"/>
      </w:pPr>
      <w:r>
        <w:t>Use unique range names</w:t>
      </w:r>
      <w:r w:rsidR="008D49FE">
        <w:t>.</w:t>
      </w:r>
      <w:r>
        <w:t xml:space="preserve"> Duplicate names aren’t allowed. Excel doesn’t distinguish between upper</w:t>
      </w:r>
      <w:r w:rsidR="00602D64">
        <w:t>case</w:t>
      </w:r>
      <w:r>
        <w:t xml:space="preserve"> and lowercase characters in names, so if you enter </w:t>
      </w:r>
      <w:r w:rsidR="007C4ADD">
        <w:t>“</w:t>
      </w:r>
      <w:r>
        <w:t>Sales</w:t>
      </w:r>
      <w:r w:rsidR="007C4ADD">
        <w:t>”</w:t>
      </w:r>
      <w:r>
        <w:t xml:space="preserve"> but already have another name called </w:t>
      </w:r>
      <w:r w:rsidR="007C4ADD">
        <w:t>“</w:t>
      </w:r>
      <w:r>
        <w:t>SALES</w:t>
      </w:r>
      <w:r w:rsidR="007C4ADD">
        <w:t>”</w:t>
      </w:r>
      <w:r>
        <w:t xml:space="preserve"> in the same workbook, you’ll be prompted to choose a unique name.</w:t>
      </w:r>
    </w:p>
    <w:p w14:paraId="6B5DBDC6" w14:textId="183BBC7F" w:rsidR="004272CF" w:rsidRDefault="004272CF" w:rsidP="000A00E4">
      <w:pPr>
        <w:pStyle w:val="Bulletlevel1"/>
      </w:pPr>
      <w:r>
        <w:t>There are several different commands you can use to name a range. Let</w:t>
      </w:r>
      <w:r w:rsidR="007C7174">
        <w:t>’</w:t>
      </w:r>
      <w:r>
        <w:t>s start with the Name Box.</w:t>
      </w:r>
    </w:p>
    <w:p w14:paraId="0E59A78A" w14:textId="46BB1626" w:rsidR="00D250B8" w:rsidRDefault="00331C73" w:rsidP="009F11F6">
      <w:pPr>
        <w:pStyle w:val="ListParagraph"/>
      </w:pPr>
      <w:r>
        <w:t>N</w:t>
      </w:r>
      <w:r w:rsidR="003345FC">
        <w:t>ame</w:t>
      </w:r>
      <w:r>
        <w:t xml:space="preserve"> a range</w:t>
      </w:r>
      <w:r w:rsidR="003345FC">
        <w:t xml:space="preserve"> with the </w:t>
      </w:r>
      <w:r w:rsidR="003345FC" w:rsidRPr="000A00E4">
        <w:rPr>
          <w:rStyle w:val="Inlinebold"/>
        </w:rPr>
        <w:t>Name Box</w:t>
      </w:r>
      <w:r w:rsidR="000A00E4" w:rsidRPr="009F11F6">
        <w:t>:</w:t>
      </w:r>
    </w:p>
    <w:p w14:paraId="0D196C4C" w14:textId="38BF0003" w:rsidR="003345FC" w:rsidRDefault="003345FC" w:rsidP="00D04C43">
      <w:pPr>
        <w:pStyle w:val="Numberedlist2"/>
        <w:numPr>
          <w:ilvl w:val="0"/>
          <w:numId w:val="72"/>
        </w:numPr>
      </w:pPr>
      <w:r>
        <w:t>Select the range you want to name</w:t>
      </w:r>
      <w:r w:rsidR="002C0561">
        <w:t>.</w:t>
      </w:r>
    </w:p>
    <w:p w14:paraId="26A77348" w14:textId="124D8A9F" w:rsidR="003345FC" w:rsidRDefault="003345FC" w:rsidP="00D04C43">
      <w:pPr>
        <w:pStyle w:val="Numberedlist2"/>
        <w:numPr>
          <w:ilvl w:val="0"/>
          <w:numId w:val="72"/>
        </w:numPr>
      </w:pPr>
      <w:r>
        <w:t xml:space="preserve">Select the </w:t>
      </w:r>
      <w:r w:rsidRPr="00E830D1">
        <w:rPr>
          <w:rStyle w:val="Inlinebold"/>
        </w:rPr>
        <w:t>Name</w:t>
      </w:r>
      <w:r w:rsidRPr="009F11F6">
        <w:rPr>
          <w:rStyle w:val="Inlinebold"/>
        </w:rPr>
        <w:t xml:space="preserve"> </w:t>
      </w:r>
      <w:r w:rsidRPr="00E830D1">
        <w:rPr>
          <w:rStyle w:val="Inlinebold"/>
        </w:rPr>
        <w:t>Box</w:t>
      </w:r>
      <w:r>
        <w:t>.</w:t>
      </w:r>
    </w:p>
    <w:p w14:paraId="37F1C526" w14:textId="43CBAEEF" w:rsidR="003345FC" w:rsidRDefault="003345FC" w:rsidP="00D04C43">
      <w:pPr>
        <w:pStyle w:val="Numberedlist2"/>
        <w:numPr>
          <w:ilvl w:val="0"/>
          <w:numId w:val="72"/>
        </w:numPr>
      </w:pPr>
      <w:r>
        <w:t xml:space="preserve">Type </w:t>
      </w:r>
      <w:r w:rsidR="00005BEA">
        <w:t xml:space="preserve">or input </w:t>
      </w:r>
      <w:r>
        <w:t>a name and press Enter.</w:t>
      </w:r>
    </w:p>
    <w:p w14:paraId="35E1EE72" w14:textId="77777777" w:rsidR="00D06B7B" w:rsidRDefault="00D06B7B" w:rsidP="007C4ADD">
      <w:pPr>
        <w:keepNext/>
        <w:ind w:left="360"/>
      </w:pPr>
      <w:r>
        <w:rPr>
          <w:noProof/>
          <w:lang w:val="en-IN" w:eastAsia="en-IN"/>
        </w:rPr>
        <w:lastRenderedPageBreak/>
        <w:drawing>
          <wp:inline distT="0" distB="0" distL="0" distR="0" wp14:anchorId="0B24095C" wp14:editId="19422543">
            <wp:extent cx="1419164" cy="1703614"/>
            <wp:effectExtent l="19050" t="19050" r="10160" b="11430"/>
            <wp:docPr id="1490664150" name="Picture 1490664150" descr="Name Box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heath\AppData\Local\Temp\SNAGHTML700457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4744" cy="1710313"/>
                    </a:xfrm>
                    <a:prstGeom prst="rect">
                      <a:avLst/>
                    </a:prstGeom>
                    <a:noFill/>
                    <a:ln w="12700">
                      <a:solidFill>
                        <a:schemeClr val="tx1"/>
                      </a:solidFill>
                    </a:ln>
                  </pic:spPr>
                </pic:pic>
              </a:graphicData>
            </a:graphic>
          </wp:inline>
        </w:drawing>
      </w:r>
    </w:p>
    <w:p w14:paraId="2E40DF06" w14:textId="6DF32083" w:rsidR="00037001" w:rsidRDefault="00D06B7B" w:rsidP="006E6E66">
      <w:pPr>
        <w:pStyle w:val="Caption"/>
      </w:pPr>
      <w:r>
        <w:t xml:space="preserve">Figure </w:t>
      </w:r>
      <w:r>
        <w:fldChar w:fldCharType="begin"/>
      </w:r>
      <w:r>
        <w:instrText xml:space="preserve"> SEQ Figure \* ARABIC </w:instrText>
      </w:r>
      <w:r>
        <w:fldChar w:fldCharType="separate"/>
      </w:r>
      <w:r w:rsidR="00D05FD0">
        <w:rPr>
          <w:noProof/>
        </w:rPr>
        <w:t>15</w:t>
      </w:r>
      <w:r>
        <w:fldChar w:fldCharType="end"/>
      </w:r>
      <w:r w:rsidR="006F1331">
        <w:t>:</w:t>
      </w:r>
      <w:r>
        <w:t xml:space="preserve"> </w:t>
      </w:r>
      <w:r w:rsidRPr="007C4ADD">
        <w:rPr>
          <w:rStyle w:val="Inlinebold"/>
        </w:rPr>
        <w:t>Name Box</w:t>
      </w:r>
      <w:r>
        <w:t xml:space="preserve"> field</w:t>
      </w:r>
    </w:p>
    <w:p w14:paraId="37BB82CB" w14:textId="59F4837A" w:rsidR="004272CF" w:rsidRDefault="004272CF" w:rsidP="00AC1352">
      <w:pPr>
        <w:pStyle w:val="Bulletlevel1"/>
      </w:pPr>
      <w:r>
        <w:t>Next, let</w:t>
      </w:r>
      <w:r w:rsidR="007C7174">
        <w:t>’</w:t>
      </w:r>
      <w:r>
        <w:t xml:space="preserve">s work with the </w:t>
      </w:r>
      <w:r w:rsidRPr="00BD2F9C">
        <w:rPr>
          <w:rStyle w:val="Inlinebold"/>
        </w:rPr>
        <w:t>Create</w:t>
      </w:r>
      <w:r w:rsidRPr="009F11F6">
        <w:rPr>
          <w:rStyle w:val="Inlinebold"/>
        </w:rPr>
        <w:t xml:space="preserve"> </w:t>
      </w:r>
      <w:r w:rsidRPr="00BD2F9C">
        <w:rPr>
          <w:rStyle w:val="Inlinebold"/>
        </w:rPr>
        <w:t>from</w:t>
      </w:r>
      <w:r w:rsidRPr="009F11F6">
        <w:rPr>
          <w:rStyle w:val="Inlinebold"/>
        </w:rPr>
        <w:t xml:space="preserve"> </w:t>
      </w:r>
      <w:r w:rsidRPr="00BD2F9C">
        <w:rPr>
          <w:rStyle w:val="Inlinebold"/>
        </w:rPr>
        <w:t>Selection</w:t>
      </w:r>
      <w:r>
        <w:t xml:space="preserve"> command.</w:t>
      </w:r>
    </w:p>
    <w:p w14:paraId="336630D4" w14:textId="61B9A34F" w:rsidR="00E85846" w:rsidRPr="00AC1352" w:rsidRDefault="00331C73" w:rsidP="009F11F6">
      <w:pPr>
        <w:pStyle w:val="ListParagraph"/>
      </w:pPr>
      <w:r w:rsidRPr="00AC1352">
        <w:t>Name a range</w:t>
      </w:r>
      <w:r w:rsidR="003345FC" w:rsidRPr="00AC1352">
        <w:t xml:space="preserve"> with the </w:t>
      </w:r>
      <w:r w:rsidR="003345FC" w:rsidRPr="00AC1352">
        <w:rPr>
          <w:rStyle w:val="Inlinebold"/>
        </w:rPr>
        <w:t>Create from Selection</w:t>
      </w:r>
      <w:r w:rsidR="003345FC" w:rsidRPr="00AC1352">
        <w:t xml:space="preserve"> command</w:t>
      </w:r>
      <w:r w:rsidR="00AC1352">
        <w:t>:</w:t>
      </w:r>
    </w:p>
    <w:p w14:paraId="550C0EF0" w14:textId="268F3F73" w:rsidR="00E85846" w:rsidRDefault="00E85846" w:rsidP="00D04C43">
      <w:pPr>
        <w:pStyle w:val="Numberedlist2"/>
        <w:numPr>
          <w:ilvl w:val="0"/>
          <w:numId w:val="73"/>
        </w:numPr>
      </w:pPr>
      <w:r>
        <w:t>Select the range you want to name, including the row or column labels.</w:t>
      </w:r>
    </w:p>
    <w:p w14:paraId="6081DE04" w14:textId="7802D100" w:rsidR="00E85846" w:rsidRDefault="00E85846" w:rsidP="00D04C43">
      <w:pPr>
        <w:pStyle w:val="Numberedlist2"/>
        <w:numPr>
          <w:ilvl w:val="0"/>
          <w:numId w:val="73"/>
        </w:numPr>
      </w:pPr>
      <w:r>
        <w:t xml:space="preserve">Select the </w:t>
      </w:r>
      <w:r w:rsidRPr="009F11F6">
        <w:rPr>
          <w:rStyle w:val="Inlinebold"/>
        </w:rPr>
        <w:t>Formulas</w:t>
      </w:r>
      <w:r>
        <w:t xml:space="preserve"> ribbon, </w:t>
      </w:r>
      <w:r w:rsidRPr="009F11F6">
        <w:rPr>
          <w:rStyle w:val="Inlinebold"/>
        </w:rPr>
        <w:t>Defined Names</w:t>
      </w:r>
      <w:r w:rsidR="007C7174">
        <w:t xml:space="preserve">, </w:t>
      </w:r>
      <w:r>
        <w:t xml:space="preserve">and </w:t>
      </w:r>
      <w:r w:rsidR="00671EA5">
        <w:t xml:space="preserve">then </w:t>
      </w:r>
      <w:r>
        <w:t xml:space="preserve">select </w:t>
      </w:r>
      <w:r w:rsidRPr="009F11F6">
        <w:rPr>
          <w:rStyle w:val="Inlinebold"/>
        </w:rPr>
        <w:t>Create from Selection</w:t>
      </w:r>
      <w:r>
        <w:t>.</w:t>
      </w:r>
    </w:p>
    <w:p w14:paraId="7860A852" w14:textId="1F18E676" w:rsidR="004272CF" w:rsidRDefault="00E85846" w:rsidP="00D04C43">
      <w:pPr>
        <w:pStyle w:val="Numberedlist2"/>
        <w:numPr>
          <w:ilvl w:val="0"/>
          <w:numId w:val="73"/>
        </w:numPr>
      </w:pPr>
      <w:r>
        <w:t xml:space="preserve">In the </w:t>
      </w:r>
      <w:r w:rsidRPr="00CB66D1">
        <w:rPr>
          <w:rStyle w:val="Inlinebold"/>
        </w:rPr>
        <w:t>Create</w:t>
      </w:r>
      <w:r w:rsidRPr="009F11F6">
        <w:rPr>
          <w:rStyle w:val="Inlinebold"/>
        </w:rPr>
        <w:t xml:space="preserve"> </w:t>
      </w:r>
      <w:r w:rsidRPr="00CB66D1">
        <w:rPr>
          <w:rStyle w:val="Inlinebold"/>
        </w:rPr>
        <w:t>Names</w:t>
      </w:r>
      <w:r w:rsidRPr="009F11F6">
        <w:rPr>
          <w:rStyle w:val="Inlinebold"/>
        </w:rPr>
        <w:t xml:space="preserve"> </w:t>
      </w:r>
      <w:r w:rsidRPr="00CB66D1">
        <w:rPr>
          <w:rStyle w:val="Inlinebold"/>
        </w:rPr>
        <w:t>from</w:t>
      </w:r>
      <w:r w:rsidRPr="009F11F6">
        <w:rPr>
          <w:rStyle w:val="Inlinebold"/>
        </w:rPr>
        <w:t xml:space="preserve"> </w:t>
      </w:r>
      <w:r w:rsidRPr="00CB66D1">
        <w:rPr>
          <w:rStyle w:val="Inlinebold"/>
        </w:rPr>
        <w:t>Selection</w:t>
      </w:r>
      <w:r>
        <w:t xml:space="preserve"> dialog box, select the check</w:t>
      </w:r>
      <w:r w:rsidR="007C7174">
        <w:t xml:space="preserve"> </w:t>
      </w:r>
      <w:r>
        <w:t>boxes depending on the location of your row/column header.</w:t>
      </w:r>
    </w:p>
    <w:p w14:paraId="6CF345B5" w14:textId="194E0148" w:rsidR="004272CF" w:rsidRDefault="00E85846" w:rsidP="00D04C43">
      <w:pPr>
        <w:pStyle w:val="Numberedlist2"/>
        <w:numPr>
          <w:ilvl w:val="0"/>
          <w:numId w:val="73"/>
        </w:numPr>
      </w:pPr>
      <w:r>
        <w:t xml:space="preserve">If you have only a header row at the top of the table, just select </w:t>
      </w:r>
      <w:r w:rsidRPr="00CB66D1">
        <w:rPr>
          <w:rStyle w:val="Inlinebold"/>
        </w:rPr>
        <w:t>Top</w:t>
      </w:r>
      <w:r w:rsidRPr="009F11F6">
        <w:rPr>
          <w:rStyle w:val="Inlinebold"/>
        </w:rPr>
        <w:t xml:space="preserve"> </w:t>
      </w:r>
      <w:r w:rsidRPr="00CB66D1">
        <w:rPr>
          <w:rStyle w:val="Inlinebold"/>
        </w:rPr>
        <w:t>row</w:t>
      </w:r>
      <w:r>
        <w:t>.</w:t>
      </w:r>
    </w:p>
    <w:p w14:paraId="60EE8434" w14:textId="6093D469" w:rsidR="00E85846" w:rsidRDefault="008D49FE" w:rsidP="00D04C43">
      <w:pPr>
        <w:pStyle w:val="Numberedlist2"/>
        <w:numPr>
          <w:ilvl w:val="0"/>
          <w:numId w:val="73"/>
        </w:numPr>
      </w:pPr>
      <w:r>
        <w:t>If</w:t>
      </w:r>
      <w:r w:rsidR="00E85846">
        <w:t xml:space="preserve"> you have a top row and left column header, select </w:t>
      </w:r>
      <w:r w:rsidR="00E85846" w:rsidRPr="00CB66D1">
        <w:rPr>
          <w:rStyle w:val="Inlinebold"/>
        </w:rPr>
        <w:t>Top</w:t>
      </w:r>
      <w:r w:rsidR="00E85846" w:rsidRPr="009F11F6">
        <w:rPr>
          <w:rStyle w:val="Inlinebold"/>
        </w:rPr>
        <w:t xml:space="preserve"> </w:t>
      </w:r>
      <w:r w:rsidR="00E85846" w:rsidRPr="00CB66D1">
        <w:rPr>
          <w:rStyle w:val="Inlinebold"/>
        </w:rPr>
        <w:t>row</w:t>
      </w:r>
      <w:r w:rsidR="00E85846">
        <w:t xml:space="preserve"> and </w:t>
      </w:r>
      <w:r w:rsidR="00E85846" w:rsidRPr="00CB66D1">
        <w:rPr>
          <w:rStyle w:val="Inlinebold"/>
        </w:rPr>
        <w:t>Left</w:t>
      </w:r>
      <w:r w:rsidR="00E85846" w:rsidRPr="009F11F6">
        <w:rPr>
          <w:rStyle w:val="Inlinebold"/>
        </w:rPr>
        <w:t xml:space="preserve"> </w:t>
      </w:r>
      <w:r w:rsidR="00E85846" w:rsidRPr="00CB66D1">
        <w:rPr>
          <w:rStyle w:val="Inlinebold"/>
        </w:rPr>
        <w:t>column</w:t>
      </w:r>
      <w:r w:rsidR="00E85846">
        <w:t xml:space="preserve"> options</w:t>
      </w:r>
      <w:r w:rsidR="00180218">
        <w:t>,</w:t>
      </w:r>
      <w:r w:rsidR="00E85846">
        <w:t xml:space="preserve"> and so on.</w:t>
      </w:r>
    </w:p>
    <w:p w14:paraId="53EB1868" w14:textId="2248B542" w:rsidR="00E85846" w:rsidRDefault="007C7174" w:rsidP="00D04C43">
      <w:pPr>
        <w:pStyle w:val="Numberedlist2"/>
        <w:numPr>
          <w:ilvl w:val="0"/>
          <w:numId w:val="73"/>
        </w:numPr>
      </w:pPr>
      <w:r>
        <w:t xml:space="preserve">Select </w:t>
      </w:r>
      <w:r w:rsidR="00E85846" w:rsidRPr="00CB66D1">
        <w:rPr>
          <w:rStyle w:val="Inlinebold"/>
        </w:rPr>
        <w:t>OK</w:t>
      </w:r>
      <w:r w:rsidR="00E85846">
        <w:t>.</w:t>
      </w:r>
    </w:p>
    <w:p w14:paraId="775B6E1D" w14:textId="5A5E7B25" w:rsidR="002C0561" w:rsidRDefault="002C0561" w:rsidP="00D04C43">
      <w:pPr>
        <w:pStyle w:val="Numberedlist2"/>
        <w:numPr>
          <w:ilvl w:val="0"/>
          <w:numId w:val="73"/>
        </w:numPr>
      </w:pPr>
      <w:r>
        <w:t>Names are automatically selected and applied based on the column or row labels.</w:t>
      </w:r>
    </w:p>
    <w:p w14:paraId="24F01D29" w14:textId="75A70FEE" w:rsidR="00DD35F3" w:rsidRDefault="00180218" w:rsidP="00637CB2">
      <w:pPr>
        <w:pStyle w:val="Bulletlevel1"/>
        <w:ind w:left="357" w:hanging="357"/>
      </w:pPr>
      <w:r>
        <w:t xml:space="preserve">The </w:t>
      </w:r>
      <w:r w:rsidRPr="00CB66D1">
        <w:rPr>
          <w:rStyle w:val="Inlinebold"/>
        </w:rPr>
        <w:t>Define</w:t>
      </w:r>
      <w:r w:rsidRPr="009F11F6">
        <w:rPr>
          <w:rStyle w:val="Inlinebold"/>
        </w:rPr>
        <w:t xml:space="preserve"> </w:t>
      </w:r>
      <w:r w:rsidRPr="00CB66D1">
        <w:rPr>
          <w:rStyle w:val="Inlinebold"/>
        </w:rPr>
        <w:t>Name</w:t>
      </w:r>
      <w:r w:rsidRPr="009F11F6">
        <w:rPr>
          <w:rStyle w:val="Inlinebold"/>
        </w:rPr>
        <w:t xml:space="preserve"> </w:t>
      </w:r>
      <w:r>
        <w:t xml:space="preserve">command is </w:t>
      </w:r>
      <w:r w:rsidR="004272CF">
        <w:t xml:space="preserve">another way to </w:t>
      </w:r>
      <w:r w:rsidR="00DD35F3">
        <w:t>give a range a name.</w:t>
      </w:r>
    </w:p>
    <w:p w14:paraId="13468AAD" w14:textId="251B2755" w:rsidR="00331C73" w:rsidRDefault="00331C73" w:rsidP="009F11F6">
      <w:pPr>
        <w:pStyle w:val="ListParagraph"/>
      </w:pPr>
      <w:r>
        <w:t xml:space="preserve">Name a range with </w:t>
      </w:r>
      <w:r w:rsidRPr="00CB66D1">
        <w:rPr>
          <w:rStyle w:val="Inlinebold"/>
        </w:rPr>
        <w:t>Define</w:t>
      </w:r>
      <w:r w:rsidRPr="009F11F6">
        <w:rPr>
          <w:rStyle w:val="Inlinebold"/>
        </w:rPr>
        <w:t xml:space="preserve"> </w:t>
      </w:r>
      <w:r w:rsidRPr="00CB66D1">
        <w:rPr>
          <w:rStyle w:val="Inlinebold"/>
        </w:rPr>
        <w:t>Name</w:t>
      </w:r>
      <w:r>
        <w:t>:</w:t>
      </w:r>
    </w:p>
    <w:p w14:paraId="361CA4B2" w14:textId="60CEF0F4" w:rsidR="00331C73" w:rsidRDefault="00331C73" w:rsidP="00D04C43">
      <w:pPr>
        <w:pStyle w:val="Numberedlist2"/>
        <w:numPr>
          <w:ilvl w:val="0"/>
          <w:numId w:val="74"/>
        </w:numPr>
      </w:pPr>
      <w:r>
        <w:t>Select the range you want to name.</w:t>
      </w:r>
    </w:p>
    <w:p w14:paraId="768E9981" w14:textId="1DC0A3C0" w:rsidR="00331C73" w:rsidRDefault="00331C73" w:rsidP="00D04C43">
      <w:pPr>
        <w:pStyle w:val="Numberedlist2"/>
        <w:numPr>
          <w:ilvl w:val="0"/>
          <w:numId w:val="74"/>
        </w:numPr>
      </w:pPr>
      <w:r>
        <w:t xml:space="preserve">Go to the </w:t>
      </w:r>
      <w:r w:rsidRPr="00CF07B7">
        <w:rPr>
          <w:rStyle w:val="Inlinebold"/>
        </w:rPr>
        <w:t>Formulas</w:t>
      </w:r>
      <w:r>
        <w:t xml:space="preserve"> </w:t>
      </w:r>
      <w:r w:rsidR="007153A6">
        <w:t>tab</w:t>
      </w:r>
      <w:r>
        <w:t xml:space="preserve">, </w:t>
      </w:r>
      <w:r w:rsidRPr="00CF07B7">
        <w:rPr>
          <w:rStyle w:val="Inlinebold"/>
        </w:rPr>
        <w:t>Defined</w:t>
      </w:r>
      <w:r w:rsidRPr="009F11F6">
        <w:rPr>
          <w:rStyle w:val="Inlinebold"/>
        </w:rPr>
        <w:t xml:space="preserve"> </w:t>
      </w:r>
      <w:r w:rsidRPr="00CF07B7">
        <w:rPr>
          <w:rStyle w:val="Inlinebold"/>
        </w:rPr>
        <w:t>Names</w:t>
      </w:r>
      <w:r>
        <w:t xml:space="preserve"> group</w:t>
      </w:r>
      <w:r w:rsidR="00005BEA">
        <w:t>,</w:t>
      </w:r>
      <w:r>
        <w:t xml:space="preserve"> and select </w:t>
      </w:r>
      <w:r w:rsidRPr="00CF07B7">
        <w:rPr>
          <w:rStyle w:val="Inlinebold"/>
        </w:rPr>
        <w:t>Define</w:t>
      </w:r>
      <w:r w:rsidRPr="009F11F6">
        <w:rPr>
          <w:rStyle w:val="Inlinebold"/>
        </w:rPr>
        <w:t xml:space="preserve"> </w:t>
      </w:r>
      <w:r w:rsidRPr="00CF07B7">
        <w:rPr>
          <w:rStyle w:val="Inlinebold"/>
        </w:rPr>
        <w:t>Name</w:t>
      </w:r>
      <w:r w:rsidR="00005BEA" w:rsidRPr="006C1B4D">
        <w:t>.</w:t>
      </w:r>
      <w:r w:rsidR="008A1AB0">
        <w:t xml:space="preserve"> </w:t>
      </w:r>
      <w:r w:rsidR="00005BEA">
        <w:t>Alternatively, r</w:t>
      </w:r>
      <w:r w:rsidR="008A1AB0">
        <w:t xml:space="preserve">ight-click </w:t>
      </w:r>
      <w:r w:rsidR="00005BEA">
        <w:t xml:space="preserve">or access the context menu, </w:t>
      </w:r>
      <w:r w:rsidR="008A1AB0">
        <w:t xml:space="preserve">and select </w:t>
      </w:r>
      <w:r w:rsidR="008A1AB0" w:rsidRPr="00CF07B7">
        <w:rPr>
          <w:rStyle w:val="Inlinebold"/>
        </w:rPr>
        <w:t>Define</w:t>
      </w:r>
      <w:r w:rsidR="008A1AB0" w:rsidRPr="009F11F6">
        <w:rPr>
          <w:rStyle w:val="Inlinebold"/>
        </w:rPr>
        <w:t xml:space="preserve"> </w:t>
      </w:r>
      <w:r w:rsidR="008A1AB0" w:rsidRPr="00CF07B7">
        <w:rPr>
          <w:rStyle w:val="Inlinebold"/>
        </w:rPr>
        <w:t>Name</w:t>
      </w:r>
      <w:r w:rsidR="008A1AB0">
        <w:t>.</w:t>
      </w:r>
    </w:p>
    <w:p w14:paraId="24A5B8AA" w14:textId="3211E91E" w:rsidR="00331C73" w:rsidRDefault="00331C73" w:rsidP="00D04C43">
      <w:pPr>
        <w:pStyle w:val="Numberedlist2"/>
        <w:numPr>
          <w:ilvl w:val="0"/>
          <w:numId w:val="74"/>
        </w:numPr>
      </w:pPr>
      <w:r>
        <w:t xml:space="preserve">In the </w:t>
      </w:r>
      <w:r w:rsidRPr="00CF07B7">
        <w:rPr>
          <w:rStyle w:val="Inlinebold"/>
        </w:rPr>
        <w:t>New</w:t>
      </w:r>
      <w:r w:rsidRPr="009F11F6">
        <w:rPr>
          <w:rStyle w:val="Inlinebold"/>
        </w:rPr>
        <w:t xml:space="preserve"> </w:t>
      </w:r>
      <w:r w:rsidRPr="00CF07B7">
        <w:rPr>
          <w:rStyle w:val="Inlinebold"/>
        </w:rPr>
        <w:t>Name</w:t>
      </w:r>
      <w:r>
        <w:t xml:space="preserve"> dialog box</w:t>
      </w:r>
      <w:r w:rsidR="00005BEA">
        <w:t>,</w:t>
      </w:r>
      <w:r>
        <w:t xml:space="preserve"> </w:t>
      </w:r>
      <w:r w:rsidRPr="00CF07B7">
        <w:rPr>
          <w:rStyle w:val="Inlinebold"/>
        </w:rPr>
        <w:t>Name</w:t>
      </w:r>
      <w:r>
        <w:t xml:space="preserve"> field</w:t>
      </w:r>
      <w:r w:rsidR="00005BEA">
        <w:t>,</w:t>
      </w:r>
      <w:r>
        <w:t xml:space="preserve"> </w:t>
      </w:r>
      <w:r w:rsidR="00116ED4">
        <w:t>enter</w:t>
      </w:r>
      <w:r>
        <w:t xml:space="preserve"> a name.</w:t>
      </w:r>
    </w:p>
    <w:p w14:paraId="04AA1C3E" w14:textId="0256B540" w:rsidR="00331C73" w:rsidRDefault="00331C73" w:rsidP="00D04C43">
      <w:pPr>
        <w:pStyle w:val="Numberedlist2"/>
        <w:numPr>
          <w:ilvl w:val="0"/>
          <w:numId w:val="74"/>
        </w:numPr>
      </w:pPr>
      <w:r>
        <w:t xml:space="preserve">The </w:t>
      </w:r>
      <w:r w:rsidRPr="00CF07B7">
        <w:rPr>
          <w:rStyle w:val="Inlinebold"/>
        </w:rPr>
        <w:t>Scope</w:t>
      </w:r>
      <w:r>
        <w:t xml:space="preserve"> field is set to </w:t>
      </w:r>
      <w:r w:rsidRPr="00CF07B7">
        <w:rPr>
          <w:rStyle w:val="Inlinebold"/>
        </w:rPr>
        <w:t>Workbook</w:t>
      </w:r>
      <w:r>
        <w:t xml:space="preserve"> by default. This means the named range is accessible from a worksheet of the workbook. If it only needs to be accessible from a specific worksheet, select the arrow</w:t>
      </w:r>
      <w:r w:rsidR="00005BEA">
        <w:t>,</w:t>
      </w:r>
      <w:r>
        <w:t xml:space="preserve"> and from the drop-down list select the name of the worksheet.</w:t>
      </w:r>
    </w:p>
    <w:p w14:paraId="0D0A18C5" w14:textId="53740A14" w:rsidR="00331C73" w:rsidRDefault="00331C73" w:rsidP="00D04C43">
      <w:pPr>
        <w:pStyle w:val="Numberedlist2"/>
        <w:numPr>
          <w:ilvl w:val="0"/>
          <w:numId w:val="74"/>
        </w:numPr>
      </w:pPr>
      <w:r>
        <w:t xml:space="preserve">Add an optional comment about this range in the </w:t>
      </w:r>
      <w:r w:rsidRPr="00CF07B7">
        <w:rPr>
          <w:rStyle w:val="Inlinebold"/>
        </w:rPr>
        <w:t>Comment</w:t>
      </w:r>
      <w:r>
        <w:t xml:space="preserve"> field.</w:t>
      </w:r>
    </w:p>
    <w:p w14:paraId="7AB6FF3B" w14:textId="25B37317" w:rsidR="004272CF" w:rsidRDefault="00331C73" w:rsidP="00D04C43">
      <w:pPr>
        <w:pStyle w:val="Numberedlist2"/>
        <w:numPr>
          <w:ilvl w:val="0"/>
          <w:numId w:val="74"/>
        </w:numPr>
      </w:pPr>
      <w:r>
        <w:lastRenderedPageBreak/>
        <w:t xml:space="preserve">The </w:t>
      </w:r>
      <w:r w:rsidRPr="00CF07B7">
        <w:rPr>
          <w:rStyle w:val="Inlinebold"/>
        </w:rPr>
        <w:t>Refer</w:t>
      </w:r>
      <w:r w:rsidRPr="009F11F6">
        <w:rPr>
          <w:rStyle w:val="Inlinebold"/>
        </w:rPr>
        <w:t xml:space="preserve"> </w:t>
      </w:r>
      <w:r w:rsidRPr="00CF07B7">
        <w:rPr>
          <w:rStyle w:val="Inlinebold"/>
        </w:rPr>
        <w:t>to</w:t>
      </w:r>
      <w:r>
        <w:t xml:space="preserve"> field displays the worksheet and range specified. If the range needs to be updated, select this field.</w:t>
      </w:r>
    </w:p>
    <w:p w14:paraId="6559EC1A" w14:textId="70531152" w:rsidR="004272CF" w:rsidRDefault="00116ED4" w:rsidP="00D04C43">
      <w:pPr>
        <w:pStyle w:val="Numberedlist2"/>
        <w:numPr>
          <w:ilvl w:val="0"/>
          <w:numId w:val="74"/>
        </w:numPr>
      </w:pPr>
      <w:r>
        <w:t xml:space="preserve">Enter text or numbers </w:t>
      </w:r>
      <w:r w:rsidR="00331C73">
        <w:t>in the field or select new cells to update.</w:t>
      </w:r>
    </w:p>
    <w:p w14:paraId="77719048" w14:textId="3DCC5A12" w:rsidR="004272CF" w:rsidRDefault="00331C73" w:rsidP="00D04C43">
      <w:pPr>
        <w:pStyle w:val="Numberedlist2"/>
        <w:numPr>
          <w:ilvl w:val="0"/>
          <w:numId w:val="74"/>
        </w:numPr>
      </w:pPr>
      <w:r>
        <w:t xml:space="preserve">If the </w:t>
      </w:r>
      <w:r w:rsidRPr="00CF07B7">
        <w:rPr>
          <w:rStyle w:val="Inlinebold"/>
        </w:rPr>
        <w:t>New</w:t>
      </w:r>
      <w:r w:rsidRPr="009F11F6">
        <w:rPr>
          <w:rStyle w:val="Inlinebold"/>
        </w:rPr>
        <w:t xml:space="preserve"> </w:t>
      </w:r>
      <w:r w:rsidRPr="00CF07B7">
        <w:rPr>
          <w:rStyle w:val="Inlinebold"/>
        </w:rPr>
        <w:t>Name</w:t>
      </w:r>
      <w:r>
        <w:t xml:space="preserve"> dialog box is in the way of the range, select the arrow within this field to collapse the dialog box.</w:t>
      </w:r>
    </w:p>
    <w:p w14:paraId="5764F16A" w14:textId="63A831F0" w:rsidR="00331C73" w:rsidRDefault="00602D64" w:rsidP="00D04C43">
      <w:pPr>
        <w:pStyle w:val="Numberedlist2"/>
        <w:numPr>
          <w:ilvl w:val="0"/>
          <w:numId w:val="74"/>
        </w:numPr>
      </w:pPr>
      <w:r>
        <w:t>S</w:t>
      </w:r>
      <w:r w:rsidR="00331C73">
        <w:t>elect the arrow again to expand the dialog box.</w:t>
      </w:r>
    </w:p>
    <w:p w14:paraId="06E0EE8C" w14:textId="4690B661" w:rsidR="00331C73" w:rsidRDefault="00331C73" w:rsidP="00D04C43">
      <w:pPr>
        <w:pStyle w:val="Numberedlist2"/>
        <w:numPr>
          <w:ilvl w:val="0"/>
          <w:numId w:val="74"/>
        </w:numPr>
      </w:pPr>
      <w:r>
        <w:t xml:space="preserve">Select </w:t>
      </w:r>
      <w:r w:rsidRPr="00CF07B7">
        <w:rPr>
          <w:rStyle w:val="Inlinebold"/>
        </w:rPr>
        <w:t>OK</w:t>
      </w:r>
      <w:r>
        <w:t>.</w:t>
      </w:r>
    </w:p>
    <w:p w14:paraId="39E6F971" w14:textId="38B17A2F" w:rsidR="00DD35F3" w:rsidRDefault="00DD35F3" w:rsidP="00DB21B2">
      <w:pPr>
        <w:pStyle w:val="Bulletlevel1"/>
      </w:pPr>
      <w:r>
        <w:t xml:space="preserve">The </w:t>
      </w:r>
      <w:r w:rsidR="00180218" w:rsidRPr="00CF07B7">
        <w:rPr>
          <w:rStyle w:val="Inlinebold"/>
        </w:rPr>
        <w:t xml:space="preserve">Name Manager </w:t>
      </w:r>
      <w:r w:rsidR="00180218">
        <w:t xml:space="preserve">command is one other </w:t>
      </w:r>
      <w:r>
        <w:t>method to create a named range.</w:t>
      </w:r>
    </w:p>
    <w:p w14:paraId="344B66D5" w14:textId="0BA939D7" w:rsidR="003345FC" w:rsidRDefault="003345FC" w:rsidP="009F11F6">
      <w:pPr>
        <w:pStyle w:val="ListParagraph"/>
      </w:pPr>
      <w:r w:rsidRPr="00DB21B2">
        <w:t>Define</w:t>
      </w:r>
      <w:r>
        <w:t xml:space="preserve"> a range name with the </w:t>
      </w:r>
      <w:r w:rsidRPr="00DB21B2">
        <w:rPr>
          <w:rStyle w:val="Inlinebold"/>
        </w:rPr>
        <w:t>Name Manager</w:t>
      </w:r>
      <w:r w:rsidR="00DB21B2">
        <w:t>:</w:t>
      </w:r>
    </w:p>
    <w:p w14:paraId="66C3F8E0" w14:textId="511996CA" w:rsidR="00B462AC" w:rsidRDefault="00B462AC" w:rsidP="00D04C43">
      <w:pPr>
        <w:pStyle w:val="Numberedlist2"/>
        <w:numPr>
          <w:ilvl w:val="0"/>
          <w:numId w:val="75"/>
        </w:numPr>
      </w:pPr>
      <w:r>
        <w:t>Select the range you want to name.</w:t>
      </w:r>
    </w:p>
    <w:p w14:paraId="34808D27" w14:textId="761C9BA2" w:rsidR="002C0561" w:rsidRDefault="00B462AC" w:rsidP="00D04C43">
      <w:pPr>
        <w:pStyle w:val="Numberedlist2"/>
        <w:numPr>
          <w:ilvl w:val="0"/>
          <w:numId w:val="75"/>
        </w:numPr>
      </w:pPr>
      <w:r>
        <w:t xml:space="preserve">Go to the </w:t>
      </w:r>
      <w:r w:rsidRPr="009F11F6">
        <w:rPr>
          <w:rStyle w:val="Inlinebold"/>
        </w:rPr>
        <w:t>Formulas</w:t>
      </w:r>
      <w:r>
        <w:t xml:space="preserve"> </w:t>
      </w:r>
      <w:r w:rsidR="007153A6">
        <w:t>tab</w:t>
      </w:r>
      <w:r>
        <w:t xml:space="preserve">, </w:t>
      </w:r>
      <w:r w:rsidRPr="009F11F6">
        <w:rPr>
          <w:rStyle w:val="Inlinebold"/>
        </w:rPr>
        <w:t>Defined Names</w:t>
      </w:r>
      <w:r>
        <w:t xml:space="preserve"> group</w:t>
      </w:r>
      <w:r w:rsidR="00180218">
        <w:t>,</w:t>
      </w:r>
      <w:r>
        <w:t xml:space="preserve"> and select </w:t>
      </w:r>
      <w:r w:rsidRPr="009F11F6">
        <w:rPr>
          <w:rStyle w:val="Inlinebold"/>
        </w:rPr>
        <w:t>Name Manager</w:t>
      </w:r>
      <w:r>
        <w:t>.</w:t>
      </w:r>
    </w:p>
    <w:p w14:paraId="6E2D64AC" w14:textId="6D9F0E08" w:rsidR="00B462AC" w:rsidRDefault="00B462AC" w:rsidP="00D04C43">
      <w:pPr>
        <w:pStyle w:val="Numberedlist2"/>
        <w:numPr>
          <w:ilvl w:val="0"/>
          <w:numId w:val="75"/>
        </w:numPr>
      </w:pPr>
      <w:r>
        <w:t xml:space="preserve">In the </w:t>
      </w:r>
      <w:r w:rsidRPr="009F11F6">
        <w:rPr>
          <w:rStyle w:val="Inlinebold"/>
        </w:rPr>
        <w:t>New Name</w:t>
      </w:r>
      <w:r>
        <w:t xml:space="preserve"> dialog box</w:t>
      </w:r>
      <w:r w:rsidR="00180218">
        <w:t>,</w:t>
      </w:r>
      <w:r>
        <w:t xml:space="preserve"> </w:t>
      </w:r>
      <w:r w:rsidR="00180218">
        <w:t xml:space="preserve">in the </w:t>
      </w:r>
      <w:r w:rsidRPr="009F11F6">
        <w:rPr>
          <w:rStyle w:val="Inlinebold"/>
        </w:rPr>
        <w:t>Name</w:t>
      </w:r>
      <w:r>
        <w:t xml:space="preserve"> field</w:t>
      </w:r>
      <w:r w:rsidR="00180218">
        <w:t>,</w:t>
      </w:r>
      <w:r>
        <w:t xml:space="preserve"> type </w:t>
      </w:r>
      <w:r w:rsidR="00180218">
        <w:t xml:space="preserve">or input </w:t>
      </w:r>
      <w:r>
        <w:t>a name.</w:t>
      </w:r>
    </w:p>
    <w:p w14:paraId="00C7F693" w14:textId="428B8E56" w:rsidR="00B462AC" w:rsidRDefault="00B462AC" w:rsidP="00D04C43">
      <w:pPr>
        <w:pStyle w:val="Numberedlist2"/>
        <w:numPr>
          <w:ilvl w:val="0"/>
          <w:numId w:val="75"/>
        </w:numPr>
      </w:pPr>
      <w:r>
        <w:t xml:space="preserve">The </w:t>
      </w:r>
      <w:r w:rsidRPr="009F11F6">
        <w:rPr>
          <w:rStyle w:val="Inlinebold"/>
        </w:rPr>
        <w:t>Scope</w:t>
      </w:r>
      <w:r>
        <w:t xml:space="preserve"> field is set to </w:t>
      </w:r>
      <w:r w:rsidRPr="009F11F6">
        <w:rPr>
          <w:rStyle w:val="Inlinebold"/>
        </w:rPr>
        <w:t>Workbook</w:t>
      </w:r>
      <w:r>
        <w:t xml:space="preserve"> by default. This means the </w:t>
      </w:r>
      <w:r w:rsidR="00523823">
        <w:t xml:space="preserve">named range is accessible from </w:t>
      </w:r>
      <w:r w:rsidR="00FC1B45">
        <w:t>a</w:t>
      </w:r>
      <w:r w:rsidR="00523823">
        <w:t xml:space="preserve"> worksheet of the workbook. If it only needs to be accessible from a specific worksheet, select the arrow</w:t>
      </w:r>
      <w:r w:rsidR="009476DE">
        <w:t>,</w:t>
      </w:r>
      <w:r w:rsidR="00523823">
        <w:t xml:space="preserve"> and from the drop-down list select the name of the worksheet.</w:t>
      </w:r>
    </w:p>
    <w:p w14:paraId="71C29FF2" w14:textId="7EE05613" w:rsidR="00FC1B45" w:rsidRDefault="00FC1B45" w:rsidP="00D04C43">
      <w:pPr>
        <w:pStyle w:val="Numberedlist2"/>
        <w:numPr>
          <w:ilvl w:val="0"/>
          <w:numId w:val="75"/>
        </w:numPr>
      </w:pPr>
      <w:r>
        <w:t xml:space="preserve">Add an optional comment about this range in the </w:t>
      </w:r>
      <w:r w:rsidRPr="009F11F6">
        <w:rPr>
          <w:rStyle w:val="Inlinebold"/>
        </w:rPr>
        <w:t>Comment</w:t>
      </w:r>
      <w:r>
        <w:t xml:space="preserve"> field.</w:t>
      </w:r>
    </w:p>
    <w:p w14:paraId="5B032ED6" w14:textId="7F531920" w:rsidR="00523823" w:rsidRDefault="00523823" w:rsidP="00D04C43">
      <w:pPr>
        <w:pStyle w:val="Numberedlist2"/>
        <w:numPr>
          <w:ilvl w:val="0"/>
          <w:numId w:val="75"/>
        </w:numPr>
      </w:pPr>
      <w:r>
        <w:t xml:space="preserve">The </w:t>
      </w:r>
      <w:r w:rsidRPr="009F11F6">
        <w:rPr>
          <w:rStyle w:val="Inlinebold"/>
        </w:rPr>
        <w:t>Refer to</w:t>
      </w:r>
      <w:r>
        <w:t xml:space="preserve"> field displays the worksheet and range specified. If the range needs to be updated, select this field</w:t>
      </w:r>
      <w:r w:rsidR="00890BBE">
        <w:t xml:space="preserve">. </w:t>
      </w:r>
      <w:r w:rsidR="00116ED4">
        <w:t>Enter</w:t>
      </w:r>
      <w:r>
        <w:t xml:space="preserve"> </w:t>
      </w:r>
      <w:r w:rsidR="00116ED4">
        <w:t xml:space="preserve">the cell references </w:t>
      </w:r>
      <w:r>
        <w:t xml:space="preserve">in the field or select new cells to update. If the </w:t>
      </w:r>
      <w:r w:rsidRPr="009F11F6">
        <w:rPr>
          <w:rStyle w:val="Inlinebold"/>
        </w:rPr>
        <w:t>New Name</w:t>
      </w:r>
      <w:r>
        <w:t xml:space="preserve"> dialog box is in the way of the range, select the arrow within this field to collapse the dialog box. Then select the arrow again to expand the dialog box.</w:t>
      </w:r>
    </w:p>
    <w:p w14:paraId="2F5D44AA" w14:textId="31F7D524" w:rsidR="00523823" w:rsidRDefault="00523823" w:rsidP="00D04C43">
      <w:pPr>
        <w:pStyle w:val="Numberedlist2"/>
        <w:numPr>
          <w:ilvl w:val="0"/>
          <w:numId w:val="75"/>
        </w:numPr>
      </w:pPr>
      <w:r>
        <w:t xml:space="preserve">Select </w:t>
      </w:r>
      <w:r w:rsidRPr="009F11F6">
        <w:rPr>
          <w:rStyle w:val="Inlinebold"/>
        </w:rPr>
        <w:t>OK</w:t>
      </w:r>
      <w:r>
        <w:t>.</w:t>
      </w:r>
    </w:p>
    <w:p w14:paraId="6DB98475" w14:textId="3CD5FAE9" w:rsidR="003345FC" w:rsidRDefault="00FC1B45" w:rsidP="00B54BEB">
      <w:pPr>
        <w:pStyle w:val="Heading3"/>
      </w:pPr>
      <w:bookmarkStart w:id="154" w:name="_Toc36983430"/>
      <w:r>
        <w:t xml:space="preserve">Edit and delete </w:t>
      </w:r>
      <w:r w:rsidR="003345FC">
        <w:t>named ranges</w:t>
      </w:r>
      <w:bookmarkEnd w:id="154"/>
    </w:p>
    <w:p w14:paraId="450D0027" w14:textId="0BB88AF1" w:rsidR="00523823" w:rsidRDefault="00523823" w:rsidP="00242CD4">
      <w:pPr>
        <w:pStyle w:val="Bulletlevel1"/>
      </w:pPr>
      <w:r>
        <w:t xml:space="preserve">Named ranges cannot be managed through the Name Box area. </w:t>
      </w:r>
      <w:r w:rsidR="00FC1B45">
        <w:t>If a named range needs to be updated or deleted</w:t>
      </w:r>
      <w:r w:rsidR="009476DE">
        <w:t>,</w:t>
      </w:r>
      <w:r w:rsidR="00FC1B45">
        <w:t xml:space="preserve"> use the </w:t>
      </w:r>
      <w:r w:rsidR="00FC1B45" w:rsidRPr="009F11F6">
        <w:rPr>
          <w:rStyle w:val="Inlinebold"/>
        </w:rPr>
        <w:t>Name Manager</w:t>
      </w:r>
      <w:r w:rsidR="00FC1B45">
        <w:t xml:space="preserve"> command.</w:t>
      </w:r>
    </w:p>
    <w:p w14:paraId="21942E3A" w14:textId="41B6F041" w:rsidR="00FC1B45" w:rsidRDefault="007153A6" w:rsidP="009F11F6">
      <w:pPr>
        <w:pStyle w:val="ListParagraph"/>
      </w:pPr>
      <w:r>
        <w:t>T</w:t>
      </w:r>
      <w:r w:rsidR="00FC1B45">
        <w:t xml:space="preserve">o edit a </w:t>
      </w:r>
      <w:r w:rsidR="00FC1B45" w:rsidRPr="00242CD4">
        <w:rPr>
          <w:rStyle w:val="Inlinebold"/>
        </w:rPr>
        <w:t>named range</w:t>
      </w:r>
      <w:r w:rsidR="00FC1B45">
        <w:t>:</w:t>
      </w:r>
    </w:p>
    <w:p w14:paraId="78A70266" w14:textId="222BCA01" w:rsidR="00FC1B45" w:rsidRDefault="00FC1B45" w:rsidP="00D04C43">
      <w:pPr>
        <w:pStyle w:val="Numberedlist2"/>
        <w:numPr>
          <w:ilvl w:val="0"/>
          <w:numId w:val="76"/>
        </w:numPr>
      </w:pPr>
      <w:r>
        <w:t xml:space="preserve">Go to the </w:t>
      </w:r>
      <w:r w:rsidRPr="009F11F6">
        <w:rPr>
          <w:rStyle w:val="Inlinebold"/>
        </w:rPr>
        <w:t xml:space="preserve">Formulas </w:t>
      </w:r>
      <w:r w:rsidR="007153A6">
        <w:t>tab</w:t>
      </w:r>
      <w:r>
        <w:t xml:space="preserve">, </w:t>
      </w:r>
      <w:r w:rsidR="007153A6">
        <w:t xml:space="preserve">select the </w:t>
      </w:r>
      <w:r w:rsidRPr="009F11F6">
        <w:rPr>
          <w:rStyle w:val="Inlinebold"/>
        </w:rPr>
        <w:t>Defined Names</w:t>
      </w:r>
      <w:r>
        <w:t xml:space="preserve"> group</w:t>
      </w:r>
      <w:r w:rsidR="007153A6">
        <w:t>,</w:t>
      </w:r>
      <w:r>
        <w:t xml:space="preserve"> and select </w:t>
      </w:r>
      <w:r w:rsidRPr="009F11F6">
        <w:rPr>
          <w:rStyle w:val="Inlinebold"/>
        </w:rPr>
        <w:t>Name Manager</w:t>
      </w:r>
      <w:r>
        <w:t>.</w:t>
      </w:r>
    </w:p>
    <w:p w14:paraId="1A976E30" w14:textId="355ADB3C" w:rsidR="00FC1B45" w:rsidRDefault="00FC1B45" w:rsidP="00D04C43">
      <w:pPr>
        <w:pStyle w:val="Numberedlist2"/>
        <w:numPr>
          <w:ilvl w:val="0"/>
          <w:numId w:val="76"/>
        </w:numPr>
      </w:pPr>
      <w:r>
        <w:t xml:space="preserve">In the </w:t>
      </w:r>
      <w:r w:rsidRPr="009F11F6">
        <w:rPr>
          <w:rStyle w:val="Inlinebold"/>
        </w:rPr>
        <w:t>Name Manager</w:t>
      </w:r>
      <w:r>
        <w:t xml:space="preserve"> dialog box, select the named range from the list.</w:t>
      </w:r>
    </w:p>
    <w:p w14:paraId="67EE321D" w14:textId="04F13A6B" w:rsidR="00FC1B45" w:rsidRDefault="00FC1B45" w:rsidP="00D04C43">
      <w:pPr>
        <w:pStyle w:val="Numberedlist2"/>
        <w:numPr>
          <w:ilvl w:val="0"/>
          <w:numId w:val="76"/>
        </w:numPr>
      </w:pPr>
      <w:r>
        <w:t xml:space="preserve">Select the </w:t>
      </w:r>
      <w:r w:rsidRPr="009F11F6">
        <w:rPr>
          <w:rStyle w:val="Inlinebold"/>
        </w:rPr>
        <w:t>Edit</w:t>
      </w:r>
      <w:r>
        <w:t xml:space="preserve"> button.</w:t>
      </w:r>
    </w:p>
    <w:p w14:paraId="712305F7" w14:textId="799967C2" w:rsidR="00FC1B45" w:rsidRDefault="00FC1B45" w:rsidP="00D04C43">
      <w:pPr>
        <w:pStyle w:val="Numberedlist2"/>
        <w:numPr>
          <w:ilvl w:val="0"/>
          <w:numId w:val="76"/>
        </w:numPr>
      </w:pPr>
      <w:r>
        <w:lastRenderedPageBreak/>
        <w:t xml:space="preserve">Make the necessary changes to the </w:t>
      </w:r>
      <w:r w:rsidRPr="009F11F6">
        <w:rPr>
          <w:rStyle w:val="Inlinebold"/>
        </w:rPr>
        <w:t>Name</w:t>
      </w:r>
      <w:r>
        <w:t xml:space="preserve">, </w:t>
      </w:r>
      <w:r w:rsidRPr="009F11F6">
        <w:rPr>
          <w:rStyle w:val="Inlinebold"/>
        </w:rPr>
        <w:t>Scope</w:t>
      </w:r>
      <w:r>
        <w:t xml:space="preserve">, </w:t>
      </w:r>
      <w:r w:rsidRPr="009F11F6">
        <w:rPr>
          <w:rStyle w:val="Inlinebold"/>
        </w:rPr>
        <w:t>Comment</w:t>
      </w:r>
      <w:r>
        <w:t xml:space="preserve">, </w:t>
      </w:r>
      <w:r w:rsidR="007153A6">
        <w:t xml:space="preserve">and </w:t>
      </w:r>
      <w:r w:rsidRPr="009F11F6">
        <w:rPr>
          <w:rStyle w:val="Inlinebold"/>
        </w:rPr>
        <w:t>Refers To</w:t>
      </w:r>
      <w:r>
        <w:t xml:space="preserve"> fields.</w:t>
      </w:r>
    </w:p>
    <w:p w14:paraId="205C7C2D" w14:textId="0D2E6AF3" w:rsidR="00FC1B45" w:rsidRDefault="00FC1B45" w:rsidP="00D04C43">
      <w:pPr>
        <w:pStyle w:val="Numberedlist2"/>
        <w:numPr>
          <w:ilvl w:val="0"/>
          <w:numId w:val="76"/>
        </w:numPr>
      </w:pPr>
      <w:r>
        <w:t xml:space="preserve">Select </w:t>
      </w:r>
      <w:r w:rsidRPr="009F11F6">
        <w:rPr>
          <w:rStyle w:val="Inlinebold"/>
        </w:rPr>
        <w:t>OK</w:t>
      </w:r>
      <w:r>
        <w:t>.</w:t>
      </w:r>
    </w:p>
    <w:p w14:paraId="03A06491" w14:textId="1FC7BAC8" w:rsidR="00FC1B45" w:rsidRDefault="00FC1B45" w:rsidP="00D04C43">
      <w:pPr>
        <w:pStyle w:val="Numberedlist2"/>
        <w:numPr>
          <w:ilvl w:val="0"/>
          <w:numId w:val="76"/>
        </w:numPr>
      </w:pPr>
      <w:r>
        <w:t xml:space="preserve">Select </w:t>
      </w:r>
      <w:r w:rsidRPr="009F11F6">
        <w:rPr>
          <w:rStyle w:val="Inlinebold"/>
        </w:rPr>
        <w:t>Close</w:t>
      </w:r>
      <w:r>
        <w:t>.</w:t>
      </w:r>
    </w:p>
    <w:p w14:paraId="51B80B08" w14:textId="1A58E352" w:rsidR="00523823" w:rsidRDefault="00FC1B45" w:rsidP="00242CD4">
      <w:pPr>
        <w:pStyle w:val="Bulletlevel1"/>
      </w:pPr>
      <w:r>
        <w:t>Here’s how to delete a named range:</w:t>
      </w:r>
    </w:p>
    <w:p w14:paraId="58D47B70" w14:textId="48C9AE4A" w:rsidR="00FC1B45" w:rsidRDefault="00FC1B45" w:rsidP="00D04C43">
      <w:pPr>
        <w:pStyle w:val="Numberedlist2"/>
        <w:numPr>
          <w:ilvl w:val="0"/>
          <w:numId w:val="77"/>
        </w:numPr>
      </w:pPr>
      <w:r>
        <w:t xml:space="preserve">Go to the </w:t>
      </w:r>
      <w:r w:rsidRPr="009F11F6">
        <w:rPr>
          <w:rStyle w:val="Inlinebold"/>
        </w:rPr>
        <w:t>Formulas</w:t>
      </w:r>
      <w:r w:rsidR="007153A6" w:rsidRPr="009F11F6">
        <w:rPr>
          <w:rStyle w:val="Inlinebold"/>
        </w:rPr>
        <w:t xml:space="preserve"> </w:t>
      </w:r>
      <w:r w:rsidR="007153A6" w:rsidRPr="007153A6">
        <w:t>tab</w:t>
      </w:r>
      <w:r>
        <w:t xml:space="preserve">, </w:t>
      </w:r>
      <w:r w:rsidR="007153A6">
        <w:t xml:space="preserve">select the </w:t>
      </w:r>
      <w:r w:rsidRPr="009F11F6">
        <w:rPr>
          <w:rStyle w:val="Inlinebold"/>
        </w:rPr>
        <w:t>Defined Names</w:t>
      </w:r>
      <w:r>
        <w:t xml:space="preserve"> group</w:t>
      </w:r>
      <w:r w:rsidR="007153A6">
        <w:t>,</w:t>
      </w:r>
      <w:r>
        <w:t xml:space="preserve"> and select </w:t>
      </w:r>
      <w:r w:rsidRPr="009F11F6">
        <w:rPr>
          <w:rStyle w:val="Inlinebold"/>
        </w:rPr>
        <w:t>Name Manager</w:t>
      </w:r>
      <w:r>
        <w:t>.</w:t>
      </w:r>
    </w:p>
    <w:p w14:paraId="6A905DF6" w14:textId="7C3027B1" w:rsidR="00FC1B45" w:rsidRDefault="00FC1B45" w:rsidP="00D04C43">
      <w:pPr>
        <w:pStyle w:val="Numberedlist2"/>
        <w:numPr>
          <w:ilvl w:val="0"/>
          <w:numId w:val="77"/>
        </w:numPr>
      </w:pPr>
      <w:r>
        <w:t xml:space="preserve">In the </w:t>
      </w:r>
      <w:r w:rsidRPr="009F11F6">
        <w:rPr>
          <w:rStyle w:val="Inlinebold"/>
        </w:rPr>
        <w:t>Name Manager</w:t>
      </w:r>
      <w:r>
        <w:t xml:space="preserve"> dialog box, select the named range from the list.</w:t>
      </w:r>
    </w:p>
    <w:p w14:paraId="3F71A43F" w14:textId="5E6FB732" w:rsidR="00FC1B45" w:rsidRDefault="00FC1B45" w:rsidP="00D04C43">
      <w:pPr>
        <w:pStyle w:val="Numberedlist2"/>
        <w:numPr>
          <w:ilvl w:val="0"/>
          <w:numId w:val="77"/>
        </w:numPr>
      </w:pPr>
      <w:r>
        <w:t xml:space="preserve">Select the </w:t>
      </w:r>
      <w:r w:rsidRPr="009F11F6">
        <w:rPr>
          <w:rStyle w:val="Inlinebold"/>
        </w:rPr>
        <w:t>Delete</w:t>
      </w:r>
      <w:r>
        <w:t xml:space="preserve"> button.</w:t>
      </w:r>
    </w:p>
    <w:p w14:paraId="02CB592F" w14:textId="2CEB0CAC" w:rsidR="00FC1B45" w:rsidRDefault="00FC1B45" w:rsidP="00D04C43">
      <w:pPr>
        <w:pStyle w:val="Numberedlist2"/>
        <w:numPr>
          <w:ilvl w:val="0"/>
          <w:numId w:val="77"/>
        </w:numPr>
      </w:pPr>
      <w:r>
        <w:t xml:space="preserve">A question displays asking if you are sure you want to delete the named range. Select </w:t>
      </w:r>
      <w:r w:rsidRPr="009F11F6">
        <w:rPr>
          <w:rStyle w:val="Inlinebold"/>
        </w:rPr>
        <w:t>OK</w:t>
      </w:r>
      <w:r>
        <w:t>.</w:t>
      </w:r>
    </w:p>
    <w:p w14:paraId="6D4C59AB" w14:textId="7ED3E9C7" w:rsidR="00FC1B45" w:rsidRDefault="00FC1B45" w:rsidP="00D04C43">
      <w:pPr>
        <w:pStyle w:val="Numberedlist2"/>
        <w:numPr>
          <w:ilvl w:val="0"/>
          <w:numId w:val="77"/>
        </w:numPr>
      </w:pPr>
      <w:r>
        <w:t xml:space="preserve">Select </w:t>
      </w:r>
      <w:r w:rsidRPr="009F11F6">
        <w:rPr>
          <w:rStyle w:val="Inlinebold"/>
        </w:rPr>
        <w:t>OK</w:t>
      </w:r>
      <w:r w:rsidR="00643C9A">
        <w:t xml:space="preserve"> again</w:t>
      </w:r>
      <w:r>
        <w:t>.</w:t>
      </w:r>
    </w:p>
    <w:p w14:paraId="6F61A656" w14:textId="30AB44EC" w:rsidR="00FC1B45" w:rsidRDefault="00FC1B45" w:rsidP="00D04C43">
      <w:pPr>
        <w:pStyle w:val="Numberedlist2"/>
        <w:numPr>
          <w:ilvl w:val="0"/>
          <w:numId w:val="77"/>
        </w:numPr>
      </w:pPr>
      <w:r>
        <w:t xml:space="preserve">Select </w:t>
      </w:r>
      <w:r w:rsidRPr="009F11F6">
        <w:rPr>
          <w:rStyle w:val="Inlinebold"/>
        </w:rPr>
        <w:t>Close</w:t>
      </w:r>
      <w:r>
        <w:t>.</w:t>
      </w:r>
    </w:p>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703"/>
        <w:gridCol w:w="7657"/>
      </w:tblGrid>
      <w:tr w:rsidR="00C3322D" w14:paraId="07F24288" w14:textId="77777777" w:rsidTr="00FF4597">
        <w:tc>
          <w:tcPr>
            <w:tcW w:w="1703" w:type="dxa"/>
          </w:tcPr>
          <w:p w14:paraId="3F3D9923" w14:textId="77777777" w:rsidR="00C3322D" w:rsidRDefault="00C3322D" w:rsidP="003345FC">
            <w:r>
              <w:rPr>
                <w:noProof/>
                <w:lang w:val="en-IN" w:eastAsia="en-IN"/>
              </w:rPr>
              <w:drawing>
                <wp:inline distT="0" distB="0" distL="0" distR="0" wp14:anchorId="44F61259" wp14:editId="6CA62F4F">
                  <wp:extent cx="720000" cy="720000"/>
                  <wp:effectExtent l="0" t="0" r="4445" b="4445"/>
                  <wp:docPr id="47"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720000" cy="720000"/>
                          </a:xfrm>
                          <a:prstGeom prst="rect">
                            <a:avLst/>
                          </a:prstGeom>
                        </pic:spPr>
                      </pic:pic>
                    </a:graphicData>
                  </a:graphic>
                </wp:inline>
              </w:drawing>
            </w:r>
          </w:p>
        </w:tc>
        <w:tc>
          <w:tcPr>
            <w:tcW w:w="7657" w:type="dxa"/>
          </w:tcPr>
          <w:p w14:paraId="3928B50C" w14:textId="77777777" w:rsidR="00C3322D" w:rsidRDefault="00C3322D" w:rsidP="00117C27">
            <w:pPr>
              <w:pStyle w:val="Readeraids"/>
            </w:pPr>
            <w:r>
              <w:t>Additional information</w:t>
            </w:r>
          </w:p>
          <w:p w14:paraId="68E54E30" w14:textId="22BC77B9" w:rsidR="00C3322D" w:rsidRDefault="00C3322D" w:rsidP="003345FC">
            <w:r>
              <w:t xml:space="preserve">For more information on </w:t>
            </w:r>
            <w:r w:rsidR="006A126F">
              <w:t>inserting a named range in a formula</w:t>
            </w:r>
            <w:r w:rsidR="009476DE">
              <w:t>,</w:t>
            </w:r>
            <w:r>
              <w:t xml:space="preserve"> go to</w:t>
            </w:r>
            <w:r w:rsidR="007C4ADD">
              <w:t>:</w:t>
            </w:r>
            <w:r>
              <w:t xml:space="preserve"> </w:t>
            </w:r>
            <w:hyperlink r:id="rId47" w:history="1">
              <w:r w:rsidR="006A126F">
                <w:rPr>
                  <w:rStyle w:val="Hyperlink"/>
                </w:rPr>
                <w:t>Insert a named range into a formula in Excel</w:t>
              </w:r>
            </w:hyperlink>
          </w:p>
          <w:p w14:paraId="3968E3A7" w14:textId="76A667B4" w:rsidR="006A126F" w:rsidRDefault="006A126F" w:rsidP="003345FC"/>
        </w:tc>
      </w:tr>
      <w:tr w:rsidR="00C3322D" w14:paraId="4A4E2E1F" w14:textId="77777777" w:rsidTr="00FF4597">
        <w:tc>
          <w:tcPr>
            <w:tcW w:w="1698" w:type="dxa"/>
          </w:tcPr>
          <w:p w14:paraId="34B06A8F" w14:textId="77777777" w:rsidR="00C3322D" w:rsidRDefault="00C3322D" w:rsidP="003345FC">
            <w:pPr>
              <w:tabs>
                <w:tab w:val="left" w:pos="555"/>
              </w:tabs>
            </w:pPr>
            <w:r>
              <w:rPr>
                <w:noProof/>
                <w:lang w:val="en-IN" w:eastAsia="en-IN"/>
              </w:rPr>
              <w:drawing>
                <wp:inline distT="0" distB="0" distL="0" distR="0" wp14:anchorId="18039B54" wp14:editId="6BB6251C">
                  <wp:extent cx="720000" cy="669473"/>
                  <wp:effectExtent l="0" t="0" r="4445" b="0"/>
                  <wp:docPr id="48"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669473"/>
                          </a:xfrm>
                          <a:prstGeom prst="rect">
                            <a:avLst/>
                          </a:prstGeom>
                        </pic:spPr>
                      </pic:pic>
                    </a:graphicData>
                  </a:graphic>
                </wp:inline>
              </w:drawing>
            </w:r>
          </w:p>
        </w:tc>
        <w:tc>
          <w:tcPr>
            <w:tcW w:w="7662" w:type="dxa"/>
          </w:tcPr>
          <w:p w14:paraId="6EF4C870" w14:textId="77777777" w:rsidR="00C3322D" w:rsidRDefault="00C3322D" w:rsidP="00117C27">
            <w:pPr>
              <w:pStyle w:val="Readeraids"/>
            </w:pPr>
            <w:r>
              <w:t>Video</w:t>
            </w:r>
          </w:p>
          <w:p w14:paraId="3FBA5E62" w14:textId="77777777" w:rsidR="00C3322D" w:rsidRDefault="00C3322D" w:rsidP="00D04C43">
            <w:pPr>
              <w:pStyle w:val="Bulletlevel1"/>
              <w:numPr>
                <w:ilvl w:val="0"/>
                <w:numId w:val="70"/>
              </w:numPr>
            </w:pPr>
            <w:r>
              <w:t>Use the Video quick part if you are inserting videos.</w:t>
            </w:r>
          </w:p>
          <w:p w14:paraId="6BC3AC71" w14:textId="77777777" w:rsidR="00C3322D" w:rsidRDefault="00C3322D" w:rsidP="00D04C43">
            <w:pPr>
              <w:pStyle w:val="Bulletlevel1"/>
              <w:numPr>
                <w:ilvl w:val="0"/>
                <w:numId w:val="70"/>
              </w:numPr>
            </w:pPr>
            <w:r>
              <w:t>Use the following boilerplate text to introduce a link/video:</w:t>
            </w:r>
          </w:p>
          <w:p w14:paraId="4CBB58E5" w14:textId="3349B492" w:rsidR="00C3322D" w:rsidRDefault="00C3322D" w:rsidP="003345FC">
            <w:r>
              <w:t xml:space="preserve">To review the video on </w:t>
            </w:r>
            <w:r w:rsidR="006A126F">
              <w:t>defining and using names in formulas</w:t>
            </w:r>
            <w:r w:rsidR="009476DE">
              <w:t>,</w:t>
            </w:r>
            <w:r>
              <w:t xml:space="preserve"> go </w:t>
            </w:r>
            <w:r w:rsidR="0017362A">
              <w:t>to</w:t>
            </w:r>
            <w:r w:rsidR="007C4ADD">
              <w:t>:</w:t>
            </w:r>
            <w:r w:rsidR="0017362A">
              <w:t xml:space="preserve"> </w:t>
            </w:r>
            <w:hyperlink r:id="rId48" w:history="1">
              <w:r w:rsidR="006A126F" w:rsidRPr="006A126F">
                <w:rPr>
                  <w:rStyle w:val="Hyperlink"/>
                </w:rPr>
                <w:t>Define and use names in formulas</w:t>
              </w:r>
            </w:hyperlink>
          </w:p>
        </w:tc>
      </w:tr>
    </w:tbl>
    <w:p w14:paraId="344C2870" w14:textId="792C6BC4" w:rsidR="00C3322D" w:rsidRDefault="00C3322D" w:rsidP="00260BEA">
      <w:pPr>
        <w:pStyle w:val="Heading3"/>
      </w:pPr>
      <w:bookmarkStart w:id="155" w:name="_Toc36983431"/>
      <w:r>
        <w:t>Activity: Discuss and learn</w:t>
      </w:r>
      <w:bookmarkEnd w:id="155"/>
    </w:p>
    <w:p w14:paraId="3433A2D7" w14:textId="366580FA" w:rsidR="00C3322D" w:rsidRDefault="002F2870" w:rsidP="00C3322D">
      <w:r>
        <w:t xml:space="preserve">This is a teacher-led </w:t>
      </w:r>
      <w:r w:rsidR="00062DF5">
        <w:t xml:space="preserve">demonstration and group </w:t>
      </w:r>
      <w:r>
        <w:t xml:space="preserve">discussion </w:t>
      </w:r>
      <w:r w:rsidR="00965897">
        <w:t xml:space="preserve">to </w:t>
      </w:r>
      <w:r w:rsidR="00062DF5">
        <w:t xml:space="preserve">help you </w:t>
      </w:r>
      <w:r w:rsidR="00965897">
        <w:t>build on the previous learning about naming a table and how naming cell ranges has a similar process and naming convention.</w:t>
      </w:r>
    </w:p>
    <w:p w14:paraId="0905C447" w14:textId="77777777" w:rsidR="008879B7" w:rsidRDefault="008879B7">
      <w:pPr>
        <w:spacing w:after="160" w:line="259" w:lineRule="auto"/>
        <w:rPr>
          <w:rFonts w:ascii="Segoe UI Semibold" w:eastAsiaTheme="majorEastAsia" w:hAnsi="Segoe UI Semibold" w:cstheme="majorBidi"/>
          <w:iCs/>
          <w:sz w:val="32"/>
          <w:szCs w:val="24"/>
        </w:rPr>
      </w:pPr>
      <w:r>
        <w:br w:type="page"/>
      </w:r>
    </w:p>
    <w:p w14:paraId="3BFAF1A4" w14:textId="60C1E1F1" w:rsidR="00C3322D" w:rsidRDefault="00C3322D" w:rsidP="00260BEA">
      <w:pPr>
        <w:pStyle w:val="Heading4"/>
      </w:pPr>
      <w:r>
        <w:lastRenderedPageBreak/>
        <w:t>Resources required</w:t>
      </w:r>
    </w:p>
    <w:p w14:paraId="6CA0AC27" w14:textId="77777777" w:rsidR="008D06D0" w:rsidRDefault="008D06D0" w:rsidP="008D06D0">
      <w:r>
        <w:t>You will need the following resources for this activity:</w:t>
      </w:r>
    </w:p>
    <w:p w14:paraId="2C1D3D50" w14:textId="2DA12001" w:rsidR="00C3322D" w:rsidRDefault="008D06D0" w:rsidP="00D04C43">
      <w:pPr>
        <w:pStyle w:val="Bulletlevel1"/>
        <w:numPr>
          <w:ilvl w:val="0"/>
          <w:numId w:val="70"/>
        </w:numPr>
      </w:pPr>
      <w:r>
        <w:t xml:space="preserve">Open </w:t>
      </w:r>
      <w:r w:rsidR="00034435" w:rsidRPr="00102692">
        <w:rPr>
          <w:rStyle w:val="Inlinebold"/>
        </w:rPr>
        <w:t>L3_T2_act_crop_distribution_starter.xlsx</w:t>
      </w:r>
      <w:r w:rsidRPr="009F11F6">
        <w:rPr>
          <w:rStyle w:val="Inlinebold"/>
        </w:rPr>
        <w:t xml:space="preserve"> </w:t>
      </w:r>
      <w:r>
        <w:t>in this lesson’s Learning Activity Resources.</w:t>
      </w:r>
    </w:p>
    <w:p w14:paraId="78C5F8EE" w14:textId="77777777" w:rsidR="00C3322D" w:rsidRDefault="00C3322D" w:rsidP="00260BEA">
      <w:pPr>
        <w:pStyle w:val="Heading4"/>
      </w:pPr>
      <w:r>
        <w:t>Activity instructions</w:t>
      </w:r>
    </w:p>
    <w:p w14:paraId="065E0EE7" w14:textId="6338A215" w:rsidR="00062DF5" w:rsidRDefault="00062DF5" w:rsidP="00062DF5">
      <w:r>
        <w:t xml:space="preserve">Your teacher will demonstrate how to name a table with the </w:t>
      </w:r>
      <w:r w:rsidRPr="000B06CA">
        <w:rPr>
          <w:rStyle w:val="Inlinebold"/>
        </w:rPr>
        <w:t>Table</w:t>
      </w:r>
      <w:r>
        <w:rPr>
          <w:rStyle w:val="Inlinebold"/>
        </w:rPr>
        <w:t xml:space="preserve"> </w:t>
      </w:r>
      <w:r w:rsidRPr="000B06CA">
        <w:rPr>
          <w:rStyle w:val="Inlinebold"/>
        </w:rPr>
        <w:t>Name</w:t>
      </w:r>
      <w:r>
        <w:t xml:space="preserve"> field and name a range of cells with the </w:t>
      </w:r>
      <w:r w:rsidRPr="000B06CA">
        <w:rPr>
          <w:rStyle w:val="Inlinebold"/>
        </w:rPr>
        <w:t>Name</w:t>
      </w:r>
      <w:r>
        <w:rPr>
          <w:rStyle w:val="Inlinebold"/>
        </w:rPr>
        <w:t xml:space="preserve"> </w:t>
      </w:r>
      <w:r w:rsidRPr="000B06CA">
        <w:rPr>
          <w:rStyle w:val="Inlinebold"/>
        </w:rPr>
        <w:t>Box</w:t>
      </w:r>
      <w:r>
        <w:t xml:space="preserve"> field, </w:t>
      </w:r>
      <w:r w:rsidRPr="000B06CA">
        <w:rPr>
          <w:rStyle w:val="Inlinebold"/>
        </w:rPr>
        <w:t>Create</w:t>
      </w:r>
      <w:r w:rsidRPr="00C1397F">
        <w:rPr>
          <w:rStyle w:val="Inlinebold"/>
        </w:rPr>
        <w:t xml:space="preserve"> </w:t>
      </w:r>
      <w:r w:rsidRPr="000B06CA">
        <w:rPr>
          <w:rStyle w:val="Inlinebold"/>
        </w:rPr>
        <w:t>from</w:t>
      </w:r>
      <w:r w:rsidRPr="00C1397F">
        <w:rPr>
          <w:rStyle w:val="Inlinebold"/>
        </w:rPr>
        <w:t xml:space="preserve"> </w:t>
      </w:r>
      <w:r w:rsidRPr="000B06CA">
        <w:rPr>
          <w:rStyle w:val="Inlinebold"/>
        </w:rPr>
        <w:t>Selection</w:t>
      </w:r>
      <w:r>
        <w:t xml:space="preserve"> command, </w:t>
      </w:r>
      <w:r w:rsidRPr="000B06CA">
        <w:rPr>
          <w:rStyle w:val="Inlinebold"/>
        </w:rPr>
        <w:t>Define</w:t>
      </w:r>
      <w:r w:rsidRPr="00C1397F">
        <w:rPr>
          <w:rStyle w:val="Inlinebold"/>
        </w:rPr>
        <w:t xml:space="preserve"> </w:t>
      </w:r>
      <w:r w:rsidRPr="000B06CA">
        <w:rPr>
          <w:rStyle w:val="Inlinebold"/>
        </w:rPr>
        <w:t>Name</w:t>
      </w:r>
      <w:r>
        <w:t xml:space="preserve"> command</w:t>
      </w:r>
      <w:r w:rsidR="009476DE">
        <w:t>,</w:t>
      </w:r>
      <w:r>
        <w:t xml:space="preserve"> and </w:t>
      </w:r>
      <w:r w:rsidRPr="000B06CA">
        <w:rPr>
          <w:rStyle w:val="Inlinebold"/>
        </w:rPr>
        <w:t>Name</w:t>
      </w:r>
      <w:r w:rsidRPr="00C1397F">
        <w:rPr>
          <w:rStyle w:val="Inlinebold"/>
        </w:rPr>
        <w:t xml:space="preserve"> </w:t>
      </w:r>
      <w:r w:rsidRPr="000B06CA">
        <w:rPr>
          <w:rStyle w:val="Inlinebold"/>
        </w:rPr>
        <w:t>Manager</w:t>
      </w:r>
      <w:r>
        <w:t xml:space="preserve"> command. </w:t>
      </w:r>
      <w:r w:rsidR="006F329D">
        <w:t xml:space="preserve">You will also observe </w:t>
      </w:r>
      <w:r>
        <w:t xml:space="preserve">how to edit and delete named ranges with the </w:t>
      </w:r>
      <w:r w:rsidRPr="000B06CA">
        <w:rPr>
          <w:rStyle w:val="Inlinebold"/>
        </w:rPr>
        <w:t>Name</w:t>
      </w:r>
      <w:r w:rsidRPr="00C1397F">
        <w:rPr>
          <w:rStyle w:val="Inlinebold"/>
        </w:rPr>
        <w:t xml:space="preserve"> </w:t>
      </w:r>
      <w:r w:rsidRPr="000B06CA">
        <w:rPr>
          <w:rStyle w:val="Inlinebold"/>
        </w:rPr>
        <w:t>Manager</w:t>
      </w:r>
      <w:r>
        <w:t xml:space="preserve"> command.</w:t>
      </w:r>
    </w:p>
    <w:p w14:paraId="7632E63A" w14:textId="77777777" w:rsidR="00F111A9" w:rsidRDefault="00F111A9" w:rsidP="00F111A9">
      <w:r>
        <w:t>Participate in the activity by following these instructions:</w:t>
      </w:r>
    </w:p>
    <w:p w14:paraId="6EA6701F" w14:textId="19558D79" w:rsidR="00C3322D" w:rsidRDefault="0044248B" w:rsidP="00D04C43">
      <w:pPr>
        <w:pStyle w:val="Numberedlist1"/>
        <w:numPr>
          <w:ilvl w:val="0"/>
          <w:numId w:val="7"/>
        </w:numPr>
      </w:pPr>
      <w:r>
        <w:t>O</w:t>
      </w:r>
      <w:r w:rsidR="000D0222">
        <w:t xml:space="preserve">pen the </w:t>
      </w:r>
      <w:r w:rsidR="001E3E3A" w:rsidRPr="00B6367E">
        <w:rPr>
          <w:rStyle w:val="Inlinebold"/>
        </w:rPr>
        <w:t>Crop_Distribution</w:t>
      </w:r>
      <w:r w:rsidR="001E3E3A">
        <w:t xml:space="preserve"> </w:t>
      </w:r>
      <w:r w:rsidR="000D0222">
        <w:t>workbook.</w:t>
      </w:r>
    </w:p>
    <w:p w14:paraId="36F93EE1" w14:textId="02211CE6" w:rsidR="001E3E3A" w:rsidRDefault="001E3E3A" w:rsidP="00D04C43">
      <w:pPr>
        <w:pStyle w:val="Numberedlist1"/>
        <w:numPr>
          <w:ilvl w:val="0"/>
          <w:numId w:val="7"/>
        </w:numPr>
      </w:pPr>
      <w:r>
        <w:t xml:space="preserve">Get familiar with </w:t>
      </w:r>
      <w:r w:rsidR="000D0222">
        <w:t xml:space="preserve">the </w:t>
      </w:r>
      <w:r>
        <w:t xml:space="preserve">workbook </w:t>
      </w:r>
      <w:r w:rsidR="0044248B">
        <w:t>contents</w:t>
      </w:r>
      <w:r>
        <w:t>, worksheets</w:t>
      </w:r>
      <w:r w:rsidR="009476DE">
        <w:t>,</w:t>
      </w:r>
      <w:r w:rsidR="0044248B">
        <w:t xml:space="preserve"> and named areas</w:t>
      </w:r>
      <w:r w:rsidR="0017362A">
        <w:t xml:space="preserve">: </w:t>
      </w:r>
      <w:r w:rsidR="0044248B">
        <w:t>tables, cells,</w:t>
      </w:r>
      <w:r w:rsidR="00643C9A">
        <w:t xml:space="preserve"> and</w:t>
      </w:r>
      <w:r w:rsidR="0044248B">
        <w:t xml:space="preserve"> cell ranges</w:t>
      </w:r>
      <w:r w:rsidR="00890BBE">
        <w:t>.</w:t>
      </w:r>
    </w:p>
    <w:p w14:paraId="0A1E8162" w14:textId="4B5E5109" w:rsidR="00605827" w:rsidRDefault="00605827" w:rsidP="00D04C43">
      <w:pPr>
        <w:pStyle w:val="Numberedlist1"/>
        <w:numPr>
          <w:ilvl w:val="0"/>
          <w:numId w:val="7"/>
        </w:numPr>
      </w:pPr>
      <w:r>
        <w:t>Observe the demonstration and discussion of renaming a table led by the teacher.</w:t>
      </w:r>
    </w:p>
    <w:p w14:paraId="045B2F4F" w14:textId="518B3369" w:rsidR="00062DF5" w:rsidRDefault="00062DF5" w:rsidP="00D04C43">
      <w:pPr>
        <w:pStyle w:val="Numberedlist1"/>
        <w:numPr>
          <w:ilvl w:val="0"/>
          <w:numId w:val="7"/>
        </w:numPr>
      </w:pPr>
      <w:r>
        <w:t xml:space="preserve">Participate in </w:t>
      </w:r>
      <w:r w:rsidR="006F329D">
        <w:t xml:space="preserve">the </w:t>
      </w:r>
      <w:r>
        <w:t>group discussion.</w:t>
      </w:r>
    </w:p>
    <w:p w14:paraId="06C75515" w14:textId="1FE32728" w:rsidR="008F4D6A" w:rsidRDefault="008F4D6A" w:rsidP="00C32884">
      <w:pPr>
        <w:pStyle w:val="Heading2"/>
      </w:pPr>
      <w:bookmarkStart w:id="156" w:name="_Toc36983432"/>
      <w:bookmarkStart w:id="157" w:name="_Hlk20411971"/>
      <w:r>
        <w:t xml:space="preserve">Try-it: </w:t>
      </w:r>
      <w:r w:rsidR="001B2596">
        <w:t>Define a named range</w:t>
      </w:r>
      <w:bookmarkEnd w:id="156"/>
    </w:p>
    <w:p w14:paraId="5E3FCA5A" w14:textId="7C57A9EC" w:rsidR="007153A6" w:rsidRDefault="008E0D3D" w:rsidP="009F11F6">
      <w:r w:rsidRPr="005E028A">
        <w:rPr>
          <w:noProof/>
          <w:lang w:val="en-IN" w:eastAsia="en-IN"/>
        </w:rPr>
        <w:drawing>
          <wp:inline distT="0" distB="0" distL="0" distR="0" wp14:anchorId="4B8A821A" wp14:editId="1BAE04D3">
            <wp:extent cx="365748" cy="365748"/>
            <wp:effectExtent l="0" t="0" r="0" b="0"/>
            <wp:docPr id="6" name="Picture 1490664163"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65748" cy="365748"/>
                    </a:xfrm>
                    <a:prstGeom prst="rect">
                      <a:avLst/>
                    </a:prstGeom>
                  </pic:spPr>
                </pic:pic>
              </a:graphicData>
            </a:graphic>
          </wp:inline>
        </w:drawing>
      </w:r>
      <w:r w:rsidR="007153A6" w:rsidRPr="007153A6">
        <w:t xml:space="preserve"> </w:t>
      </w:r>
      <w:r w:rsidR="007153A6">
        <w:t>You have a table that has been converted to a range. You want to make it easier for everyone working with this data range in the future by naming the range. You need to apply a descriptive name to the range.</w:t>
      </w:r>
    </w:p>
    <w:p w14:paraId="67C2D5DB" w14:textId="00ECEDF4" w:rsidR="00C3322D" w:rsidRDefault="00C3322D" w:rsidP="0015266C">
      <w:pPr>
        <w:pStyle w:val="Heading3"/>
      </w:pPr>
      <w:bookmarkStart w:id="158" w:name="_Toc36983433"/>
      <w:bookmarkEnd w:id="157"/>
      <w:r>
        <w:t xml:space="preserve">Try-it </w:t>
      </w:r>
      <w:r w:rsidR="008F4D6A">
        <w:t>1</w:t>
      </w:r>
      <w:bookmarkEnd w:id="158"/>
    </w:p>
    <w:p w14:paraId="1C714B70" w14:textId="4167B818" w:rsidR="0023513C" w:rsidRPr="0023513C" w:rsidRDefault="0023513C" w:rsidP="0023513C">
      <w:r>
        <w:t>In this stand-alone try-it, you will apply a name to a range of cells.</w:t>
      </w:r>
    </w:p>
    <w:p w14:paraId="4C9DC886" w14:textId="77777777" w:rsidR="00C3322D" w:rsidRDefault="00C3322D" w:rsidP="00034435">
      <w:pPr>
        <w:pStyle w:val="Heading4"/>
      </w:pPr>
      <w:r>
        <w:t>Resources</w:t>
      </w:r>
    </w:p>
    <w:p w14:paraId="64C94342" w14:textId="77777777" w:rsidR="008D06D0" w:rsidRDefault="008D06D0" w:rsidP="008D06D0">
      <w:r>
        <w:t>You will need the following resources for this try-it:</w:t>
      </w:r>
    </w:p>
    <w:p w14:paraId="1826375C" w14:textId="704BE749" w:rsidR="008D06D0" w:rsidRDefault="008D06D0" w:rsidP="00D04C43">
      <w:pPr>
        <w:pStyle w:val="Bulletlevel1"/>
        <w:numPr>
          <w:ilvl w:val="0"/>
          <w:numId w:val="70"/>
        </w:numPr>
      </w:pPr>
      <w:r>
        <w:t xml:space="preserve">Open </w:t>
      </w:r>
      <w:r w:rsidR="0089559A" w:rsidRPr="00BD153D">
        <w:rPr>
          <w:rStyle w:val="Inlinebold"/>
        </w:rPr>
        <w:t>L3_T2_</w:t>
      </w:r>
      <w:r w:rsidR="00F52A28" w:rsidRPr="00BD153D">
        <w:rPr>
          <w:rStyle w:val="Inlinebold"/>
        </w:rPr>
        <w:t>try</w:t>
      </w:r>
      <w:r w:rsidR="0089559A" w:rsidRPr="00BD153D">
        <w:rPr>
          <w:rStyle w:val="Inlinebold"/>
        </w:rPr>
        <w:t>_crop_distribution_starter.xlsx</w:t>
      </w:r>
      <w:r w:rsidR="0089559A" w:rsidRPr="009F11F6">
        <w:rPr>
          <w:rStyle w:val="Inlinebold"/>
        </w:rPr>
        <w:t xml:space="preserve"> </w:t>
      </w:r>
      <w:r>
        <w:t>in this lesson’s Learning Activity Resources.</w:t>
      </w:r>
    </w:p>
    <w:p w14:paraId="7E68B435" w14:textId="77777777" w:rsidR="008879B7" w:rsidRPr="008879B7" w:rsidRDefault="008879B7">
      <w:pPr>
        <w:spacing w:after="160" w:line="259" w:lineRule="auto"/>
      </w:pPr>
      <w:r>
        <w:br w:type="page"/>
      </w:r>
    </w:p>
    <w:p w14:paraId="747B713D" w14:textId="3D479695" w:rsidR="00C3322D" w:rsidRDefault="00C3322D" w:rsidP="0023513C">
      <w:pPr>
        <w:pStyle w:val="Heading4"/>
      </w:pPr>
      <w:r>
        <w:lastRenderedPageBreak/>
        <w:t>Instructions</w:t>
      </w:r>
    </w:p>
    <w:p w14:paraId="30A3E8D9" w14:textId="77777777" w:rsidR="00432F5D" w:rsidRDefault="00432F5D" w:rsidP="00432F5D">
      <w:r>
        <w:t>The following are the general tasks that you need to perform during this try-it:</w:t>
      </w:r>
    </w:p>
    <w:p w14:paraId="6B2E7D17" w14:textId="35BAE2F8" w:rsidR="00C3322D" w:rsidRDefault="00050DDE" w:rsidP="00D04C43">
      <w:pPr>
        <w:pStyle w:val="Numberedlist1"/>
        <w:numPr>
          <w:ilvl w:val="0"/>
          <w:numId w:val="8"/>
        </w:numPr>
      </w:pPr>
      <w:r>
        <w:t xml:space="preserve">Go to </w:t>
      </w:r>
      <w:r w:rsidR="009A6909">
        <w:t xml:space="preserve">the </w:t>
      </w:r>
      <w:r w:rsidRPr="004E52CB">
        <w:rPr>
          <w:rStyle w:val="Inlinebold"/>
        </w:rPr>
        <w:t>Processing</w:t>
      </w:r>
      <w:r>
        <w:t xml:space="preserve"> worksheet</w:t>
      </w:r>
      <w:r w:rsidR="009476DE">
        <w:t>.</w:t>
      </w:r>
    </w:p>
    <w:p w14:paraId="67D47F93" w14:textId="47B70AE0" w:rsidR="0044248B" w:rsidRDefault="0044248B" w:rsidP="00D04C43">
      <w:pPr>
        <w:pStyle w:val="Numberedlist1"/>
        <w:numPr>
          <w:ilvl w:val="0"/>
          <w:numId w:val="8"/>
        </w:numPr>
      </w:pPr>
      <w:r>
        <w:t xml:space="preserve">Select the </w:t>
      </w:r>
      <w:r w:rsidR="00A13C47">
        <w:t xml:space="preserve">cell range </w:t>
      </w:r>
      <w:r w:rsidR="00A13C47" w:rsidRPr="004E52CB">
        <w:rPr>
          <w:rStyle w:val="Inlinebold"/>
        </w:rPr>
        <w:t>A</w:t>
      </w:r>
      <w:r w:rsidR="001E3E3A" w:rsidRPr="004E52CB">
        <w:rPr>
          <w:rStyle w:val="Inlinebold"/>
        </w:rPr>
        <w:t>2</w:t>
      </w:r>
      <w:r w:rsidR="00A13C47" w:rsidRPr="009F11F6">
        <w:rPr>
          <w:rStyle w:val="Inlinebold"/>
        </w:rPr>
        <w:t>:</w:t>
      </w:r>
      <w:r w:rsidR="008C565B" w:rsidRPr="004E52CB">
        <w:rPr>
          <w:rStyle w:val="Inlinebold"/>
        </w:rPr>
        <w:t>G</w:t>
      </w:r>
      <w:r w:rsidR="00A13C47" w:rsidRPr="004E52CB">
        <w:rPr>
          <w:rStyle w:val="Inlinebold"/>
        </w:rPr>
        <w:t>21</w:t>
      </w:r>
      <w:r w:rsidR="007153A6" w:rsidRPr="007153A6">
        <w:t>.</w:t>
      </w:r>
    </w:p>
    <w:p w14:paraId="30D7F4BB" w14:textId="4A1EC9E8" w:rsidR="0044248B" w:rsidRDefault="00664CA7" w:rsidP="00D04C43">
      <w:pPr>
        <w:pStyle w:val="Numberedlist1"/>
        <w:numPr>
          <w:ilvl w:val="0"/>
          <w:numId w:val="8"/>
        </w:numPr>
      </w:pPr>
      <w:r>
        <w:t>Name the range</w:t>
      </w:r>
      <w:r w:rsidR="009A6909">
        <w:t>:</w:t>
      </w:r>
      <w:r w:rsidR="00A13C47">
        <w:t xml:space="preserve"> </w:t>
      </w:r>
      <w:r w:rsidR="00C16807" w:rsidRPr="004E52CB">
        <w:rPr>
          <w:rStyle w:val="Inlinebold"/>
        </w:rPr>
        <w:t>ProcessedOrder</w:t>
      </w:r>
      <w:r w:rsidRPr="004E52CB">
        <w:rPr>
          <w:rStyle w:val="Inlinebold"/>
        </w:rPr>
        <w:t>s</w:t>
      </w:r>
      <w:r>
        <w:t>.</w:t>
      </w:r>
    </w:p>
    <w:p w14:paraId="0B28AA52" w14:textId="7F441B94" w:rsidR="0032457B" w:rsidRDefault="0032457B" w:rsidP="00D04C43">
      <w:pPr>
        <w:pStyle w:val="Numberedlist1"/>
        <w:numPr>
          <w:ilvl w:val="0"/>
          <w:numId w:val="8"/>
        </w:numPr>
      </w:pPr>
      <w:r>
        <w:t xml:space="preserve">Go to another worksheet within the </w:t>
      </w:r>
      <w:r w:rsidRPr="004E52CB">
        <w:rPr>
          <w:rStyle w:val="Inlinebold"/>
        </w:rPr>
        <w:t>Crop</w:t>
      </w:r>
      <w:r w:rsidRPr="009F11F6">
        <w:rPr>
          <w:rStyle w:val="Inlinebold"/>
        </w:rPr>
        <w:t>_</w:t>
      </w:r>
      <w:r w:rsidRPr="004E52CB">
        <w:rPr>
          <w:rStyle w:val="Inlinebold"/>
        </w:rPr>
        <w:t>Distribution</w:t>
      </w:r>
      <w:r>
        <w:t xml:space="preserve"> workbook.</w:t>
      </w:r>
    </w:p>
    <w:p w14:paraId="36B033DE" w14:textId="1A3496D6" w:rsidR="00DD35F3" w:rsidRDefault="00DD35F3" w:rsidP="00D04C43">
      <w:pPr>
        <w:pStyle w:val="Numberedlist1"/>
        <w:numPr>
          <w:ilvl w:val="0"/>
          <w:numId w:val="8"/>
        </w:numPr>
      </w:pPr>
      <w:r>
        <w:t xml:space="preserve">Observe the </w:t>
      </w:r>
      <w:r w:rsidR="001E3E3A">
        <w:t>named ranges and named tables</w:t>
      </w:r>
      <w:r>
        <w:t>.</w:t>
      </w:r>
    </w:p>
    <w:p w14:paraId="5E01C4AA" w14:textId="6E8B4324" w:rsidR="00DD35F3" w:rsidRDefault="00DD35F3" w:rsidP="00D04C43">
      <w:pPr>
        <w:pStyle w:val="Numberedlist1"/>
        <w:numPr>
          <w:ilvl w:val="0"/>
          <w:numId w:val="8"/>
        </w:numPr>
      </w:pPr>
      <w:r>
        <w:t xml:space="preserve">Select </w:t>
      </w:r>
      <w:r w:rsidRPr="004E52CB">
        <w:rPr>
          <w:rStyle w:val="Inlinebold"/>
        </w:rPr>
        <w:t>ProcessedOrders</w:t>
      </w:r>
      <w:r>
        <w:t xml:space="preserve"> from the list.</w:t>
      </w:r>
    </w:p>
    <w:p w14:paraId="0291607A" w14:textId="72E2EA3C" w:rsidR="00DD35F3" w:rsidRDefault="00DD35F3" w:rsidP="00D04C43">
      <w:pPr>
        <w:pStyle w:val="Numberedlist1"/>
        <w:numPr>
          <w:ilvl w:val="0"/>
          <w:numId w:val="8"/>
        </w:numPr>
      </w:pPr>
      <w:r>
        <w:t>Observe the area it takes you to and that is selected.</w:t>
      </w:r>
    </w:p>
    <w:p w14:paraId="0640E82D" w14:textId="6E798D49" w:rsidR="0032457B" w:rsidRDefault="0032457B" w:rsidP="00D04C43">
      <w:pPr>
        <w:pStyle w:val="Numberedlist1"/>
        <w:numPr>
          <w:ilvl w:val="0"/>
          <w:numId w:val="8"/>
        </w:numPr>
      </w:pPr>
      <w:r>
        <w:t>Don’t forget to save your work!</w:t>
      </w:r>
    </w:p>
    <w:p w14:paraId="2AEB8B1B" w14:textId="5D97D75F" w:rsidR="006B7B92" w:rsidRDefault="006B7B92" w:rsidP="00C32884">
      <w:pPr>
        <w:pStyle w:val="Heading2"/>
      </w:pPr>
      <w:bookmarkStart w:id="159" w:name="_Toc36983434"/>
      <w:r>
        <w:t>Wrap</w:t>
      </w:r>
      <w:r w:rsidR="007A5BF8">
        <w:t>-</w:t>
      </w:r>
      <w:r>
        <w:t>up</w:t>
      </w:r>
      <w:bookmarkEnd w:id="159"/>
    </w:p>
    <w:p w14:paraId="655B8129" w14:textId="6F9BAD24" w:rsidR="00F846FA" w:rsidRDefault="00F846FA" w:rsidP="00F846FA">
      <w:r>
        <w:t>In the previous lesson</w:t>
      </w:r>
      <w:r w:rsidR="009A6909">
        <w:t>,</w:t>
      </w:r>
      <w:r>
        <w:t xml:space="preserve"> you learned how to configure table format options and insert and manage rows, </w:t>
      </w:r>
      <w:r w:rsidR="00890BBE">
        <w:t>columns,</w:t>
      </w:r>
      <w:r>
        <w:t xml:space="preserve"> and a total row.</w:t>
      </w:r>
    </w:p>
    <w:p w14:paraId="3B907947" w14:textId="424E4207" w:rsidR="00AA7706" w:rsidRDefault="00F846FA" w:rsidP="00AA7706">
      <w:r>
        <w:t>In this lesson</w:t>
      </w:r>
      <w:r w:rsidR="009A6909">
        <w:t>,</w:t>
      </w:r>
      <w:r>
        <w:t xml:space="preserve"> you learned how to update the name of a table to something </w:t>
      </w:r>
      <w:r w:rsidR="00AA7706">
        <w:t>more meaningful for the data it represents. You also learned how to give a range of cells a meaningful name. Giving tables and ranges of cells names can help workbook readers quickly navigate to the associated data. Named ranges can also be used in formulas.</w:t>
      </w:r>
    </w:p>
    <w:p w14:paraId="73C115AB" w14:textId="4F47DB70" w:rsidR="006B7B92" w:rsidRPr="00AC08D1" w:rsidRDefault="006B7B92" w:rsidP="006B7B92">
      <w:r>
        <w:t>Use these questions to check what you learned in this lesson:</w:t>
      </w:r>
    </w:p>
    <w:p w14:paraId="51694824" w14:textId="12BA29D0" w:rsidR="006B7B92" w:rsidRDefault="00331C73" w:rsidP="00D04C43">
      <w:pPr>
        <w:pStyle w:val="Numberedlist1"/>
        <w:numPr>
          <w:ilvl w:val="0"/>
          <w:numId w:val="9"/>
        </w:numPr>
      </w:pPr>
      <w:r>
        <w:t xml:space="preserve">Which of the following </w:t>
      </w:r>
      <w:r w:rsidR="00E62F8A">
        <w:t xml:space="preserve">fields </w:t>
      </w:r>
      <w:r>
        <w:t>create</w:t>
      </w:r>
      <w:r w:rsidR="00E62F8A">
        <w:t xml:space="preserve"> </w:t>
      </w:r>
      <w:r>
        <w:t>a named range?</w:t>
      </w:r>
    </w:p>
    <w:p w14:paraId="4F017334" w14:textId="5619EB5F" w:rsidR="006B7B92" w:rsidRDefault="006B7B92" w:rsidP="001F2F51">
      <w:pPr>
        <w:pStyle w:val="Prompt"/>
      </w:pPr>
      <w:r>
        <w:t xml:space="preserve">Select </w:t>
      </w:r>
      <w:r w:rsidR="00192A9A">
        <w:t>all that apply.</w:t>
      </w:r>
    </w:p>
    <w:p w14:paraId="05AD81D6" w14:textId="3882601F" w:rsidR="006B7B92" w:rsidRDefault="00331C73" w:rsidP="00D04C43">
      <w:pPr>
        <w:pStyle w:val="Numberedlist2"/>
        <w:numPr>
          <w:ilvl w:val="0"/>
          <w:numId w:val="10"/>
        </w:numPr>
      </w:pPr>
      <w:r w:rsidRPr="009F11F6">
        <w:rPr>
          <w:rStyle w:val="Inlinebold"/>
        </w:rPr>
        <w:t>Name</w:t>
      </w:r>
      <w:r>
        <w:t xml:space="preserve"> </w:t>
      </w:r>
      <w:r w:rsidRPr="009F11F6">
        <w:rPr>
          <w:rStyle w:val="Inlinebold"/>
        </w:rPr>
        <w:t>Box</w:t>
      </w:r>
    </w:p>
    <w:p w14:paraId="6C5AB074" w14:textId="4613E265" w:rsidR="006B7B92" w:rsidRDefault="00331C73" w:rsidP="00D04C43">
      <w:pPr>
        <w:pStyle w:val="Numberedlist1"/>
        <w:numPr>
          <w:ilvl w:val="0"/>
          <w:numId w:val="10"/>
        </w:numPr>
      </w:pPr>
      <w:r w:rsidRPr="009F11F6">
        <w:rPr>
          <w:rStyle w:val="Inlinebold"/>
        </w:rPr>
        <w:t>Create</w:t>
      </w:r>
      <w:r>
        <w:t xml:space="preserve"> </w:t>
      </w:r>
      <w:r w:rsidRPr="009F11F6">
        <w:rPr>
          <w:rStyle w:val="Inlinebold"/>
        </w:rPr>
        <w:t>from</w:t>
      </w:r>
      <w:r>
        <w:t xml:space="preserve"> </w:t>
      </w:r>
      <w:r w:rsidRPr="009F11F6">
        <w:rPr>
          <w:rStyle w:val="Inlinebold"/>
        </w:rPr>
        <w:t>Selection</w:t>
      </w:r>
    </w:p>
    <w:p w14:paraId="6E303771" w14:textId="203A9B4D" w:rsidR="006B7B92" w:rsidRDefault="00331C73" w:rsidP="00D04C43">
      <w:pPr>
        <w:pStyle w:val="Numberedlist1"/>
        <w:numPr>
          <w:ilvl w:val="0"/>
          <w:numId w:val="10"/>
        </w:numPr>
      </w:pPr>
      <w:r w:rsidRPr="009F11F6">
        <w:rPr>
          <w:rStyle w:val="Inlinebold"/>
        </w:rPr>
        <w:t>Define</w:t>
      </w:r>
      <w:r>
        <w:t xml:space="preserve"> </w:t>
      </w:r>
      <w:r w:rsidRPr="009F11F6">
        <w:rPr>
          <w:rStyle w:val="Inlinebold"/>
        </w:rPr>
        <w:t>Name</w:t>
      </w:r>
    </w:p>
    <w:p w14:paraId="4ACBDA11" w14:textId="12D71865" w:rsidR="006B7B92" w:rsidRDefault="00331C73" w:rsidP="00D04C43">
      <w:pPr>
        <w:pStyle w:val="Numberedlist1"/>
        <w:numPr>
          <w:ilvl w:val="0"/>
          <w:numId w:val="10"/>
        </w:numPr>
      </w:pPr>
      <w:r w:rsidRPr="009F11F6">
        <w:rPr>
          <w:rStyle w:val="Inlinebold"/>
        </w:rPr>
        <w:t>Name</w:t>
      </w:r>
      <w:r>
        <w:t xml:space="preserve"> </w:t>
      </w:r>
      <w:r w:rsidRPr="009F11F6">
        <w:rPr>
          <w:rStyle w:val="Inlinebold"/>
        </w:rPr>
        <w:t>Manager</w:t>
      </w:r>
    </w:p>
    <w:p w14:paraId="6B06BE61" w14:textId="5D27DB74" w:rsidR="00331C73" w:rsidRDefault="00540B1D" w:rsidP="00D04C43">
      <w:pPr>
        <w:pStyle w:val="Numberedlist1"/>
        <w:numPr>
          <w:ilvl w:val="0"/>
          <w:numId w:val="9"/>
        </w:numPr>
      </w:pPr>
      <w:r>
        <w:t xml:space="preserve">You can name a </w:t>
      </w:r>
      <w:r w:rsidR="008A1AB0">
        <w:t xml:space="preserve">range </w:t>
      </w:r>
      <w:r>
        <w:t xml:space="preserve">with a right-click or using </w:t>
      </w:r>
      <w:r w:rsidR="005E7503">
        <w:t>the context menu</w:t>
      </w:r>
      <w:r w:rsidR="001B775E">
        <w:t>.</w:t>
      </w:r>
    </w:p>
    <w:p w14:paraId="7CC27BE2" w14:textId="77777777" w:rsidR="00331C73" w:rsidRDefault="00331C73" w:rsidP="001F2F51">
      <w:pPr>
        <w:pStyle w:val="Prompt"/>
      </w:pPr>
      <w:r>
        <w:t>Select the correct option.</w:t>
      </w:r>
    </w:p>
    <w:p w14:paraId="346557F1" w14:textId="7807A2B2" w:rsidR="00331C73" w:rsidRDefault="008A1AB0" w:rsidP="00D04C43">
      <w:pPr>
        <w:pStyle w:val="Numberedlist2"/>
        <w:numPr>
          <w:ilvl w:val="0"/>
          <w:numId w:val="53"/>
        </w:numPr>
      </w:pPr>
      <w:r>
        <w:t>True</w:t>
      </w:r>
    </w:p>
    <w:p w14:paraId="1718A3EF" w14:textId="6D28CBEF" w:rsidR="008A1AB0" w:rsidRDefault="008A1AB0" w:rsidP="00D04C43">
      <w:pPr>
        <w:pStyle w:val="Numberedlist2"/>
        <w:numPr>
          <w:ilvl w:val="0"/>
          <w:numId w:val="53"/>
        </w:numPr>
      </w:pPr>
      <w:r>
        <w:t>False</w:t>
      </w:r>
    </w:p>
    <w:p w14:paraId="65432A90" w14:textId="77777777" w:rsidR="008879B7" w:rsidRDefault="008879B7">
      <w:pPr>
        <w:spacing w:after="160" w:line="259" w:lineRule="auto"/>
        <w:rPr>
          <w:szCs w:val="24"/>
        </w:rPr>
      </w:pPr>
      <w:r>
        <w:br w:type="page"/>
      </w:r>
    </w:p>
    <w:p w14:paraId="1C594F27" w14:textId="41EFE478" w:rsidR="00331C73" w:rsidRDefault="00890BBE" w:rsidP="003F7696">
      <w:pPr>
        <w:pStyle w:val="Numberedlist1"/>
        <w:numPr>
          <w:ilvl w:val="0"/>
          <w:numId w:val="9"/>
        </w:numPr>
      </w:pPr>
      <w:r>
        <w:lastRenderedPageBreak/>
        <w:t xml:space="preserve">The </w:t>
      </w:r>
      <w:sdt>
        <w:sdtPr>
          <w:alias w:val="Question 3"/>
          <w:tag w:val="Question 3"/>
          <w:id w:val="-1013603559"/>
          <w:lock w:val="sdtLocked"/>
          <w:placeholder>
            <w:docPart w:val="BBD1D04B8CE94A33BD7047886E7CEFBC"/>
          </w:placeholder>
          <w:showingPlcHdr/>
        </w:sdtPr>
        <w:sdtEndPr/>
        <w:sdtContent>
          <w:r w:rsidR="003F7696">
            <w:rPr>
              <w:rStyle w:val="Inlinebold"/>
            </w:rPr>
            <w:t>Select here to enter text.</w:t>
          </w:r>
        </w:sdtContent>
      </w:sdt>
      <w:r w:rsidR="00331C73">
        <w:t xml:space="preserve"> </w:t>
      </w:r>
      <w:r w:rsidR="008A1AB0">
        <w:t xml:space="preserve">command </w:t>
      </w:r>
      <w:r w:rsidR="00EE087B">
        <w:t xml:space="preserve">is where a named range can be created, </w:t>
      </w:r>
      <w:r>
        <w:t>edited,</w:t>
      </w:r>
      <w:r w:rsidR="00EE087B">
        <w:t xml:space="preserve"> and deleted.</w:t>
      </w:r>
    </w:p>
    <w:p w14:paraId="293E46F6" w14:textId="0AE2C70A" w:rsidR="00331C73" w:rsidRDefault="00331C73" w:rsidP="00D04C43">
      <w:pPr>
        <w:pStyle w:val="Numberedlist1"/>
        <w:numPr>
          <w:ilvl w:val="0"/>
          <w:numId w:val="9"/>
        </w:numPr>
      </w:pPr>
      <w:r>
        <w:t xml:space="preserve"> </w:t>
      </w:r>
      <w:r w:rsidR="00540B1D">
        <w:t xml:space="preserve">You </w:t>
      </w:r>
      <w:r w:rsidR="00EE087B">
        <w:t>can access</w:t>
      </w:r>
      <w:r w:rsidR="00540B1D">
        <w:t xml:space="preserve"> a table </w:t>
      </w:r>
      <w:r w:rsidR="00EE087B">
        <w:t>from which of the following areas?</w:t>
      </w:r>
    </w:p>
    <w:p w14:paraId="55352342" w14:textId="77777777" w:rsidR="00331C73" w:rsidRPr="00FD5A49" w:rsidRDefault="00331C73" w:rsidP="001F2F51">
      <w:pPr>
        <w:pStyle w:val="Prompt"/>
      </w:pPr>
      <w:r w:rsidRPr="00FD5A49">
        <w:t>Select all that apply.</w:t>
      </w:r>
    </w:p>
    <w:p w14:paraId="72967749" w14:textId="1C734A3E" w:rsidR="00331C73" w:rsidRPr="00716CD5" w:rsidRDefault="00EE087B" w:rsidP="00D04C43">
      <w:pPr>
        <w:pStyle w:val="Numberedlist2"/>
        <w:numPr>
          <w:ilvl w:val="0"/>
          <w:numId w:val="54"/>
        </w:numPr>
      </w:pPr>
      <w:r w:rsidRPr="009F11F6">
        <w:rPr>
          <w:rStyle w:val="Inlinebold"/>
        </w:rPr>
        <w:t>Find</w:t>
      </w:r>
    </w:p>
    <w:p w14:paraId="116B2355" w14:textId="2763EA19" w:rsidR="00331C73" w:rsidRDefault="00EE087B" w:rsidP="00D04C43">
      <w:pPr>
        <w:pStyle w:val="Numberedlist2"/>
        <w:numPr>
          <w:ilvl w:val="0"/>
          <w:numId w:val="54"/>
        </w:numPr>
      </w:pPr>
      <w:r w:rsidRPr="009F11F6">
        <w:rPr>
          <w:rStyle w:val="Inlinebold"/>
        </w:rPr>
        <w:t>Name</w:t>
      </w:r>
      <w:r>
        <w:t xml:space="preserve"> </w:t>
      </w:r>
      <w:r w:rsidRPr="009F11F6">
        <w:rPr>
          <w:rStyle w:val="Inlinebold"/>
        </w:rPr>
        <w:t>Box</w:t>
      </w:r>
    </w:p>
    <w:p w14:paraId="56373870" w14:textId="38C2B8A1" w:rsidR="00331C73" w:rsidRDefault="00EE087B" w:rsidP="00D04C43">
      <w:pPr>
        <w:pStyle w:val="Numberedlist2"/>
        <w:numPr>
          <w:ilvl w:val="0"/>
          <w:numId w:val="54"/>
        </w:numPr>
      </w:pPr>
      <w:r w:rsidRPr="009F11F6">
        <w:rPr>
          <w:rStyle w:val="Inlinebold"/>
        </w:rPr>
        <w:t>Go</w:t>
      </w:r>
      <w:r>
        <w:t xml:space="preserve"> </w:t>
      </w:r>
      <w:r w:rsidRPr="009F11F6">
        <w:rPr>
          <w:rStyle w:val="Inlinebold"/>
        </w:rPr>
        <w:t>To</w:t>
      </w:r>
    </w:p>
    <w:p w14:paraId="1F7D023F" w14:textId="583E7833" w:rsidR="00113592" w:rsidRDefault="00EE087B" w:rsidP="00D04C43">
      <w:pPr>
        <w:pStyle w:val="Numberedlist2"/>
        <w:numPr>
          <w:ilvl w:val="0"/>
          <w:numId w:val="54"/>
        </w:numPr>
      </w:pPr>
      <w:r w:rsidRPr="009F11F6">
        <w:rPr>
          <w:rStyle w:val="Inlinebold"/>
        </w:rPr>
        <w:t>Selection</w:t>
      </w:r>
      <w:r>
        <w:t xml:space="preserve"> </w:t>
      </w:r>
      <w:r w:rsidRPr="009F11F6">
        <w:rPr>
          <w:rStyle w:val="Inlinebold"/>
        </w:rPr>
        <w:t>Pane</w:t>
      </w:r>
    </w:p>
    <w:p w14:paraId="6F962713" w14:textId="77777777" w:rsidR="00113592" w:rsidRDefault="00113592" w:rsidP="009F11F6">
      <w:pPr>
        <w:rPr>
          <w:rFonts w:cs="Segoe UI"/>
          <w:color w:val="0D0D0D" w:themeColor="text1" w:themeTint="F2"/>
          <w:szCs w:val="20"/>
        </w:rPr>
      </w:pPr>
      <w:r>
        <w:br w:type="page"/>
      </w:r>
    </w:p>
    <w:p w14:paraId="1FB37456" w14:textId="459466EA" w:rsidR="006B7B92" w:rsidRDefault="006B7B92" w:rsidP="00546AE0">
      <w:pPr>
        <w:pStyle w:val="Heading1"/>
      </w:pPr>
      <w:bookmarkStart w:id="160" w:name="_Toc36983435"/>
      <w:bookmarkStart w:id="161" w:name="_Hlk20412159"/>
      <w:r>
        <w:lastRenderedPageBreak/>
        <w:t xml:space="preserve">Lesson 4: </w:t>
      </w:r>
      <w:r w:rsidR="00236C2C" w:rsidRPr="00236C2C">
        <w:t>Sorting and filtering</w:t>
      </w:r>
      <w:bookmarkEnd w:id="160"/>
    </w:p>
    <w:p w14:paraId="735B8037" w14:textId="77777777" w:rsidR="002B177C" w:rsidRPr="005B6C37" w:rsidRDefault="002B177C" w:rsidP="002B177C">
      <w:pPr>
        <w:pStyle w:val="Heading2"/>
      </w:pPr>
      <w:bookmarkStart w:id="162" w:name="_Toc36983436"/>
      <w:bookmarkStart w:id="163" w:name="_Hlk20412252"/>
      <w:r w:rsidRPr="005B6C37">
        <w:t>Overview</w:t>
      </w:r>
      <w:bookmarkEnd w:id="162"/>
    </w:p>
    <w:p w14:paraId="1852C0CF" w14:textId="77777777" w:rsidR="002B177C" w:rsidRDefault="002B177C" w:rsidP="002B177C">
      <w:r>
        <w:t>In this lesson you will sort and filter records in a data range and table.</w:t>
      </w:r>
    </w:p>
    <w:p w14:paraId="41CB3198" w14:textId="1A4835E3" w:rsidR="006B7B92" w:rsidRDefault="006B7B92" w:rsidP="00C32884">
      <w:pPr>
        <w:pStyle w:val="Heading2"/>
      </w:pPr>
      <w:bookmarkStart w:id="164" w:name="_Toc36983437"/>
      <w:bookmarkStart w:id="165" w:name="_Hlk20412213"/>
      <w:bookmarkEnd w:id="161"/>
      <w:bookmarkEnd w:id="163"/>
      <w:r>
        <w:t>Warm</w:t>
      </w:r>
      <w:r w:rsidR="007A5BF8">
        <w:t>-</w:t>
      </w:r>
      <w:r>
        <w:t>up</w:t>
      </w:r>
      <w:bookmarkEnd w:id="164"/>
    </w:p>
    <w:p w14:paraId="7F004CF0" w14:textId="38FA8022" w:rsidR="001C493E" w:rsidRDefault="001C493E" w:rsidP="001C493E">
      <w:r>
        <w:t>In the previous lesson</w:t>
      </w:r>
      <w:r w:rsidR="008C3FE6">
        <w:t>,</w:t>
      </w:r>
      <w:r>
        <w:t xml:space="preserve"> you learned how to update a table name and name a range of cells. In this lesson</w:t>
      </w:r>
      <w:r w:rsidR="008C3FE6">
        <w:t>,</w:t>
      </w:r>
      <w:r>
        <w:t xml:space="preserve"> you will learn how to sort and filter data in cell ranges and tables.</w:t>
      </w:r>
    </w:p>
    <w:p w14:paraId="4DD18FAF" w14:textId="56FE7E45" w:rsidR="006B7B92" w:rsidRPr="00390669" w:rsidRDefault="006B7B92" w:rsidP="006B7B92">
      <w:r>
        <w:t>Use these questions to find out what you already know about this lesson’s topics:</w:t>
      </w:r>
    </w:p>
    <w:bookmarkEnd w:id="165"/>
    <w:p w14:paraId="7B8208A8" w14:textId="59CAEE80" w:rsidR="006B7B92" w:rsidRDefault="0035173C" w:rsidP="00D04C43">
      <w:pPr>
        <w:pStyle w:val="Numberedlist1"/>
        <w:numPr>
          <w:ilvl w:val="0"/>
          <w:numId w:val="6"/>
        </w:numPr>
      </w:pPr>
      <w:r>
        <w:t xml:space="preserve">Which command </w:t>
      </w:r>
      <w:r w:rsidR="005B04CE">
        <w:t>displays</w:t>
      </w:r>
      <w:r w:rsidR="00A833DD">
        <w:t xml:space="preserve"> data</w:t>
      </w:r>
      <w:r w:rsidR="005B04CE">
        <w:t xml:space="preserve"> in an alphabetized or numerical order?</w:t>
      </w:r>
    </w:p>
    <w:p w14:paraId="46931E4D" w14:textId="77777777" w:rsidR="006B7B92" w:rsidRDefault="006B7B92" w:rsidP="001F2F51">
      <w:pPr>
        <w:pStyle w:val="Prompt"/>
      </w:pPr>
      <w:r>
        <w:t>Select the correct option.</w:t>
      </w:r>
    </w:p>
    <w:p w14:paraId="14FE40D3" w14:textId="5317BE3E" w:rsidR="006B7B92" w:rsidRPr="00716CD5" w:rsidRDefault="005B04CE" w:rsidP="00D04C43">
      <w:pPr>
        <w:pStyle w:val="Numberedlist2"/>
        <w:numPr>
          <w:ilvl w:val="0"/>
          <w:numId w:val="55"/>
        </w:numPr>
      </w:pPr>
      <w:r w:rsidRPr="009F11F6">
        <w:rPr>
          <w:rStyle w:val="Inlinebold"/>
        </w:rPr>
        <w:t>Filter</w:t>
      </w:r>
    </w:p>
    <w:p w14:paraId="790991C0" w14:textId="04F55DFC" w:rsidR="006B7B92" w:rsidRPr="00716CD5" w:rsidRDefault="005B04CE" w:rsidP="00D04C43">
      <w:pPr>
        <w:pStyle w:val="Numberedlist2"/>
        <w:numPr>
          <w:ilvl w:val="0"/>
          <w:numId w:val="55"/>
        </w:numPr>
      </w:pPr>
      <w:r w:rsidRPr="009F11F6">
        <w:rPr>
          <w:rStyle w:val="Inlinebold"/>
        </w:rPr>
        <w:t>Sort</w:t>
      </w:r>
    </w:p>
    <w:p w14:paraId="7F296E4E" w14:textId="78F30E0D" w:rsidR="006B7B92" w:rsidRPr="00716CD5" w:rsidRDefault="005B04CE" w:rsidP="00D04C43">
      <w:pPr>
        <w:pStyle w:val="Numberedlist2"/>
        <w:numPr>
          <w:ilvl w:val="0"/>
          <w:numId w:val="55"/>
        </w:numPr>
      </w:pPr>
      <w:r w:rsidRPr="009F11F6">
        <w:rPr>
          <w:rStyle w:val="Inlinebold"/>
        </w:rPr>
        <w:t>Replace</w:t>
      </w:r>
    </w:p>
    <w:p w14:paraId="73799467" w14:textId="280E2671" w:rsidR="006B7B92" w:rsidRDefault="005B04CE" w:rsidP="00D04C43">
      <w:pPr>
        <w:pStyle w:val="Numberedlist2"/>
        <w:numPr>
          <w:ilvl w:val="0"/>
          <w:numId w:val="55"/>
        </w:numPr>
      </w:pPr>
      <w:r w:rsidRPr="009F11F6">
        <w:rPr>
          <w:rStyle w:val="Inlinebold"/>
        </w:rPr>
        <w:t>Arrange</w:t>
      </w:r>
      <w:r>
        <w:t xml:space="preserve"> </w:t>
      </w:r>
      <w:r w:rsidRPr="009F11F6">
        <w:rPr>
          <w:rStyle w:val="Inlinebold"/>
        </w:rPr>
        <w:t>All</w:t>
      </w:r>
    </w:p>
    <w:p w14:paraId="1A3F2D2E" w14:textId="42C127B9" w:rsidR="006B7B92" w:rsidRDefault="00755B99" w:rsidP="00D04C43">
      <w:pPr>
        <w:pStyle w:val="Numberedlist1"/>
        <w:numPr>
          <w:ilvl w:val="0"/>
          <w:numId w:val="6"/>
        </w:numPr>
      </w:pPr>
      <w:r>
        <w:t>Which command provides a way to sort with multiple levels</w:t>
      </w:r>
      <w:r w:rsidR="005B04CE">
        <w:t>?</w:t>
      </w:r>
    </w:p>
    <w:p w14:paraId="04B4F7A2" w14:textId="77777777" w:rsidR="006B7B92" w:rsidRDefault="006B7B92" w:rsidP="001F2F51">
      <w:pPr>
        <w:pStyle w:val="Prompt"/>
      </w:pPr>
      <w:r>
        <w:t>Select the correct option.</w:t>
      </w:r>
    </w:p>
    <w:p w14:paraId="2D8CC4FD" w14:textId="39B5DB1F" w:rsidR="006B7B92" w:rsidRPr="00B87517" w:rsidRDefault="00755B99" w:rsidP="00D04C43">
      <w:pPr>
        <w:pStyle w:val="Numberedlist2"/>
        <w:numPr>
          <w:ilvl w:val="0"/>
          <w:numId w:val="56"/>
        </w:numPr>
      </w:pPr>
      <w:r w:rsidRPr="009F11F6">
        <w:rPr>
          <w:rStyle w:val="Inlinebold"/>
        </w:rPr>
        <w:t>Custom</w:t>
      </w:r>
      <w:r w:rsidRPr="00B87517">
        <w:t xml:space="preserve"> </w:t>
      </w:r>
      <w:r w:rsidRPr="009F11F6">
        <w:rPr>
          <w:rStyle w:val="Inlinebold"/>
        </w:rPr>
        <w:t>Sort</w:t>
      </w:r>
    </w:p>
    <w:p w14:paraId="0C6DEE29" w14:textId="6911F6BF" w:rsidR="006B7B92" w:rsidRPr="00716CD5" w:rsidRDefault="00755B99" w:rsidP="00D04C43">
      <w:pPr>
        <w:pStyle w:val="Numberedlist2"/>
        <w:numPr>
          <w:ilvl w:val="0"/>
          <w:numId w:val="56"/>
        </w:numPr>
      </w:pPr>
      <w:r w:rsidRPr="009F11F6">
        <w:rPr>
          <w:rStyle w:val="Inlinebold"/>
        </w:rPr>
        <w:t>Sort A to Z</w:t>
      </w:r>
    </w:p>
    <w:p w14:paraId="705662F9" w14:textId="2D0158F9" w:rsidR="006B7B92" w:rsidRDefault="00755B99" w:rsidP="00D04C43">
      <w:pPr>
        <w:pStyle w:val="Numberedlist2"/>
        <w:numPr>
          <w:ilvl w:val="0"/>
          <w:numId w:val="56"/>
        </w:numPr>
      </w:pPr>
      <w:r w:rsidRPr="009F11F6">
        <w:rPr>
          <w:rStyle w:val="Inlinebold"/>
        </w:rPr>
        <w:t>Sort</w:t>
      </w:r>
      <w:r>
        <w:t xml:space="preserve"> </w:t>
      </w:r>
      <w:r w:rsidRPr="009F11F6">
        <w:rPr>
          <w:rStyle w:val="Inlinebold"/>
        </w:rPr>
        <w:t>Z to A</w:t>
      </w:r>
    </w:p>
    <w:p w14:paraId="3D1FE09F" w14:textId="39B0FEEA" w:rsidR="006B7B92" w:rsidRPr="00716CD5" w:rsidRDefault="00755B99" w:rsidP="00D04C43">
      <w:pPr>
        <w:pStyle w:val="Numberedlist2"/>
        <w:numPr>
          <w:ilvl w:val="0"/>
          <w:numId w:val="56"/>
        </w:numPr>
      </w:pPr>
      <w:r w:rsidRPr="009F11F6">
        <w:rPr>
          <w:rStyle w:val="Inlinebold"/>
        </w:rPr>
        <w:t>Sort Smallest to Largest</w:t>
      </w:r>
    </w:p>
    <w:p w14:paraId="36B90B65" w14:textId="62F94A81" w:rsidR="00755B99" w:rsidRPr="00716CD5" w:rsidRDefault="00755B99" w:rsidP="00D04C43">
      <w:pPr>
        <w:pStyle w:val="Numberedlist2"/>
        <w:numPr>
          <w:ilvl w:val="0"/>
          <w:numId w:val="56"/>
        </w:numPr>
      </w:pPr>
      <w:r w:rsidRPr="009F11F6">
        <w:rPr>
          <w:rStyle w:val="Inlinebold"/>
        </w:rPr>
        <w:t>Sort Largest to Smallest</w:t>
      </w:r>
    </w:p>
    <w:p w14:paraId="0AF8F879" w14:textId="50C29145" w:rsidR="006B7B92" w:rsidRDefault="005B04CE" w:rsidP="00D04C43">
      <w:pPr>
        <w:pStyle w:val="Numberedlist1"/>
        <w:numPr>
          <w:ilvl w:val="0"/>
          <w:numId w:val="6"/>
        </w:numPr>
      </w:pPr>
      <w:r>
        <w:t>A filter based on cell color can be applied to a column.</w:t>
      </w:r>
    </w:p>
    <w:p w14:paraId="0C610317" w14:textId="4F95AA0A" w:rsidR="006B7B92" w:rsidRPr="00FD5A49" w:rsidRDefault="006B7B92" w:rsidP="001F2F51">
      <w:pPr>
        <w:pStyle w:val="Prompt"/>
      </w:pPr>
      <w:r w:rsidRPr="00FD5A49">
        <w:t xml:space="preserve">Select </w:t>
      </w:r>
      <w:r w:rsidR="005B04CE">
        <w:t>the correct option.</w:t>
      </w:r>
    </w:p>
    <w:p w14:paraId="0B1D521B" w14:textId="31A101F2" w:rsidR="005B04CE" w:rsidRPr="00051433" w:rsidRDefault="005B04CE" w:rsidP="00D04C43">
      <w:pPr>
        <w:pStyle w:val="Numberedlist2"/>
        <w:numPr>
          <w:ilvl w:val="0"/>
          <w:numId w:val="57"/>
        </w:numPr>
      </w:pPr>
      <w:r w:rsidRPr="00051433">
        <w:t>True</w:t>
      </w:r>
    </w:p>
    <w:p w14:paraId="6B88766D" w14:textId="53EB7611" w:rsidR="006B7B92" w:rsidRPr="00051433" w:rsidRDefault="005B04CE" w:rsidP="00D04C43">
      <w:pPr>
        <w:pStyle w:val="Numberedlist2"/>
        <w:numPr>
          <w:ilvl w:val="0"/>
          <w:numId w:val="57"/>
        </w:numPr>
      </w:pPr>
      <w:r w:rsidRPr="00051433">
        <w:t>False</w:t>
      </w:r>
    </w:p>
    <w:p w14:paraId="76DD5F7A" w14:textId="3ED52F55" w:rsidR="005B04CE" w:rsidRPr="005B04CE" w:rsidRDefault="005B04CE" w:rsidP="00D04C43">
      <w:pPr>
        <w:pStyle w:val="Numberedlist1"/>
        <w:numPr>
          <w:ilvl w:val="0"/>
          <w:numId w:val="6"/>
        </w:numPr>
      </w:pPr>
      <w:r>
        <w:t xml:space="preserve">A </w:t>
      </w:r>
      <w:sdt>
        <w:sdtPr>
          <w:alias w:val="Question 4"/>
          <w:tag w:val="Question 4"/>
          <w:id w:val="-394666697"/>
          <w:lock w:val="sdtLocked"/>
          <w:placeholder>
            <w:docPart w:val="52BCD127F12149378C90D390A74F5B4A"/>
          </w:placeholder>
          <w:showingPlcHdr/>
        </w:sdtPr>
        <w:sdtEndPr/>
        <w:sdtContent>
          <w:r w:rsidR="003F7696">
            <w:rPr>
              <w:rStyle w:val="Inlinebold"/>
            </w:rPr>
            <w:t>Select here to enter text.</w:t>
          </w:r>
        </w:sdtContent>
      </w:sdt>
      <w:r>
        <w:t xml:space="preserve"> is created </w:t>
      </w:r>
      <w:r w:rsidRPr="005B04CE">
        <w:t>to sort by any other characteristic that doesn’t sort well alphabetically</w:t>
      </w:r>
      <w:r>
        <w:t>.</w:t>
      </w:r>
    </w:p>
    <w:p w14:paraId="285DD937" w14:textId="77777777" w:rsidR="002B177C" w:rsidRDefault="002B177C" w:rsidP="002B177C">
      <w:pPr>
        <w:pStyle w:val="Heading2"/>
      </w:pPr>
      <w:bookmarkStart w:id="166" w:name="_Toc36983438"/>
      <w:r w:rsidRPr="00DA5C58">
        <w:lastRenderedPageBreak/>
        <w:t xml:space="preserve">Topic </w:t>
      </w:r>
      <w:r>
        <w:t>1</w:t>
      </w:r>
      <w:r w:rsidRPr="00DA5C58">
        <w:t xml:space="preserve">: </w:t>
      </w:r>
      <w:r>
        <w:t>Sort and filter records</w:t>
      </w:r>
      <w:bookmarkEnd w:id="166"/>
    </w:p>
    <w:p w14:paraId="3362ED45" w14:textId="45ED67E8" w:rsidR="002B177C" w:rsidRDefault="002B177C" w:rsidP="002B177C">
      <w:r w:rsidRPr="00425413">
        <w:rPr>
          <w:noProof/>
          <w:lang w:val="en-IN" w:eastAsia="en-IN"/>
        </w:rPr>
        <w:drawing>
          <wp:inline distT="0" distB="0" distL="0" distR="0" wp14:anchorId="78B09128" wp14:editId="28BD9867">
            <wp:extent cx="302554" cy="365587"/>
            <wp:effectExtent l="0" t="0" r="2540" b="0"/>
            <wp:docPr id="8" name="Picture 57" descr="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t>You’re a farmer, and you sell honey at the local farmers market. Well, you didn’t sell the honey in the past, but your enterprising daughter did before she went off to college. Now that you are doing it, you’ve been trying to organize everything. After entering all the sales receipts into an Excel spreadsheet, you see that there is no organization to the sales. You’d like to sort the receipts in a variety of ways. First, you’d like to sort these by honey categories—wildflower, orange blossom, and clover—to understand which varieties are the favorites among the local community. Next, you’d like to filter transactions with multiple sales in chronological order to determine changes to the upcoming sales promotions that you have to approve.</w:t>
      </w:r>
    </w:p>
    <w:p w14:paraId="7535452F" w14:textId="77777777" w:rsidR="002B177C" w:rsidRDefault="002B177C" w:rsidP="002B177C">
      <w:r>
        <w:t>What do you do? Sort and filter.</w:t>
      </w:r>
    </w:p>
    <w:p w14:paraId="17AC031A" w14:textId="3FB8079F" w:rsidR="002B177C" w:rsidRDefault="002B177C" w:rsidP="002B177C">
      <w:r>
        <w:t>Depending on the data arrangement orientation, you can sort columns or rows to display text such as names or companies in alphabetical order or numbers from largest to smallest.</w:t>
      </w:r>
    </w:p>
    <w:p w14:paraId="3CFFCCFE" w14:textId="12093E86" w:rsidR="002B177C" w:rsidRDefault="002B177C" w:rsidP="002B177C">
      <w:r>
        <w:t>There may be times that sorting isn’t enough; there’s just too much data in the worksheet to figure out the answers to the questions you have about the data. For this or similar situations, filtering can help. You can choose which data to temporarily hide for a column or multiple columns.</w:t>
      </w:r>
    </w:p>
    <w:p w14:paraId="3C68103A" w14:textId="07B05367" w:rsidR="002B177C" w:rsidRDefault="002B177C" w:rsidP="002B177C">
      <w:r>
        <w:t>Sorting options depend on the contents of the column or row selected. If it contains a text string, the sorting options will be A to Z (ascending order) or Z to A (descending order). If it contains a numeric string, the sorting options will be smallest to largest number or largest to smallest number.</w:t>
      </w:r>
    </w:p>
    <w:p w14:paraId="7F4366BF" w14:textId="77777777" w:rsidR="002B177C" w:rsidRDefault="002B177C" w:rsidP="002B177C">
      <w:r>
        <w:t>While cell range and table columns and rows have the same sort and filter capabilities (also called AutoFilter) and the process is similar, it’s worth going over the steps for each.</w:t>
      </w:r>
    </w:p>
    <w:p w14:paraId="26586708" w14:textId="77777777" w:rsidR="00716CD5" w:rsidRDefault="00716CD5">
      <w:pPr>
        <w:spacing w:after="160" w:line="259" w:lineRule="auto"/>
        <w:rPr>
          <w:rFonts w:ascii="Segoe UI Semibold" w:eastAsiaTheme="majorEastAsia" w:hAnsi="Segoe UI Semibold" w:cstheme="majorBidi"/>
          <w:iCs/>
          <w:sz w:val="40"/>
          <w:szCs w:val="24"/>
        </w:rPr>
      </w:pPr>
      <w:r>
        <w:br w:type="page"/>
      </w:r>
    </w:p>
    <w:p w14:paraId="57C999E2" w14:textId="3FBBE54C" w:rsidR="002B177C" w:rsidRDefault="002B177C" w:rsidP="002B177C">
      <w:pPr>
        <w:pStyle w:val="Heading3"/>
      </w:pPr>
      <w:bookmarkStart w:id="167" w:name="_Toc36983439"/>
      <w:r>
        <w:lastRenderedPageBreak/>
        <w:t>Sort a cell range column in ascending or descending order</w:t>
      </w:r>
      <w:bookmarkEnd w:id="167"/>
    </w:p>
    <w:p w14:paraId="6C214D8A" w14:textId="127C5D27" w:rsidR="002B177C" w:rsidRPr="0091562B" w:rsidRDefault="002B177C" w:rsidP="00D04C43">
      <w:pPr>
        <w:pStyle w:val="Numberedlist1"/>
        <w:numPr>
          <w:ilvl w:val="0"/>
          <w:numId w:val="78"/>
        </w:numPr>
      </w:pPr>
      <w:r w:rsidRPr="0091562B">
        <w:t>Select a cell in the column you want to sort.</w:t>
      </w:r>
    </w:p>
    <w:p w14:paraId="54A88A30" w14:textId="77777777" w:rsidR="002B177C" w:rsidRPr="0091562B" w:rsidRDefault="002B177C" w:rsidP="00D04C43">
      <w:pPr>
        <w:pStyle w:val="Numberedlist1"/>
        <w:numPr>
          <w:ilvl w:val="0"/>
          <w:numId w:val="78"/>
        </w:numPr>
      </w:pPr>
      <w:r w:rsidRPr="0091562B">
        <w:t xml:space="preserve">Right-click or access from the context menu, select </w:t>
      </w:r>
      <w:r w:rsidRPr="00851E8B">
        <w:rPr>
          <w:rStyle w:val="Inlinebold"/>
        </w:rPr>
        <w:t>Sort</w:t>
      </w:r>
      <w:r w:rsidRPr="0091562B">
        <w:t>, and then:</w:t>
      </w:r>
    </w:p>
    <w:p w14:paraId="60CA325F" w14:textId="480E66A0" w:rsidR="002B177C" w:rsidRPr="00851E8B" w:rsidRDefault="002B177C" w:rsidP="00D04C43">
      <w:pPr>
        <w:pStyle w:val="Numberedlist2"/>
        <w:numPr>
          <w:ilvl w:val="0"/>
          <w:numId w:val="79"/>
        </w:numPr>
      </w:pPr>
      <w:r w:rsidRPr="00851E8B">
        <w:t>To sort an alpha text string</w:t>
      </w:r>
      <w:r>
        <w:t>,</w:t>
      </w:r>
      <w:r w:rsidRPr="00851E8B">
        <w:t xml:space="preserve"> select </w:t>
      </w:r>
      <w:r w:rsidRPr="009F11F6">
        <w:rPr>
          <w:rStyle w:val="Inlinebold"/>
        </w:rPr>
        <w:t>Sort A to Z</w:t>
      </w:r>
      <w:r w:rsidRPr="00851E8B">
        <w:t xml:space="preserve"> or </w:t>
      </w:r>
      <w:r w:rsidRPr="009F11F6">
        <w:rPr>
          <w:rStyle w:val="Inlinebold"/>
        </w:rPr>
        <w:t>Sort Z to A</w:t>
      </w:r>
      <w:r>
        <w:t>.</w:t>
      </w:r>
      <w:r w:rsidRPr="00851E8B">
        <w:t xml:space="preserve"> </w:t>
      </w:r>
      <w:r>
        <w:t xml:space="preserve">You may also go </w:t>
      </w:r>
      <w:r w:rsidRPr="00851E8B">
        <w:t xml:space="preserve">to the </w:t>
      </w:r>
      <w:r w:rsidRPr="009F11F6">
        <w:rPr>
          <w:rStyle w:val="Inlinebold"/>
        </w:rPr>
        <w:t>Home</w:t>
      </w:r>
      <w:r w:rsidRPr="00851E8B">
        <w:t xml:space="preserve"> ribbon, </w:t>
      </w:r>
      <w:r w:rsidRPr="009F11F6">
        <w:rPr>
          <w:rStyle w:val="Inlinebold"/>
        </w:rPr>
        <w:t>Editing</w:t>
      </w:r>
      <w:r w:rsidRPr="00851E8B">
        <w:t xml:space="preserve"> group, select </w:t>
      </w:r>
      <w:r w:rsidRPr="009F11F6">
        <w:rPr>
          <w:rStyle w:val="Inlinebold"/>
        </w:rPr>
        <w:t>Sort &amp; Filter</w:t>
      </w:r>
      <w:r>
        <w:t>,</w:t>
      </w:r>
      <w:r w:rsidRPr="00851E8B">
        <w:t xml:space="preserve"> and select </w:t>
      </w:r>
      <w:r w:rsidRPr="009F11F6">
        <w:rPr>
          <w:rStyle w:val="Inlinebold"/>
        </w:rPr>
        <w:t xml:space="preserve">Sort A to Z </w:t>
      </w:r>
      <w:r w:rsidRPr="00851E8B">
        <w:t xml:space="preserve">or </w:t>
      </w:r>
      <w:r w:rsidRPr="009F11F6">
        <w:rPr>
          <w:rStyle w:val="Inlinebold"/>
        </w:rPr>
        <w:t>Sort Z to A</w:t>
      </w:r>
      <w:r w:rsidRPr="00851E8B">
        <w:t>.</w:t>
      </w:r>
    </w:p>
    <w:p w14:paraId="47FB45AC" w14:textId="6B83F093" w:rsidR="002B177C" w:rsidRPr="00851E8B" w:rsidRDefault="002B177C" w:rsidP="00D04C43">
      <w:pPr>
        <w:pStyle w:val="Numberedlist2"/>
        <w:numPr>
          <w:ilvl w:val="0"/>
          <w:numId w:val="79"/>
        </w:numPr>
      </w:pPr>
      <w:r w:rsidRPr="00851E8B">
        <w:t>To sort a numeric string</w:t>
      </w:r>
      <w:r>
        <w:t>,</w:t>
      </w:r>
      <w:r w:rsidRPr="00851E8B">
        <w:t xml:space="preserve"> select </w:t>
      </w:r>
      <w:r w:rsidRPr="009F11F6">
        <w:rPr>
          <w:rStyle w:val="Inlinebold"/>
        </w:rPr>
        <w:t>Sort Smallest to Largest</w:t>
      </w:r>
      <w:r w:rsidRPr="00851E8B">
        <w:t xml:space="preserve"> or </w:t>
      </w:r>
      <w:r w:rsidRPr="009F11F6">
        <w:rPr>
          <w:rStyle w:val="Inlinebold"/>
        </w:rPr>
        <w:t>Sort Largest to Smallest</w:t>
      </w:r>
      <w:r>
        <w:t>. You may also g</w:t>
      </w:r>
      <w:r w:rsidRPr="00851E8B">
        <w:t xml:space="preserve">o to the </w:t>
      </w:r>
      <w:r w:rsidRPr="009F11F6">
        <w:rPr>
          <w:rStyle w:val="Inlinebold"/>
        </w:rPr>
        <w:t>Home</w:t>
      </w:r>
      <w:r w:rsidRPr="00851E8B">
        <w:t xml:space="preserve"> ribbon, </w:t>
      </w:r>
      <w:r w:rsidRPr="009F11F6">
        <w:rPr>
          <w:rStyle w:val="Inlinebold"/>
        </w:rPr>
        <w:t>Editing</w:t>
      </w:r>
      <w:r w:rsidRPr="00851E8B">
        <w:t xml:space="preserve"> group, select </w:t>
      </w:r>
      <w:r w:rsidRPr="009F11F6">
        <w:rPr>
          <w:rStyle w:val="Inlinebold"/>
        </w:rPr>
        <w:t>Sort &amp; Filter</w:t>
      </w:r>
      <w:r w:rsidRPr="00851E8B">
        <w:t xml:space="preserve"> and </w:t>
      </w:r>
      <w:r w:rsidRPr="009F11F6">
        <w:rPr>
          <w:rStyle w:val="Inlinebold"/>
        </w:rPr>
        <w:t xml:space="preserve">Sort Smallest to Largest </w:t>
      </w:r>
      <w:r w:rsidRPr="00851E8B">
        <w:t xml:space="preserve">or </w:t>
      </w:r>
      <w:r w:rsidRPr="009F11F6">
        <w:rPr>
          <w:rStyle w:val="Inlinebold"/>
        </w:rPr>
        <w:t>Sort Largest to Smallest</w:t>
      </w:r>
      <w:r w:rsidRPr="00851E8B">
        <w:t>.</w:t>
      </w:r>
    </w:p>
    <w:p w14:paraId="0DACA530" w14:textId="3FB1192F" w:rsidR="002B177C" w:rsidRDefault="002B177C" w:rsidP="002B177C">
      <w:r w:rsidRPr="00851E8B">
        <w:rPr>
          <w:rStyle w:val="Inlinebold"/>
        </w:rPr>
        <w:t>Note</w:t>
      </w:r>
      <w:r>
        <w:t>: When a column is sorted, the related information in the other columns moves as well.</w:t>
      </w:r>
    </w:p>
    <w:p w14:paraId="3349E3C7" w14:textId="77777777" w:rsidR="002B177C" w:rsidRDefault="002B177C" w:rsidP="002B177C">
      <w:pPr>
        <w:pStyle w:val="Heading3"/>
      </w:pPr>
      <w:bookmarkStart w:id="168" w:name="_Toc36983440"/>
      <w:r>
        <w:t>Change the Sort Options Orientation for a data set</w:t>
      </w:r>
      <w:bookmarkEnd w:id="168"/>
    </w:p>
    <w:p w14:paraId="34B40BC1" w14:textId="081FFB91" w:rsidR="002B177C" w:rsidRDefault="002B177C" w:rsidP="002B177C">
      <w:r>
        <w:t>Most data sets are arranged in a column layout with labels defining the information in each column. For this reason, the default setting for sorting orientation is to sort top to bottom. If the data set you are working with is a row labeled layout, you will need to change the Sort Options Orientation.</w:t>
      </w:r>
    </w:p>
    <w:p w14:paraId="7A33C95F" w14:textId="4E0294D5" w:rsidR="002B177C" w:rsidRPr="00CF0D9E" w:rsidRDefault="002B177C" w:rsidP="00D04C43">
      <w:pPr>
        <w:pStyle w:val="Numberedlist1"/>
        <w:numPr>
          <w:ilvl w:val="0"/>
          <w:numId w:val="80"/>
        </w:numPr>
      </w:pPr>
      <w:r w:rsidRPr="00CF0D9E">
        <w:t xml:space="preserve">Go to the </w:t>
      </w:r>
      <w:r w:rsidRPr="009F11F6">
        <w:rPr>
          <w:rStyle w:val="Inlinebold"/>
        </w:rPr>
        <w:t>Home</w:t>
      </w:r>
      <w:r w:rsidRPr="00CF0D9E">
        <w:t xml:space="preserve"> ribbon, </w:t>
      </w:r>
      <w:r w:rsidRPr="009F11F6">
        <w:rPr>
          <w:rStyle w:val="Inlinebold"/>
        </w:rPr>
        <w:t>Editing</w:t>
      </w:r>
      <w:r w:rsidRPr="00CF0D9E">
        <w:t xml:space="preserve"> group</w:t>
      </w:r>
      <w:r w:rsidR="007C4ADD">
        <w:t>.</w:t>
      </w:r>
    </w:p>
    <w:p w14:paraId="2FC12EAF" w14:textId="5414A132" w:rsidR="002B177C" w:rsidRPr="00CF0D9E" w:rsidRDefault="002B177C" w:rsidP="00D04C43">
      <w:pPr>
        <w:pStyle w:val="Numberedlist1"/>
        <w:numPr>
          <w:ilvl w:val="0"/>
          <w:numId w:val="80"/>
        </w:numPr>
      </w:pPr>
      <w:r w:rsidRPr="00CF0D9E">
        <w:t xml:space="preserve">Select </w:t>
      </w:r>
      <w:r w:rsidRPr="009F11F6">
        <w:rPr>
          <w:rStyle w:val="Inlinebold"/>
        </w:rPr>
        <w:t>Sort &amp; Filter</w:t>
      </w:r>
      <w:r>
        <w:t>,</w:t>
      </w:r>
      <w:r w:rsidRPr="00CF0D9E">
        <w:t xml:space="preserve"> and then select </w:t>
      </w:r>
      <w:r w:rsidRPr="009F11F6">
        <w:rPr>
          <w:rStyle w:val="Inlinebold"/>
        </w:rPr>
        <w:t>Custom Sort</w:t>
      </w:r>
      <w:r w:rsidRPr="00CF0D9E">
        <w:t>.</w:t>
      </w:r>
    </w:p>
    <w:p w14:paraId="2128BC14" w14:textId="3678D1A2" w:rsidR="002B177C" w:rsidRPr="00CF0D9E" w:rsidRDefault="002B177C" w:rsidP="00D04C43">
      <w:pPr>
        <w:pStyle w:val="Numberedlist1"/>
        <w:numPr>
          <w:ilvl w:val="0"/>
          <w:numId w:val="80"/>
        </w:numPr>
      </w:pPr>
      <w:r w:rsidRPr="00CF0D9E">
        <w:t xml:space="preserve">In the </w:t>
      </w:r>
      <w:r w:rsidRPr="009F11F6">
        <w:rPr>
          <w:rStyle w:val="Inlinebold"/>
        </w:rPr>
        <w:t>Sort Options</w:t>
      </w:r>
      <w:r w:rsidRPr="00CF0D9E">
        <w:t xml:space="preserve"> dialog box </w:t>
      </w:r>
      <w:r w:rsidRPr="009F11F6">
        <w:rPr>
          <w:rStyle w:val="Inlinebold"/>
        </w:rPr>
        <w:t>Orientation</w:t>
      </w:r>
      <w:r w:rsidRPr="00CF0D9E">
        <w:t xml:space="preserve"> section</w:t>
      </w:r>
      <w:r>
        <w:t>,</w:t>
      </w:r>
      <w:r w:rsidRPr="00CF0D9E">
        <w:t xml:space="preserve"> select the </w:t>
      </w:r>
      <w:r w:rsidRPr="009F11F6">
        <w:rPr>
          <w:rStyle w:val="Inlinebold"/>
        </w:rPr>
        <w:t>Sort left to right</w:t>
      </w:r>
      <w:r w:rsidRPr="00CF0D9E">
        <w:t xml:space="preserve"> </w:t>
      </w:r>
      <w:r>
        <w:t>option</w:t>
      </w:r>
      <w:r w:rsidRPr="00CF0D9E">
        <w:t>.</w:t>
      </w:r>
    </w:p>
    <w:p w14:paraId="32C41033" w14:textId="77777777" w:rsidR="002B177C" w:rsidRPr="00CF0D9E" w:rsidRDefault="002B177C" w:rsidP="00D04C43">
      <w:pPr>
        <w:pStyle w:val="Numberedlist1"/>
        <w:numPr>
          <w:ilvl w:val="0"/>
          <w:numId w:val="80"/>
        </w:numPr>
      </w:pPr>
      <w:r w:rsidRPr="00CF0D9E">
        <w:t xml:space="preserve">Select </w:t>
      </w:r>
      <w:r w:rsidRPr="009F11F6">
        <w:rPr>
          <w:rStyle w:val="Inlinebold"/>
        </w:rPr>
        <w:t>OK</w:t>
      </w:r>
      <w:r w:rsidRPr="00CF0D9E">
        <w:t>.</w:t>
      </w:r>
    </w:p>
    <w:p w14:paraId="26AE5290" w14:textId="77777777" w:rsidR="002B177C" w:rsidRDefault="002B177C" w:rsidP="002B177C">
      <w:pPr>
        <w:pStyle w:val="Heading3"/>
      </w:pPr>
      <w:bookmarkStart w:id="169" w:name="_Toc36983441"/>
      <w:r>
        <w:t>Sort a table column in ascending or descending order</w:t>
      </w:r>
      <w:bookmarkEnd w:id="169"/>
    </w:p>
    <w:p w14:paraId="08A23695" w14:textId="540EFEDB" w:rsidR="002B177C" w:rsidRPr="00CF0D9E" w:rsidRDefault="002B177C" w:rsidP="00D04C43">
      <w:pPr>
        <w:pStyle w:val="Numberedlist1"/>
        <w:numPr>
          <w:ilvl w:val="0"/>
          <w:numId w:val="81"/>
        </w:numPr>
      </w:pPr>
      <w:r w:rsidRPr="00CF0D9E">
        <w:t xml:space="preserve">Locate the </w:t>
      </w:r>
      <w:r w:rsidRPr="009F11F6">
        <w:rPr>
          <w:rStyle w:val="Inlinebold"/>
        </w:rPr>
        <w:t>Filter</w:t>
      </w:r>
      <w:r w:rsidRPr="00CF0D9E">
        <w:t xml:space="preserve"> command next to the column label you want to sort. If the </w:t>
      </w:r>
      <w:r w:rsidRPr="009F11F6">
        <w:rPr>
          <w:rStyle w:val="Inlinebold"/>
        </w:rPr>
        <w:t>Filter</w:t>
      </w:r>
      <w:r w:rsidRPr="00CF0D9E">
        <w:t xml:space="preserve"> command is not present, go to the </w:t>
      </w:r>
      <w:r w:rsidRPr="009F11F6">
        <w:rPr>
          <w:rStyle w:val="Inlinebold"/>
        </w:rPr>
        <w:t>Table Tools Design</w:t>
      </w:r>
      <w:r w:rsidRPr="00CF0D9E">
        <w:t xml:space="preserve"> ribbon, </w:t>
      </w:r>
      <w:r w:rsidRPr="009F11F6">
        <w:rPr>
          <w:rStyle w:val="Inlinebold"/>
        </w:rPr>
        <w:t>Table Style Options</w:t>
      </w:r>
      <w:r w:rsidRPr="00CF0D9E">
        <w:t xml:space="preserve"> group</w:t>
      </w:r>
      <w:r>
        <w:t>,</w:t>
      </w:r>
      <w:r w:rsidRPr="00CF0D9E">
        <w:t xml:space="preserve"> and check the </w:t>
      </w:r>
      <w:r w:rsidRPr="009F11F6">
        <w:rPr>
          <w:rStyle w:val="Inlinebold"/>
        </w:rPr>
        <w:t>Filter Button</w:t>
      </w:r>
      <w:r w:rsidRPr="00CF0D9E">
        <w:t xml:space="preserve"> box.</w:t>
      </w:r>
    </w:p>
    <w:p w14:paraId="5214A48E" w14:textId="5E53EA94" w:rsidR="002B177C" w:rsidRDefault="002B177C" w:rsidP="00D04C43">
      <w:pPr>
        <w:pStyle w:val="Numberedlist1"/>
        <w:numPr>
          <w:ilvl w:val="0"/>
          <w:numId w:val="81"/>
        </w:numPr>
      </w:pPr>
      <w:r w:rsidRPr="00CF0D9E">
        <w:t xml:space="preserve">Select the </w:t>
      </w:r>
      <w:r w:rsidRPr="009F11F6">
        <w:rPr>
          <w:rStyle w:val="Inlinebold"/>
        </w:rPr>
        <w:t>Filter</w:t>
      </w:r>
      <w:r w:rsidRPr="00CF0D9E">
        <w:t xml:space="preserve"> command. From the context menu, if sorting text</w:t>
      </w:r>
      <w:r>
        <w:t>,</w:t>
      </w:r>
      <w:r w:rsidRPr="00CF0D9E">
        <w:t xml:space="preserve"> select </w:t>
      </w:r>
      <w:r w:rsidRPr="009F11F6">
        <w:rPr>
          <w:rStyle w:val="Inlinebold"/>
        </w:rPr>
        <w:t>Sort A to Z</w:t>
      </w:r>
      <w:r w:rsidRPr="00CF0D9E">
        <w:t xml:space="preserve"> or </w:t>
      </w:r>
      <w:r w:rsidRPr="009F11F6">
        <w:rPr>
          <w:rStyle w:val="Inlinebold"/>
        </w:rPr>
        <w:t>Sort Z to A</w:t>
      </w:r>
      <w:r>
        <w:t xml:space="preserve">. If sorting numbers, select </w:t>
      </w:r>
      <w:r w:rsidRPr="009F11F6">
        <w:rPr>
          <w:rStyle w:val="Inlinebold"/>
        </w:rPr>
        <w:t>Sort Smallest to Largest</w:t>
      </w:r>
      <w:r>
        <w:t xml:space="preserve"> or </w:t>
      </w:r>
      <w:r w:rsidRPr="009F11F6">
        <w:rPr>
          <w:rStyle w:val="Inlinebold"/>
        </w:rPr>
        <w:t>Sort</w:t>
      </w:r>
      <w:r>
        <w:t xml:space="preserve"> </w:t>
      </w:r>
      <w:r w:rsidRPr="009F11F6">
        <w:rPr>
          <w:rStyle w:val="Inlinebold"/>
        </w:rPr>
        <w:t>Largest to Smallest</w:t>
      </w:r>
      <w:r>
        <w:t>.</w:t>
      </w:r>
    </w:p>
    <w:tbl>
      <w:tblPr>
        <w:tblW w:w="0" w:type="auto"/>
        <w:tblLook w:val="04A0" w:firstRow="1" w:lastRow="0" w:firstColumn="1" w:lastColumn="0" w:noHBand="0" w:noVBand="1"/>
      </w:tblPr>
      <w:tblGrid>
        <w:gridCol w:w="1703"/>
        <w:gridCol w:w="43"/>
        <w:gridCol w:w="7614"/>
      </w:tblGrid>
      <w:tr w:rsidR="002B177C" w14:paraId="4C15F26C" w14:textId="77777777" w:rsidTr="000C3DEB">
        <w:tc>
          <w:tcPr>
            <w:tcW w:w="1746" w:type="dxa"/>
            <w:gridSpan w:val="2"/>
          </w:tcPr>
          <w:p w14:paraId="7CF9BECA" w14:textId="77777777" w:rsidR="002B177C" w:rsidRDefault="002B177C" w:rsidP="000C3DEB">
            <w:r>
              <w:rPr>
                <w:noProof/>
                <w:lang w:val="en-IN" w:eastAsia="en-IN"/>
              </w:rPr>
              <w:lastRenderedPageBreak/>
              <w:drawing>
                <wp:inline distT="0" distB="0" distL="0" distR="0" wp14:anchorId="0C8C7E6A" wp14:editId="04DA5791">
                  <wp:extent cx="970915" cy="1753235"/>
                  <wp:effectExtent l="0" t="0" r="635" b="0"/>
                  <wp:docPr id="1490664155" name="Picture 14906641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70915" cy="1753235"/>
                          </a:xfrm>
                          <a:prstGeom prst="rect">
                            <a:avLst/>
                          </a:prstGeom>
                        </pic:spPr>
                      </pic:pic>
                    </a:graphicData>
                  </a:graphic>
                </wp:inline>
              </w:drawing>
            </w:r>
          </w:p>
        </w:tc>
        <w:tc>
          <w:tcPr>
            <w:tcW w:w="7614" w:type="dxa"/>
          </w:tcPr>
          <w:p w14:paraId="1419381B" w14:textId="77777777" w:rsidR="002B177C" w:rsidRDefault="002B177C" w:rsidP="000C3DEB">
            <w:pPr>
              <w:pStyle w:val="Readeraids"/>
            </w:pPr>
            <w:r>
              <w:t>Did you know?</w:t>
            </w:r>
          </w:p>
          <w:p w14:paraId="268A2CDE" w14:textId="545B137F" w:rsidR="002B177C" w:rsidRDefault="002B177C" w:rsidP="00D04C43">
            <w:pPr>
              <w:pStyle w:val="Bulletlevel1"/>
              <w:numPr>
                <w:ilvl w:val="0"/>
                <w:numId w:val="70"/>
              </w:numPr>
            </w:pPr>
            <w:r>
              <w:t>If fill colors have been applied to cells, sort by color can also be selected.</w:t>
            </w:r>
          </w:p>
          <w:p w14:paraId="671FDAB3" w14:textId="555A2024" w:rsidR="002B177C" w:rsidRDefault="002B177C" w:rsidP="007C4ADD">
            <w:r>
              <w:t>When a table column is sorted, the related information in the other columns moves as well. If fill colors have been applied to cells, the sort by color option can be selected.</w:t>
            </w:r>
          </w:p>
        </w:tc>
      </w:tr>
      <w:tr w:rsidR="002B177C" w14:paraId="679632B6" w14:textId="77777777" w:rsidTr="000C3DEB">
        <w:tblPrEx>
          <w:tblBorders>
            <w:bottom w:val="single" w:sz="18" w:space="0" w:color="6B2929"/>
          </w:tblBorders>
          <w:tblCellMar>
            <w:top w:w="142" w:type="dxa"/>
            <w:left w:w="85" w:type="dxa"/>
            <w:bottom w:w="142" w:type="dxa"/>
            <w:right w:w="85" w:type="dxa"/>
          </w:tblCellMar>
        </w:tblPrEx>
        <w:tc>
          <w:tcPr>
            <w:tcW w:w="1703" w:type="dxa"/>
          </w:tcPr>
          <w:p w14:paraId="0101FA92" w14:textId="77777777" w:rsidR="002B177C" w:rsidRDefault="002B177C" w:rsidP="000C3DEB">
            <w:r>
              <w:rPr>
                <w:noProof/>
                <w:lang w:val="en-IN" w:eastAsia="en-IN"/>
              </w:rPr>
              <w:drawing>
                <wp:inline distT="0" distB="0" distL="0" distR="0" wp14:anchorId="475E0BD9" wp14:editId="7DF96A2E">
                  <wp:extent cx="720000" cy="720000"/>
                  <wp:effectExtent l="0" t="0" r="4445" b="4445"/>
                  <wp:docPr id="52"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720000" cy="720000"/>
                          </a:xfrm>
                          <a:prstGeom prst="rect">
                            <a:avLst/>
                          </a:prstGeom>
                        </pic:spPr>
                      </pic:pic>
                    </a:graphicData>
                  </a:graphic>
                </wp:inline>
              </w:drawing>
            </w:r>
          </w:p>
        </w:tc>
        <w:tc>
          <w:tcPr>
            <w:tcW w:w="7657" w:type="dxa"/>
            <w:gridSpan w:val="2"/>
          </w:tcPr>
          <w:p w14:paraId="43F664A4" w14:textId="77777777" w:rsidR="002B177C" w:rsidRDefault="002B177C" w:rsidP="000C3DEB">
            <w:pPr>
              <w:pStyle w:val="Readeraids"/>
            </w:pPr>
            <w:r>
              <w:t>Additional information</w:t>
            </w:r>
          </w:p>
          <w:p w14:paraId="5E7FCADC" w14:textId="13538FF4" w:rsidR="002B177C" w:rsidRDefault="002B177C" w:rsidP="000C3DEB">
            <w:r>
              <w:t>For more information about sorting and filtering data by color, go to</w:t>
            </w:r>
            <w:r w:rsidR="007C4ADD">
              <w:t>:</w:t>
            </w:r>
            <w:r>
              <w:t xml:space="preserve"> </w:t>
            </w:r>
            <w:hyperlink r:id="rId49" w:history="1">
              <w:r>
                <w:rPr>
                  <w:rStyle w:val="Hyperlink"/>
                </w:rPr>
                <w:t>Guidelines and examples for sorting and filtering data by color</w:t>
              </w:r>
            </w:hyperlink>
          </w:p>
        </w:tc>
      </w:tr>
    </w:tbl>
    <w:p w14:paraId="08245353" w14:textId="77777777" w:rsidR="002B177C" w:rsidRDefault="002B177C" w:rsidP="002B177C">
      <w:pPr>
        <w:pStyle w:val="Heading3"/>
      </w:pPr>
      <w:bookmarkStart w:id="170" w:name="_Toc36983442"/>
      <w:r>
        <w:t>Filter a cell range column</w:t>
      </w:r>
      <w:bookmarkEnd w:id="170"/>
    </w:p>
    <w:p w14:paraId="749D5D82" w14:textId="07C62D3B" w:rsidR="002B177C" w:rsidRDefault="002B177C" w:rsidP="00D04C43">
      <w:pPr>
        <w:pStyle w:val="Numberedlist1"/>
        <w:numPr>
          <w:ilvl w:val="0"/>
          <w:numId w:val="58"/>
        </w:numPr>
      </w:pPr>
      <w:r>
        <w:t>Select a cell within the range.</w:t>
      </w:r>
    </w:p>
    <w:p w14:paraId="54193392" w14:textId="58C1DCA4" w:rsidR="002B177C" w:rsidRPr="00E229AC" w:rsidRDefault="002B177C" w:rsidP="00D04C43">
      <w:pPr>
        <w:pStyle w:val="Numberedlist1"/>
        <w:numPr>
          <w:ilvl w:val="0"/>
          <w:numId w:val="58"/>
        </w:numPr>
        <w:rPr>
          <w:rStyle w:val="Inlinebold"/>
        </w:rPr>
      </w:pPr>
      <w:r>
        <w:t xml:space="preserve">Locate the column you want to sort. If the </w:t>
      </w:r>
      <w:r w:rsidRPr="00E229AC">
        <w:rPr>
          <w:rStyle w:val="Inlinebold"/>
        </w:rPr>
        <w:t>Filter</w:t>
      </w:r>
      <w:r>
        <w:t xml:space="preserve"> option is not available in the column header row, go to the </w:t>
      </w:r>
      <w:r w:rsidRPr="00E229AC">
        <w:rPr>
          <w:rStyle w:val="Inlinebold"/>
        </w:rPr>
        <w:t>Table</w:t>
      </w:r>
      <w:r w:rsidRPr="009F11F6">
        <w:rPr>
          <w:rStyle w:val="Inlinebold"/>
        </w:rPr>
        <w:t xml:space="preserve"> </w:t>
      </w:r>
      <w:r w:rsidRPr="00E229AC">
        <w:rPr>
          <w:rStyle w:val="Inlinebold"/>
        </w:rPr>
        <w:t>Tools</w:t>
      </w:r>
      <w:r w:rsidRPr="009F11F6">
        <w:rPr>
          <w:rStyle w:val="Inlinebold"/>
        </w:rPr>
        <w:t xml:space="preserve"> </w:t>
      </w:r>
      <w:r w:rsidRPr="00E229AC">
        <w:rPr>
          <w:rStyle w:val="Inlinebold"/>
        </w:rPr>
        <w:t>Design</w:t>
      </w:r>
      <w:r>
        <w:t xml:space="preserve"> ribbon, the </w:t>
      </w:r>
      <w:r w:rsidRPr="00E229AC">
        <w:rPr>
          <w:rStyle w:val="Inlinebold"/>
        </w:rPr>
        <w:t>Table</w:t>
      </w:r>
      <w:r w:rsidRPr="009F11F6">
        <w:rPr>
          <w:rStyle w:val="Inlinebold"/>
        </w:rPr>
        <w:t xml:space="preserve"> </w:t>
      </w:r>
      <w:r w:rsidRPr="00E229AC">
        <w:rPr>
          <w:rStyle w:val="Inlinebold"/>
        </w:rPr>
        <w:t>Style</w:t>
      </w:r>
      <w:r w:rsidRPr="009F11F6">
        <w:rPr>
          <w:rStyle w:val="Inlinebold"/>
        </w:rPr>
        <w:t xml:space="preserve"> </w:t>
      </w:r>
      <w:r w:rsidRPr="00E229AC">
        <w:rPr>
          <w:rStyle w:val="Inlinebold"/>
        </w:rPr>
        <w:t>Options</w:t>
      </w:r>
      <w:r>
        <w:t xml:space="preserve"> group, and then select the </w:t>
      </w:r>
      <w:r w:rsidRPr="00E229AC">
        <w:rPr>
          <w:rStyle w:val="Inlinebold"/>
        </w:rPr>
        <w:t>Filter</w:t>
      </w:r>
      <w:r>
        <w:t xml:space="preserve"> box.</w:t>
      </w:r>
    </w:p>
    <w:p w14:paraId="65DC3EE1" w14:textId="77777777" w:rsidR="002B177C" w:rsidRDefault="002B177C" w:rsidP="00D04C43">
      <w:pPr>
        <w:pStyle w:val="Numberedlist1"/>
        <w:numPr>
          <w:ilvl w:val="0"/>
          <w:numId w:val="58"/>
        </w:numPr>
      </w:pPr>
      <w:r>
        <w:t xml:space="preserve">Select the column </w:t>
      </w:r>
      <w:r w:rsidRPr="00E229AC">
        <w:rPr>
          <w:rStyle w:val="Inlinebold"/>
        </w:rPr>
        <w:t>Filter</w:t>
      </w:r>
      <w:r>
        <w:t xml:space="preserve"> command.</w:t>
      </w:r>
    </w:p>
    <w:p w14:paraId="4D652B95" w14:textId="203A5FDD" w:rsidR="002B177C" w:rsidRDefault="002B177C" w:rsidP="00D04C43">
      <w:pPr>
        <w:pStyle w:val="Numberedlist1"/>
        <w:numPr>
          <w:ilvl w:val="0"/>
          <w:numId w:val="58"/>
        </w:numPr>
      </w:pPr>
      <w:r>
        <w:t xml:space="preserve">Select </w:t>
      </w:r>
      <w:r w:rsidRPr="00E229AC">
        <w:rPr>
          <w:rStyle w:val="Inlinebold"/>
        </w:rPr>
        <w:t>Text</w:t>
      </w:r>
      <w:r w:rsidRPr="009F11F6">
        <w:rPr>
          <w:rStyle w:val="Inlinebold"/>
        </w:rPr>
        <w:t xml:space="preserve"> </w:t>
      </w:r>
      <w:r w:rsidRPr="00E229AC">
        <w:rPr>
          <w:rStyle w:val="Inlinebold"/>
        </w:rPr>
        <w:t>Filters</w:t>
      </w:r>
      <w:r>
        <w:t xml:space="preserve"> or </w:t>
      </w:r>
      <w:r w:rsidRPr="00E229AC">
        <w:rPr>
          <w:rStyle w:val="Inlinebold"/>
        </w:rPr>
        <w:t>Number</w:t>
      </w:r>
      <w:r w:rsidRPr="009F11F6">
        <w:rPr>
          <w:rStyle w:val="Inlinebold"/>
        </w:rPr>
        <w:t xml:space="preserve"> </w:t>
      </w:r>
      <w:r w:rsidRPr="00E229AC">
        <w:rPr>
          <w:rStyle w:val="Inlinebold"/>
        </w:rPr>
        <w:t>Filters</w:t>
      </w:r>
      <w:r>
        <w:t xml:space="preserve">, and then select a comparison like </w:t>
      </w:r>
      <w:r w:rsidRPr="00E229AC">
        <w:rPr>
          <w:rStyle w:val="Inlinebold"/>
        </w:rPr>
        <w:t>Between</w:t>
      </w:r>
      <w:r>
        <w:t>.</w:t>
      </w:r>
    </w:p>
    <w:p w14:paraId="3D45D7E8" w14:textId="77777777" w:rsidR="002B177C" w:rsidRDefault="002B177C" w:rsidP="007C4ADD">
      <w:pPr>
        <w:keepNext/>
        <w:ind w:left="360"/>
      </w:pPr>
      <w:r>
        <w:rPr>
          <w:noProof/>
          <w:lang w:val="en-IN" w:eastAsia="en-IN"/>
        </w:rPr>
        <w:lastRenderedPageBreak/>
        <w:drawing>
          <wp:inline distT="0" distB="0" distL="0" distR="0" wp14:anchorId="646B6B8F" wp14:editId="080A28BD">
            <wp:extent cx="4473328" cy="4945809"/>
            <wp:effectExtent l="0" t="0" r="3810" b="7620"/>
            <wp:docPr id="5" name="Picture 5" descr="Screenshot of the Table context menu, Number Filters me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73328" cy="4945809"/>
                    </a:xfrm>
                    <a:prstGeom prst="rect">
                      <a:avLst/>
                    </a:prstGeom>
                  </pic:spPr>
                </pic:pic>
              </a:graphicData>
            </a:graphic>
          </wp:inline>
        </w:drawing>
      </w:r>
    </w:p>
    <w:p w14:paraId="3B78C4E2" w14:textId="77777777" w:rsidR="002B177C" w:rsidRDefault="002B177C" w:rsidP="006E6E66">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w:t>
      </w:r>
      <w:r w:rsidRPr="007C4ADD">
        <w:rPr>
          <w:rStyle w:val="Inlinebold"/>
        </w:rPr>
        <w:t>Table Number Filters</w:t>
      </w:r>
      <w:r>
        <w:t xml:space="preserve"> context menu</w:t>
      </w:r>
    </w:p>
    <w:p w14:paraId="2325F7A2" w14:textId="7A7C646B" w:rsidR="002B177C" w:rsidRDefault="002B177C" w:rsidP="00D04C43">
      <w:pPr>
        <w:pStyle w:val="Numberedlist1"/>
        <w:numPr>
          <w:ilvl w:val="0"/>
          <w:numId w:val="58"/>
        </w:numPr>
      </w:pPr>
      <w:r>
        <w:t xml:space="preserve">Enter the filter criteria and select </w:t>
      </w:r>
      <w:r w:rsidRPr="007C4ADD">
        <w:rPr>
          <w:rStyle w:val="Inlinebold"/>
        </w:rPr>
        <w:t>OK</w:t>
      </w:r>
      <w:r>
        <w:t>.</w:t>
      </w:r>
    </w:p>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698"/>
        <w:gridCol w:w="7662"/>
      </w:tblGrid>
      <w:tr w:rsidR="002B177C" w14:paraId="2CDB3A05" w14:textId="77777777" w:rsidTr="000C3DEB">
        <w:tc>
          <w:tcPr>
            <w:tcW w:w="1696" w:type="dxa"/>
          </w:tcPr>
          <w:p w14:paraId="0299BA0D" w14:textId="77777777" w:rsidR="002B177C" w:rsidRDefault="002B177C" w:rsidP="000C3DEB">
            <w:pPr>
              <w:tabs>
                <w:tab w:val="left" w:pos="555"/>
              </w:tabs>
            </w:pPr>
            <w:r>
              <w:rPr>
                <w:noProof/>
                <w:lang w:val="en-IN" w:eastAsia="en-IN"/>
              </w:rPr>
              <w:drawing>
                <wp:inline distT="0" distB="0" distL="0" distR="0" wp14:anchorId="08C9A1B2" wp14:editId="3A4CE4A2">
                  <wp:extent cx="720000" cy="669473"/>
                  <wp:effectExtent l="0" t="0" r="4445" b="0"/>
                  <wp:docPr id="2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669473"/>
                          </a:xfrm>
                          <a:prstGeom prst="rect">
                            <a:avLst/>
                          </a:prstGeom>
                        </pic:spPr>
                      </pic:pic>
                    </a:graphicData>
                  </a:graphic>
                </wp:inline>
              </w:drawing>
            </w:r>
          </w:p>
        </w:tc>
        <w:tc>
          <w:tcPr>
            <w:tcW w:w="7654" w:type="dxa"/>
          </w:tcPr>
          <w:p w14:paraId="5E83410A" w14:textId="77777777" w:rsidR="002B177C" w:rsidRDefault="002B177C" w:rsidP="000C3DEB">
            <w:pPr>
              <w:pStyle w:val="Readeraids"/>
            </w:pPr>
            <w:r>
              <w:t>Video</w:t>
            </w:r>
          </w:p>
          <w:p w14:paraId="6C62FEF0" w14:textId="60008434" w:rsidR="002B177C" w:rsidRPr="007C4ADD" w:rsidRDefault="002B177C" w:rsidP="000C3DEB">
            <w:r>
              <w:t>To review the video on sorting and filtering records, go to</w:t>
            </w:r>
            <w:r w:rsidR="007C4ADD">
              <w:t>:</w:t>
            </w:r>
            <w:r>
              <w:t xml:space="preserve"> </w:t>
            </w:r>
            <w:hyperlink r:id="rId51" w:history="1">
              <w:r>
                <w:rPr>
                  <w:rStyle w:val="Hyperlink"/>
                </w:rPr>
                <w:t>Sorting and filtering data</w:t>
              </w:r>
            </w:hyperlink>
          </w:p>
        </w:tc>
      </w:tr>
    </w:tbl>
    <w:p w14:paraId="0BF090FC" w14:textId="77777777" w:rsidR="00743902" w:rsidRDefault="00743902" w:rsidP="009F11F6">
      <w:r>
        <w:br w:type="page"/>
      </w:r>
    </w:p>
    <w:p w14:paraId="714D9CF8" w14:textId="258F77B8" w:rsidR="002B177C" w:rsidRDefault="002B177C" w:rsidP="002B177C">
      <w:pPr>
        <w:pStyle w:val="Heading3"/>
      </w:pPr>
      <w:bookmarkStart w:id="171" w:name="_Toc36983443"/>
      <w:r>
        <w:lastRenderedPageBreak/>
        <w:t>Filter a table column</w:t>
      </w:r>
      <w:bookmarkEnd w:id="171"/>
    </w:p>
    <w:p w14:paraId="498BB70D" w14:textId="0EDC95A9" w:rsidR="002B177C" w:rsidRDefault="002B177C" w:rsidP="002B177C">
      <w:r>
        <w:t>When you put your data in a table, filter controls are automatically added to the table headers.</w:t>
      </w:r>
    </w:p>
    <w:p w14:paraId="0FFA495D" w14:textId="3F6634E8" w:rsidR="002B177C" w:rsidRDefault="002B177C" w:rsidP="00D04C43">
      <w:pPr>
        <w:pStyle w:val="Numberedlist1"/>
        <w:numPr>
          <w:ilvl w:val="0"/>
          <w:numId w:val="59"/>
        </w:numPr>
      </w:pPr>
      <w:r>
        <w:t xml:space="preserve">Select the column </w:t>
      </w:r>
      <w:r w:rsidRPr="00E229AC">
        <w:rPr>
          <w:rStyle w:val="Inlinebold"/>
        </w:rPr>
        <w:t>Filter</w:t>
      </w:r>
      <w:r>
        <w:t xml:space="preserve"> option from the column you want to filter. If someone working in the table has previously turned the filter off, go to the </w:t>
      </w:r>
      <w:r w:rsidRPr="00E229AC">
        <w:rPr>
          <w:rStyle w:val="Inlinebold"/>
        </w:rPr>
        <w:t>Table</w:t>
      </w:r>
      <w:r w:rsidRPr="009F11F6">
        <w:rPr>
          <w:rStyle w:val="Inlinebold"/>
        </w:rPr>
        <w:t xml:space="preserve"> </w:t>
      </w:r>
      <w:r w:rsidRPr="00E229AC">
        <w:rPr>
          <w:rStyle w:val="Inlinebold"/>
        </w:rPr>
        <w:t>Tools</w:t>
      </w:r>
      <w:r w:rsidRPr="009F11F6">
        <w:rPr>
          <w:rStyle w:val="Inlinebold"/>
        </w:rPr>
        <w:t xml:space="preserve"> </w:t>
      </w:r>
      <w:r w:rsidRPr="00E229AC">
        <w:rPr>
          <w:rStyle w:val="Inlinebold"/>
        </w:rPr>
        <w:t>Design</w:t>
      </w:r>
      <w:r>
        <w:t xml:space="preserve"> ribbon, the </w:t>
      </w:r>
      <w:r w:rsidRPr="00E229AC">
        <w:rPr>
          <w:rStyle w:val="Inlinebold"/>
        </w:rPr>
        <w:t>Table</w:t>
      </w:r>
      <w:r w:rsidRPr="009F11F6">
        <w:rPr>
          <w:rStyle w:val="Inlinebold"/>
        </w:rPr>
        <w:t xml:space="preserve"> </w:t>
      </w:r>
      <w:r w:rsidRPr="00E229AC">
        <w:rPr>
          <w:rStyle w:val="Inlinebold"/>
        </w:rPr>
        <w:t>Style</w:t>
      </w:r>
      <w:r w:rsidRPr="009F11F6">
        <w:rPr>
          <w:rStyle w:val="Inlinebold"/>
        </w:rPr>
        <w:t xml:space="preserve"> </w:t>
      </w:r>
      <w:r w:rsidRPr="00E229AC">
        <w:rPr>
          <w:rStyle w:val="Inlinebold"/>
        </w:rPr>
        <w:t>Options</w:t>
      </w:r>
      <w:r>
        <w:t xml:space="preserve"> group, and select the </w:t>
      </w:r>
      <w:r w:rsidRPr="00E229AC">
        <w:rPr>
          <w:rStyle w:val="Inlinebold"/>
        </w:rPr>
        <w:t>Filter</w:t>
      </w:r>
      <w:r>
        <w:t xml:space="preserve"> box.</w:t>
      </w:r>
    </w:p>
    <w:p w14:paraId="0FDD2DE2" w14:textId="78F97EF2" w:rsidR="002B177C" w:rsidRDefault="002B177C" w:rsidP="00D04C43">
      <w:pPr>
        <w:pStyle w:val="Numberedlist1"/>
        <w:numPr>
          <w:ilvl w:val="0"/>
          <w:numId w:val="59"/>
        </w:numPr>
      </w:pPr>
      <w:r>
        <w:t xml:space="preserve">Clear </w:t>
      </w:r>
      <w:r w:rsidRPr="00CE2266">
        <w:t>(</w:t>
      </w:r>
      <w:r w:rsidRPr="00E229AC">
        <w:rPr>
          <w:rStyle w:val="Inlinebold"/>
        </w:rPr>
        <w:t>Select</w:t>
      </w:r>
      <w:r w:rsidRPr="009F11F6">
        <w:rPr>
          <w:rStyle w:val="Inlinebold"/>
        </w:rPr>
        <w:t xml:space="preserve"> </w:t>
      </w:r>
      <w:r w:rsidRPr="00E229AC">
        <w:rPr>
          <w:rStyle w:val="Inlinebold"/>
        </w:rPr>
        <w:t>All</w:t>
      </w:r>
      <w:r w:rsidRPr="00CE2266">
        <w:t>)</w:t>
      </w:r>
      <w:r>
        <w:t xml:space="preserve"> and select the boxes you want to show.</w:t>
      </w:r>
    </w:p>
    <w:p w14:paraId="3335FA50" w14:textId="168810B7" w:rsidR="002B177C" w:rsidRDefault="002B177C" w:rsidP="00D04C43">
      <w:pPr>
        <w:pStyle w:val="Numberedlist1"/>
        <w:numPr>
          <w:ilvl w:val="0"/>
          <w:numId w:val="59"/>
        </w:numPr>
      </w:pPr>
      <w:r>
        <w:t xml:space="preserve">Select </w:t>
      </w:r>
      <w:r w:rsidRPr="00E229AC">
        <w:rPr>
          <w:rStyle w:val="Inlinebold"/>
        </w:rPr>
        <w:t>OK</w:t>
      </w:r>
      <w:r>
        <w:t>.</w:t>
      </w:r>
    </w:p>
    <w:p w14:paraId="38D0A648" w14:textId="77777777" w:rsidR="002B177C" w:rsidRDefault="002B177C" w:rsidP="00D04C43">
      <w:pPr>
        <w:pStyle w:val="Numberedlist1"/>
        <w:numPr>
          <w:ilvl w:val="0"/>
          <w:numId w:val="59"/>
        </w:numPr>
      </w:pPr>
      <w:r>
        <w:t xml:space="preserve">The column </w:t>
      </w:r>
      <w:r w:rsidRPr="00E229AC">
        <w:rPr>
          <w:rStyle w:val="Inlinebold"/>
        </w:rPr>
        <w:t>Filter</w:t>
      </w:r>
      <w:r>
        <w:t xml:space="preserve"> command icon changes, indicating that not all data is displayed in this column. Select this icon to change or clear the filter.</w:t>
      </w:r>
    </w:p>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698"/>
        <w:gridCol w:w="7662"/>
      </w:tblGrid>
      <w:tr w:rsidR="002B177C" w14:paraId="4705B273" w14:textId="77777777" w:rsidTr="000C3DEB">
        <w:tc>
          <w:tcPr>
            <w:tcW w:w="1698" w:type="dxa"/>
          </w:tcPr>
          <w:p w14:paraId="3787DC1E" w14:textId="77777777" w:rsidR="002B177C" w:rsidRDefault="002B177C" w:rsidP="000C3DEB">
            <w:pPr>
              <w:tabs>
                <w:tab w:val="left" w:pos="555"/>
              </w:tabs>
            </w:pPr>
            <w:r>
              <w:rPr>
                <w:noProof/>
                <w:lang w:val="en-IN" w:eastAsia="en-IN"/>
              </w:rPr>
              <w:drawing>
                <wp:inline distT="0" distB="0" distL="0" distR="0" wp14:anchorId="32EBF2D2" wp14:editId="20CF1F35">
                  <wp:extent cx="720000" cy="669473"/>
                  <wp:effectExtent l="0" t="0" r="4445" b="0"/>
                  <wp:docPr id="51"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669473"/>
                          </a:xfrm>
                          <a:prstGeom prst="rect">
                            <a:avLst/>
                          </a:prstGeom>
                        </pic:spPr>
                      </pic:pic>
                    </a:graphicData>
                  </a:graphic>
                </wp:inline>
              </w:drawing>
            </w:r>
          </w:p>
        </w:tc>
        <w:tc>
          <w:tcPr>
            <w:tcW w:w="7662" w:type="dxa"/>
          </w:tcPr>
          <w:p w14:paraId="72143B12" w14:textId="77777777" w:rsidR="002B177C" w:rsidRPr="0004745C" w:rsidRDefault="002B177C" w:rsidP="000C3DEB">
            <w:pPr>
              <w:pStyle w:val="Readeraids"/>
            </w:pPr>
            <w:r w:rsidRPr="0004745C">
              <w:t>Video</w:t>
            </w:r>
          </w:p>
          <w:p w14:paraId="0D2B0905" w14:textId="7CF5E743" w:rsidR="002B177C" w:rsidRPr="00FE532D" w:rsidRDefault="002B177C" w:rsidP="000C3DEB">
            <w:r>
              <w:t>To</w:t>
            </w:r>
            <w:r w:rsidRPr="00FE532D">
              <w:t xml:space="preserve"> review the video on </w:t>
            </w:r>
            <w:r>
              <w:t xml:space="preserve">filtering data </w:t>
            </w:r>
            <w:r w:rsidRPr="00FE532D">
              <w:t>go to</w:t>
            </w:r>
            <w:r w:rsidR="007C4ADD">
              <w:t>:</w:t>
            </w:r>
            <w:r w:rsidRPr="00FE532D">
              <w:t xml:space="preserve"> </w:t>
            </w:r>
            <w:hyperlink r:id="rId52" w:history="1">
              <w:r>
                <w:rPr>
                  <w:rStyle w:val="Hyperlink"/>
                </w:rPr>
                <w:t>Filter data in a range or table</w:t>
              </w:r>
            </w:hyperlink>
          </w:p>
        </w:tc>
      </w:tr>
    </w:tbl>
    <w:p w14:paraId="409BB101" w14:textId="77777777" w:rsidR="002B177C" w:rsidRDefault="002B177C" w:rsidP="002B177C">
      <w:pPr>
        <w:pStyle w:val="Heading3"/>
      </w:pPr>
      <w:bookmarkStart w:id="172" w:name="_Toc36983444"/>
      <w:r>
        <w:t>Clear a filter from a column</w:t>
      </w:r>
      <w:bookmarkEnd w:id="172"/>
    </w:p>
    <w:p w14:paraId="2FE25B4A" w14:textId="77777777" w:rsidR="002B177C" w:rsidRDefault="002B177C" w:rsidP="002B177C">
      <w:r>
        <w:t xml:space="preserve">Select the </w:t>
      </w:r>
      <w:r w:rsidRPr="009F11F6">
        <w:rPr>
          <w:rStyle w:val="Inlinebold"/>
        </w:rPr>
        <w:t>Filter</w:t>
      </w:r>
      <w:r>
        <w:t xml:space="preserve"> button next to the column header, and then select </w:t>
      </w:r>
      <w:r w:rsidRPr="009F11F6">
        <w:rPr>
          <w:rStyle w:val="Inlinebold"/>
        </w:rPr>
        <w:t>Clear Filter</w:t>
      </w:r>
      <w:r>
        <w:t xml:space="preserve"> from the context menu&lt;column name&gt;.</w:t>
      </w:r>
    </w:p>
    <w:p w14:paraId="19D4FD40" w14:textId="77777777" w:rsidR="002B177C" w:rsidRDefault="002B177C" w:rsidP="002B177C">
      <w:pPr>
        <w:keepNext/>
      </w:pPr>
      <w:r>
        <w:rPr>
          <w:noProof/>
          <w:lang w:val="en-IN" w:eastAsia="en-IN"/>
        </w:rPr>
        <w:lastRenderedPageBreak/>
        <w:drawing>
          <wp:inline distT="0" distB="0" distL="0" distR="0" wp14:anchorId="44ED0194" wp14:editId="536275FD">
            <wp:extent cx="3184547" cy="4819829"/>
            <wp:effectExtent l="19050" t="19050" r="15875" b="19050"/>
            <wp:docPr id="1490664148" name="Picture 1490664148" descr="Filter context menu, Clear Fil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heath\AppData\Local\Temp\SNAGHTML6d36fb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14444" cy="4865079"/>
                    </a:xfrm>
                    <a:prstGeom prst="rect">
                      <a:avLst/>
                    </a:prstGeom>
                    <a:noFill/>
                    <a:ln w="12700">
                      <a:solidFill>
                        <a:schemeClr val="tx1"/>
                      </a:solidFill>
                    </a:ln>
                  </pic:spPr>
                </pic:pic>
              </a:graphicData>
            </a:graphic>
          </wp:inline>
        </w:drawing>
      </w:r>
    </w:p>
    <w:p w14:paraId="1B045226" w14:textId="77777777" w:rsidR="002B177C" w:rsidRDefault="002B177C" w:rsidP="006E6E66">
      <w:pPr>
        <w:pStyle w:val="Caption"/>
      </w:pPr>
      <w:r>
        <w:t xml:space="preserve">Figure </w:t>
      </w:r>
      <w:r>
        <w:fldChar w:fldCharType="begin"/>
      </w:r>
      <w:r>
        <w:instrText xml:space="preserve"> SEQ Figure \* ARABIC </w:instrText>
      </w:r>
      <w:r>
        <w:fldChar w:fldCharType="separate"/>
      </w:r>
      <w:r>
        <w:rPr>
          <w:noProof/>
        </w:rPr>
        <w:t>17</w:t>
      </w:r>
      <w:r>
        <w:fldChar w:fldCharType="end"/>
      </w:r>
      <w:r w:rsidRPr="007C4ADD">
        <w:rPr>
          <w:rStyle w:val="Inlinebold"/>
        </w:rPr>
        <w:t>: Clear Filter</w:t>
      </w:r>
      <w:r>
        <w:t xml:space="preserve"> command</w:t>
      </w:r>
    </w:p>
    <w:p w14:paraId="0FD043BD" w14:textId="77777777" w:rsidR="002B177C" w:rsidRDefault="002B177C" w:rsidP="002B177C">
      <w:pPr>
        <w:pStyle w:val="Heading3"/>
      </w:pPr>
      <w:bookmarkStart w:id="173" w:name="_Toc36983445"/>
      <w:r>
        <w:t>Clear all filters in a worksheet</w:t>
      </w:r>
      <w:bookmarkEnd w:id="173"/>
    </w:p>
    <w:p w14:paraId="43C36B86" w14:textId="77777777" w:rsidR="002B177C" w:rsidRDefault="002B177C" w:rsidP="002B177C">
      <w:r>
        <w:t xml:space="preserve">Navigate to the </w:t>
      </w:r>
      <w:r w:rsidRPr="007C4ADD">
        <w:rPr>
          <w:rStyle w:val="Inlinebold"/>
        </w:rPr>
        <w:t>Data</w:t>
      </w:r>
      <w:r>
        <w:t xml:space="preserve"> tab and then select </w:t>
      </w:r>
      <w:r w:rsidRPr="007C4ADD">
        <w:rPr>
          <w:rStyle w:val="Inlinebold"/>
        </w:rPr>
        <w:t>Clear</w:t>
      </w:r>
      <w:r>
        <w:t>.</w:t>
      </w:r>
    </w:p>
    <w:p w14:paraId="3B00C08F" w14:textId="77777777" w:rsidR="002B177C" w:rsidRDefault="002B177C" w:rsidP="002B177C">
      <w:pPr>
        <w:keepNext/>
      </w:pPr>
      <w:r>
        <w:rPr>
          <w:noProof/>
          <w:lang w:val="en-IN" w:eastAsia="en-IN"/>
        </w:rPr>
        <w:drawing>
          <wp:inline distT="0" distB="0" distL="0" distR="0" wp14:anchorId="035541FB" wp14:editId="78D0F034">
            <wp:extent cx="3252520" cy="1355747"/>
            <wp:effectExtent l="19050" t="19050" r="24130" b="15875"/>
            <wp:docPr id="1490664147" name="Picture 1490664147" descr="Screenshot of the Clea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74937" cy="1365091"/>
                    </a:xfrm>
                    <a:prstGeom prst="rect">
                      <a:avLst/>
                    </a:prstGeom>
                    <a:ln w="12700">
                      <a:solidFill>
                        <a:schemeClr val="tx1"/>
                      </a:solidFill>
                    </a:ln>
                  </pic:spPr>
                </pic:pic>
              </a:graphicData>
            </a:graphic>
          </wp:inline>
        </w:drawing>
      </w:r>
    </w:p>
    <w:p w14:paraId="26E7EF5D" w14:textId="77777777" w:rsidR="002B177C" w:rsidRDefault="002B177C" w:rsidP="006E6E66">
      <w:pPr>
        <w:pStyle w:val="Caption"/>
      </w:pPr>
      <w:r>
        <w:t xml:space="preserve">Figure </w:t>
      </w:r>
      <w:r>
        <w:fldChar w:fldCharType="begin"/>
      </w:r>
      <w:r>
        <w:instrText xml:space="preserve"> SEQ Figure \* ARABIC </w:instrText>
      </w:r>
      <w:r>
        <w:fldChar w:fldCharType="separate"/>
      </w:r>
      <w:r>
        <w:rPr>
          <w:noProof/>
        </w:rPr>
        <w:t>18</w:t>
      </w:r>
      <w:r>
        <w:fldChar w:fldCharType="end"/>
      </w:r>
      <w:r>
        <w:t xml:space="preserve">: </w:t>
      </w:r>
      <w:r w:rsidRPr="007C4ADD">
        <w:rPr>
          <w:rStyle w:val="Inlinebold"/>
        </w:rPr>
        <w:t>Clear</w:t>
      </w:r>
      <w:r>
        <w:t xml:space="preserve"> command</w:t>
      </w:r>
    </w:p>
    <w:p w14:paraId="62CE1367" w14:textId="77777777" w:rsidR="00743902" w:rsidRDefault="00743902" w:rsidP="009F11F6">
      <w:r>
        <w:br w:type="page"/>
      </w:r>
    </w:p>
    <w:p w14:paraId="2AD68C37" w14:textId="26F6BD6F" w:rsidR="002B177C" w:rsidRDefault="002B177C" w:rsidP="002B177C">
      <w:pPr>
        <w:pStyle w:val="Heading3"/>
      </w:pPr>
      <w:bookmarkStart w:id="174" w:name="_Toc36983446"/>
      <w:r>
        <w:lastRenderedPageBreak/>
        <w:t>Remove all filters in a worksheet</w:t>
      </w:r>
      <w:bookmarkEnd w:id="174"/>
    </w:p>
    <w:p w14:paraId="03CDF420" w14:textId="77777777" w:rsidR="002B177C" w:rsidRDefault="002B177C" w:rsidP="002B177C">
      <w:r w:rsidRPr="00A410F8">
        <w:t xml:space="preserve">If you want to completely remove filters, go to the </w:t>
      </w:r>
      <w:r w:rsidRPr="00E229AC">
        <w:rPr>
          <w:rStyle w:val="Inlinebold"/>
        </w:rPr>
        <w:t>Data</w:t>
      </w:r>
      <w:r w:rsidRPr="00A410F8">
        <w:t xml:space="preserve"> tab</w:t>
      </w:r>
      <w:r>
        <w:t>,</w:t>
      </w:r>
      <w:r w:rsidRPr="00A410F8">
        <w:t xml:space="preserve"> and</w:t>
      </w:r>
      <w:r>
        <w:t xml:space="preserve"> then</w:t>
      </w:r>
      <w:r w:rsidRPr="00A410F8">
        <w:t xml:space="preserve"> </w:t>
      </w:r>
      <w:r>
        <w:t>select</w:t>
      </w:r>
      <w:r w:rsidRPr="00A410F8">
        <w:t xml:space="preserve"> the </w:t>
      </w:r>
      <w:r w:rsidRPr="00E229AC">
        <w:rPr>
          <w:rStyle w:val="Inlinebold"/>
        </w:rPr>
        <w:t>Filter</w:t>
      </w:r>
      <w:r w:rsidRPr="00A410F8">
        <w:t xml:space="preserve"> button, or use the keyboard shortcut Alt+D+F+F.</w:t>
      </w:r>
    </w:p>
    <w:p w14:paraId="0F1B1072" w14:textId="77777777" w:rsidR="002B177C" w:rsidRDefault="002B177C" w:rsidP="002B177C">
      <w:pPr>
        <w:keepNext/>
      </w:pPr>
      <w:r>
        <w:rPr>
          <w:noProof/>
          <w:lang w:val="en-IN" w:eastAsia="en-IN"/>
        </w:rPr>
        <w:drawing>
          <wp:inline distT="0" distB="0" distL="0" distR="0" wp14:anchorId="029BF9AD" wp14:editId="34C612ED">
            <wp:extent cx="3252470" cy="1355726"/>
            <wp:effectExtent l="19050" t="19050" r="24130" b="15875"/>
            <wp:docPr id="1490664146" name="Picture 1490664146" descr="Screenshot of the Fil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66101" cy="1361408"/>
                    </a:xfrm>
                    <a:prstGeom prst="rect">
                      <a:avLst/>
                    </a:prstGeom>
                    <a:ln w="12700">
                      <a:solidFill>
                        <a:schemeClr val="tx1"/>
                      </a:solidFill>
                    </a:ln>
                  </pic:spPr>
                </pic:pic>
              </a:graphicData>
            </a:graphic>
          </wp:inline>
        </w:drawing>
      </w:r>
    </w:p>
    <w:p w14:paraId="1C52AE52" w14:textId="77777777" w:rsidR="002B177C" w:rsidRDefault="002B177C" w:rsidP="006E6E66">
      <w:pPr>
        <w:pStyle w:val="Caption"/>
      </w:pPr>
      <w:r>
        <w:t xml:space="preserve">Figure </w:t>
      </w:r>
      <w:r>
        <w:fldChar w:fldCharType="begin"/>
      </w:r>
      <w:r>
        <w:instrText xml:space="preserve"> SEQ Figure \* ARABIC </w:instrText>
      </w:r>
      <w:r>
        <w:fldChar w:fldCharType="separate"/>
      </w:r>
      <w:r>
        <w:rPr>
          <w:noProof/>
        </w:rPr>
        <w:t>19</w:t>
      </w:r>
      <w:r>
        <w:fldChar w:fldCharType="end"/>
      </w:r>
      <w:r>
        <w:t xml:space="preserve">: </w:t>
      </w:r>
      <w:r w:rsidRPr="007C4ADD">
        <w:rPr>
          <w:rStyle w:val="Inlinebold"/>
        </w:rPr>
        <w:t>Filter</w:t>
      </w:r>
      <w:r>
        <w:t xml:space="preserve"> command</w:t>
      </w:r>
    </w:p>
    <w:p w14:paraId="2AF64F84" w14:textId="77777777" w:rsidR="002B177C" w:rsidRDefault="002B177C" w:rsidP="002B177C">
      <w:pPr>
        <w:pStyle w:val="Heading3"/>
      </w:pPr>
      <w:bookmarkStart w:id="175" w:name="_Toc36983447"/>
      <w:r>
        <w:t>Activity: Show and tell</w:t>
      </w:r>
      <w:bookmarkEnd w:id="175"/>
    </w:p>
    <w:p w14:paraId="4655389E" w14:textId="299C93D8" w:rsidR="002B177C" w:rsidRDefault="002B177C" w:rsidP="002B177C">
      <w:r>
        <w:t>Your teacher will lead a quick demonstration of how to sort and filter a data range and a table. This will help you understand the similarities for the sort and filter processes as well as how the outcomes differ slightly.</w:t>
      </w:r>
    </w:p>
    <w:p w14:paraId="4E69F20B" w14:textId="77777777" w:rsidR="002B177C" w:rsidRDefault="002B177C" w:rsidP="002B177C">
      <w:bookmarkStart w:id="176" w:name="_Hlk26989656"/>
      <w:r>
        <w:t xml:space="preserve">You will then </w:t>
      </w:r>
      <w:r w:rsidRPr="009105E9">
        <w:t>write a letter to an absent friend explaining why someone might use sort and filter and also the steps to use sort and filter.</w:t>
      </w:r>
      <w:bookmarkEnd w:id="176"/>
    </w:p>
    <w:p w14:paraId="5177785F" w14:textId="77777777" w:rsidR="002B177C" w:rsidRDefault="002B177C" w:rsidP="002B177C">
      <w:pPr>
        <w:pStyle w:val="Heading4"/>
      </w:pPr>
      <w:r>
        <w:t>Resources required</w:t>
      </w:r>
    </w:p>
    <w:p w14:paraId="6F51AF52" w14:textId="77777777" w:rsidR="002B177C" w:rsidRDefault="002B177C" w:rsidP="002B177C">
      <w:r>
        <w:t>You will need the following resources for this activity:</w:t>
      </w:r>
    </w:p>
    <w:p w14:paraId="2BBFE2B0" w14:textId="76E085A4" w:rsidR="002B177C" w:rsidRDefault="002B177C" w:rsidP="00D04C43">
      <w:pPr>
        <w:pStyle w:val="Bulletlevel1"/>
        <w:numPr>
          <w:ilvl w:val="0"/>
          <w:numId w:val="70"/>
        </w:numPr>
      </w:pPr>
      <w:r>
        <w:t xml:space="preserve">Open </w:t>
      </w:r>
      <w:r w:rsidRPr="0042562C">
        <w:rPr>
          <w:rStyle w:val="Inlinebold"/>
        </w:rPr>
        <w:t>L4_T1_act_crop_distribution_starter.xlsx</w:t>
      </w:r>
      <w:r w:rsidRPr="009F11F6">
        <w:rPr>
          <w:rStyle w:val="Inlinebold"/>
        </w:rPr>
        <w:t xml:space="preserve"> </w:t>
      </w:r>
      <w:r>
        <w:t>in this lesson’s Learning Activity Resources.</w:t>
      </w:r>
    </w:p>
    <w:p w14:paraId="7B684430" w14:textId="77777777" w:rsidR="002B177C" w:rsidRDefault="002B177C" w:rsidP="002B177C">
      <w:pPr>
        <w:pStyle w:val="Heading4"/>
      </w:pPr>
      <w:bookmarkStart w:id="177" w:name="_Hlk20412708"/>
      <w:r>
        <w:t>Activity instructions</w:t>
      </w:r>
    </w:p>
    <w:p w14:paraId="6A0CE5DD" w14:textId="77777777" w:rsidR="002B177C" w:rsidRDefault="002B177C" w:rsidP="002B177C">
      <w:r>
        <w:t>This is a teacher-led demonstration and discussion of how to sort and filter a data range and table.</w:t>
      </w:r>
    </w:p>
    <w:p w14:paraId="0BDB3604" w14:textId="77777777" w:rsidR="002B177C" w:rsidRDefault="002B177C" w:rsidP="002B177C">
      <w:r>
        <w:t>Participate in the activity by following these instructions:</w:t>
      </w:r>
    </w:p>
    <w:p w14:paraId="73B3EC0D" w14:textId="1E73E7AB" w:rsidR="002B177C" w:rsidRDefault="002B177C" w:rsidP="00D04C43">
      <w:pPr>
        <w:pStyle w:val="Numberedlist1"/>
        <w:numPr>
          <w:ilvl w:val="0"/>
          <w:numId w:val="17"/>
        </w:numPr>
      </w:pPr>
      <w:r>
        <w:t>Observe the demonstration.</w:t>
      </w:r>
    </w:p>
    <w:p w14:paraId="58739C31" w14:textId="77777777" w:rsidR="002B177C" w:rsidRDefault="002B177C" w:rsidP="00D04C43">
      <w:pPr>
        <w:pStyle w:val="Numberedlist1"/>
        <w:numPr>
          <w:ilvl w:val="0"/>
          <w:numId w:val="17"/>
        </w:numPr>
      </w:pPr>
      <w:r>
        <w:t>Participate in the class discussion.</w:t>
      </w:r>
    </w:p>
    <w:p w14:paraId="663BEC2D" w14:textId="5F8B4963" w:rsidR="002B177C" w:rsidRDefault="002B177C" w:rsidP="00D04C43">
      <w:pPr>
        <w:pStyle w:val="Numberedlist1"/>
        <w:numPr>
          <w:ilvl w:val="0"/>
          <w:numId w:val="17"/>
        </w:numPr>
      </w:pPr>
      <w:r>
        <w:t xml:space="preserve">Write </w:t>
      </w:r>
      <w:bookmarkStart w:id="178" w:name="_Hlk26989732"/>
      <w:r>
        <w:t>your letter explaining why someone might use sort and filter.</w:t>
      </w:r>
      <w:bookmarkEnd w:id="177"/>
      <w:bookmarkEnd w:id="178"/>
    </w:p>
    <w:p w14:paraId="1045B4C4" w14:textId="77777777" w:rsidR="00743902" w:rsidRDefault="00743902" w:rsidP="009F11F6">
      <w:r>
        <w:br w:type="page"/>
      </w:r>
    </w:p>
    <w:p w14:paraId="23E0552A" w14:textId="16CB4C95" w:rsidR="002B177C" w:rsidRPr="00DA5C58" w:rsidRDefault="002B177C" w:rsidP="002B177C">
      <w:pPr>
        <w:pStyle w:val="Heading3"/>
      </w:pPr>
      <w:bookmarkStart w:id="179" w:name="_Toc36983448"/>
      <w:r w:rsidRPr="00DA5C58">
        <w:lastRenderedPageBreak/>
        <w:t xml:space="preserve">Try-it: </w:t>
      </w:r>
      <w:r>
        <w:t>Sort and filter records</w:t>
      </w:r>
      <w:bookmarkEnd w:id="179"/>
    </w:p>
    <w:p w14:paraId="702FE56D" w14:textId="7D8B32A1" w:rsidR="002B177C" w:rsidRDefault="002B177C" w:rsidP="002B177C">
      <w:r w:rsidRPr="005E028A">
        <w:rPr>
          <w:noProof/>
          <w:lang w:val="en-IN" w:eastAsia="en-IN"/>
        </w:rPr>
        <w:drawing>
          <wp:inline distT="0" distB="0" distL="0" distR="0" wp14:anchorId="2DD0E6F7" wp14:editId="42396C8B">
            <wp:extent cx="365748" cy="365748"/>
            <wp:effectExtent l="0" t="0" r="0" b="0"/>
            <wp:docPr id="9" name="Picture 1490664163"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65748" cy="365748"/>
                    </a:xfrm>
                    <a:prstGeom prst="rect">
                      <a:avLst/>
                    </a:prstGeom>
                  </pic:spPr>
                </pic:pic>
              </a:graphicData>
            </a:graphic>
          </wp:inline>
        </w:drawing>
      </w:r>
      <w:r w:rsidRPr="009C32D9">
        <w:t xml:space="preserve"> </w:t>
      </w:r>
      <w:r>
        <w:t xml:space="preserve">Your boss at Munson’s has asked about orders placed by Liberty’s Delightful Sinful Bakery &amp; Café. You need to filter the </w:t>
      </w:r>
      <w:r w:rsidRPr="00616C95">
        <w:rPr>
          <w:rStyle w:val="Inlinebold"/>
        </w:rPr>
        <w:t>Processing</w:t>
      </w:r>
      <w:r w:rsidRPr="009C32D9">
        <w:t>_</w:t>
      </w:r>
      <w:r w:rsidRPr="00616C95">
        <w:rPr>
          <w:rStyle w:val="Inlinebold"/>
        </w:rPr>
        <w:t>Range</w:t>
      </w:r>
      <w:r w:rsidRPr="009C32D9">
        <w:t xml:space="preserve"> </w:t>
      </w:r>
      <w:r w:rsidRPr="00616C95">
        <w:rPr>
          <w:rStyle w:val="Inlinebold"/>
        </w:rPr>
        <w:t>worksheet</w:t>
      </w:r>
      <w:r>
        <w:t xml:space="preserve"> to only display orders from this buyer.</w:t>
      </w:r>
    </w:p>
    <w:p w14:paraId="78817723" w14:textId="60223842" w:rsidR="002B177C" w:rsidRDefault="002B177C" w:rsidP="002B177C">
      <w:r>
        <w:t>In this stand-alone try-it, you will work with a partner to sort and filter data in a table.</w:t>
      </w:r>
    </w:p>
    <w:p w14:paraId="20890980" w14:textId="77777777" w:rsidR="002B177C" w:rsidRPr="007D3922" w:rsidRDefault="002B177C" w:rsidP="002B177C">
      <w:pPr>
        <w:pStyle w:val="Heading4"/>
      </w:pPr>
      <w:r>
        <w:t>Resources</w:t>
      </w:r>
    </w:p>
    <w:p w14:paraId="443E3EE1" w14:textId="77777777" w:rsidR="002B177C" w:rsidRDefault="002B177C" w:rsidP="002B177C">
      <w:r>
        <w:t>You will need the following resources for this try-it:</w:t>
      </w:r>
    </w:p>
    <w:p w14:paraId="22FF0D3D" w14:textId="77777777" w:rsidR="002B177C" w:rsidRDefault="002B177C" w:rsidP="00D04C43">
      <w:pPr>
        <w:pStyle w:val="Bulletlevel1"/>
        <w:numPr>
          <w:ilvl w:val="0"/>
          <w:numId w:val="70"/>
        </w:numPr>
      </w:pPr>
      <w:r>
        <w:t xml:space="preserve">Open </w:t>
      </w:r>
      <w:r w:rsidRPr="00BB673A">
        <w:rPr>
          <w:rStyle w:val="Inlinebold"/>
        </w:rPr>
        <w:t>L4_T1_try_crop_distribution_starter.xlsx</w:t>
      </w:r>
      <w:r>
        <w:t xml:space="preserve"> in this lesson’s Learning Activity Resources.</w:t>
      </w:r>
    </w:p>
    <w:p w14:paraId="2DABAC49" w14:textId="77777777" w:rsidR="002B177C" w:rsidRDefault="002B177C" w:rsidP="002B177C">
      <w:pPr>
        <w:pStyle w:val="Heading4"/>
      </w:pPr>
      <w:r>
        <w:t xml:space="preserve"> Instructions</w:t>
      </w:r>
    </w:p>
    <w:p w14:paraId="2DFD3F2B" w14:textId="77777777" w:rsidR="002B177C" w:rsidRDefault="002B177C" w:rsidP="002B177C">
      <w:r>
        <w:t>The following are the general tasks that you need to perform during this try-it:</w:t>
      </w:r>
    </w:p>
    <w:p w14:paraId="676D1582" w14:textId="77777777" w:rsidR="002B177C" w:rsidRDefault="002B177C" w:rsidP="00D04C43">
      <w:pPr>
        <w:pStyle w:val="Numberedlist1"/>
        <w:numPr>
          <w:ilvl w:val="0"/>
          <w:numId w:val="11"/>
        </w:numPr>
      </w:pPr>
      <w:r>
        <w:t xml:space="preserve">Go to the </w:t>
      </w:r>
      <w:r w:rsidRPr="003275B6">
        <w:rPr>
          <w:rStyle w:val="Inlinebold"/>
        </w:rPr>
        <w:t>Processing</w:t>
      </w:r>
      <w:r>
        <w:t xml:space="preserve"> worksheet.</w:t>
      </w:r>
    </w:p>
    <w:p w14:paraId="5EDF019A" w14:textId="77777777" w:rsidR="002B177C" w:rsidRDefault="002B177C" w:rsidP="00D04C43">
      <w:pPr>
        <w:pStyle w:val="Numberedlist1"/>
        <w:numPr>
          <w:ilvl w:val="0"/>
          <w:numId w:val="11"/>
        </w:numPr>
      </w:pPr>
      <w:r>
        <w:t xml:space="preserve">Sort the </w:t>
      </w:r>
      <w:r w:rsidRPr="003275B6">
        <w:rPr>
          <w:rStyle w:val="Inlinebold"/>
        </w:rPr>
        <w:t>Crop</w:t>
      </w:r>
      <w:r>
        <w:t xml:space="preserve"> column in A to Z order.</w:t>
      </w:r>
    </w:p>
    <w:p w14:paraId="2C4D67EF" w14:textId="1BD519DD" w:rsidR="002B177C" w:rsidRDefault="002B177C" w:rsidP="00D04C43">
      <w:pPr>
        <w:pStyle w:val="Numberedlist1"/>
        <w:numPr>
          <w:ilvl w:val="0"/>
          <w:numId w:val="11"/>
        </w:numPr>
      </w:pPr>
      <w:r>
        <w:t xml:space="preserve">Filter the </w:t>
      </w:r>
      <w:r w:rsidRPr="003275B6">
        <w:rPr>
          <w:rStyle w:val="Inlinebold"/>
        </w:rPr>
        <w:t>Buyer</w:t>
      </w:r>
      <w:r>
        <w:t xml:space="preserve"> column to display </w:t>
      </w:r>
      <w:r w:rsidRPr="009F11F6">
        <w:rPr>
          <w:rStyle w:val="Inlinebold"/>
        </w:rPr>
        <w:t xml:space="preserve">Liberty’s Delightful Sinful Bakery &amp; Café </w:t>
      </w:r>
      <w:r>
        <w:t>only.</w:t>
      </w:r>
    </w:p>
    <w:p w14:paraId="30990063" w14:textId="594DFD9D" w:rsidR="002B177C" w:rsidRDefault="002B177C" w:rsidP="00D04C43">
      <w:pPr>
        <w:pStyle w:val="Numberedlist1"/>
        <w:numPr>
          <w:ilvl w:val="0"/>
          <w:numId w:val="11"/>
        </w:numPr>
      </w:pPr>
      <w:r>
        <w:t>Don’t forget to save your work so that it is filtered when your boss opens it!</w:t>
      </w:r>
    </w:p>
    <w:p w14:paraId="360B953E" w14:textId="2105C66F" w:rsidR="00A052E1" w:rsidRDefault="00A052E1" w:rsidP="00C32884">
      <w:pPr>
        <w:pStyle w:val="Heading2"/>
      </w:pPr>
      <w:bookmarkStart w:id="180" w:name="_Toc36983449"/>
      <w:r w:rsidRPr="00DA5C58">
        <w:t xml:space="preserve">Topic </w:t>
      </w:r>
      <w:r w:rsidR="00242431">
        <w:t>2</w:t>
      </w:r>
      <w:r w:rsidRPr="00DA5C58">
        <w:t xml:space="preserve">: </w:t>
      </w:r>
      <w:r w:rsidR="00236C2C" w:rsidRPr="00236C2C">
        <w:t>Perform a custom sort</w:t>
      </w:r>
      <w:bookmarkEnd w:id="180"/>
    </w:p>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703"/>
        <w:gridCol w:w="7657"/>
      </w:tblGrid>
      <w:tr w:rsidR="00A052E1" w14:paraId="2060445C" w14:textId="77777777" w:rsidTr="00834F49">
        <w:tc>
          <w:tcPr>
            <w:tcW w:w="1703" w:type="dxa"/>
          </w:tcPr>
          <w:p w14:paraId="38A9AA99" w14:textId="77777777" w:rsidR="00A052E1" w:rsidRDefault="00A052E1" w:rsidP="00AB1C70">
            <w:pPr>
              <w:tabs>
                <w:tab w:val="left" w:pos="555"/>
              </w:tabs>
            </w:pPr>
            <w:r>
              <w:rPr>
                <w:noProof/>
                <w:lang w:val="en-IN" w:eastAsia="en-IN"/>
              </w:rPr>
              <w:drawing>
                <wp:inline distT="0" distB="0" distL="0" distR="0" wp14:anchorId="085938D9" wp14:editId="25C61A4D">
                  <wp:extent cx="720000" cy="669473"/>
                  <wp:effectExtent l="0" t="0" r="4445" b="0"/>
                  <wp:docPr id="34"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669473"/>
                          </a:xfrm>
                          <a:prstGeom prst="rect">
                            <a:avLst/>
                          </a:prstGeom>
                        </pic:spPr>
                      </pic:pic>
                    </a:graphicData>
                  </a:graphic>
                </wp:inline>
              </w:drawing>
            </w:r>
          </w:p>
        </w:tc>
        <w:tc>
          <w:tcPr>
            <w:tcW w:w="7657" w:type="dxa"/>
          </w:tcPr>
          <w:p w14:paraId="6002884C" w14:textId="77777777" w:rsidR="00A052E1" w:rsidRDefault="00A052E1" w:rsidP="00117C27">
            <w:pPr>
              <w:pStyle w:val="Readeraids"/>
            </w:pPr>
            <w:r>
              <w:t>Video</w:t>
            </w:r>
          </w:p>
          <w:p w14:paraId="3C36E0F1" w14:textId="20075112" w:rsidR="00A052E1" w:rsidRDefault="00A052E1" w:rsidP="00AB1C70">
            <w:r>
              <w:t xml:space="preserve">To review the video on </w:t>
            </w:r>
            <w:r w:rsidR="00D96750">
              <w:t>sorting a table</w:t>
            </w:r>
            <w:r w:rsidR="001F2C45">
              <w:t>,</w:t>
            </w:r>
            <w:r w:rsidR="00C823B8">
              <w:t xml:space="preserve"> </w:t>
            </w:r>
            <w:r>
              <w:t>go</w:t>
            </w:r>
            <w:r w:rsidR="001F2C45">
              <w:t xml:space="preserve"> to</w:t>
            </w:r>
            <w:r w:rsidR="007C4ADD">
              <w:t>:</w:t>
            </w:r>
            <w:r>
              <w:t xml:space="preserve"> </w:t>
            </w:r>
            <w:hyperlink r:id="rId56" w:history="1">
              <w:r w:rsidR="00D96750" w:rsidRPr="00D96750">
                <w:rPr>
                  <w:rStyle w:val="Hyperlink"/>
                </w:rPr>
                <w:t>Sort data in a range or table</w:t>
              </w:r>
            </w:hyperlink>
          </w:p>
        </w:tc>
      </w:tr>
    </w:tbl>
    <w:p w14:paraId="0E0FBB88" w14:textId="7F650CF8" w:rsidR="005C5E82" w:rsidRDefault="00834F49" w:rsidP="007C4ADD">
      <w:pPr>
        <w:spacing w:before="240"/>
      </w:pPr>
      <w:r w:rsidRPr="00425413">
        <w:rPr>
          <w:noProof/>
          <w:lang w:val="en-IN" w:eastAsia="en-IN"/>
        </w:rPr>
        <w:drawing>
          <wp:inline distT="0" distB="0" distL="0" distR="0" wp14:anchorId="53CD548A" wp14:editId="10C9717B">
            <wp:extent cx="302554" cy="365587"/>
            <wp:effectExtent l="0" t="0" r="2540" b="0"/>
            <wp:docPr id="11" name="Picture 57" descr="Illustration indicates that a Topic is mapped to a Microsoft Certification Exam Objective Doma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554" cy="365587"/>
                    </a:xfrm>
                    <a:prstGeom prst="rect">
                      <a:avLst/>
                    </a:prstGeom>
                  </pic:spPr>
                </pic:pic>
              </a:graphicData>
            </a:graphic>
          </wp:inline>
        </w:drawing>
      </w:r>
      <w:r w:rsidR="005C5E82">
        <w:t xml:space="preserve">Sorting data is an integral part of data analysis. Imagine you are tracking a list of birthday party invite responses. You can arrange a list of names in alphabetical order, compile a </w:t>
      </w:r>
      <w:r w:rsidR="000D6C51">
        <w:t>list of guests each invitee is bringing</w:t>
      </w:r>
      <w:r w:rsidR="00DB1C61">
        <w:t>,</w:t>
      </w:r>
      <w:r w:rsidR="000D6C51">
        <w:t xml:space="preserve"> and sort these numbers</w:t>
      </w:r>
      <w:r w:rsidR="005C5E82">
        <w:t xml:space="preserve"> </w:t>
      </w:r>
      <w:r w:rsidR="00DB1C61">
        <w:t xml:space="preserve">from the </w:t>
      </w:r>
      <w:r w:rsidR="005C5E82">
        <w:t xml:space="preserve">highest to </w:t>
      </w:r>
      <w:r w:rsidR="00DB1C61">
        <w:t xml:space="preserve">the </w:t>
      </w:r>
      <w:r w:rsidR="005C5E82">
        <w:t>lowes</w:t>
      </w:r>
      <w:r w:rsidR="000D6C51">
        <w:t xml:space="preserve">t. You can </w:t>
      </w:r>
      <w:r w:rsidR="00C275D8">
        <w:t xml:space="preserve">even </w:t>
      </w:r>
      <w:r w:rsidR="005C5E82">
        <w:t xml:space="preserve">order rows by colors or icons assigned to </w:t>
      </w:r>
      <w:r w:rsidR="00DB1C61">
        <w:t xml:space="preserve">special </w:t>
      </w:r>
      <w:r w:rsidR="005C5E82">
        <w:t xml:space="preserve">guests. Sorting data helps you quickly visualize and understand your data better, organize and find the data that you want, and </w:t>
      </w:r>
      <w:r w:rsidR="00890BBE">
        <w:t>make</w:t>
      </w:r>
      <w:r w:rsidR="005C5E82">
        <w:t xml:space="preserve"> more effective decisions.</w:t>
      </w:r>
    </w:p>
    <w:p w14:paraId="0EED5F53" w14:textId="77777777" w:rsidR="001B1F6C" w:rsidRDefault="001B1F6C">
      <w:pPr>
        <w:spacing w:after="160" w:line="259" w:lineRule="auto"/>
      </w:pPr>
      <w:r>
        <w:br w:type="page"/>
      </w:r>
    </w:p>
    <w:p w14:paraId="143897E8" w14:textId="39ABCD3D" w:rsidR="00A815A3" w:rsidRDefault="00A815A3" w:rsidP="000D6C51">
      <w:r>
        <w:lastRenderedPageBreak/>
        <w:t>Text can be sorted alphabetically in ascending or descending order</w:t>
      </w:r>
      <w:r w:rsidR="005C5E82">
        <w:t xml:space="preserve"> (A to Z or Z to A)</w:t>
      </w:r>
      <w:r w:rsidR="001F2C45">
        <w:t>;</w:t>
      </w:r>
      <w:r w:rsidR="005C5E82">
        <w:t xml:space="preserve"> numbers </w:t>
      </w:r>
      <w:r>
        <w:t xml:space="preserve">can also be sorted in ascending or descending order </w:t>
      </w:r>
      <w:r w:rsidR="005C5E82">
        <w:t>(smallest to largest or largest to smallest)</w:t>
      </w:r>
      <w:r w:rsidR="001F2C45">
        <w:t>;</w:t>
      </w:r>
      <w:r w:rsidR="005C5E82">
        <w:t xml:space="preserve"> and dates and times</w:t>
      </w:r>
      <w:r>
        <w:t xml:space="preserve"> can be sorted in ascending or descending order </w:t>
      </w:r>
      <w:r w:rsidR="005C5E82">
        <w:t>(oldest to newest and newest to oldest) in one or more columns.</w:t>
      </w:r>
    </w:p>
    <w:p w14:paraId="340AA460" w14:textId="354787FC" w:rsidR="000D6C51" w:rsidRPr="00A815A3" w:rsidRDefault="000D6C51" w:rsidP="00CB0E64">
      <w:pPr>
        <w:pStyle w:val="Heading3"/>
      </w:pPr>
      <w:bookmarkStart w:id="181" w:name="_Toc36983450"/>
      <w:r w:rsidRPr="00A815A3">
        <w:t>Sort text</w:t>
      </w:r>
      <w:bookmarkEnd w:id="181"/>
    </w:p>
    <w:p w14:paraId="1750C6AD" w14:textId="77777777" w:rsidR="000D6C51" w:rsidRDefault="000D6C51" w:rsidP="00D04C43">
      <w:pPr>
        <w:pStyle w:val="Numberedlist1"/>
        <w:numPr>
          <w:ilvl w:val="0"/>
          <w:numId w:val="21"/>
        </w:numPr>
      </w:pPr>
      <w:r>
        <w:t>Select a cell in the column you want to sort.</w:t>
      </w:r>
    </w:p>
    <w:p w14:paraId="10E2AAFD" w14:textId="77777777" w:rsidR="000D6C51" w:rsidRDefault="000D6C51" w:rsidP="00D04C43">
      <w:pPr>
        <w:pStyle w:val="Numberedlist1"/>
        <w:numPr>
          <w:ilvl w:val="0"/>
          <w:numId w:val="21"/>
        </w:numPr>
      </w:pPr>
      <w:r>
        <w:t xml:space="preserve">On the </w:t>
      </w:r>
      <w:r w:rsidRPr="009F11F6">
        <w:rPr>
          <w:rStyle w:val="Inlinebold"/>
        </w:rPr>
        <w:t>Data</w:t>
      </w:r>
      <w:r>
        <w:t xml:space="preserve"> tab, in the </w:t>
      </w:r>
      <w:r w:rsidRPr="009F11F6">
        <w:rPr>
          <w:rStyle w:val="Inlinebold"/>
        </w:rPr>
        <w:t>Sort &amp; Filter</w:t>
      </w:r>
      <w:r>
        <w:t xml:space="preserve"> group, do one of the following:</w:t>
      </w:r>
    </w:p>
    <w:p w14:paraId="72908CD5" w14:textId="5E680AF9" w:rsidR="00C27FEF" w:rsidRDefault="000D6C51" w:rsidP="006731ED">
      <w:pPr>
        <w:pStyle w:val="Bulletlevel2"/>
      </w:pPr>
      <w:r>
        <w:t xml:space="preserve">To quick sort in ascending order, </w:t>
      </w:r>
      <w:r w:rsidR="0054744E">
        <w:t xml:space="preserve">select </w:t>
      </w:r>
      <w:r>
        <w:t>(</w:t>
      </w:r>
      <w:r w:rsidRPr="009F11F6">
        <w:rPr>
          <w:rStyle w:val="Inlinebold"/>
        </w:rPr>
        <w:t>Sort A to Z</w:t>
      </w:r>
      <w:r>
        <w:t>).</w:t>
      </w:r>
      <w:r w:rsidR="000F2C03">
        <w:t xml:space="preserve"> </w:t>
      </w:r>
      <w:r>
        <w:t xml:space="preserve">To quick sort in descending order, </w:t>
      </w:r>
      <w:r w:rsidR="0054744E">
        <w:t>select (</w:t>
      </w:r>
      <w:r w:rsidRPr="009F11F6">
        <w:rPr>
          <w:rStyle w:val="Inlinebold"/>
        </w:rPr>
        <w:t>Sort Z to A</w:t>
      </w:r>
      <w:r>
        <w:t>).</w:t>
      </w:r>
    </w:p>
    <w:p w14:paraId="019ABD49" w14:textId="77777777" w:rsidR="00C54179" w:rsidRDefault="00C54179" w:rsidP="007C4ADD">
      <w:pPr>
        <w:ind w:left="720"/>
      </w:pPr>
      <w:r w:rsidRPr="00C54179">
        <w:rPr>
          <w:noProof/>
        </w:rPr>
        <w:drawing>
          <wp:inline distT="0" distB="0" distL="0" distR="0" wp14:anchorId="4934BC69" wp14:editId="072CE37C">
            <wp:extent cx="3462832" cy="1458686"/>
            <wp:effectExtent l="19050" t="19050" r="23495" b="27305"/>
            <wp:docPr id="1490664135" name="Picture 1490664135" descr="Screenshot of the Data ribbon Sor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heath\AppData\Local\Temp\SNAGHTML6aa3a30.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62832" cy="1458686"/>
                    </a:xfrm>
                    <a:prstGeom prst="rect">
                      <a:avLst/>
                    </a:prstGeom>
                    <a:noFill/>
                    <a:ln w="12700">
                      <a:solidFill>
                        <a:schemeClr val="tx1"/>
                      </a:solidFill>
                    </a:ln>
                  </pic:spPr>
                </pic:pic>
              </a:graphicData>
            </a:graphic>
          </wp:inline>
        </w:drawing>
      </w:r>
    </w:p>
    <w:p w14:paraId="67B53D8F" w14:textId="5BB3A66A" w:rsidR="00C27FEF" w:rsidRDefault="00C27FEF" w:rsidP="006E6E66">
      <w:pPr>
        <w:pStyle w:val="Caption"/>
      </w:pPr>
      <w:r>
        <w:t xml:space="preserve">Figure </w:t>
      </w:r>
      <w:r>
        <w:fldChar w:fldCharType="begin"/>
      </w:r>
      <w:r>
        <w:instrText xml:space="preserve"> SEQ Figure \* ARABIC </w:instrText>
      </w:r>
      <w:r>
        <w:fldChar w:fldCharType="separate"/>
      </w:r>
      <w:r w:rsidR="00D05FD0">
        <w:rPr>
          <w:noProof/>
        </w:rPr>
        <w:t>20</w:t>
      </w:r>
      <w:r>
        <w:fldChar w:fldCharType="end"/>
      </w:r>
      <w:r w:rsidR="006F1331">
        <w:t>:</w:t>
      </w:r>
      <w:r>
        <w:t xml:space="preserve"> </w:t>
      </w:r>
      <w:r w:rsidRPr="007C4ADD">
        <w:rPr>
          <w:rStyle w:val="Inlinebold"/>
        </w:rPr>
        <w:t>Sort</w:t>
      </w:r>
      <w:r>
        <w:t xml:space="preserve"> </w:t>
      </w:r>
      <w:r w:rsidR="007C4ADD">
        <w:t>c</w:t>
      </w:r>
      <w:r>
        <w:t>ommands</w:t>
      </w:r>
    </w:p>
    <w:p w14:paraId="7330AE6F" w14:textId="16041045" w:rsidR="008C57B9" w:rsidRDefault="008C57B9" w:rsidP="00A624E0">
      <w:pPr>
        <w:pStyle w:val="Bulletlevel1"/>
      </w:pPr>
      <w:r>
        <w:t xml:space="preserve">If a table filter has been enabled, you can also select the </w:t>
      </w:r>
      <w:r w:rsidRPr="007C4ADD">
        <w:rPr>
          <w:rStyle w:val="Inlinebold"/>
        </w:rPr>
        <w:t>Filter</w:t>
      </w:r>
      <w:r>
        <w:t xml:space="preserve"> command for a column and then select a quick sort in ascending </w:t>
      </w:r>
      <w:r w:rsidRPr="009F11F6">
        <w:rPr>
          <w:rStyle w:val="Inlinebold"/>
        </w:rPr>
        <w:t>Sort A to Z</w:t>
      </w:r>
      <w:r w:rsidR="001F2C45">
        <w:t>;</w:t>
      </w:r>
      <w:r>
        <w:t xml:space="preserve"> descending </w:t>
      </w:r>
      <w:r w:rsidRPr="009F11F6">
        <w:rPr>
          <w:rStyle w:val="Inlinebold"/>
        </w:rPr>
        <w:t>Sort Z to A</w:t>
      </w:r>
      <w:r w:rsidR="001F2C45">
        <w:t>;</w:t>
      </w:r>
      <w:r>
        <w:t xml:space="preserve"> or</w:t>
      </w:r>
      <w:r w:rsidR="00C27FEF">
        <w:t xml:space="preserve"> select</w:t>
      </w:r>
      <w:r>
        <w:t xml:space="preserve"> </w:t>
      </w:r>
      <w:r w:rsidR="000C64C1">
        <w:t>s</w:t>
      </w:r>
      <w:r>
        <w:t xml:space="preserve">ort by Color </w:t>
      </w:r>
      <w:r w:rsidRPr="009F11F6">
        <w:rPr>
          <w:rStyle w:val="Inlinebold"/>
        </w:rPr>
        <w:t>Custom Sort</w:t>
      </w:r>
      <w:r>
        <w:t>.</w:t>
      </w:r>
    </w:p>
    <w:p w14:paraId="6177C1AA" w14:textId="77777777" w:rsidR="00C27FEF" w:rsidRDefault="00C27FEF" w:rsidP="007C4ADD">
      <w:pPr>
        <w:keepNext/>
        <w:ind w:left="360"/>
      </w:pPr>
      <w:r>
        <w:rPr>
          <w:noProof/>
          <w:lang w:val="en-IN" w:eastAsia="en-IN"/>
        </w:rPr>
        <w:lastRenderedPageBreak/>
        <w:drawing>
          <wp:inline distT="0" distB="0" distL="0" distR="0" wp14:anchorId="073BBB80" wp14:editId="1304DA43">
            <wp:extent cx="2541179" cy="3781084"/>
            <wp:effectExtent l="19050" t="19050" r="12065" b="10160"/>
            <wp:docPr id="1490664137" name="Picture 1490664137" descr="Filter context menu - Sort command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3188" t="3069" r="3766"/>
                    <a:stretch/>
                  </pic:blipFill>
                  <pic:spPr bwMode="auto">
                    <a:xfrm>
                      <a:off x="0" y="0"/>
                      <a:ext cx="2542366" cy="378285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5B745EE" w14:textId="47E9F85B" w:rsidR="00C27FEF" w:rsidRPr="003F7696" w:rsidRDefault="00C27FEF" w:rsidP="006E6E66">
      <w:pPr>
        <w:pStyle w:val="Caption"/>
        <w:rPr>
          <w:lang w:val="fr-FR"/>
        </w:rPr>
      </w:pPr>
      <w:r w:rsidRPr="003F7696">
        <w:rPr>
          <w:lang w:val="fr-FR"/>
        </w:rPr>
        <w:t xml:space="preserve">Figure </w:t>
      </w:r>
      <w:r>
        <w:fldChar w:fldCharType="begin"/>
      </w:r>
      <w:r w:rsidRPr="003F7696">
        <w:rPr>
          <w:lang w:val="fr-FR"/>
        </w:rPr>
        <w:instrText xml:space="preserve"> SEQ Figure \* ARABIC </w:instrText>
      </w:r>
      <w:r>
        <w:fldChar w:fldCharType="separate"/>
      </w:r>
      <w:r w:rsidR="00D05FD0" w:rsidRPr="003F7696">
        <w:rPr>
          <w:noProof/>
          <w:lang w:val="fr-FR"/>
        </w:rPr>
        <w:t>21</w:t>
      </w:r>
      <w:r>
        <w:fldChar w:fldCharType="end"/>
      </w:r>
      <w:r w:rsidR="006F1331" w:rsidRPr="003F7696">
        <w:rPr>
          <w:lang w:val="fr-FR"/>
        </w:rPr>
        <w:t>:</w:t>
      </w:r>
      <w:r w:rsidRPr="003F7696">
        <w:rPr>
          <w:lang w:val="fr-FR"/>
        </w:rPr>
        <w:t xml:space="preserve"> Filter context menu </w:t>
      </w:r>
      <w:r w:rsidRPr="003F7696">
        <w:rPr>
          <w:rStyle w:val="Inlinebold"/>
          <w:lang w:val="fr-FR"/>
        </w:rPr>
        <w:t>Sort</w:t>
      </w:r>
      <w:r w:rsidRPr="003F7696">
        <w:rPr>
          <w:lang w:val="fr-FR"/>
        </w:rPr>
        <w:t xml:space="preserve"> commands</w:t>
      </w:r>
    </w:p>
    <w:tbl>
      <w:tblPr>
        <w:tblW w:w="0" w:type="auto"/>
        <w:tblLook w:val="04A0" w:firstRow="1" w:lastRow="0" w:firstColumn="1" w:lastColumn="0" w:noHBand="0" w:noVBand="1"/>
      </w:tblPr>
      <w:tblGrid>
        <w:gridCol w:w="1746"/>
        <w:gridCol w:w="7614"/>
      </w:tblGrid>
      <w:tr w:rsidR="000D6C51" w14:paraId="13F697E8" w14:textId="77777777" w:rsidTr="003A4873">
        <w:tc>
          <w:tcPr>
            <w:tcW w:w="1696" w:type="dxa"/>
          </w:tcPr>
          <w:p w14:paraId="78BF0C48" w14:textId="77777777" w:rsidR="000D6C51" w:rsidRDefault="000D6C51" w:rsidP="003A4873">
            <w:r>
              <w:rPr>
                <w:noProof/>
                <w:lang w:val="en-IN" w:eastAsia="en-IN"/>
              </w:rPr>
              <w:drawing>
                <wp:inline distT="0" distB="0" distL="0" distR="0" wp14:anchorId="762E6DA7" wp14:editId="4A205979">
                  <wp:extent cx="970915" cy="1753235"/>
                  <wp:effectExtent l="0" t="0" r="635" b="0"/>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970915" cy="1753235"/>
                          </a:xfrm>
                          <a:prstGeom prst="rect">
                            <a:avLst/>
                          </a:prstGeom>
                        </pic:spPr>
                      </pic:pic>
                    </a:graphicData>
                  </a:graphic>
                </wp:inline>
              </w:drawing>
            </w:r>
          </w:p>
        </w:tc>
        <w:tc>
          <w:tcPr>
            <w:tcW w:w="7654" w:type="dxa"/>
          </w:tcPr>
          <w:p w14:paraId="5447216A" w14:textId="77777777" w:rsidR="000D6C51" w:rsidRDefault="000D6C51" w:rsidP="00117C27">
            <w:pPr>
              <w:pStyle w:val="Readeraids"/>
            </w:pPr>
            <w:r>
              <w:t>Did you know?</w:t>
            </w:r>
          </w:p>
          <w:p w14:paraId="05832A33" w14:textId="4FA2BCDA" w:rsidR="000D6C51" w:rsidRDefault="005935DA" w:rsidP="00796416">
            <w:r>
              <w:t xml:space="preserve">If there is a mix of data stored as text and numbers in a column, </w:t>
            </w:r>
            <w:r w:rsidR="001F2C45">
              <w:t xml:space="preserve">you can access </w:t>
            </w:r>
            <w:r>
              <w:t xml:space="preserve">the </w:t>
            </w:r>
            <w:r w:rsidRPr="00CF221C">
              <w:rPr>
                <w:rStyle w:val="Inlinebold"/>
              </w:rPr>
              <w:t>Format</w:t>
            </w:r>
            <w:r w:rsidRPr="009F11F6">
              <w:rPr>
                <w:rStyle w:val="Inlinebold"/>
              </w:rPr>
              <w:t xml:space="preserve"> </w:t>
            </w:r>
            <w:r w:rsidRPr="00CF221C">
              <w:rPr>
                <w:rStyle w:val="Inlinebold"/>
              </w:rPr>
              <w:t>Cells</w:t>
            </w:r>
            <w:r>
              <w:t xml:space="preserve"> dialog box with the keyboard shortcut, Ctrl+1. Then you can select the </w:t>
            </w:r>
            <w:r w:rsidRPr="00CF221C">
              <w:rPr>
                <w:rStyle w:val="Inlinebold"/>
              </w:rPr>
              <w:t>Number</w:t>
            </w:r>
            <w:r>
              <w:t xml:space="preserve"> tab, </w:t>
            </w:r>
            <w:r w:rsidRPr="00CF221C">
              <w:rPr>
                <w:rStyle w:val="Inlinebold"/>
              </w:rPr>
              <w:t>General</w:t>
            </w:r>
            <w:r w:rsidRPr="009F11F6">
              <w:rPr>
                <w:rStyle w:val="Inlinebold"/>
              </w:rPr>
              <w:t xml:space="preserve"> </w:t>
            </w:r>
            <w:r w:rsidRPr="00CF221C">
              <w:rPr>
                <w:rStyle w:val="Inlinebold"/>
              </w:rPr>
              <w:t>Category</w:t>
            </w:r>
            <w:r w:rsidR="000F2C03">
              <w:t xml:space="preserve">, </w:t>
            </w:r>
            <w:r>
              <w:t xml:space="preserve">and select </w:t>
            </w:r>
            <w:r w:rsidRPr="00CF221C">
              <w:rPr>
                <w:rStyle w:val="Inlinebold"/>
              </w:rPr>
              <w:t>Number</w:t>
            </w:r>
            <w:r>
              <w:t xml:space="preserve"> or </w:t>
            </w:r>
            <w:r w:rsidRPr="00CF221C">
              <w:rPr>
                <w:rStyle w:val="Inlinebold"/>
              </w:rPr>
              <w:t>Text</w:t>
            </w:r>
            <w:r w:rsidR="000D6C51" w:rsidRPr="00705527">
              <w:t>.</w:t>
            </w:r>
          </w:p>
        </w:tc>
      </w:tr>
    </w:tbl>
    <w:p w14:paraId="61DA2D20" w14:textId="1F5F4410" w:rsidR="005935DA" w:rsidRPr="006C1B4D" w:rsidRDefault="005935DA" w:rsidP="00CB0E64">
      <w:pPr>
        <w:pStyle w:val="Heading3"/>
      </w:pPr>
      <w:bookmarkStart w:id="182" w:name="_Toc36983451"/>
      <w:r w:rsidRPr="006C1B4D">
        <w:t>Sort numbers</w:t>
      </w:r>
      <w:bookmarkEnd w:id="182"/>
    </w:p>
    <w:p w14:paraId="6C0E249A" w14:textId="15EE74C9" w:rsidR="005935DA" w:rsidRPr="00A624E0" w:rsidRDefault="005935DA" w:rsidP="00D04C43">
      <w:pPr>
        <w:pStyle w:val="Numberedlist1"/>
        <w:numPr>
          <w:ilvl w:val="0"/>
          <w:numId w:val="82"/>
        </w:numPr>
      </w:pPr>
      <w:r w:rsidRPr="00A624E0">
        <w:t>Select a cell in the column you want to sort.</w:t>
      </w:r>
    </w:p>
    <w:p w14:paraId="759F1902" w14:textId="01D00135" w:rsidR="005935DA" w:rsidRPr="00A624E0" w:rsidRDefault="005935DA" w:rsidP="00D04C43">
      <w:pPr>
        <w:pStyle w:val="Numberedlist1"/>
        <w:numPr>
          <w:ilvl w:val="0"/>
          <w:numId w:val="82"/>
        </w:numPr>
      </w:pPr>
      <w:r w:rsidRPr="00A624E0">
        <w:t xml:space="preserve">On the </w:t>
      </w:r>
      <w:r w:rsidRPr="00A624E0">
        <w:rPr>
          <w:rStyle w:val="Inlinebold"/>
        </w:rPr>
        <w:t>Data</w:t>
      </w:r>
      <w:r w:rsidRPr="00A624E0">
        <w:t xml:space="preserve"> tab, in the </w:t>
      </w:r>
      <w:r w:rsidRPr="00A624E0">
        <w:rPr>
          <w:rStyle w:val="Inlinebold"/>
        </w:rPr>
        <w:t>Sort</w:t>
      </w:r>
      <w:r w:rsidRPr="00A624E0">
        <w:t xml:space="preserve"> </w:t>
      </w:r>
      <w:r w:rsidRPr="00A624E0">
        <w:rPr>
          <w:rStyle w:val="Inlinebold"/>
        </w:rPr>
        <w:t>&amp;</w:t>
      </w:r>
      <w:r w:rsidRPr="00A624E0">
        <w:t xml:space="preserve"> </w:t>
      </w:r>
      <w:r w:rsidRPr="00A624E0">
        <w:rPr>
          <w:rStyle w:val="Inlinebold"/>
        </w:rPr>
        <w:t>Filter</w:t>
      </w:r>
      <w:r w:rsidRPr="00A624E0">
        <w:t xml:space="preserve"> group, do one of the following:</w:t>
      </w:r>
    </w:p>
    <w:p w14:paraId="738F65AC" w14:textId="5AFCF368" w:rsidR="005935DA" w:rsidRPr="00A624E0" w:rsidRDefault="005935DA" w:rsidP="007C4ADD">
      <w:pPr>
        <w:pStyle w:val="Bulletlevel2"/>
      </w:pPr>
      <w:r w:rsidRPr="00A624E0">
        <w:t xml:space="preserve">To sort from low to high, select </w:t>
      </w:r>
      <w:r w:rsidRPr="009F11F6">
        <w:rPr>
          <w:rStyle w:val="Inlinebold"/>
        </w:rPr>
        <w:t>Sort Smallest to Largest</w:t>
      </w:r>
      <w:r w:rsidRPr="00A624E0">
        <w:t>.</w:t>
      </w:r>
    </w:p>
    <w:p w14:paraId="1FBE7E2D" w14:textId="2B1CD61D" w:rsidR="000D6C51" w:rsidRPr="00A624E0" w:rsidRDefault="005935DA" w:rsidP="007C4ADD">
      <w:pPr>
        <w:pStyle w:val="Bulletlevel2"/>
      </w:pPr>
      <w:r w:rsidRPr="00A624E0">
        <w:t xml:space="preserve">To sort from high to low, select </w:t>
      </w:r>
      <w:r w:rsidRPr="009F11F6">
        <w:rPr>
          <w:rStyle w:val="Inlinebold"/>
        </w:rPr>
        <w:t>Sort Largest to Smallest</w:t>
      </w:r>
      <w:r w:rsidRPr="00A624E0">
        <w:t>.</w:t>
      </w:r>
    </w:p>
    <w:p w14:paraId="4B90E39D" w14:textId="77777777" w:rsidR="00770E50" w:rsidRDefault="00770E50" w:rsidP="007C4ADD">
      <w:pPr>
        <w:ind w:left="360"/>
      </w:pPr>
      <w:r>
        <w:rPr>
          <w:noProof/>
          <w:lang w:val="en-IN" w:eastAsia="en-IN"/>
        </w:rPr>
        <w:lastRenderedPageBreak/>
        <w:drawing>
          <wp:inline distT="0" distB="0" distL="0" distR="0" wp14:anchorId="3BE92E6B" wp14:editId="0C787B9D">
            <wp:extent cx="3462832" cy="1458686"/>
            <wp:effectExtent l="19050" t="19050" r="23495" b="27305"/>
            <wp:docPr id="1490664140" name="Picture 1490664140" descr="Data ribbon Sort command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heath\AppData\Local\Temp\SNAGHTML6aa3a30.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02949" cy="1475585"/>
                    </a:xfrm>
                    <a:prstGeom prst="rect">
                      <a:avLst/>
                    </a:prstGeom>
                    <a:noFill/>
                    <a:ln w="12700">
                      <a:solidFill>
                        <a:schemeClr val="tx1"/>
                      </a:solidFill>
                    </a:ln>
                  </pic:spPr>
                </pic:pic>
              </a:graphicData>
            </a:graphic>
          </wp:inline>
        </w:drawing>
      </w:r>
    </w:p>
    <w:p w14:paraId="1D6E55C9" w14:textId="75E991AD" w:rsidR="00770E50" w:rsidRDefault="00770E50" w:rsidP="006E6E66">
      <w:pPr>
        <w:pStyle w:val="Caption"/>
      </w:pPr>
      <w:r>
        <w:t xml:space="preserve">Figure </w:t>
      </w:r>
      <w:r>
        <w:fldChar w:fldCharType="begin"/>
      </w:r>
      <w:r>
        <w:instrText xml:space="preserve"> SEQ Figure \* ARABIC </w:instrText>
      </w:r>
      <w:r>
        <w:fldChar w:fldCharType="separate"/>
      </w:r>
      <w:r w:rsidR="00D05FD0">
        <w:rPr>
          <w:noProof/>
        </w:rPr>
        <w:t>22</w:t>
      </w:r>
      <w:r>
        <w:fldChar w:fldCharType="end"/>
      </w:r>
      <w:r w:rsidR="006F1331">
        <w:t>:</w:t>
      </w:r>
      <w:r>
        <w:t xml:space="preserve"> </w:t>
      </w:r>
      <w:r w:rsidRPr="007C4ADD">
        <w:rPr>
          <w:rStyle w:val="Inlinebold"/>
        </w:rPr>
        <w:t>Sort</w:t>
      </w:r>
      <w:r>
        <w:t xml:space="preserve"> commands</w:t>
      </w:r>
    </w:p>
    <w:p w14:paraId="7F74F2D3" w14:textId="34F0DFCA" w:rsidR="008C57B9" w:rsidRDefault="008C57B9" w:rsidP="008C57B9">
      <w:r>
        <w:t xml:space="preserve">If a table filter has been enabled, you can also select the </w:t>
      </w:r>
      <w:r w:rsidRPr="002F6A84">
        <w:rPr>
          <w:rStyle w:val="Inlinebold"/>
        </w:rPr>
        <w:t>Filter</w:t>
      </w:r>
      <w:r>
        <w:t xml:space="preserve"> command for a column and then select a quick </w:t>
      </w:r>
      <w:r w:rsidR="00E604AF">
        <w:t>sort</w:t>
      </w:r>
      <w:r w:rsidR="005B27CD">
        <w:t>.</w:t>
      </w:r>
      <w:r>
        <w:t xml:space="preserve"> </w:t>
      </w:r>
      <w:r w:rsidR="005B27CD">
        <w:t>T</w:t>
      </w:r>
      <w:r w:rsidR="00E604AF">
        <w:t xml:space="preserve">o </w:t>
      </w:r>
      <w:r w:rsidR="00DB1C61">
        <w:t xml:space="preserve">sort </w:t>
      </w:r>
      <w:r>
        <w:t>from low to high</w:t>
      </w:r>
      <w:r w:rsidR="005B27CD">
        <w:t>, select</w:t>
      </w:r>
      <w:r>
        <w:t xml:space="preserve"> (</w:t>
      </w:r>
      <w:r w:rsidRPr="002F6A84">
        <w:rPr>
          <w:rStyle w:val="Inlinebold"/>
        </w:rPr>
        <w:t>Sort</w:t>
      </w:r>
      <w:r w:rsidRPr="009F11F6">
        <w:rPr>
          <w:rStyle w:val="Inlinebold"/>
        </w:rPr>
        <w:t xml:space="preserve"> </w:t>
      </w:r>
      <w:r w:rsidRPr="002F6A84">
        <w:rPr>
          <w:rStyle w:val="Inlinebold"/>
        </w:rPr>
        <w:t>Smallest</w:t>
      </w:r>
      <w:r w:rsidRPr="009F11F6">
        <w:rPr>
          <w:rStyle w:val="Inlinebold"/>
        </w:rPr>
        <w:t xml:space="preserve"> </w:t>
      </w:r>
      <w:r w:rsidRPr="002F6A84">
        <w:rPr>
          <w:rStyle w:val="Inlinebold"/>
        </w:rPr>
        <w:t>to</w:t>
      </w:r>
      <w:r w:rsidRPr="009F11F6">
        <w:rPr>
          <w:rStyle w:val="Inlinebold"/>
        </w:rPr>
        <w:t xml:space="preserve"> </w:t>
      </w:r>
      <w:r w:rsidRPr="002F6A84">
        <w:rPr>
          <w:rStyle w:val="Inlinebold"/>
        </w:rPr>
        <w:t>Largest</w:t>
      </w:r>
      <w:r>
        <w:t>)</w:t>
      </w:r>
      <w:r w:rsidR="001F2C45">
        <w:t>;</w:t>
      </w:r>
      <w:r w:rsidR="00E604AF">
        <w:t xml:space="preserve"> </w:t>
      </w:r>
      <w:r>
        <w:t>from high to low (</w:t>
      </w:r>
      <w:r w:rsidRPr="002F6A84">
        <w:rPr>
          <w:rStyle w:val="Inlinebold"/>
        </w:rPr>
        <w:t>Sort</w:t>
      </w:r>
      <w:r w:rsidRPr="009F11F6">
        <w:rPr>
          <w:rStyle w:val="Inlinebold"/>
        </w:rPr>
        <w:t xml:space="preserve"> </w:t>
      </w:r>
      <w:r w:rsidRPr="002F6A84">
        <w:rPr>
          <w:rStyle w:val="Inlinebold"/>
        </w:rPr>
        <w:t>Largest</w:t>
      </w:r>
      <w:r w:rsidRPr="009F11F6">
        <w:rPr>
          <w:rStyle w:val="Inlinebold"/>
        </w:rPr>
        <w:t xml:space="preserve"> </w:t>
      </w:r>
      <w:r w:rsidRPr="002F6A84">
        <w:rPr>
          <w:rStyle w:val="Inlinebold"/>
        </w:rPr>
        <w:t>to</w:t>
      </w:r>
      <w:r w:rsidRPr="009F11F6">
        <w:rPr>
          <w:rStyle w:val="Inlinebold"/>
        </w:rPr>
        <w:t xml:space="preserve"> </w:t>
      </w:r>
      <w:r w:rsidRPr="002F6A84">
        <w:rPr>
          <w:rStyle w:val="Inlinebold"/>
        </w:rPr>
        <w:t>Smallest</w:t>
      </w:r>
      <w:r>
        <w:t>)</w:t>
      </w:r>
      <w:r w:rsidR="001F2C45">
        <w:t>;</w:t>
      </w:r>
      <w:r>
        <w:t xml:space="preserve"> or </w:t>
      </w:r>
      <w:r w:rsidRPr="007C4ADD">
        <w:rPr>
          <w:rStyle w:val="Inlinebold"/>
        </w:rPr>
        <w:t>Sort by Color</w:t>
      </w:r>
      <w:r>
        <w:t xml:space="preserve"> (</w:t>
      </w:r>
      <w:r w:rsidRPr="002F6A84">
        <w:rPr>
          <w:rStyle w:val="Inlinebold"/>
        </w:rPr>
        <w:t>Custom</w:t>
      </w:r>
      <w:r w:rsidRPr="009F11F6">
        <w:rPr>
          <w:rStyle w:val="Inlinebold"/>
        </w:rPr>
        <w:t xml:space="preserve"> </w:t>
      </w:r>
      <w:r w:rsidRPr="002F6A84">
        <w:rPr>
          <w:rStyle w:val="Inlinebold"/>
        </w:rPr>
        <w:t>Sort</w:t>
      </w:r>
      <w:r>
        <w:t>).</w:t>
      </w:r>
    </w:p>
    <w:p w14:paraId="250A5431" w14:textId="77777777" w:rsidR="005547F7" w:rsidRDefault="005547F7" w:rsidP="00CB6D66">
      <w:r>
        <w:rPr>
          <w:noProof/>
          <w:lang w:val="en-IN" w:eastAsia="en-IN"/>
        </w:rPr>
        <w:drawing>
          <wp:inline distT="0" distB="0" distL="0" distR="0" wp14:anchorId="2863E6E1" wp14:editId="7DFC870D">
            <wp:extent cx="2503780" cy="3804657"/>
            <wp:effectExtent l="19050" t="19050" r="11430" b="24765"/>
            <wp:docPr id="1490664138" name="Picture 1490664138" descr="Filter context menu Sort commands 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03780" cy="3804657"/>
                    </a:xfrm>
                    <a:prstGeom prst="rect">
                      <a:avLst/>
                    </a:prstGeom>
                    <a:ln>
                      <a:solidFill>
                        <a:schemeClr val="tx1"/>
                      </a:solidFill>
                    </a:ln>
                  </pic:spPr>
                </pic:pic>
              </a:graphicData>
            </a:graphic>
          </wp:inline>
        </w:drawing>
      </w:r>
    </w:p>
    <w:p w14:paraId="28EAC5EB" w14:textId="1C8689CB" w:rsidR="008C57B9" w:rsidRDefault="005547F7" w:rsidP="006E6E66">
      <w:pPr>
        <w:pStyle w:val="Caption"/>
      </w:pPr>
      <w:r>
        <w:t xml:space="preserve">Figure </w:t>
      </w:r>
      <w:r>
        <w:fldChar w:fldCharType="begin"/>
      </w:r>
      <w:r>
        <w:instrText xml:space="preserve"> SEQ Figure \* ARABIC </w:instrText>
      </w:r>
      <w:r>
        <w:fldChar w:fldCharType="separate"/>
      </w:r>
      <w:r w:rsidR="00D05FD0">
        <w:rPr>
          <w:noProof/>
        </w:rPr>
        <w:t>23</w:t>
      </w:r>
      <w:r>
        <w:fldChar w:fldCharType="end"/>
      </w:r>
      <w:r w:rsidR="006F1331">
        <w:t>:</w:t>
      </w:r>
      <w:r>
        <w:t xml:space="preserve"> Filter context menu </w:t>
      </w:r>
      <w:r w:rsidR="00D06B7B" w:rsidRPr="007C4ADD">
        <w:rPr>
          <w:rStyle w:val="Inlinebold"/>
        </w:rPr>
        <w:t>Number Sor</w:t>
      </w:r>
      <w:r w:rsidRPr="007C4ADD">
        <w:rPr>
          <w:rStyle w:val="Inlinebold"/>
        </w:rPr>
        <w:t>t</w:t>
      </w:r>
      <w:r>
        <w:t xml:space="preserve"> commands</w:t>
      </w:r>
    </w:p>
    <w:p w14:paraId="19EB87A6" w14:textId="7038CE4D" w:rsidR="005935DA" w:rsidRPr="006C1B4D" w:rsidRDefault="005935DA" w:rsidP="00CB0E64">
      <w:pPr>
        <w:pStyle w:val="Heading3"/>
      </w:pPr>
      <w:bookmarkStart w:id="183" w:name="_Toc36983452"/>
      <w:r w:rsidRPr="006C1B4D">
        <w:t>Sort dates and times</w:t>
      </w:r>
      <w:bookmarkEnd w:id="183"/>
    </w:p>
    <w:p w14:paraId="26ACF452" w14:textId="08F5D4B6" w:rsidR="005935DA" w:rsidRDefault="005935DA" w:rsidP="00D04C43">
      <w:pPr>
        <w:pStyle w:val="Numberedlist1"/>
        <w:numPr>
          <w:ilvl w:val="0"/>
          <w:numId w:val="12"/>
        </w:numPr>
      </w:pPr>
      <w:r>
        <w:t>Select a cell in the column you want to sort.</w:t>
      </w:r>
    </w:p>
    <w:p w14:paraId="5425B679" w14:textId="51304276" w:rsidR="005935DA" w:rsidRDefault="005935DA" w:rsidP="00D04C43">
      <w:pPr>
        <w:pStyle w:val="Numberedlist1"/>
        <w:numPr>
          <w:ilvl w:val="0"/>
          <w:numId w:val="12"/>
        </w:numPr>
      </w:pPr>
      <w:r>
        <w:t xml:space="preserve">On the </w:t>
      </w:r>
      <w:r w:rsidRPr="00CB6D66">
        <w:rPr>
          <w:rStyle w:val="Inlinebold"/>
        </w:rPr>
        <w:t>Data</w:t>
      </w:r>
      <w:r>
        <w:t xml:space="preserve"> tab, in the </w:t>
      </w:r>
      <w:r w:rsidRPr="00CB6D66">
        <w:rPr>
          <w:rStyle w:val="Inlinebold"/>
        </w:rPr>
        <w:t>Sort</w:t>
      </w:r>
      <w:r w:rsidRPr="009F11F6">
        <w:rPr>
          <w:rStyle w:val="Inlinebold"/>
        </w:rPr>
        <w:t xml:space="preserve"> </w:t>
      </w:r>
      <w:r w:rsidRPr="00CB6D66">
        <w:rPr>
          <w:rStyle w:val="Inlinebold"/>
        </w:rPr>
        <w:t>&amp;</w:t>
      </w:r>
      <w:r w:rsidRPr="009F11F6">
        <w:rPr>
          <w:rStyle w:val="Inlinebold"/>
        </w:rPr>
        <w:t xml:space="preserve"> </w:t>
      </w:r>
      <w:r w:rsidRPr="00CB6D66">
        <w:rPr>
          <w:rStyle w:val="Inlinebold"/>
        </w:rPr>
        <w:t>Filter</w:t>
      </w:r>
      <w:r>
        <w:t xml:space="preserve"> group, do one of the following:</w:t>
      </w:r>
    </w:p>
    <w:p w14:paraId="45D611C7" w14:textId="5BC9D6EE" w:rsidR="005935DA" w:rsidRDefault="005935DA" w:rsidP="007C4ADD">
      <w:pPr>
        <w:pStyle w:val="Bulletlevel2"/>
      </w:pPr>
      <w:r>
        <w:t xml:space="preserve">To sort from an earlier to a later date or time, </w:t>
      </w:r>
      <w:r w:rsidR="0054744E">
        <w:t xml:space="preserve">select </w:t>
      </w:r>
      <w:r w:rsidRPr="00CB6D66">
        <w:rPr>
          <w:rStyle w:val="Inlinebold"/>
        </w:rPr>
        <w:t>Sort</w:t>
      </w:r>
      <w:r w:rsidRPr="009F11F6">
        <w:rPr>
          <w:rStyle w:val="Inlinebold"/>
        </w:rPr>
        <w:t xml:space="preserve"> </w:t>
      </w:r>
      <w:r w:rsidRPr="00CB6D66">
        <w:rPr>
          <w:rStyle w:val="Inlinebold"/>
        </w:rPr>
        <w:t>Oldest</w:t>
      </w:r>
      <w:r w:rsidRPr="009F11F6">
        <w:rPr>
          <w:rStyle w:val="Inlinebold"/>
        </w:rPr>
        <w:t xml:space="preserve"> </w:t>
      </w:r>
      <w:r w:rsidRPr="00CB6D66">
        <w:rPr>
          <w:rStyle w:val="Inlinebold"/>
        </w:rPr>
        <w:t>to</w:t>
      </w:r>
      <w:r w:rsidRPr="009F11F6">
        <w:rPr>
          <w:rStyle w:val="Inlinebold"/>
        </w:rPr>
        <w:t xml:space="preserve"> </w:t>
      </w:r>
      <w:r w:rsidRPr="00CB6D66">
        <w:rPr>
          <w:rStyle w:val="Inlinebold"/>
        </w:rPr>
        <w:t>Newest</w:t>
      </w:r>
      <w:r>
        <w:t>.</w:t>
      </w:r>
    </w:p>
    <w:p w14:paraId="70249CA7" w14:textId="6D0F5DEB" w:rsidR="0054744E" w:rsidRDefault="005935DA" w:rsidP="007C4ADD">
      <w:pPr>
        <w:pStyle w:val="Bulletlevel2"/>
      </w:pPr>
      <w:r>
        <w:t xml:space="preserve">To sort from a later to an earlier date or time, </w:t>
      </w:r>
      <w:r w:rsidR="0054744E">
        <w:t xml:space="preserve">select </w:t>
      </w:r>
      <w:r w:rsidRPr="00CB6D66">
        <w:rPr>
          <w:rStyle w:val="Inlinebold"/>
        </w:rPr>
        <w:t>Sort</w:t>
      </w:r>
      <w:r w:rsidRPr="009F11F6">
        <w:rPr>
          <w:rStyle w:val="Inlinebold"/>
        </w:rPr>
        <w:t xml:space="preserve"> </w:t>
      </w:r>
      <w:r w:rsidRPr="00CB6D66">
        <w:rPr>
          <w:rStyle w:val="Inlinebold"/>
        </w:rPr>
        <w:t>Newest</w:t>
      </w:r>
      <w:r w:rsidRPr="009F11F6">
        <w:rPr>
          <w:rStyle w:val="Inlinebold"/>
        </w:rPr>
        <w:t xml:space="preserve"> </w:t>
      </w:r>
      <w:r w:rsidRPr="00CB6D66">
        <w:rPr>
          <w:rStyle w:val="Inlinebold"/>
        </w:rPr>
        <w:t>to</w:t>
      </w:r>
      <w:r w:rsidRPr="009F11F6">
        <w:rPr>
          <w:rStyle w:val="Inlinebold"/>
        </w:rPr>
        <w:t xml:space="preserve"> </w:t>
      </w:r>
      <w:r w:rsidRPr="00CB6D66">
        <w:rPr>
          <w:rStyle w:val="Inlinebold"/>
        </w:rPr>
        <w:t>Oldest</w:t>
      </w:r>
      <w:r>
        <w:t>.</w:t>
      </w:r>
    </w:p>
    <w:p w14:paraId="4F5A0739" w14:textId="77777777" w:rsidR="00770E50" w:rsidRDefault="00770E50" w:rsidP="00335C2C">
      <w:pPr>
        <w:spacing w:after="0"/>
        <w:ind w:left="360"/>
      </w:pPr>
      <w:r>
        <w:rPr>
          <w:noProof/>
          <w:lang w:val="en-IN" w:eastAsia="en-IN"/>
        </w:rPr>
        <w:lastRenderedPageBreak/>
        <w:drawing>
          <wp:inline distT="0" distB="0" distL="0" distR="0" wp14:anchorId="504C1C31" wp14:editId="19D814FD">
            <wp:extent cx="3462832" cy="1458686"/>
            <wp:effectExtent l="19050" t="19050" r="23495" b="27305"/>
            <wp:docPr id="1490664141" name="Picture 1490664141" descr="Data ribbon Sort command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heath\AppData\Local\Temp\SNAGHTML6aa3a30.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02949" cy="1475585"/>
                    </a:xfrm>
                    <a:prstGeom prst="rect">
                      <a:avLst/>
                    </a:prstGeom>
                    <a:noFill/>
                    <a:ln w="12700">
                      <a:solidFill>
                        <a:schemeClr val="tx1"/>
                      </a:solidFill>
                    </a:ln>
                  </pic:spPr>
                </pic:pic>
              </a:graphicData>
            </a:graphic>
          </wp:inline>
        </w:drawing>
      </w:r>
    </w:p>
    <w:p w14:paraId="742E9351" w14:textId="2C0FEADD" w:rsidR="00770E50" w:rsidRDefault="00770E50" w:rsidP="006E6E66">
      <w:pPr>
        <w:pStyle w:val="Caption"/>
      </w:pPr>
      <w:r>
        <w:t xml:space="preserve">Figure </w:t>
      </w:r>
      <w:r>
        <w:fldChar w:fldCharType="begin"/>
      </w:r>
      <w:r>
        <w:instrText xml:space="preserve"> SEQ Figure \* ARABIC </w:instrText>
      </w:r>
      <w:r>
        <w:fldChar w:fldCharType="separate"/>
      </w:r>
      <w:r w:rsidR="00D05FD0">
        <w:rPr>
          <w:noProof/>
        </w:rPr>
        <w:t>24</w:t>
      </w:r>
      <w:r>
        <w:fldChar w:fldCharType="end"/>
      </w:r>
      <w:r w:rsidR="006F1331">
        <w:t>:</w:t>
      </w:r>
      <w:r>
        <w:t xml:space="preserve"> </w:t>
      </w:r>
      <w:r w:rsidRPr="007C4ADD">
        <w:rPr>
          <w:rStyle w:val="Inlinebold"/>
        </w:rPr>
        <w:t>Sort</w:t>
      </w:r>
      <w:r>
        <w:t xml:space="preserve"> commands</w:t>
      </w:r>
    </w:p>
    <w:p w14:paraId="0CB19007" w14:textId="17C60F1E" w:rsidR="00E604AF" w:rsidRDefault="00E604AF" w:rsidP="00E604AF">
      <w:r>
        <w:t xml:space="preserve">If a table filter has been enabled, you can also select the </w:t>
      </w:r>
      <w:r w:rsidRPr="00471A08">
        <w:rPr>
          <w:rStyle w:val="Inlinebold"/>
        </w:rPr>
        <w:t>Filter</w:t>
      </w:r>
      <w:r>
        <w:t xml:space="preserve"> command for a column and then select a quick sort</w:t>
      </w:r>
      <w:r w:rsidR="005B27CD">
        <w:t>.</w:t>
      </w:r>
      <w:r>
        <w:t xml:space="preserve"> </w:t>
      </w:r>
      <w:r w:rsidR="005B27CD">
        <w:t>T</w:t>
      </w:r>
      <w:r>
        <w:t xml:space="preserve">o sort from an earlier to a later date or time, select </w:t>
      </w:r>
      <w:r w:rsidRPr="00E76932">
        <w:t>(</w:t>
      </w:r>
      <w:r w:rsidRPr="00471A08">
        <w:rPr>
          <w:rStyle w:val="Inlinebold"/>
        </w:rPr>
        <w:t>Sort</w:t>
      </w:r>
      <w:r w:rsidRPr="009F11F6">
        <w:rPr>
          <w:rStyle w:val="Inlinebold"/>
        </w:rPr>
        <w:t xml:space="preserve"> </w:t>
      </w:r>
      <w:r w:rsidRPr="00471A08">
        <w:rPr>
          <w:rStyle w:val="Inlinebold"/>
        </w:rPr>
        <w:t>Smallest</w:t>
      </w:r>
      <w:r w:rsidRPr="009F11F6">
        <w:rPr>
          <w:rStyle w:val="Inlinebold"/>
        </w:rPr>
        <w:t xml:space="preserve"> </w:t>
      </w:r>
      <w:r w:rsidRPr="00471A08">
        <w:rPr>
          <w:rStyle w:val="Inlinebold"/>
        </w:rPr>
        <w:t>to</w:t>
      </w:r>
      <w:r w:rsidRPr="009F11F6">
        <w:rPr>
          <w:rStyle w:val="Inlinebold"/>
        </w:rPr>
        <w:t xml:space="preserve"> </w:t>
      </w:r>
      <w:r w:rsidRPr="00471A08">
        <w:rPr>
          <w:rStyle w:val="Inlinebold"/>
        </w:rPr>
        <w:t>Largest</w:t>
      </w:r>
      <w:r w:rsidRPr="00E76932">
        <w:t>)</w:t>
      </w:r>
      <w:r w:rsidR="005B27CD">
        <w:t>;</w:t>
      </w:r>
      <w:r>
        <w:t xml:space="preserve"> from a later </w:t>
      </w:r>
      <w:r w:rsidR="005B27CD">
        <w:t xml:space="preserve">to an earlier </w:t>
      </w:r>
      <w:r>
        <w:t xml:space="preserve">date or time, select </w:t>
      </w:r>
      <w:r w:rsidRPr="00E76932">
        <w:t>(</w:t>
      </w:r>
      <w:r w:rsidRPr="00471A08">
        <w:rPr>
          <w:rStyle w:val="Inlinebold"/>
        </w:rPr>
        <w:t>Sort</w:t>
      </w:r>
      <w:r w:rsidRPr="009F11F6">
        <w:rPr>
          <w:rStyle w:val="Inlinebold"/>
        </w:rPr>
        <w:t xml:space="preserve"> </w:t>
      </w:r>
      <w:r w:rsidRPr="00471A08">
        <w:rPr>
          <w:rStyle w:val="Inlinebold"/>
        </w:rPr>
        <w:t>Largest</w:t>
      </w:r>
      <w:r w:rsidRPr="009F11F6">
        <w:rPr>
          <w:rStyle w:val="Inlinebold"/>
        </w:rPr>
        <w:t xml:space="preserve"> </w:t>
      </w:r>
      <w:r w:rsidRPr="00471A08">
        <w:rPr>
          <w:rStyle w:val="Inlinebold"/>
        </w:rPr>
        <w:t>to</w:t>
      </w:r>
      <w:r w:rsidRPr="009F11F6">
        <w:rPr>
          <w:rStyle w:val="Inlinebold"/>
        </w:rPr>
        <w:t xml:space="preserve"> </w:t>
      </w:r>
      <w:r w:rsidRPr="00471A08">
        <w:rPr>
          <w:rStyle w:val="Inlinebold"/>
        </w:rPr>
        <w:t>Smallest</w:t>
      </w:r>
      <w:r w:rsidRPr="00E76932">
        <w:t>)</w:t>
      </w:r>
      <w:r w:rsidR="005B27CD">
        <w:t>;</w:t>
      </w:r>
      <w:r w:rsidR="009D3958">
        <w:t xml:space="preserve"> </w:t>
      </w:r>
      <w:r>
        <w:t xml:space="preserve">or </w:t>
      </w:r>
      <w:r w:rsidRPr="00471A08">
        <w:rPr>
          <w:rStyle w:val="Inlinebold"/>
        </w:rPr>
        <w:t>Sort</w:t>
      </w:r>
      <w:r w:rsidRPr="009F11F6">
        <w:rPr>
          <w:rStyle w:val="Inlinebold"/>
        </w:rPr>
        <w:t xml:space="preserve"> </w:t>
      </w:r>
      <w:r w:rsidRPr="00471A08">
        <w:rPr>
          <w:rStyle w:val="Inlinebold"/>
        </w:rPr>
        <w:t>by</w:t>
      </w:r>
      <w:r w:rsidRPr="009F11F6">
        <w:rPr>
          <w:rStyle w:val="Inlinebold"/>
        </w:rPr>
        <w:t xml:space="preserve"> </w:t>
      </w:r>
      <w:r w:rsidRPr="00471A08">
        <w:rPr>
          <w:rStyle w:val="Inlinebold"/>
        </w:rPr>
        <w:t>Color</w:t>
      </w:r>
      <w:r w:rsidRPr="009F11F6">
        <w:rPr>
          <w:rStyle w:val="Inlinebold"/>
        </w:rPr>
        <w:t xml:space="preserve"> </w:t>
      </w:r>
      <w:r w:rsidRPr="00E76932">
        <w:t>(</w:t>
      </w:r>
      <w:r w:rsidRPr="00471A08">
        <w:rPr>
          <w:rStyle w:val="Inlinebold"/>
        </w:rPr>
        <w:t>Custom</w:t>
      </w:r>
      <w:r w:rsidRPr="009F11F6">
        <w:rPr>
          <w:rStyle w:val="Inlinebold"/>
        </w:rPr>
        <w:t xml:space="preserve"> </w:t>
      </w:r>
      <w:r w:rsidRPr="00471A08">
        <w:rPr>
          <w:rStyle w:val="Inlinebold"/>
        </w:rPr>
        <w:t>Sort</w:t>
      </w:r>
      <w:r w:rsidRPr="00E76932">
        <w:t>)</w:t>
      </w:r>
      <w:r>
        <w:t>.</w:t>
      </w:r>
    </w:p>
    <w:p w14:paraId="1202CAC9" w14:textId="66B73FD8" w:rsidR="00770E50" w:rsidRDefault="00770E50" w:rsidP="00E604AF">
      <w:r>
        <w:rPr>
          <w:noProof/>
          <w:lang w:val="en-IN" w:eastAsia="en-IN"/>
        </w:rPr>
        <w:drawing>
          <wp:inline distT="0" distB="0" distL="0" distR="0" wp14:anchorId="1F192533" wp14:editId="7B0D6A9C">
            <wp:extent cx="2563653" cy="3831872"/>
            <wp:effectExtent l="19050" t="19050" r="27305" b="16510"/>
            <wp:docPr id="1490664139" name="Picture 1490664139" descr="Filter context menu Sort command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563653" cy="3831872"/>
                    </a:xfrm>
                    <a:prstGeom prst="rect">
                      <a:avLst/>
                    </a:prstGeom>
                    <a:ln>
                      <a:solidFill>
                        <a:schemeClr val="tx1"/>
                      </a:solidFill>
                    </a:ln>
                  </pic:spPr>
                </pic:pic>
              </a:graphicData>
            </a:graphic>
          </wp:inline>
        </w:drawing>
      </w:r>
    </w:p>
    <w:p w14:paraId="67155E22" w14:textId="3C76273E" w:rsidR="005547F7" w:rsidRPr="003F7696" w:rsidRDefault="005547F7" w:rsidP="006E6E66">
      <w:pPr>
        <w:pStyle w:val="Caption"/>
        <w:rPr>
          <w:lang w:val="fr-FR"/>
        </w:rPr>
      </w:pPr>
      <w:r w:rsidRPr="003F7696">
        <w:rPr>
          <w:lang w:val="fr-FR"/>
        </w:rPr>
        <w:t xml:space="preserve">Figure </w:t>
      </w:r>
      <w:r>
        <w:fldChar w:fldCharType="begin"/>
      </w:r>
      <w:r w:rsidRPr="003F7696">
        <w:rPr>
          <w:lang w:val="fr-FR"/>
        </w:rPr>
        <w:instrText xml:space="preserve"> SEQ Figure \* ARABIC </w:instrText>
      </w:r>
      <w:r>
        <w:fldChar w:fldCharType="separate"/>
      </w:r>
      <w:r w:rsidR="00D05FD0" w:rsidRPr="003F7696">
        <w:rPr>
          <w:noProof/>
          <w:lang w:val="fr-FR"/>
        </w:rPr>
        <w:t>25</w:t>
      </w:r>
      <w:r>
        <w:fldChar w:fldCharType="end"/>
      </w:r>
      <w:r w:rsidR="009D3958" w:rsidRPr="003F7696">
        <w:rPr>
          <w:lang w:val="fr-FR"/>
        </w:rPr>
        <w:t>:</w:t>
      </w:r>
      <w:r w:rsidRPr="003F7696">
        <w:rPr>
          <w:lang w:val="fr-FR"/>
        </w:rPr>
        <w:t xml:space="preserve"> Filter context menu </w:t>
      </w:r>
      <w:r w:rsidRPr="003F7696">
        <w:rPr>
          <w:rStyle w:val="Inlinebold"/>
          <w:lang w:val="fr-FR"/>
        </w:rPr>
        <w:t>Sort</w:t>
      </w:r>
      <w:r w:rsidRPr="003F7696">
        <w:rPr>
          <w:lang w:val="fr-FR"/>
        </w:rPr>
        <w:t xml:space="preserve"> commands</w:t>
      </w:r>
    </w:p>
    <w:tbl>
      <w:tblPr>
        <w:tblW w:w="0" w:type="auto"/>
        <w:tblLook w:val="04A0" w:firstRow="1" w:lastRow="0" w:firstColumn="1" w:lastColumn="0" w:noHBand="0" w:noVBand="1"/>
      </w:tblPr>
      <w:tblGrid>
        <w:gridCol w:w="1746"/>
        <w:gridCol w:w="7614"/>
      </w:tblGrid>
      <w:tr w:rsidR="00C823B8" w14:paraId="615AA197" w14:textId="77777777" w:rsidTr="00E76932">
        <w:tc>
          <w:tcPr>
            <w:tcW w:w="1746" w:type="dxa"/>
          </w:tcPr>
          <w:p w14:paraId="3F59EF9B" w14:textId="77777777" w:rsidR="00C823B8" w:rsidRDefault="00C823B8" w:rsidP="003A4873">
            <w:r>
              <w:rPr>
                <w:noProof/>
                <w:lang w:val="en-IN" w:eastAsia="en-IN"/>
              </w:rPr>
              <w:lastRenderedPageBreak/>
              <w:drawing>
                <wp:inline distT="0" distB="0" distL="0" distR="0" wp14:anchorId="6CF605EE" wp14:editId="0CBABD69">
                  <wp:extent cx="971550" cy="1753235"/>
                  <wp:effectExtent l="0" t="0" r="0" b="0"/>
                  <wp:docPr id="1490664131" name="Picture 14906641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971550" cy="1753235"/>
                          </a:xfrm>
                          <a:prstGeom prst="rect">
                            <a:avLst/>
                          </a:prstGeom>
                        </pic:spPr>
                      </pic:pic>
                    </a:graphicData>
                  </a:graphic>
                </wp:inline>
              </w:drawing>
            </w:r>
          </w:p>
        </w:tc>
        <w:tc>
          <w:tcPr>
            <w:tcW w:w="7614" w:type="dxa"/>
          </w:tcPr>
          <w:p w14:paraId="7849EDE3" w14:textId="77777777" w:rsidR="00C823B8" w:rsidRDefault="00C823B8" w:rsidP="00117C27">
            <w:pPr>
              <w:pStyle w:val="Readeraids"/>
            </w:pPr>
            <w:r>
              <w:t>Did you know?</w:t>
            </w:r>
          </w:p>
          <w:p w14:paraId="473822D6" w14:textId="243EB75C" w:rsidR="00C823B8" w:rsidRPr="004035FE" w:rsidRDefault="00C823B8" w:rsidP="00D04C43">
            <w:pPr>
              <w:pStyle w:val="Bulletlevel1"/>
              <w:numPr>
                <w:ilvl w:val="0"/>
                <w:numId w:val="70"/>
              </w:numPr>
            </w:pPr>
            <w:r w:rsidRPr="004035FE">
              <w:t xml:space="preserve">Extra leading spaces from imported data can </w:t>
            </w:r>
            <w:r w:rsidR="009D3958">
              <w:t>a</w:t>
            </w:r>
            <w:r w:rsidRPr="004035FE">
              <w:t xml:space="preserve">ffect </w:t>
            </w:r>
            <w:r w:rsidR="005547F7" w:rsidRPr="004035FE">
              <w:t>sorting. The</w:t>
            </w:r>
            <w:r w:rsidRPr="004035FE">
              <w:t xml:space="preserve"> </w:t>
            </w:r>
            <w:r w:rsidRPr="009F11F6">
              <w:rPr>
                <w:rStyle w:val="Inlinebold"/>
              </w:rPr>
              <w:t>TRIM</w:t>
            </w:r>
            <w:r w:rsidRPr="004035FE">
              <w:t xml:space="preserve"> function can remove all leading spaces.</w:t>
            </w:r>
          </w:p>
          <w:p w14:paraId="4F9D51DE" w14:textId="2FBF8B02" w:rsidR="00C823B8" w:rsidRDefault="00C823B8" w:rsidP="00796416">
            <w:r>
              <w:t>To review an article on how to use the TRIM function, go to</w:t>
            </w:r>
            <w:r w:rsidR="007C4ADD">
              <w:t>:</w:t>
            </w:r>
            <w:r>
              <w:t xml:space="preserve"> </w:t>
            </w:r>
            <w:hyperlink r:id="rId61" w:history="1">
              <w:r w:rsidRPr="00C823B8">
                <w:rPr>
                  <w:rStyle w:val="Hyperlink"/>
                </w:rPr>
                <w:t>TRIM Function</w:t>
              </w:r>
            </w:hyperlink>
          </w:p>
        </w:tc>
      </w:tr>
    </w:tbl>
    <w:p w14:paraId="0D8EFB23" w14:textId="40868FBE" w:rsidR="00C823B8" w:rsidRPr="006C1B4D" w:rsidRDefault="00C823B8" w:rsidP="00CB0E64">
      <w:pPr>
        <w:pStyle w:val="Heading3"/>
      </w:pPr>
      <w:bookmarkStart w:id="184" w:name="_Toc36983453"/>
      <w:r w:rsidRPr="006C1B4D">
        <w:t>Sort by more than one column</w:t>
      </w:r>
      <w:bookmarkEnd w:id="184"/>
    </w:p>
    <w:p w14:paraId="479A9BA4" w14:textId="1AE9B4A3" w:rsidR="0054744E" w:rsidRDefault="0054744E" w:rsidP="0054744E">
      <w:r w:rsidRPr="000D6C51">
        <w:t xml:space="preserve">You may want to sort by more than one column or row when you have data that you want to group by the same value in one column or row, and then sort another column or row within that group of equal values. For example, if you have a </w:t>
      </w:r>
      <w:r w:rsidR="00E604AF">
        <w:t>School club</w:t>
      </w:r>
      <w:r w:rsidR="00E604AF" w:rsidRPr="000D6C51">
        <w:t xml:space="preserve"> </w:t>
      </w:r>
      <w:r w:rsidRPr="000D6C51">
        <w:t>column and a</w:t>
      </w:r>
      <w:r w:rsidR="00E604AF">
        <w:t xml:space="preserve"> Student </w:t>
      </w:r>
      <w:r w:rsidRPr="000D6C51">
        <w:t xml:space="preserve">column, you can first sort by </w:t>
      </w:r>
      <w:r w:rsidR="00E604AF">
        <w:t xml:space="preserve">School club </w:t>
      </w:r>
      <w:r w:rsidRPr="000D6C51">
        <w:t xml:space="preserve">(to group all the </w:t>
      </w:r>
      <w:r w:rsidR="00E604AF">
        <w:t>students</w:t>
      </w:r>
      <w:r w:rsidR="00E604AF" w:rsidRPr="000D6C51">
        <w:t xml:space="preserve"> </w:t>
      </w:r>
      <w:r w:rsidRPr="000D6C51">
        <w:t xml:space="preserve">in the same </w:t>
      </w:r>
      <w:r w:rsidR="00E604AF">
        <w:t>school club</w:t>
      </w:r>
      <w:r w:rsidR="00E604AF" w:rsidRPr="000D6C51">
        <w:t xml:space="preserve"> </w:t>
      </w:r>
      <w:r w:rsidRPr="000D6C51">
        <w:t xml:space="preserve">together) and then sort by name (to put the names in alphabetical order within each </w:t>
      </w:r>
      <w:r w:rsidR="00E604AF">
        <w:t>school club</w:t>
      </w:r>
      <w:r w:rsidRPr="000D6C51">
        <w:t>). You can sort by up to 64 columns.</w:t>
      </w:r>
      <w:r>
        <w:t xml:space="preserve"> </w:t>
      </w:r>
      <w:r w:rsidRPr="000D6C51">
        <w:t>For best results, the range of cells that you sort should have column headings.</w:t>
      </w:r>
    </w:p>
    <w:p w14:paraId="086556E6" w14:textId="5D95A8EE" w:rsidR="0054744E" w:rsidRPr="009D3958" w:rsidRDefault="0054744E" w:rsidP="00D04C43">
      <w:pPr>
        <w:pStyle w:val="Numberedlist1"/>
        <w:numPr>
          <w:ilvl w:val="0"/>
          <w:numId w:val="13"/>
        </w:numPr>
      </w:pPr>
      <w:r w:rsidRPr="009D3958">
        <w:t xml:space="preserve">Select any cell in the </w:t>
      </w:r>
      <w:r w:rsidR="00C823B8" w:rsidRPr="009D3958">
        <w:t>table</w:t>
      </w:r>
      <w:r w:rsidRPr="009D3958">
        <w:t>.</w:t>
      </w:r>
    </w:p>
    <w:p w14:paraId="0F78945F" w14:textId="517E9298" w:rsidR="0054744E" w:rsidRPr="009D3958" w:rsidRDefault="0054744E" w:rsidP="00D04C43">
      <w:pPr>
        <w:pStyle w:val="Numberedlist1"/>
        <w:numPr>
          <w:ilvl w:val="0"/>
          <w:numId w:val="13"/>
        </w:numPr>
      </w:pPr>
      <w:r w:rsidRPr="009D3958">
        <w:t xml:space="preserve">On the </w:t>
      </w:r>
      <w:r w:rsidRPr="00A07FB4">
        <w:rPr>
          <w:rStyle w:val="Inlinebold"/>
        </w:rPr>
        <w:t>Data</w:t>
      </w:r>
      <w:r w:rsidRPr="009D3958">
        <w:t xml:space="preserve"> tab, in the </w:t>
      </w:r>
      <w:r w:rsidRPr="00A07FB4">
        <w:rPr>
          <w:rStyle w:val="Inlinebold"/>
        </w:rPr>
        <w:t>Sort</w:t>
      </w:r>
      <w:r w:rsidRPr="009F11F6">
        <w:rPr>
          <w:rStyle w:val="Inlinebold"/>
        </w:rPr>
        <w:t xml:space="preserve"> </w:t>
      </w:r>
      <w:r w:rsidRPr="00A07FB4">
        <w:rPr>
          <w:rStyle w:val="Inlinebold"/>
        </w:rPr>
        <w:t>&amp;</w:t>
      </w:r>
      <w:r w:rsidRPr="009F11F6">
        <w:rPr>
          <w:rStyle w:val="Inlinebold"/>
        </w:rPr>
        <w:t xml:space="preserve"> </w:t>
      </w:r>
      <w:r w:rsidRPr="00A07FB4">
        <w:rPr>
          <w:rStyle w:val="Inlinebold"/>
        </w:rPr>
        <w:t>Filter</w:t>
      </w:r>
      <w:r w:rsidRPr="009D3958">
        <w:t xml:space="preserve"> group, click </w:t>
      </w:r>
      <w:r w:rsidRPr="00A07FB4">
        <w:rPr>
          <w:rStyle w:val="Inlinebold"/>
        </w:rPr>
        <w:t>Sort</w:t>
      </w:r>
      <w:r w:rsidRPr="009D3958">
        <w:t>.</w:t>
      </w:r>
    </w:p>
    <w:p w14:paraId="0C87EA03" w14:textId="7FCAACC7" w:rsidR="0054744E" w:rsidRPr="009D3958" w:rsidRDefault="0054744E" w:rsidP="00D04C43">
      <w:pPr>
        <w:pStyle w:val="Numberedlist1"/>
        <w:numPr>
          <w:ilvl w:val="0"/>
          <w:numId w:val="13"/>
        </w:numPr>
      </w:pPr>
      <w:r w:rsidRPr="009D3958">
        <w:t xml:space="preserve">In the </w:t>
      </w:r>
      <w:r w:rsidRPr="00A07FB4">
        <w:rPr>
          <w:rStyle w:val="Inlinebold"/>
        </w:rPr>
        <w:t>Sort</w:t>
      </w:r>
      <w:r w:rsidRPr="009D3958">
        <w:t xml:space="preserve"> dialog box, under </w:t>
      </w:r>
      <w:r w:rsidRPr="00A07FB4">
        <w:rPr>
          <w:rStyle w:val="Inlinebold"/>
        </w:rPr>
        <w:t>Column</w:t>
      </w:r>
      <w:r w:rsidRPr="009D3958">
        <w:t xml:space="preserve">, in the </w:t>
      </w:r>
      <w:r w:rsidRPr="00A07FB4">
        <w:rPr>
          <w:rStyle w:val="Inlinebold"/>
        </w:rPr>
        <w:t>Sort</w:t>
      </w:r>
      <w:r w:rsidRPr="009F11F6">
        <w:rPr>
          <w:rStyle w:val="Inlinebold"/>
        </w:rPr>
        <w:t xml:space="preserve"> </w:t>
      </w:r>
      <w:r w:rsidRPr="00A07FB4">
        <w:rPr>
          <w:rStyle w:val="Inlinebold"/>
        </w:rPr>
        <w:t>by</w:t>
      </w:r>
      <w:r w:rsidRPr="009D3958">
        <w:t xml:space="preserve"> box, select the first column that you want to sort.</w:t>
      </w:r>
    </w:p>
    <w:p w14:paraId="55293EBE" w14:textId="77777777" w:rsidR="0054744E" w:rsidRPr="009D3958" w:rsidRDefault="0054744E" w:rsidP="00D04C43">
      <w:pPr>
        <w:pStyle w:val="Numberedlist1"/>
        <w:numPr>
          <w:ilvl w:val="0"/>
          <w:numId w:val="13"/>
        </w:numPr>
      </w:pPr>
      <w:r w:rsidRPr="009D3958">
        <w:t xml:space="preserve">Under </w:t>
      </w:r>
      <w:r w:rsidRPr="00A07FB4">
        <w:rPr>
          <w:rStyle w:val="Inlinebold"/>
        </w:rPr>
        <w:t>Sort</w:t>
      </w:r>
      <w:r w:rsidRPr="009F11F6">
        <w:rPr>
          <w:rStyle w:val="Inlinebold"/>
        </w:rPr>
        <w:t xml:space="preserve"> </w:t>
      </w:r>
      <w:r w:rsidRPr="00A07FB4">
        <w:rPr>
          <w:rStyle w:val="Inlinebold"/>
        </w:rPr>
        <w:t>On</w:t>
      </w:r>
      <w:r w:rsidRPr="009D3958">
        <w:t>, select the type of sort. Do one of the following:</w:t>
      </w:r>
    </w:p>
    <w:p w14:paraId="2A58EE12" w14:textId="77777777" w:rsidR="0054744E" w:rsidRPr="009D3958" w:rsidRDefault="0054744E" w:rsidP="007C4ADD">
      <w:pPr>
        <w:pStyle w:val="Bulletlevel2"/>
      </w:pPr>
      <w:r w:rsidRPr="009D3958">
        <w:t xml:space="preserve">To sort by text, number, or date and time, select </w:t>
      </w:r>
      <w:r w:rsidRPr="00A07FB4">
        <w:rPr>
          <w:rStyle w:val="Inlinebold"/>
        </w:rPr>
        <w:t>Values</w:t>
      </w:r>
      <w:r w:rsidRPr="009D3958">
        <w:t>.</w:t>
      </w:r>
    </w:p>
    <w:p w14:paraId="30B1E35C" w14:textId="77777777" w:rsidR="0054744E" w:rsidRPr="009D3958" w:rsidRDefault="0054744E" w:rsidP="007C4ADD">
      <w:pPr>
        <w:pStyle w:val="Bulletlevel2"/>
      </w:pPr>
      <w:r w:rsidRPr="009D3958">
        <w:t xml:space="preserve">To sort by format, select </w:t>
      </w:r>
      <w:r w:rsidRPr="00A07FB4">
        <w:rPr>
          <w:rStyle w:val="Inlinebold"/>
        </w:rPr>
        <w:t>Cell</w:t>
      </w:r>
      <w:r w:rsidRPr="009F11F6">
        <w:rPr>
          <w:rStyle w:val="Inlinebold"/>
        </w:rPr>
        <w:t xml:space="preserve"> </w:t>
      </w:r>
      <w:r w:rsidRPr="00A07FB4">
        <w:rPr>
          <w:rStyle w:val="Inlinebold"/>
        </w:rPr>
        <w:t>Color</w:t>
      </w:r>
      <w:r w:rsidRPr="009D3958">
        <w:t xml:space="preserve">, </w:t>
      </w:r>
      <w:r w:rsidRPr="00A07FB4">
        <w:rPr>
          <w:rStyle w:val="Inlinebold"/>
        </w:rPr>
        <w:t>Font</w:t>
      </w:r>
      <w:r w:rsidRPr="009F11F6">
        <w:rPr>
          <w:rStyle w:val="Inlinebold"/>
        </w:rPr>
        <w:t xml:space="preserve"> </w:t>
      </w:r>
      <w:r w:rsidRPr="00A07FB4">
        <w:rPr>
          <w:rStyle w:val="Inlinebold"/>
        </w:rPr>
        <w:t>Color</w:t>
      </w:r>
      <w:r w:rsidRPr="009D3958">
        <w:t xml:space="preserve">, or </w:t>
      </w:r>
      <w:r w:rsidRPr="00A07FB4">
        <w:rPr>
          <w:rStyle w:val="Inlinebold"/>
        </w:rPr>
        <w:t>Cell</w:t>
      </w:r>
      <w:r w:rsidRPr="009F11F6">
        <w:rPr>
          <w:rStyle w:val="Inlinebold"/>
        </w:rPr>
        <w:t xml:space="preserve"> </w:t>
      </w:r>
      <w:r w:rsidRPr="00A07FB4">
        <w:rPr>
          <w:rStyle w:val="Inlinebold"/>
        </w:rPr>
        <w:t>Icon</w:t>
      </w:r>
      <w:r w:rsidRPr="009D3958">
        <w:t>.</w:t>
      </w:r>
    </w:p>
    <w:p w14:paraId="336C0A74" w14:textId="77777777" w:rsidR="0054744E" w:rsidRPr="009D3958" w:rsidRDefault="0054744E" w:rsidP="00D04C43">
      <w:pPr>
        <w:pStyle w:val="Numberedlist1"/>
        <w:numPr>
          <w:ilvl w:val="0"/>
          <w:numId w:val="13"/>
        </w:numPr>
      </w:pPr>
      <w:r w:rsidRPr="009D3958">
        <w:t xml:space="preserve">Under </w:t>
      </w:r>
      <w:r w:rsidRPr="00A07FB4">
        <w:rPr>
          <w:rStyle w:val="Inlinebold"/>
        </w:rPr>
        <w:t>Order</w:t>
      </w:r>
      <w:r w:rsidRPr="009D3958">
        <w:t>, select how you want to sort. Do one of the following:</w:t>
      </w:r>
    </w:p>
    <w:p w14:paraId="52D9C94C" w14:textId="77777777" w:rsidR="0054744E" w:rsidRPr="009D3958" w:rsidRDefault="0054744E" w:rsidP="007C4ADD">
      <w:pPr>
        <w:pStyle w:val="Bulletlevel2"/>
      </w:pPr>
      <w:r w:rsidRPr="009D3958">
        <w:t xml:space="preserve">For text values, select </w:t>
      </w:r>
      <w:r w:rsidRPr="009F11F6">
        <w:rPr>
          <w:rStyle w:val="Inlinebold"/>
        </w:rPr>
        <w:t>A to Z</w:t>
      </w:r>
      <w:r w:rsidRPr="009D3958">
        <w:t xml:space="preserve"> or </w:t>
      </w:r>
      <w:r w:rsidRPr="009F11F6">
        <w:rPr>
          <w:rStyle w:val="Inlinebold"/>
        </w:rPr>
        <w:t>Z to A</w:t>
      </w:r>
      <w:r w:rsidRPr="009D3958">
        <w:t>.</w:t>
      </w:r>
    </w:p>
    <w:p w14:paraId="080C5B8E" w14:textId="77777777" w:rsidR="0054744E" w:rsidRPr="009D3958" w:rsidRDefault="0054744E" w:rsidP="007C4ADD">
      <w:pPr>
        <w:pStyle w:val="Bulletlevel2"/>
      </w:pPr>
      <w:r w:rsidRPr="009D3958">
        <w:t xml:space="preserve">For number values, select </w:t>
      </w:r>
      <w:r w:rsidRPr="009F11F6">
        <w:rPr>
          <w:rStyle w:val="Inlinebold"/>
        </w:rPr>
        <w:t>Smallest to Largest</w:t>
      </w:r>
      <w:r w:rsidRPr="009D3958">
        <w:t xml:space="preserve"> or </w:t>
      </w:r>
      <w:r w:rsidRPr="009F11F6">
        <w:rPr>
          <w:rStyle w:val="Inlinebold"/>
        </w:rPr>
        <w:t>Largest to Smallest</w:t>
      </w:r>
      <w:r w:rsidRPr="009D3958">
        <w:t>.</w:t>
      </w:r>
    </w:p>
    <w:p w14:paraId="5D20FC20" w14:textId="77777777" w:rsidR="0054744E" w:rsidRPr="009D3958" w:rsidRDefault="0054744E" w:rsidP="007C4ADD">
      <w:pPr>
        <w:pStyle w:val="Bulletlevel2"/>
      </w:pPr>
      <w:r w:rsidRPr="009D3958">
        <w:t xml:space="preserve">For date or time values, select </w:t>
      </w:r>
      <w:r w:rsidRPr="009F11F6">
        <w:rPr>
          <w:rStyle w:val="Inlinebold"/>
        </w:rPr>
        <w:t>Oldest to Newest</w:t>
      </w:r>
      <w:r w:rsidRPr="009D3958">
        <w:t xml:space="preserve"> or </w:t>
      </w:r>
      <w:r w:rsidRPr="009F11F6">
        <w:rPr>
          <w:rStyle w:val="Inlinebold"/>
        </w:rPr>
        <w:t>Newest to Oldest</w:t>
      </w:r>
      <w:r w:rsidRPr="009D3958">
        <w:t>.</w:t>
      </w:r>
    </w:p>
    <w:p w14:paraId="6FC96901" w14:textId="04BBA5D1" w:rsidR="000F0396" w:rsidRDefault="0054744E" w:rsidP="00D04C43">
      <w:pPr>
        <w:pStyle w:val="Numberedlist1"/>
        <w:numPr>
          <w:ilvl w:val="0"/>
          <w:numId w:val="13"/>
        </w:numPr>
      </w:pPr>
      <w:r w:rsidRPr="009D3958">
        <w:t xml:space="preserve">To sort based on a custom list, select </w:t>
      </w:r>
      <w:r w:rsidRPr="00A07FB4">
        <w:rPr>
          <w:rStyle w:val="Inlinebold"/>
        </w:rPr>
        <w:t>Custom</w:t>
      </w:r>
      <w:r w:rsidRPr="009F11F6">
        <w:rPr>
          <w:rStyle w:val="Inlinebold"/>
        </w:rPr>
        <w:t xml:space="preserve"> </w:t>
      </w:r>
      <w:r w:rsidRPr="00A07FB4">
        <w:rPr>
          <w:rStyle w:val="Inlinebold"/>
        </w:rPr>
        <w:t>List</w:t>
      </w:r>
      <w:r w:rsidRPr="009D3958">
        <w:t>.</w:t>
      </w:r>
    </w:p>
    <w:p w14:paraId="6C7D7B20" w14:textId="1DFBDA06" w:rsidR="0054744E" w:rsidRDefault="0054744E" w:rsidP="00D04C43">
      <w:pPr>
        <w:pStyle w:val="Numberedlist1"/>
        <w:numPr>
          <w:ilvl w:val="0"/>
          <w:numId w:val="13"/>
        </w:numPr>
      </w:pPr>
      <w:r>
        <w:t xml:space="preserve">To add another column to sort by, click </w:t>
      </w:r>
      <w:r w:rsidRPr="00A07FB4">
        <w:rPr>
          <w:rStyle w:val="Inlinebold"/>
        </w:rPr>
        <w:t>Add</w:t>
      </w:r>
      <w:r w:rsidRPr="009F11F6">
        <w:rPr>
          <w:rStyle w:val="Inlinebold"/>
        </w:rPr>
        <w:t xml:space="preserve"> </w:t>
      </w:r>
      <w:r w:rsidRPr="00A07FB4">
        <w:rPr>
          <w:rStyle w:val="Inlinebold"/>
        </w:rPr>
        <w:t>Level</w:t>
      </w:r>
      <w:r>
        <w:t xml:space="preserve">, and then repeat steps </w:t>
      </w:r>
      <w:r w:rsidR="00792F37">
        <w:t>3–5</w:t>
      </w:r>
      <w:r>
        <w:t>.</w:t>
      </w:r>
      <w:r w:rsidR="00C56EE0">
        <w:t xml:space="preserve"> </w:t>
      </w:r>
      <w:r>
        <w:t>To copy a column to sort by, select the entry</w:t>
      </w:r>
      <w:r w:rsidR="009D3958">
        <w:t>,</w:t>
      </w:r>
      <w:r>
        <w:t xml:space="preserve"> and then click </w:t>
      </w:r>
      <w:r w:rsidRPr="00A07FB4">
        <w:rPr>
          <w:rStyle w:val="Inlinebold"/>
        </w:rPr>
        <w:t>Copy</w:t>
      </w:r>
      <w:r w:rsidRPr="009F11F6">
        <w:rPr>
          <w:rStyle w:val="Inlinebold"/>
        </w:rPr>
        <w:t xml:space="preserve"> </w:t>
      </w:r>
      <w:r w:rsidRPr="00A07FB4">
        <w:rPr>
          <w:rStyle w:val="Inlinebold"/>
        </w:rPr>
        <w:t>Level</w:t>
      </w:r>
      <w:r>
        <w:t>.</w:t>
      </w:r>
    </w:p>
    <w:p w14:paraId="24E96939" w14:textId="61E7DBB0" w:rsidR="0054744E" w:rsidRDefault="0054744E" w:rsidP="00D04C43">
      <w:pPr>
        <w:pStyle w:val="Numberedlist1"/>
        <w:numPr>
          <w:ilvl w:val="0"/>
          <w:numId w:val="13"/>
        </w:numPr>
      </w:pPr>
      <w:r>
        <w:t>To delete a column to sort by, select the entry</w:t>
      </w:r>
      <w:r w:rsidR="00792F37">
        <w:t>,</w:t>
      </w:r>
      <w:r>
        <w:t xml:space="preserve"> and then click </w:t>
      </w:r>
      <w:r w:rsidRPr="00A07FB4">
        <w:rPr>
          <w:rStyle w:val="Inlinebold"/>
        </w:rPr>
        <w:t>Delete</w:t>
      </w:r>
      <w:r w:rsidRPr="009F11F6">
        <w:rPr>
          <w:rStyle w:val="Inlinebold"/>
        </w:rPr>
        <w:t xml:space="preserve"> </w:t>
      </w:r>
      <w:r w:rsidRPr="00A07FB4">
        <w:rPr>
          <w:rStyle w:val="Inlinebold"/>
        </w:rPr>
        <w:t>Level</w:t>
      </w:r>
      <w:r>
        <w:t>.</w:t>
      </w:r>
    </w:p>
    <w:p w14:paraId="29766715" w14:textId="77777777" w:rsidR="0054744E" w:rsidRDefault="0054744E" w:rsidP="0054744E">
      <w:r w:rsidRPr="00F8377C">
        <w:rPr>
          <w:rStyle w:val="Inlinebold"/>
        </w:rPr>
        <w:t>Note</w:t>
      </w:r>
      <w:r>
        <w:t>: You must keep at least one entry in the list.</w:t>
      </w:r>
    </w:p>
    <w:p w14:paraId="3E5D4D06" w14:textId="66EFCE30" w:rsidR="0054744E" w:rsidRDefault="0054744E" w:rsidP="00D04C43">
      <w:pPr>
        <w:pStyle w:val="Numberedlist1"/>
        <w:numPr>
          <w:ilvl w:val="0"/>
          <w:numId w:val="13"/>
        </w:numPr>
      </w:pPr>
      <w:r>
        <w:lastRenderedPageBreak/>
        <w:t xml:space="preserve">To change the order in which the columns are sorted, select an </w:t>
      </w:r>
      <w:r w:rsidR="00890BBE">
        <w:t>entry,</w:t>
      </w:r>
      <w:r>
        <w:t xml:space="preserve"> and then click the Up or Down arrow next to the </w:t>
      </w:r>
      <w:r w:rsidRPr="00404189">
        <w:rPr>
          <w:rStyle w:val="Inlinebold"/>
        </w:rPr>
        <w:t>Options</w:t>
      </w:r>
      <w:r>
        <w:t xml:space="preserve"> button to change the order.</w:t>
      </w:r>
    </w:p>
    <w:p w14:paraId="7D96FFA3" w14:textId="4FB45F6C" w:rsidR="000F0396" w:rsidRDefault="0054744E" w:rsidP="00C12CA4">
      <w:pPr>
        <w:rPr>
          <w:noProof/>
        </w:rPr>
      </w:pPr>
      <w:r>
        <w:t>Entries higher in the list are sorted before entries lower in the list.</w:t>
      </w:r>
    </w:p>
    <w:p w14:paraId="4138990F" w14:textId="77777777" w:rsidR="000F0396" w:rsidRDefault="000F0396" w:rsidP="006C1B4D">
      <w:pPr>
        <w:keepNext/>
      </w:pPr>
      <w:r>
        <w:rPr>
          <w:noProof/>
          <w:lang w:val="en-IN" w:eastAsia="en-IN"/>
        </w:rPr>
        <w:drawing>
          <wp:inline distT="0" distB="0" distL="0" distR="0" wp14:anchorId="27BAC587" wp14:editId="355CBFE9">
            <wp:extent cx="5851224" cy="3859087"/>
            <wp:effectExtent l="19050" t="19050" r="16510" b="27305"/>
            <wp:docPr id="1490664142" name="Picture 1490664142" descr="Data ribbon, Sort command, Custom Sor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851224" cy="3859087"/>
                    </a:xfrm>
                    <a:prstGeom prst="rect">
                      <a:avLst/>
                    </a:prstGeom>
                    <a:ln>
                      <a:solidFill>
                        <a:schemeClr val="tx1"/>
                      </a:solidFill>
                    </a:ln>
                  </pic:spPr>
                </pic:pic>
              </a:graphicData>
            </a:graphic>
          </wp:inline>
        </w:drawing>
      </w:r>
    </w:p>
    <w:p w14:paraId="1A01B8A5" w14:textId="79B1E84A" w:rsidR="0054744E" w:rsidRDefault="000F0396" w:rsidP="006E6E66">
      <w:pPr>
        <w:pStyle w:val="Caption"/>
      </w:pPr>
      <w:r>
        <w:t xml:space="preserve">Figure </w:t>
      </w:r>
      <w:r>
        <w:fldChar w:fldCharType="begin"/>
      </w:r>
      <w:r>
        <w:instrText xml:space="preserve"> SEQ Figure \* ARABIC </w:instrText>
      </w:r>
      <w:r>
        <w:fldChar w:fldCharType="separate"/>
      </w:r>
      <w:r w:rsidR="00D05FD0">
        <w:rPr>
          <w:noProof/>
        </w:rPr>
        <w:t>26</w:t>
      </w:r>
      <w:r>
        <w:fldChar w:fldCharType="end"/>
      </w:r>
      <w:r w:rsidR="006F1331">
        <w:t>:</w:t>
      </w:r>
      <w:r>
        <w:t xml:space="preserve"> </w:t>
      </w:r>
      <w:r w:rsidRPr="007C4ADD">
        <w:rPr>
          <w:rStyle w:val="Inlinebold"/>
        </w:rPr>
        <w:t>Custom Sort</w:t>
      </w:r>
      <w:r w:rsidR="00D12D80">
        <w:t>—</w:t>
      </w:r>
      <w:r>
        <w:t>Multiple levels</w:t>
      </w:r>
    </w:p>
    <w:p w14:paraId="711D19D4" w14:textId="77777777" w:rsidR="00172A74" w:rsidRPr="006C1B4D" w:rsidRDefault="00172A74" w:rsidP="00CB0E64">
      <w:pPr>
        <w:pStyle w:val="Heading3"/>
      </w:pPr>
      <w:bookmarkStart w:id="185" w:name="_Toc36983454"/>
      <w:r w:rsidRPr="006C1B4D">
        <w:t>Sort by cell color, font color, or icon</w:t>
      </w:r>
      <w:bookmarkEnd w:id="185"/>
    </w:p>
    <w:p w14:paraId="0474CBB0" w14:textId="77777777" w:rsidR="00172A74" w:rsidRDefault="00172A74" w:rsidP="00172A74">
      <w:r>
        <w:t>If you have manually or conditionally formatted a range of cells or a table column by cell color or font color, you can also sort by these colors. You can also sort by an icon set that you created with conditional formatting.</w:t>
      </w:r>
    </w:p>
    <w:p w14:paraId="0FB6C12F" w14:textId="77777777" w:rsidR="00172A74" w:rsidRDefault="00172A74" w:rsidP="00D04C43">
      <w:pPr>
        <w:pStyle w:val="Numberedlist1"/>
        <w:numPr>
          <w:ilvl w:val="0"/>
          <w:numId w:val="14"/>
        </w:numPr>
      </w:pPr>
      <w:r>
        <w:t>Select a cell in the column you want to sort.</w:t>
      </w:r>
    </w:p>
    <w:p w14:paraId="711DDBEC" w14:textId="77777777" w:rsidR="00172A74" w:rsidRDefault="00172A74" w:rsidP="00D04C43">
      <w:pPr>
        <w:pStyle w:val="Numberedlist1"/>
        <w:numPr>
          <w:ilvl w:val="0"/>
          <w:numId w:val="14"/>
        </w:numPr>
      </w:pPr>
      <w:r>
        <w:t xml:space="preserve">On the </w:t>
      </w:r>
      <w:r w:rsidRPr="008A76D0">
        <w:rPr>
          <w:rStyle w:val="Inlinebold"/>
        </w:rPr>
        <w:t>Data</w:t>
      </w:r>
      <w:r>
        <w:t xml:space="preserve"> tab, in the </w:t>
      </w:r>
      <w:r w:rsidRPr="008A76D0">
        <w:rPr>
          <w:rStyle w:val="Inlinebold"/>
        </w:rPr>
        <w:t>Sort</w:t>
      </w:r>
      <w:r w:rsidRPr="009F11F6">
        <w:rPr>
          <w:rStyle w:val="Inlinebold"/>
        </w:rPr>
        <w:t xml:space="preserve"> </w:t>
      </w:r>
      <w:r w:rsidRPr="008A76D0">
        <w:rPr>
          <w:rStyle w:val="Inlinebold"/>
        </w:rPr>
        <w:t>&amp;</w:t>
      </w:r>
      <w:r w:rsidRPr="009F11F6">
        <w:rPr>
          <w:rStyle w:val="Inlinebold"/>
        </w:rPr>
        <w:t xml:space="preserve"> </w:t>
      </w:r>
      <w:r w:rsidRPr="008A76D0">
        <w:rPr>
          <w:rStyle w:val="Inlinebold"/>
        </w:rPr>
        <w:t>Filter</w:t>
      </w:r>
      <w:r>
        <w:t xml:space="preserve"> group, click </w:t>
      </w:r>
      <w:r w:rsidRPr="008A76D0">
        <w:rPr>
          <w:rStyle w:val="Inlinebold"/>
        </w:rPr>
        <w:t>Sort</w:t>
      </w:r>
      <w:r>
        <w:t>.</w:t>
      </w:r>
    </w:p>
    <w:p w14:paraId="01001E3E" w14:textId="55BD9C2F" w:rsidR="00172A74" w:rsidRDefault="00172A74" w:rsidP="00D04C43">
      <w:pPr>
        <w:pStyle w:val="Numberedlist1"/>
        <w:numPr>
          <w:ilvl w:val="0"/>
          <w:numId w:val="14"/>
        </w:numPr>
      </w:pPr>
      <w:r>
        <w:t xml:space="preserve">In the </w:t>
      </w:r>
      <w:r w:rsidRPr="008A76D0">
        <w:rPr>
          <w:rStyle w:val="Inlinebold"/>
        </w:rPr>
        <w:t>Sort</w:t>
      </w:r>
      <w:r>
        <w:t xml:space="preserve"> dialog box, under </w:t>
      </w:r>
      <w:r w:rsidRPr="008A76D0">
        <w:rPr>
          <w:rStyle w:val="Inlinebold"/>
        </w:rPr>
        <w:t>Column</w:t>
      </w:r>
      <w:r>
        <w:t xml:space="preserve">, in the </w:t>
      </w:r>
      <w:r w:rsidRPr="008A76D0">
        <w:rPr>
          <w:rStyle w:val="Inlinebold"/>
        </w:rPr>
        <w:t>Sort</w:t>
      </w:r>
      <w:r w:rsidRPr="009F11F6">
        <w:rPr>
          <w:rStyle w:val="Inlinebold"/>
        </w:rPr>
        <w:t xml:space="preserve"> </w:t>
      </w:r>
      <w:r w:rsidRPr="008A76D0">
        <w:rPr>
          <w:rStyle w:val="Inlinebold"/>
        </w:rPr>
        <w:t>by</w:t>
      </w:r>
      <w:r>
        <w:t xml:space="preserve"> box, select the column that you want to sort</w:t>
      </w:r>
      <w:r w:rsidR="007C4ADD">
        <w:t>.</w:t>
      </w:r>
    </w:p>
    <w:p w14:paraId="7C94E68B" w14:textId="77777777" w:rsidR="00172A74" w:rsidRDefault="00172A74" w:rsidP="00D04C43">
      <w:pPr>
        <w:pStyle w:val="Numberedlist1"/>
        <w:numPr>
          <w:ilvl w:val="0"/>
          <w:numId w:val="14"/>
        </w:numPr>
      </w:pPr>
      <w:r>
        <w:t xml:space="preserve">Under </w:t>
      </w:r>
      <w:r w:rsidRPr="009F11F6">
        <w:rPr>
          <w:rStyle w:val="Inlinebold"/>
        </w:rPr>
        <w:t>Sort On</w:t>
      </w:r>
      <w:r>
        <w:t xml:space="preserve">, select </w:t>
      </w:r>
      <w:r w:rsidRPr="009F11F6">
        <w:rPr>
          <w:rStyle w:val="Inlinebold"/>
        </w:rPr>
        <w:t>Cell Color</w:t>
      </w:r>
      <w:r>
        <w:t xml:space="preserve">, </w:t>
      </w:r>
      <w:r w:rsidRPr="009F11F6">
        <w:rPr>
          <w:rStyle w:val="Inlinebold"/>
        </w:rPr>
        <w:t>Font Color</w:t>
      </w:r>
      <w:r>
        <w:t xml:space="preserve">, or </w:t>
      </w:r>
      <w:r w:rsidRPr="009F11F6">
        <w:rPr>
          <w:rStyle w:val="Inlinebold"/>
        </w:rPr>
        <w:t>Cell Icon</w:t>
      </w:r>
      <w:r>
        <w:t>.</w:t>
      </w:r>
    </w:p>
    <w:p w14:paraId="5469ACB2" w14:textId="77777777" w:rsidR="00172A74" w:rsidRDefault="00172A74" w:rsidP="00D04C43">
      <w:pPr>
        <w:pStyle w:val="Numberedlist1"/>
        <w:numPr>
          <w:ilvl w:val="0"/>
          <w:numId w:val="14"/>
        </w:numPr>
      </w:pPr>
      <w:r>
        <w:t xml:space="preserve">Under </w:t>
      </w:r>
      <w:r w:rsidRPr="008A76D0">
        <w:rPr>
          <w:rStyle w:val="Inlinebold"/>
        </w:rPr>
        <w:t>Order</w:t>
      </w:r>
      <w:r>
        <w:t>, click the arrow next to the button and then, depending on the type of format, select a cell color, font color, or cell icon.</w:t>
      </w:r>
    </w:p>
    <w:p w14:paraId="2417AFF6" w14:textId="77777777" w:rsidR="00335C2C" w:rsidRDefault="00335C2C" w:rsidP="009F11F6">
      <w:pPr>
        <w:rPr>
          <w:szCs w:val="24"/>
        </w:rPr>
      </w:pPr>
      <w:r>
        <w:br w:type="page"/>
      </w:r>
    </w:p>
    <w:p w14:paraId="751302A6" w14:textId="02E847D0" w:rsidR="00172A74" w:rsidRDefault="00172A74" w:rsidP="00D04C43">
      <w:pPr>
        <w:pStyle w:val="Numberedlist1"/>
        <w:numPr>
          <w:ilvl w:val="0"/>
          <w:numId w:val="14"/>
        </w:numPr>
      </w:pPr>
      <w:r>
        <w:lastRenderedPageBreak/>
        <w:t>Next, select how you want to sort. Do one of the following:</w:t>
      </w:r>
    </w:p>
    <w:p w14:paraId="7559A046" w14:textId="77777777" w:rsidR="00172A74" w:rsidRDefault="00172A74" w:rsidP="006E6E66">
      <w:pPr>
        <w:pStyle w:val="Numberedlist2"/>
        <w:numPr>
          <w:ilvl w:val="0"/>
          <w:numId w:val="97"/>
        </w:numPr>
      </w:pPr>
      <w:r>
        <w:t xml:space="preserve">To move the cell color, font color, or icon to the top or to the left, select </w:t>
      </w:r>
      <w:r w:rsidRPr="00DF67C8">
        <w:rPr>
          <w:rStyle w:val="Inlinebold"/>
        </w:rPr>
        <w:t>On</w:t>
      </w:r>
      <w:r w:rsidRPr="009F11F6">
        <w:rPr>
          <w:rStyle w:val="Inlinebold"/>
        </w:rPr>
        <w:t xml:space="preserve"> </w:t>
      </w:r>
      <w:r w:rsidRPr="00DF67C8">
        <w:rPr>
          <w:rStyle w:val="Inlinebold"/>
        </w:rPr>
        <w:t>Top</w:t>
      </w:r>
      <w:r>
        <w:t xml:space="preserve"> for a column sort, and </w:t>
      </w:r>
      <w:r w:rsidRPr="00DF67C8">
        <w:rPr>
          <w:rStyle w:val="Inlinebold"/>
        </w:rPr>
        <w:t>On</w:t>
      </w:r>
      <w:r w:rsidRPr="009F11F6">
        <w:rPr>
          <w:rStyle w:val="Inlinebold"/>
        </w:rPr>
        <w:t xml:space="preserve"> </w:t>
      </w:r>
      <w:r w:rsidRPr="00DF67C8">
        <w:rPr>
          <w:rStyle w:val="Inlinebold"/>
        </w:rPr>
        <w:t>Left</w:t>
      </w:r>
      <w:r>
        <w:t xml:space="preserve"> for a row sort.</w:t>
      </w:r>
    </w:p>
    <w:p w14:paraId="0A6694F2" w14:textId="77777777" w:rsidR="00172A74" w:rsidRDefault="00172A74" w:rsidP="006E6E66">
      <w:pPr>
        <w:pStyle w:val="Numberedlist2"/>
      </w:pPr>
      <w:r>
        <w:t xml:space="preserve">To move the cell color, font color, or icon to the bottom or to the right, select </w:t>
      </w:r>
      <w:r w:rsidRPr="00DF67C8">
        <w:rPr>
          <w:rStyle w:val="Inlinebold"/>
        </w:rPr>
        <w:t>On</w:t>
      </w:r>
      <w:r w:rsidRPr="009F11F6">
        <w:rPr>
          <w:rStyle w:val="Inlinebold"/>
        </w:rPr>
        <w:t xml:space="preserve"> </w:t>
      </w:r>
      <w:r w:rsidRPr="00DF67C8">
        <w:rPr>
          <w:rStyle w:val="Inlinebold"/>
        </w:rPr>
        <w:t>Bottom</w:t>
      </w:r>
      <w:r>
        <w:t xml:space="preserve"> for a column sort, and </w:t>
      </w:r>
      <w:r w:rsidRPr="00DF67C8">
        <w:rPr>
          <w:rStyle w:val="Inlinebold"/>
        </w:rPr>
        <w:t>On</w:t>
      </w:r>
      <w:r w:rsidRPr="009F11F6">
        <w:rPr>
          <w:rStyle w:val="Inlinebold"/>
        </w:rPr>
        <w:t xml:space="preserve"> </w:t>
      </w:r>
      <w:r w:rsidRPr="00DF67C8">
        <w:rPr>
          <w:rStyle w:val="Inlinebold"/>
        </w:rPr>
        <w:t>Right</w:t>
      </w:r>
      <w:r>
        <w:t xml:space="preserve"> for a row sort.</w:t>
      </w:r>
    </w:p>
    <w:p w14:paraId="1C6CB09A" w14:textId="77777777" w:rsidR="00172A74" w:rsidRDefault="00172A74" w:rsidP="006E6E66">
      <w:pPr>
        <w:ind w:left="360"/>
      </w:pPr>
      <w:r w:rsidRPr="00DB1275">
        <w:rPr>
          <w:rStyle w:val="Inlinebold"/>
        </w:rPr>
        <w:t>Note</w:t>
      </w:r>
      <w:r>
        <w:t>: There is no default cell color, font color, or icon sort order. You must define the order that you want for each sort operation.</w:t>
      </w:r>
    </w:p>
    <w:p w14:paraId="10BFCFA0" w14:textId="77777777" w:rsidR="00172A74" w:rsidRDefault="00172A74" w:rsidP="00D04C43">
      <w:pPr>
        <w:pStyle w:val="Numberedlist1"/>
        <w:numPr>
          <w:ilvl w:val="0"/>
          <w:numId w:val="14"/>
        </w:numPr>
      </w:pPr>
      <w:r>
        <w:t xml:space="preserve">To specify the next cell color, font color, or icon to sort by, click </w:t>
      </w:r>
      <w:r w:rsidRPr="00DF67C8">
        <w:rPr>
          <w:rStyle w:val="Inlinebold"/>
        </w:rPr>
        <w:t>Add</w:t>
      </w:r>
      <w:r w:rsidRPr="009F11F6">
        <w:rPr>
          <w:rStyle w:val="Inlinebold"/>
        </w:rPr>
        <w:t xml:space="preserve"> </w:t>
      </w:r>
      <w:r w:rsidRPr="00DF67C8">
        <w:rPr>
          <w:rStyle w:val="Inlinebold"/>
        </w:rPr>
        <w:t>Level</w:t>
      </w:r>
      <w:r>
        <w:t>, and then repeat steps three through five.</w:t>
      </w:r>
    </w:p>
    <w:p w14:paraId="298CF223" w14:textId="77777777" w:rsidR="00172A74" w:rsidRDefault="00172A74" w:rsidP="00D04C43">
      <w:pPr>
        <w:pStyle w:val="Numberedlist1"/>
        <w:numPr>
          <w:ilvl w:val="0"/>
          <w:numId w:val="14"/>
        </w:numPr>
      </w:pPr>
      <w:r>
        <w:t xml:space="preserve">Make sure that you select the same column in the Then by box and that you make the same selection under </w:t>
      </w:r>
      <w:r w:rsidRPr="009F11F6">
        <w:rPr>
          <w:rStyle w:val="Inlinebold"/>
        </w:rPr>
        <w:t>Order</w:t>
      </w:r>
      <w:r>
        <w:t>.</w:t>
      </w:r>
    </w:p>
    <w:p w14:paraId="7CD3D4C5" w14:textId="55A8A2C6" w:rsidR="0054744E" w:rsidRDefault="00172A74" w:rsidP="00D04C43">
      <w:pPr>
        <w:pStyle w:val="Numberedlist1"/>
        <w:numPr>
          <w:ilvl w:val="0"/>
          <w:numId w:val="14"/>
        </w:numPr>
      </w:pPr>
      <w:r>
        <w:t>Keep repeating for each additional cell color, font color, or icon that you want included in the sort.</w:t>
      </w:r>
    </w:p>
    <w:p w14:paraId="282B49DA" w14:textId="3F4B8E4E" w:rsidR="00A052E1" w:rsidRDefault="00A052E1" w:rsidP="00DF5B10">
      <w:pPr>
        <w:pStyle w:val="Heading3"/>
      </w:pPr>
      <w:bookmarkStart w:id="186" w:name="_Toc36983455"/>
      <w:r>
        <w:t xml:space="preserve">Activity: </w:t>
      </w:r>
      <w:r w:rsidR="008416D5">
        <w:t>Pose a challenge</w:t>
      </w:r>
      <w:bookmarkEnd w:id="186"/>
    </w:p>
    <w:p w14:paraId="4402FF9E" w14:textId="661D8AC4" w:rsidR="008851E6" w:rsidRDefault="008851E6" w:rsidP="008851E6">
      <w:r>
        <w:t>The teacher poses a challenge to your class</w:t>
      </w:r>
      <w:r w:rsidR="00792F37">
        <w:t>:</w:t>
      </w:r>
      <w:r>
        <w:t xml:space="preserve"> brainstorm/predict strategies for solving the</w:t>
      </w:r>
      <w:r w:rsidR="00BE73EC">
        <w:t xml:space="preserve"> </w:t>
      </w:r>
      <w:r>
        <w:t xml:space="preserve">challenge of sorting multiple columns. You will read an Office support article to help solve it and work in groups to solve the challenge. </w:t>
      </w:r>
      <w:bookmarkStart w:id="187" w:name="_Hlk26989883"/>
      <w:r w:rsidR="00A80669">
        <w:t>You will race against other student groups. The wi</w:t>
      </w:r>
      <w:r w:rsidR="00735BF8">
        <w:t>nn</w:t>
      </w:r>
      <w:r w:rsidR="00A80669">
        <w:t xml:space="preserve">ing group of students </w:t>
      </w:r>
      <w:r w:rsidR="00D12D80">
        <w:t xml:space="preserve">will </w:t>
      </w:r>
      <w:r w:rsidR="00A80669">
        <w:t>demonstrate to the class how to complete the task</w:t>
      </w:r>
      <w:r w:rsidR="00890BBE">
        <w:t xml:space="preserve">. </w:t>
      </w:r>
      <w:r w:rsidR="00A80669">
        <w:t>If other groups find different ways to complete the same task, those student groups will also demonstrate their process.</w:t>
      </w:r>
    </w:p>
    <w:bookmarkEnd w:id="187"/>
    <w:p w14:paraId="42152345" w14:textId="16617D4A" w:rsidR="008851E6" w:rsidRDefault="008851E6" w:rsidP="008851E6">
      <w:r>
        <w:t xml:space="preserve">Your teacher will then quickly </w:t>
      </w:r>
      <w:r w:rsidR="00BE73EC">
        <w:t xml:space="preserve">review how to sort multiple columns using the </w:t>
      </w:r>
      <w:r w:rsidR="00BE73EC" w:rsidRPr="006C1B4D">
        <w:rPr>
          <w:rStyle w:val="Inlinebold"/>
        </w:rPr>
        <w:t>Custom Sort</w:t>
      </w:r>
      <w:r w:rsidR="00BE73EC">
        <w:t xml:space="preserve"> command.</w:t>
      </w:r>
    </w:p>
    <w:p w14:paraId="0B3BEA5A" w14:textId="77777777" w:rsidR="00A052E1" w:rsidRDefault="00A052E1" w:rsidP="00DF5B10">
      <w:pPr>
        <w:pStyle w:val="Heading4"/>
      </w:pPr>
      <w:r>
        <w:t>Resources required</w:t>
      </w:r>
    </w:p>
    <w:p w14:paraId="003FCCC9" w14:textId="77777777" w:rsidR="008D06D0" w:rsidRDefault="008D06D0" w:rsidP="008D06D0">
      <w:r>
        <w:t>You will need the following resources for this activity:</w:t>
      </w:r>
    </w:p>
    <w:p w14:paraId="65F619AA" w14:textId="35102B91" w:rsidR="00A052E1" w:rsidRDefault="00756802" w:rsidP="0055179C">
      <w:pPr>
        <w:pStyle w:val="Bulletlevel1"/>
      </w:pPr>
      <w:bookmarkStart w:id="188" w:name="_Hlk26439645"/>
      <w:r>
        <w:t xml:space="preserve">Open the Office support article </w:t>
      </w:r>
      <w:r w:rsidR="00BC3E77">
        <w:t xml:space="preserve">link </w:t>
      </w:r>
      <w:r>
        <w:t xml:space="preserve">and read the instructions to </w:t>
      </w:r>
      <w:r w:rsidR="001A10D8">
        <w:t>help solve the challenge</w:t>
      </w:r>
      <w:r>
        <w:t xml:space="preserve">. </w:t>
      </w:r>
      <w:r w:rsidR="001A10D8">
        <w:t xml:space="preserve">Also open the </w:t>
      </w:r>
      <w:r w:rsidR="008558A0" w:rsidRPr="00DF5B10">
        <w:rPr>
          <w:rStyle w:val="Inlinebold"/>
        </w:rPr>
        <w:t>L4_T2_act_crop_distribution_starter.xlsx</w:t>
      </w:r>
      <w:r w:rsidR="008558A0" w:rsidRPr="009F11F6">
        <w:rPr>
          <w:rStyle w:val="Inlinebold"/>
        </w:rPr>
        <w:t xml:space="preserve"> </w:t>
      </w:r>
      <w:r w:rsidR="001A10D8">
        <w:t>starter file and follow the Activity instructions.</w:t>
      </w:r>
    </w:p>
    <w:p w14:paraId="2D437FD3" w14:textId="5D530C64" w:rsidR="00A052E1" w:rsidRDefault="00B95AB4" w:rsidP="006731ED">
      <w:pPr>
        <w:pStyle w:val="Bulletlevel2"/>
      </w:pPr>
      <w:hyperlink r:id="rId63" w:history="1">
        <w:r w:rsidR="00DB1C61" w:rsidRPr="007529EA">
          <w:rPr>
            <w:rStyle w:val="Hyperlink"/>
          </w:rPr>
          <w:t>Sort data using a custom list</w:t>
        </w:r>
      </w:hyperlink>
      <w:r w:rsidR="00A052E1" w:rsidRPr="002F0BBC">
        <w:t>.</w:t>
      </w:r>
    </w:p>
    <w:p w14:paraId="118B9F2A" w14:textId="77777777" w:rsidR="00A052E1" w:rsidRDefault="00A052E1" w:rsidP="0015266C">
      <w:pPr>
        <w:pStyle w:val="Heading3"/>
      </w:pPr>
      <w:bookmarkStart w:id="189" w:name="_Toc36983456"/>
      <w:bookmarkEnd w:id="188"/>
      <w:r>
        <w:t>Activity instructions</w:t>
      </w:r>
      <w:bookmarkEnd w:id="189"/>
    </w:p>
    <w:p w14:paraId="3A53FE7F" w14:textId="77777777" w:rsidR="006F329D" w:rsidRDefault="006F329D" w:rsidP="006F329D">
      <w:r>
        <w:t>Participate in the activity by following these instructions:</w:t>
      </w:r>
    </w:p>
    <w:p w14:paraId="42B9ED72" w14:textId="47B2C6FB" w:rsidR="00A052E1" w:rsidRDefault="001A10D8" w:rsidP="00D04C43">
      <w:pPr>
        <w:pStyle w:val="Numberedlist1"/>
        <w:numPr>
          <w:ilvl w:val="0"/>
          <w:numId w:val="18"/>
        </w:numPr>
      </w:pPr>
      <w:r>
        <w:t xml:space="preserve">Go to the </w:t>
      </w:r>
      <w:bookmarkStart w:id="190" w:name="_Hlk28688450"/>
      <w:r w:rsidRPr="000F0077">
        <w:rPr>
          <w:rStyle w:val="Inlinebold"/>
        </w:rPr>
        <w:t>Crop</w:t>
      </w:r>
      <w:r w:rsidRPr="009F11F6">
        <w:rPr>
          <w:rStyle w:val="Inlinebold"/>
        </w:rPr>
        <w:t>_</w:t>
      </w:r>
      <w:r w:rsidRPr="000F0077">
        <w:rPr>
          <w:rStyle w:val="Inlinebold"/>
        </w:rPr>
        <w:t>Sourcing</w:t>
      </w:r>
      <w:r w:rsidRPr="009F11F6">
        <w:rPr>
          <w:rStyle w:val="Inlinebold"/>
        </w:rPr>
        <w:t>_</w:t>
      </w:r>
      <w:r w:rsidRPr="000F0077">
        <w:rPr>
          <w:rStyle w:val="Inlinebold"/>
        </w:rPr>
        <w:t>Range</w:t>
      </w:r>
      <w:r>
        <w:t xml:space="preserve"> </w:t>
      </w:r>
      <w:bookmarkEnd w:id="190"/>
      <w:r>
        <w:t>worksheet.</w:t>
      </w:r>
    </w:p>
    <w:p w14:paraId="71D70EFE" w14:textId="6B94CAD2" w:rsidR="00A052E1" w:rsidRDefault="0041710D" w:rsidP="00D04C43">
      <w:pPr>
        <w:pStyle w:val="Numberedlist1"/>
        <w:numPr>
          <w:ilvl w:val="0"/>
          <w:numId w:val="18"/>
        </w:numPr>
      </w:pPr>
      <w:r>
        <w:t>Join the group assigned by your teacher</w:t>
      </w:r>
      <w:r w:rsidR="00A052E1">
        <w:t>.</w:t>
      </w:r>
    </w:p>
    <w:p w14:paraId="62672BA5" w14:textId="241A5F67" w:rsidR="00A052E1" w:rsidRDefault="0041710D" w:rsidP="00D04C43">
      <w:pPr>
        <w:pStyle w:val="Numberedlist1"/>
        <w:numPr>
          <w:ilvl w:val="0"/>
          <w:numId w:val="18"/>
        </w:numPr>
      </w:pPr>
      <w:r>
        <w:lastRenderedPageBreak/>
        <w:t xml:space="preserve">Read the </w:t>
      </w:r>
      <w:r w:rsidRPr="007C4ADD">
        <w:rPr>
          <w:rStyle w:val="Inlinebold"/>
        </w:rPr>
        <w:t>Sort</w:t>
      </w:r>
      <w:r>
        <w:t xml:space="preserve"> data using a custom list support article and discuss with your team members.</w:t>
      </w:r>
    </w:p>
    <w:p w14:paraId="22CAB22F" w14:textId="48642F8B" w:rsidR="00BC15A6" w:rsidRDefault="00BC15A6" w:rsidP="00D04C43">
      <w:pPr>
        <w:pStyle w:val="Numberedlist1"/>
        <w:numPr>
          <w:ilvl w:val="0"/>
          <w:numId w:val="18"/>
        </w:numPr>
      </w:pPr>
      <w:r>
        <w:t>Observe the</w:t>
      </w:r>
      <w:r w:rsidR="0010017C">
        <w:t xml:space="preserve"> </w:t>
      </w:r>
      <w:r>
        <w:t>table in the</w:t>
      </w:r>
      <w:r w:rsidR="0010017C">
        <w:t xml:space="preserve"> </w:t>
      </w:r>
      <w:r w:rsidR="0010017C" w:rsidRPr="000E3EF0">
        <w:rPr>
          <w:rStyle w:val="Inlinebold"/>
        </w:rPr>
        <w:t>Crop</w:t>
      </w:r>
      <w:r w:rsidR="0010017C" w:rsidRPr="009F11F6">
        <w:rPr>
          <w:rStyle w:val="Inlinebold"/>
        </w:rPr>
        <w:t>_</w:t>
      </w:r>
      <w:r w:rsidR="0010017C" w:rsidRPr="000E3EF0">
        <w:rPr>
          <w:rStyle w:val="Inlinebold"/>
        </w:rPr>
        <w:t>Sourcing</w:t>
      </w:r>
      <w:r w:rsidR="0010017C" w:rsidRPr="009F11F6">
        <w:rPr>
          <w:rStyle w:val="Inlinebold"/>
        </w:rPr>
        <w:t>_</w:t>
      </w:r>
      <w:r w:rsidR="006B2251" w:rsidRPr="000E3EF0">
        <w:rPr>
          <w:rStyle w:val="Inlinebold"/>
        </w:rPr>
        <w:t>T</w:t>
      </w:r>
      <w:r w:rsidR="0010017C" w:rsidRPr="000E3EF0">
        <w:rPr>
          <w:rStyle w:val="Inlinebold"/>
        </w:rPr>
        <w:t>able</w:t>
      </w:r>
      <w:r w:rsidR="00A22287" w:rsidRPr="009F11F6">
        <w:rPr>
          <w:rStyle w:val="Inlinebold"/>
        </w:rPr>
        <w:t xml:space="preserve"> </w:t>
      </w:r>
      <w:r>
        <w:t>worksheet.</w:t>
      </w:r>
    </w:p>
    <w:p w14:paraId="2B023F12" w14:textId="50769A26" w:rsidR="00A052E1" w:rsidRDefault="00BC15A6" w:rsidP="00D04C43">
      <w:pPr>
        <w:pStyle w:val="Numberedlist1"/>
        <w:numPr>
          <w:ilvl w:val="0"/>
          <w:numId w:val="18"/>
        </w:numPr>
      </w:pPr>
      <w:r>
        <w:t>Sort the multiple columns</w:t>
      </w:r>
      <w:r w:rsidR="00356254">
        <w:t xml:space="preserve"> in this order:</w:t>
      </w:r>
      <w:r w:rsidR="00652DB3">
        <w:t xml:space="preserve"> </w:t>
      </w:r>
      <w:r w:rsidR="00356254" w:rsidRPr="007C4ADD">
        <w:rPr>
          <w:rStyle w:val="Inlinebold"/>
        </w:rPr>
        <w:t>Date Picked</w:t>
      </w:r>
      <w:r w:rsidR="00C858D0">
        <w:t xml:space="preserve">, </w:t>
      </w:r>
      <w:r w:rsidR="00652DB3">
        <w:t xml:space="preserve">and then </w:t>
      </w:r>
      <w:r w:rsidR="00652DB3" w:rsidRPr="007C4ADD">
        <w:rPr>
          <w:rStyle w:val="Inlinebold"/>
        </w:rPr>
        <w:t>Crop</w:t>
      </w:r>
      <w:r w:rsidR="00652DB3">
        <w:t>.</w:t>
      </w:r>
    </w:p>
    <w:p w14:paraId="2F926047" w14:textId="4680C77B" w:rsidR="00980213" w:rsidRDefault="00980213" w:rsidP="00D04C43">
      <w:pPr>
        <w:pStyle w:val="Numberedlist1"/>
        <w:numPr>
          <w:ilvl w:val="0"/>
          <w:numId w:val="18"/>
        </w:numPr>
      </w:pPr>
      <w:r>
        <w:t>Observe the teacher-led demonstration.</w:t>
      </w:r>
    </w:p>
    <w:p w14:paraId="2A5FE9FA" w14:textId="7522049B" w:rsidR="00A052E1" w:rsidRPr="00DA5C58" w:rsidRDefault="00A052E1" w:rsidP="006731ED">
      <w:pPr>
        <w:pStyle w:val="Heading3"/>
      </w:pPr>
      <w:bookmarkStart w:id="191" w:name="_Toc36983457"/>
      <w:r w:rsidRPr="00DA5C58">
        <w:t xml:space="preserve">Try-it: </w:t>
      </w:r>
      <w:r w:rsidR="007C4ADD">
        <w:t>Perform a custom sort</w:t>
      </w:r>
      <w:bookmarkEnd w:id="191"/>
    </w:p>
    <w:p w14:paraId="0C8E2E81" w14:textId="62AB362B" w:rsidR="00962939" w:rsidRDefault="00000320" w:rsidP="009F11F6">
      <w:r w:rsidRPr="005E028A">
        <w:rPr>
          <w:noProof/>
          <w:lang w:val="en-IN" w:eastAsia="en-IN"/>
        </w:rPr>
        <w:drawing>
          <wp:inline distT="0" distB="0" distL="0" distR="0" wp14:anchorId="6A15F3DD" wp14:editId="67395D9E">
            <wp:extent cx="365748" cy="365748"/>
            <wp:effectExtent l="0" t="0" r="0" b="0"/>
            <wp:docPr id="12" name="Picture 1490664163"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65748" cy="365748"/>
                    </a:xfrm>
                    <a:prstGeom prst="rect">
                      <a:avLst/>
                    </a:prstGeom>
                  </pic:spPr>
                </pic:pic>
              </a:graphicData>
            </a:graphic>
          </wp:inline>
        </w:drawing>
      </w:r>
      <w:r w:rsidR="00962939" w:rsidRPr="00962939">
        <w:t xml:space="preserve"> </w:t>
      </w:r>
      <w:r w:rsidR="00531C26">
        <w:t xml:space="preserve">In </w:t>
      </w:r>
      <w:r w:rsidR="00531C26" w:rsidRPr="006731ED">
        <w:t>this</w:t>
      </w:r>
      <w:r w:rsidR="00531C26">
        <w:t xml:space="preserve"> stand-alone try-it, you will sort multiple columns of a table. </w:t>
      </w:r>
      <w:r w:rsidR="00962939">
        <w:t>You need to know which crops are being purchased the most by each buyer (in alphabetical order). You need to apply a multiple column sort to determine this.</w:t>
      </w:r>
    </w:p>
    <w:p w14:paraId="3F502D4E" w14:textId="77777777" w:rsidR="00A052E1" w:rsidRDefault="00A052E1" w:rsidP="00034435">
      <w:pPr>
        <w:pStyle w:val="Heading4"/>
      </w:pPr>
      <w:r>
        <w:t>Resources</w:t>
      </w:r>
    </w:p>
    <w:p w14:paraId="79399273" w14:textId="77777777" w:rsidR="008D06D0" w:rsidRDefault="008D06D0" w:rsidP="008D06D0">
      <w:r>
        <w:t>You will need the following resources for this try-it:</w:t>
      </w:r>
    </w:p>
    <w:p w14:paraId="30B44A07" w14:textId="6E2C3DCB" w:rsidR="008D06D0" w:rsidRDefault="008D06D0" w:rsidP="00D04C43">
      <w:pPr>
        <w:pStyle w:val="Bulletlevel1"/>
        <w:numPr>
          <w:ilvl w:val="0"/>
          <w:numId w:val="70"/>
        </w:numPr>
      </w:pPr>
      <w:r>
        <w:t xml:space="preserve">Open </w:t>
      </w:r>
      <w:r w:rsidR="008558A0" w:rsidRPr="00000320">
        <w:rPr>
          <w:rStyle w:val="Inlinebold"/>
        </w:rPr>
        <w:t>L4_T2_try_crop_distribution_starter.xlsx</w:t>
      </w:r>
      <w:r w:rsidR="008558A0" w:rsidRPr="008558A0">
        <w:t xml:space="preserve"> </w:t>
      </w:r>
      <w:r>
        <w:t>in this lesson’s Learning Activity Resources.</w:t>
      </w:r>
    </w:p>
    <w:p w14:paraId="362FF118" w14:textId="77777777" w:rsidR="00A052E1" w:rsidRDefault="00A052E1" w:rsidP="00034435">
      <w:pPr>
        <w:pStyle w:val="Heading4"/>
      </w:pPr>
      <w:r>
        <w:t>Instructions</w:t>
      </w:r>
    </w:p>
    <w:p w14:paraId="050B63B8" w14:textId="77777777" w:rsidR="00432F5D" w:rsidRDefault="00432F5D" w:rsidP="00432F5D">
      <w:r>
        <w:t>The following are the general tasks that you need to perform during this try-it:</w:t>
      </w:r>
    </w:p>
    <w:p w14:paraId="12DE885E" w14:textId="4844189F" w:rsidR="00A052E1" w:rsidRDefault="001F42D6" w:rsidP="00D04C43">
      <w:pPr>
        <w:pStyle w:val="Numberedlist1"/>
        <w:numPr>
          <w:ilvl w:val="0"/>
          <w:numId w:val="19"/>
        </w:numPr>
      </w:pPr>
      <w:r>
        <w:t xml:space="preserve">Go to the </w:t>
      </w:r>
      <w:r w:rsidRPr="0071250A">
        <w:rPr>
          <w:rStyle w:val="Inlinebold"/>
        </w:rPr>
        <w:t>Processing</w:t>
      </w:r>
      <w:r w:rsidR="00F846FA">
        <w:t xml:space="preserve"> </w:t>
      </w:r>
      <w:r>
        <w:t>worksheet</w:t>
      </w:r>
      <w:r w:rsidR="00962939">
        <w:t>.</w:t>
      </w:r>
    </w:p>
    <w:p w14:paraId="7FB445DB" w14:textId="2304D99F" w:rsidR="00A052E1" w:rsidRDefault="00664CA7" w:rsidP="00D04C43">
      <w:pPr>
        <w:pStyle w:val="Numberedlist1"/>
        <w:numPr>
          <w:ilvl w:val="0"/>
          <w:numId w:val="19"/>
        </w:numPr>
      </w:pPr>
      <w:r>
        <w:t xml:space="preserve">Sort the </w:t>
      </w:r>
      <w:r w:rsidR="001F42D6" w:rsidRPr="0071250A">
        <w:rPr>
          <w:rStyle w:val="Inlinebold"/>
        </w:rPr>
        <w:t>Units</w:t>
      </w:r>
      <w:r w:rsidR="001F42D6">
        <w:t xml:space="preserve"> </w:t>
      </w:r>
      <w:r>
        <w:t xml:space="preserve">column from </w:t>
      </w:r>
      <w:r w:rsidRPr="008558A0">
        <w:t>l</w:t>
      </w:r>
      <w:r w:rsidR="005F7A48" w:rsidRPr="008558A0">
        <w:t xml:space="preserve">argest to </w:t>
      </w:r>
      <w:r w:rsidRPr="008558A0">
        <w:t>s</w:t>
      </w:r>
      <w:r w:rsidR="005F7A48" w:rsidRPr="008558A0">
        <w:t>mallest</w:t>
      </w:r>
      <w:r w:rsidR="00D31C43">
        <w:t>.</w:t>
      </w:r>
    </w:p>
    <w:p w14:paraId="798CDF18" w14:textId="35179DF4" w:rsidR="00A052E1" w:rsidRDefault="00664CA7" w:rsidP="00D04C43">
      <w:pPr>
        <w:pStyle w:val="Numberedlist1"/>
        <w:numPr>
          <w:ilvl w:val="0"/>
          <w:numId w:val="19"/>
        </w:numPr>
      </w:pPr>
      <w:r>
        <w:t xml:space="preserve">Sort the </w:t>
      </w:r>
      <w:r w:rsidR="00D31C43" w:rsidRPr="0071250A">
        <w:rPr>
          <w:rStyle w:val="Inlinebold"/>
        </w:rPr>
        <w:t>Buyer</w:t>
      </w:r>
      <w:r w:rsidR="00D31C43">
        <w:t xml:space="preserve"> </w:t>
      </w:r>
      <w:r>
        <w:t xml:space="preserve">column </w:t>
      </w:r>
      <w:r w:rsidR="00890BBE">
        <w:t>in A</w:t>
      </w:r>
      <w:r>
        <w:t xml:space="preserve"> to Z order</w:t>
      </w:r>
      <w:r w:rsidR="00D31C43">
        <w:t>.</w:t>
      </w:r>
    </w:p>
    <w:p w14:paraId="168096CC" w14:textId="2EDBFDFF" w:rsidR="00F846FA" w:rsidRDefault="00F846FA" w:rsidP="00D04C43">
      <w:pPr>
        <w:pStyle w:val="Numberedlist1"/>
        <w:numPr>
          <w:ilvl w:val="0"/>
          <w:numId w:val="19"/>
        </w:numPr>
      </w:pPr>
      <w:r>
        <w:t>What answer did you find? Which buyer has purchased the most units of a produce item?</w:t>
      </w:r>
    </w:p>
    <w:p w14:paraId="267E219C" w14:textId="669A0859" w:rsidR="00283ED3" w:rsidRDefault="00F846FA" w:rsidP="00D04C43">
      <w:pPr>
        <w:pStyle w:val="Numberedlist1"/>
        <w:numPr>
          <w:ilvl w:val="0"/>
          <w:numId w:val="19"/>
        </w:numPr>
      </w:pPr>
      <w:r>
        <w:t>Don’t forget to s</w:t>
      </w:r>
      <w:r w:rsidR="00283ED3">
        <w:t>ave your work</w:t>
      </w:r>
      <w:r>
        <w:t>!</w:t>
      </w:r>
    </w:p>
    <w:p w14:paraId="2D8D337B" w14:textId="67C6FFFA" w:rsidR="006B7B92" w:rsidRDefault="006B7B92" w:rsidP="00C32884">
      <w:pPr>
        <w:pStyle w:val="Heading2"/>
      </w:pPr>
      <w:bookmarkStart w:id="192" w:name="_Toc36983458"/>
      <w:r>
        <w:t>Wrap</w:t>
      </w:r>
      <w:r w:rsidR="007A5BF8">
        <w:t>-</w:t>
      </w:r>
      <w:r>
        <w:t>up</w:t>
      </w:r>
      <w:bookmarkEnd w:id="192"/>
    </w:p>
    <w:p w14:paraId="75687815" w14:textId="0924ECD7" w:rsidR="00AA7706" w:rsidRDefault="00AA7706" w:rsidP="006B7B92">
      <w:r>
        <w:t>In the previous lesson</w:t>
      </w:r>
      <w:r w:rsidR="008558A0">
        <w:t>,</w:t>
      </w:r>
      <w:r>
        <w:t xml:space="preserve"> you learned how to update the name of a table to something more meaningful for the data it represents. You also learned how to give a range of cells a meaningful name.</w:t>
      </w:r>
    </w:p>
    <w:p w14:paraId="2D54640F" w14:textId="661365FE" w:rsidR="00AA7706" w:rsidRDefault="00AA7706" w:rsidP="006B7B92">
      <w:r>
        <w:t>In this lesson</w:t>
      </w:r>
      <w:r w:rsidR="008558A0">
        <w:t>,</w:t>
      </w:r>
      <w:r>
        <w:t xml:space="preserve"> you learned how to arrange the contents of a data set and table with the help of the sort and filter commands. When the arrangement involves several columns of data, you learned how sorting multiple column</w:t>
      </w:r>
      <w:r w:rsidR="00D12D80">
        <w:t>s</w:t>
      </w:r>
      <w:r>
        <w:t xml:space="preserve"> can quickly update the column contents order to accomplish this.</w:t>
      </w:r>
    </w:p>
    <w:p w14:paraId="303D00D2" w14:textId="113C9EA3" w:rsidR="006B7B92" w:rsidRPr="00AC08D1" w:rsidRDefault="006B7B92" w:rsidP="006B7B92">
      <w:r>
        <w:lastRenderedPageBreak/>
        <w:t>Use these questions to check what you learned in this lesson:</w:t>
      </w:r>
    </w:p>
    <w:p w14:paraId="2F5545B1" w14:textId="72EB95B9" w:rsidR="006B7B92" w:rsidRDefault="00097A57" w:rsidP="00D04C43">
      <w:pPr>
        <w:pStyle w:val="Numberedlist1"/>
        <w:numPr>
          <w:ilvl w:val="0"/>
          <w:numId w:val="15"/>
        </w:numPr>
      </w:pPr>
      <w:r>
        <w:t>Which ribbon command clears the filter and the sort state for the current range of data?</w:t>
      </w:r>
    </w:p>
    <w:p w14:paraId="755F6320" w14:textId="167EEAAB" w:rsidR="006B7B92" w:rsidRDefault="006B7B92" w:rsidP="001F2F51">
      <w:pPr>
        <w:pStyle w:val="Prompt"/>
      </w:pPr>
      <w:r>
        <w:t xml:space="preserve">Select </w:t>
      </w:r>
      <w:r w:rsidR="00192A9A">
        <w:t>all that apply.</w:t>
      </w:r>
    </w:p>
    <w:p w14:paraId="676ABBEF" w14:textId="5B3AEEA3" w:rsidR="006B7B92" w:rsidRDefault="00097A57" w:rsidP="007E142B">
      <w:pPr>
        <w:pStyle w:val="Numberedlist2"/>
        <w:numPr>
          <w:ilvl w:val="0"/>
          <w:numId w:val="4"/>
        </w:numPr>
      </w:pPr>
      <w:r w:rsidRPr="007C4ADD">
        <w:rPr>
          <w:rStyle w:val="Inlinebold"/>
        </w:rPr>
        <w:t>Home</w:t>
      </w:r>
      <w:r>
        <w:t xml:space="preserve"> ribbon, </w:t>
      </w:r>
      <w:r w:rsidRPr="007C4ADD">
        <w:rPr>
          <w:rStyle w:val="Inlinebold"/>
        </w:rPr>
        <w:t>Editing</w:t>
      </w:r>
      <w:r>
        <w:t xml:space="preserve"> group, </w:t>
      </w:r>
      <w:r w:rsidRPr="007C4ADD">
        <w:rPr>
          <w:rStyle w:val="Inlinebold"/>
        </w:rPr>
        <w:t>Clear</w:t>
      </w:r>
      <w:r w:rsidR="00192A9A">
        <w:t xml:space="preserve"> </w:t>
      </w:r>
      <w:r w:rsidR="00192A9A" w:rsidRPr="007C4ADD">
        <w:rPr>
          <w:rStyle w:val="Inlinebold"/>
        </w:rPr>
        <w:t>Formats</w:t>
      </w:r>
    </w:p>
    <w:p w14:paraId="04B89CAA" w14:textId="7F67A810" w:rsidR="006B7B92" w:rsidRDefault="00097A57" w:rsidP="006731ED">
      <w:pPr>
        <w:pStyle w:val="Numberedlist1"/>
        <w:numPr>
          <w:ilvl w:val="0"/>
          <w:numId w:val="4"/>
        </w:numPr>
      </w:pPr>
      <w:r w:rsidRPr="009F11F6">
        <w:rPr>
          <w:rStyle w:val="Inlinebold"/>
        </w:rPr>
        <w:t>Data</w:t>
      </w:r>
      <w:r>
        <w:t xml:space="preserve"> ribbon, </w:t>
      </w:r>
      <w:r w:rsidRPr="009F11F6">
        <w:rPr>
          <w:rStyle w:val="Inlinebold"/>
        </w:rPr>
        <w:t>Sort &amp; Filter</w:t>
      </w:r>
      <w:r>
        <w:t xml:space="preserve">, </w:t>
      </w:r>
      <w:r w:rsidRPr="009F11F6">
        <w:rPr>
          <w:rStyle w:val="Inlinebold"/>
        </w:rPr>
        <w:t>Clear</w:t>
      </w:r>
    </w:p>
    <w:p w14:paraId="395EDB42" w14:textId="476EB673" w:rsidR="006B7B92" w:rsidRDefault="00192A9A" w:rsidP="006731ED">
      <w:pPr>
        <w:pStyle w:val="Numberedlist1"/>
        <w:numPr>
          <w:ilvl w:val="0"/>
          <w:numId w:val="4"/>
        </w:numPr>
      </w:pPr>
      <w:r w:rsidRPr="009F11F6">
        <w:rPr>
          <w:rStyle w:val="Inlinebold"/>
        </w:rPr>
        <w:t>Home</w:t>
      </w:r>
      <w:r>
        <w:t xml:space="preserve"> ribbon, </w:t>
      </w:r>
      <w:r w:rsidRPr="009F11F6">
        <w:rPr>
          <w:rStyle w:val="Inlinebold"/>
        </w:rPr>
        <w:t>Editing</w:t>
      </w:r>
      <w:r>
        <w:t xml:space="preserve"> group, </w:t>
      </w:r>
      <w:r w:rsidRPr="009F11F6">
        <w:rPr>
          <w:rStyle w:val="Inlinebold"/>
        </w:rPr>
        <w:t>Sort &amp; Filter</w:t>
      </w:r>
      <w:r>
        <w:t xml:space="preserve">, </w:t>
      </w:r>
      <w:r w:rsidRPr="009F11F6">
        <w:rPr>
          <w:rStyle w:val="Inlinebold"/>
        </w:rPr>
        <w:t>Clear</w:t>
      </w:r>
    </w:p>
    <w:p w14:paraId="4CF2BC8D" w14:textId="730BE67C" w:rsidR="00192A9A" w:rsidRDefault="00192A9A" w:rsidP="006731ED">
      <w:pPr>
        <w:pStyle w:val="Numberedlist1"/>
        <w:numPr>
          <w:ilvl w:val="0"/>
          <w:numId w:val="4"/>
        </w:numPr>
      </w:pPr>
      <w:r w:rsidRPr="009F11F6">
        <w:rPr>
          <w:rStyle w:val="Inlinebold"/>
        </w:rPr>
        <w:t>Data</w:t>
      </w:r>
      <w:r>
        <w:t xml:space="preserve"> ribbon, </w:t>
      </w:r>
      <w:r w:rsidRPr="009F11F6">
        <w:rPr>
          <w:rStyle w:val="Inlinebold"/>
        </w:rPr>
        <w:t>Sort &amp; Filter</w:t>
      </w:r>
      <w:r>
        <w:t xml:space="preserve">, </w:t>
      </w:r>
      <w:r w:rsidRPr="009F11F6">
        <w:rPr>
          <w:rStyle w:val="Inlinebold"/>
        </w:rPr>
        <w:t>Reapply</w:t>
      </w:r>
    </w:p>
    <w:p w14:paraId="48DF9408" w14:textId="1D303AC7" w:rsidR="006B7B92" w:rsidRDefault="00192A9A" w:rsidP="00D04C43">
      <w:pPr>
        <w:pStyle w:val="Numberedlist1"/>
        <w:numPr>
          <w:ilvl w:val="0"/>
          <w:numId w:val="15"/>
        </w:numPr>
      </w:pPr>
      <w:r>
        <w:t xml:space="preserve">Which of the following </w:t>
      </w:r>
      <w:r w:rsidR="00540B1D">
        <w:t xml:space="preserve">options </w:t>
      </w:r>
      <w:r>
        <w:t xml:space="preserve">are choices in the </w:t>
      </w:r>
      <w:r w:rsidRPr="002F6CB6">
        <w:rPr>
          <w:rStyle w:val="Inlinebold"/>
        </w:rPr>
        <w:t>Sort Options</w:t>
      </w:r>
      <w:r>
        <w:t xml:space="preserve"> dialog box?</w:t>
      </w:r>
    </w:p>
    <w:p w14:paraId="443ECF3F" w14:textId="4D9C7B64" w:rsidR="006B7B92" w:rsidRDefault="006B7B92" w:rsidP="001F2F51">
      <w:pPr>
        <w:pStyle w:val="Prompt"/>
      </w:pPr>
      <w:r>
        <w:t xml:space="preserve">Select </w:t>
      </w:r>
      <w:r w:rsidR="00192A9A">
        <w:t>all that apply.</w:t>
      </w:r>
    </w:p>
    <w:p w14:paraId="38A183A5" w14:textId="7C78361C" w:rsidR="006B7B92" w:rsidRDefault="00192A9A" w:rsidP="00D04C43">
      <w:pPr>
        <w:pStyle w:val="Numberedlist2"/>
        <w:numPr>
          <w:ilvl w:val="0"/>
          <w:numId w:val="60"/>
        </w:numPr>
      </w:pPr>
      <w:r>
        <w:t>Case sensitive</w:t>
      </w:r>
    </w:p>
    <w:p w14:paraId="27443007" w14:textId="7358C278" w:rsidR="006B7B92" w:rsidRDefault="00192A9A" w:rsidP="00D04C43">
      <w:pPr>
        <w:pStyle w:val="Numberedlist2"/>
        <w:numPr>
          <w:ilvl w:val="0"/>
          <w:numId w:val="60"/>
        </w:numPr>
      </w:pPr>
      <w:r>
        <w:t>Delete level</w:t>
      </w:r>
    </w:p>
    <w:p w14:paraId="7DF34346" w14:textId="227609FC" w:rsidR="006B7B92" w:rsidRDefault="00192A9A" w:rsidP="00D04C43">
      <w:pPr>
        <w:pStyle w:val="Numberedlist2"/>
        <w:numPr>
          <w:ilvl w:val="0"/>
          <w:numId w:val="60"/>
        </w:numPr>
      </w:pPr>
      <w:r>
        <w:t>Orientation</w:t>
      </w:r>
    </w:p>
    <w:p w14:paraId="7868C040" w14:textId="7474ABA7" w:rsidR="006B7B92" w:rsidRPr="008C4CA7" w:rsidRDefault="00192A9A" w:rsidP="00D04C43">
      <w:pPr>
        <w:pStyle w:val="Numberedlist2"/>
        <w:numPr>
          <w:ilvl w:val="0"/>
          <w:numId w:val="60"/>
        </w:numPr>
      </w:pPr>
      <w:r>
        <w:t>Copy level</w:t>
      </w:r>
    </w:p>
    <w:p w14:paraId="65A43FC6" w14:textId="0759FC36" w:rsidR="006B7B92" w:rsidRDefault="00097A57" w:rsidP="00D04C43">
      <w:pPr>
        <w:pStyle w:val="Numberedlist1"/>
        <w:numPr>
          <w:ilvl w:val="0"/>
          <w:numId w:val="15"/>
        </w:numPr>
      </w:pPr>
      <w:r>
        <w:t xml:space="preserve">The filter choice </w:t>
      </w:r>
      <w:sdt>
        <w:sdtPr>
          <w:alias w:val="Question 3"/>
          <w:tag w:val="Question 3"/>
          <w:id w:val="-1786177364"/>
          <w:lock w:val="sdtLocked"/>
          <w:placeholder>
            <w:docPart w:val="65119D66CC2D43ACA8F2C28F05493127"/>
          </w:placeholder>
          <w:showingPlcHdr/>
        </w:sdtPr>
        <w:sdtEndPr/>
        <w:sdtContent>
          <w:r w:rsidR="003F7696">
            <w:rPr>
              <w:rStyle w:val="Inlinebold"/>
            </w:rPr>
            <w:t>Select here to enter text.</w:t>
          </w:r>
        </w:sdtContent>
      </w:sdt>
      <w:r>
        <w:t xml:space="preserve"> displays only empty cells</w:t>
      </w:r>
      <w:r w:rsidR="00890BBE">
        <w:t>.</w:t>
      </w:r>
    </w:p>
    <w:p w14:paraId="59FAE4AC" w14:textId="7331D080" w:rsidR="006B7B92" w:rsidRDefault="00097A57" w:rsidP="00D04C43">
      <w:pPr>
        <w:pStyle w:val="Numberedlist1"/>
        <w:numPr>
          <w:ilvl w:val="0"/>
          <w:numId w:val="15"/>
        </w:numPr>
      </w:pPr>
      <w:r>
        <w:t xml:space="preserve">Each </w:t>
      </w:r>
      <w:sdt>
        <w:sdtPr>
          <w:alias w:val="Question 4"/>
          <w:tag w:val="Question 4"/>
          <w:id w:val="-1358970238"/>
          <w:lock w:val="sdtLocked"/>
          <w:placeholder>
            <w:docPart w:val="21AEDBD261DE482F9F4864041731E786"/>
          </w:placeholder>
          <w:showingPlcHdr/>
        </w:sdtPr>
        <w:sdtEndPr/>
        <w:sdtContent>
          <w:r w:rsidR="003F7696">
            <w:rPr>
              <w:rStyle w:val="Inlinebold"/>
            </w:rPr>
            <w:t>Select here to enter text.</w:t>
          </w:r>
        </w:sdtContent>
      </w:sdt>
      <w:r>
        <w:t xml:space="preserve"> determines the order a custom sort displays the data</w:t>
      </w:r>
      <w:r w:rsidR="00890BBE">
        <w:t>.</w:t>
      </w:r>
    </w:p>
    <w:p w14:paraId="7318A6C4" w14:textId="77777777" w:rsidR="00AD6982" w:rsidRDefault="00AD6982" w:rsidP="009F11F6">
      <w:r>
        <w:br w:type="page"/>
      </w:r>
    </w:p>
    <w:p w14:paraId="2F0E4435" w14:textId="77777777" w:rsidR="007553FA" w:rsidRPr="001B1B6A" w:rsidRDefault="007553FA" w:rsidP="00546AE0">
      <w:pPr>
        <w:pStyle w:val="Heading1"/>
      </w:pPr>
      <w:bookmarkStart w:id="193" w:name="_Toc21541626"/>
      <w:bookmarkStart w:id="194" w:name="_Toc36983459"/>
      <w:bookmarkStart w:id="195" w:name="_Toc17841394"/>
      <w:bookmarkStart w:id="196" w:name="_Toc18356517"/>
      <w:bookmarkEnd w:id="123"/>
      <w:r w:rsidRPr="001B1B6A">
        <w:lastRenderedPageBreak/>
        <w:t>Cornerstone</w:t>
      </w:r>
      <w:bookmarkEnd w:id="193"/>
      <w:bookmarkEnd w:id="194"/>
    </w:p>
    <w:p w14:paraId="515B6072" w14:textId="77777777" w:rsidR="007553FA" w:rsidRPr="005B6C37" w:rsidRDefault="007553FA" w:rsidP="00C32884">
      <w:pPr>
        <w:pStyle w:val="Heading2"/>
      </w:pPr>
      <w:bookmarkStart w:id="197" w:name="_Toc21541627"/>
      <w:bookmarkStart w:id="198" w:name="_Toc36983460"/>
      <w:r>
        <w:t>Overview</w:t>
      </w:r>
      <w:bookmarkEnd w:id="197"/>
      <w:bookmarkEnd w:id="198"/>
    </w:p>
    <w:p w14:paraId="25AB00A1" w14:textId="04442FE6" w:rsidR="00794399" w:rsidRDefault="00794399" w:rsidP="00794399">
      <w:r>
        <w:t xml:space="preserve">In this </w:t>
      </w:r>
      <w:r w:rsidR="00792F37">
        <w:t>C</w:t>
      </w:r>
      <w:r>
        <w:t xml:space="preserve">ornerstone, you will </w:t>
      </w:r>
      <w:r w:rsidR="008A0FC8">
        <w:t>analyze</w:t>
      </w:r>
      <w:r>
        <w:t xml:space="preserve"> the farm market apparel and bee products workbooks by </w:t>
      </w:r>
      <w:r w:rsidR="008A0FC8">
        <w:t>creating tables</w:t>
      </w:r>
      <w:r w:rsidR="00792F37">
        <w:t>;</w:t>
      </w:r>
      <w:r w:rsidR="008A0FC8">
        <w:t xml:space="preserve"> applying settings, </w:t>
      </w:r>
      <w:r w:rsidR="00890BBE">
        <w:t>sorting,</w:t>
      </w:r>
      <w:r w:rsidR="008A0FC8">
        <w:t xml:space="preserve"> and filtering a table</w:t>
      </w:r>
      <w:r w:rsidR="00792F37">
        <w:t>;</w:t>
      </w:r>
      <w:r w:rsidR="008A0FC8">
        <w:t xml:space="preserve"> and converting a table to a range.</w:t>
      </w:r>
    </w:p>
    <w:p w14:paraId="7431A35F" w14:textId="77777777" w:rsidR="007553FA" w:rsidRDefault="007553FA" w:rsidP="00C32884">
      <w:pPr>
        <w:pStyle w:val="Heading2"/>
      </w:pPr>
      <w:bookmarkStart w:id="199" w:name="_Toc21541628"/>
      <w:bookmarkStart w:id="200" w:name="_Toc36983461"/>
      <w:r>
        <w:t>Objectives</w:t>
      </w:r>
      <w:bookmarkEnd w:id="199"/>
      <w:bookmarkEnd w:id="200"/>
    </w:p>
    <w:p w14:paraId="0EAEF266" w14:textId="341DE80A" w:rsidR="007553FA" w:rsidRPr="00627B56" w:rsidRDefault="007553FA" w:rsidP="007553FA">
      <w:r>
        <w:t xml:space="preserve">The following table outlines the Cornerstone objectives and their corresponding </w:t>
      </w:r>
      <w:r w:rsidR="00DE3A12">
        <w:t>Microsoft Office Specialist (</w:t>
      </w:r>
      <w:r>
        <w:t>MOS</w:t>
      </w:r>
      <w:r w:rsidR="00DE3A12">
        <w:t>)</w:t>
      </w:r>
      <w:r>
        <w:t xml:space="preserve"> exam objectives.</w:t>
      </w:r>
    </w:p>
    <w:tbl>
      <w:tblPr>
        <w:tblW w:w="5003" w:type="pct"/>
        <w:tblCellSpacing w:w="43" w:type="dxa"/>
        <w:tblCellMar>
          <w:top w:w="86" w:type="dxa"/>
          <w:left w:w="144" w:type="dxa"/>
          <w:bottom w:w="86" w:type="dxa"/>
          <w:right w:w="144" w:type="dxa"/>
        </w:tblCellMar>
        <w:tblLook w:val="04A0" w:firstRow="1" w:lastRow="0" w:firstColumn="1" w:lastColumn="0" w:noHBand="0" w:noVBand="1"/>
      </w:tblPr>
      <w:tblGrid>
        <w:gridCol w:w="2517"/>
        <w:gridCol w:w="6849"/>
      </w:tblGrid>
      <w:tr w:rsidR="00AF3242" w14:paraId="59514D07" w14:textId="77777777" w:rsidTr="008B42F4">
        <w:trPr>
          <w:trHeight w:val="20"/>
          <w:tblCellSpacing w:w="43" w:type="dxa"/>
        </w:trPr>
        <w:tc>
          <w:tcPr>
            <w:tcW w:w="1275" w:type="pct"/>
          </w:tcPr>
          <w:p w14:paraId="520252FF" w14:textId="00EAF58D" w:rsidR="00AF3242" w:rsidRDefault="00AF3242" w:rsidP="008469E8">
            <w:pPr>
              <w:pStyle w:val="TableRowHeader"/>
            </w:pPr>
            <w:bookmarkStart w:id="201" w:name="_Hlk27054770"/>
            <w:r>
              <w:t>Convert a worksheet data range to a table</w:t>
            </w:r>
          </w:p>
        </w:tc>
        <w:tc>
          <w:tcPr>
            <w:tcW w:w="3587" w:type="pct"/>
          </w:tcPr>
          <w:p w14:paraId="3E36D9E0" w14:textId="00EEA0C8" w:rsidR="00AF3242" w:rsidRPr="00CC6343" w:rsidRDefault="00AF3242" w:rsidP="00CC6343">
            <w:pPr>
              <w:pStyle w:val="Bulletlevel1"/>
            </w:pPr>
            <w:r w:rsidRPr="00CC6343">
              <w:t>3.1.1: Create Excel tables from cell ranges</w:t>
            </w:r>
          </w:p>
        </w:tc>
      </w:tr>
      <w:tr w:rsidR="00AF3242" w14:paraId="5867B9C8" w14:textId="77777777" w:rsidTr="008B42F4">
        <w:trPr>
          <w:trHeight w:val="20"/>
          <w:tblCellSpacing w:w="43" w:type="dxa"/>
        </w:trPr>
        <w:tc>
          <w:tcPr>
            <w:tcW w:w="1275" w:type="pct"/>
          </w:tcPr>
          <w:p w14:paraId="6E77D4CE" w14:textId="41B970CF" w:rsidR="00AF3242" w:rsidRDefault="00AF3242" w:rsidP="008469E8">
            <w:pPr>
              <w:pStyle w:val="TableRowHeader"/>
            </w:pPr>
            <w:r>
              <w:t>Apply a pre-formatted style to a table</w:t>
            </w:r>
          </w:p>
        </w:tc>
        <w:tc>
          <w:tcPr>
            <w:tcW w:w="3587" w:type="pct"/>
          </w:tcPr>
          <w:p w14:paraId="062BC66B" w14:textId="443CA372" w:rsidR="00AF3242" w:rsidRPr="00CC6343" w:rsidRDefault="00AF3242" w:rsidP="00CC6343">
            <w:pPr>
              <w:pStyle w:val="Bulletlevel1"/>
            </w:pPr>
            <w:r w:rsidRPr="00CC6343">
              <w:t>3.1.2 Apply table styles</w:t>
            </w:r>
          </w:p>
        </w:tc>
      </w:tr>
      <w:tr w:rsidR="007553FA" w14:paraId="2D4A91F7" w14:textId="77777777" w:rsidTr="008B42F4">
        <w:trPr>
          <w:trHeight w:val="20"/>
          <w:tblCellSpacing w:w="43" w:type="dxa"/>
        </w:trPr>
        <w:tc>
          <w:tcPr>
            <w:tcW w:w="1275" w:type="pct"/>
          </w:tcPr>
          <w:p w14:paraId="65053918" w14:textId="72ACB5DD" w:rsidR="007553FA" w:rsidRDefault="00751E35" w:rsidP="008469E8">
            <w:pPr>
              <w:pStyle w:val="TableRowHeader"/>
            </w:pPr>
            <w:r>
              <w:t xml:space="preserve">Apply sorting to a table </w:t>
            </w:r>
            <w:r w:rsidR="00A64839">
              <w:t>column</w:t>
            </w:r>
          </w:p>
        </w:tc>
        <w:tc>
          <w:tcPr>
            <w:tcW w:w="3587" w:type="pct"/>
          </w:tcPr>
          <w:p w14:paraId="18A5D78A" w14:textId="04AFD4F5" w:rsidR="007553FA" w:rsidRPr="00CC6343" w:rsidRDefault="00A64839" w:rsidP="00090E48">
            <w:pPr>
              <w:pStyle w:val="Bulletlevel1"/>
            </w:pPr>
            <w:r w:rsidRPr="00CC6343">
              <w:t>3.3.2</w:t>
            </w:r>
            <w:r w:rsidR="000E1310" w:rsidRPr="00CC6343">
              <w:t xml:space="preserve">: </w:t>
            </w:r>
            <w:r w:rsidR="00751E35" w:rsidRPr="00CC6343">
              <w:t>Sort data by multiple columns</w:t>
            </w:r>
          </w:p>
        </w:tc>
      </w:tr>
      <w:tr w:rsidR="007553FA" w14:paraId="74D69238" w14:textId="77777777" w:rsidTr="008B42F4">
        <w:trPr>
          <w:trHeight w:val="20"/>
          <w:tblCellSpacing w:w="43" w:type="dxa"/>
        </w:trPr>
        <w:tc>
          <w:tcPr>
            <w:tcW w:w="1275" w:type="pct"/>
          </w:tcPr>
          <w:p w14:paraId="20CE797D" w14:textId="635DB342" w:rsidR="007553FA" w:rsidRDefault="00751E35" w:rsidP="008469E8">
            <w:pPr>
              <w:pStyle w:val="TableRowHeader"/>
            </w:pPr>
            <w:r>
              <w:t>Apply filtering to table</w:t>
            </w:r>
            <w:r w:rsidR="00A64839">
              <w:t xml:space="preserve"> columns</w:t>
            </w:r>
          </w:p>
        </w:tc>
        <w:tc>
          <w:tcPr>
            <w:tcW w:w="3587" w:type="pct"/>
          </w:tcPr>
          <w:p w14:paraId="1A84D470" w14:textId="7ADA2772" w:rsidR="007553FA" w:rsidRPr="00CC6343" w:rsidRDefault="00A64839" w:rsidP="00090E48">
            <w:pPr>
              <w:pStyle w:val="Bulletlevel1"/>
            </w:pPr>
            <w:r w:rsidRPr="00CC6343">
              <w:t>3.3.1</w:t>
            </w:r>
            <w:r w:rsidR="007553FA" w:rsidRPr="00CC6343">
              <w:t xml:space="preserve">: </w:t>
            </w:r>
            <w:r w:rsidR="00751E35" w:rsidRPr="00CC6343">
              <w:t>Filter records</w:t>
            </w:r>
          </w:p>
        </w:tc>
      </w:tr>
      <w:tr w:rsidR="007553FA" w14:paraId="316B2FCC" w14:textId="77777777" w:rsidTr="008B42F4">
        <w:trPr>
          <w:trHeight w:val="20"/>
          <w:tblCellSpacing w:w="43" w:type="dxa"/>
        </w:trPr>
        <w:tc>
          <w:tcPr>
            <w:tcW w:w="1275" w:type="pct"/>
          </w:tcPr>
          <w:p w14:paraId="7FF9696A" w14:textId="1F36DD32" w:rsidR="007553FA" w:rsidDel="007553FA" w:rsidRDefault="00751E35" w:rsidP="008469E8">
            <w:pPr>
              <w:pStyle w:val="TableRowHeader"/>
            </w:pPr>
            <w:r>
              <w:t>Modify a</w:t>
            </w:r>
            <w:r w:rsidR="00A64839">
              <w:t xml:space="preserve"> table</w:t>
            </w:r>
            <w:r>
              <w:t xml:space="preserve"> by inserting a new</w:t>
            </w:r>
            <w:r w:rsidR="00A64839">
              <w:t xml:space="preserve"> column</w:t>
            </w:r>
          </w:p>
        </w:tc>
        <w:tc>
          <w:tcPr>
            <w:tcW w:w="3587" w:type="pct"/>
          </w:tcPr>
          <w:p w14:paraId="1E4E0038" w14:textId="0858B0A8" w:rsidR="007553FA" w:rsidRPr="00CC6343" w:rsidRDefault="00A64839" w:rsidP="00090E48">
            <w:pPr>
              <w:pStyle w:val="Bulletlevel1"/>
            </w:pPr>
            <w:r w:rsidRPr="00CC6343">
              <w:t>3.2.1</w:t>
            </w:r>
            <w:r w:rsidR="007553FA" w:rsidRPr="00CC6343">
              <w:t xml:space="preserve">: </w:t>
            </w:r>
            <w:r w:rsidR="000E1310" w:rsidRPr="00CC6343">
              <w:t>Add or remove table rows and columns</w:t>
            </w:r>
          </w:p>
        </w:tc>
      </w:tr>
      <w:tr w:rsidR="007553FA" w14:paraId="35843870" w14:textId="77777777" w:rsidTr="008B42F4">
        <w:trPr>
          <w:trHeight w:val="20"/>
          <w:tblCellSpacing w:w="43" w:type="dxa"/>
        </w:trPr>
        <w:tc>
          <w:tcPr>
            <w:tcW w:w="1275" w:type="pct"/>
          </w:tcPr>
          <w:p w14:paraId="1FB4F43C" w14:textId="1E1056A5" w:rsidR="007553FA" w:rsidRDefault="00A64839" w:rsidP="008469E8">
            <w:pPr>
              <w:pStyle w:val="TableRowHeader"/>
            </w:pPr>
            <w:r>
              <w:t>A</w:t>
            </w:r>
            <w:r w:rsidR="00751E35">
              <w:t>pply</w:t>
            </w:r>
            <w:r>
              <w:t xml:space="preserve"> emphasis to a table column</w:t>
            </w:r>
          </w:p>
        </w:tc>
        <w:tc>
          <w:tcPr>
            <w:tcW w:w="3587" w:type="pct"/>
          </w:tcPr>
          <w:p w14:paraId="7C0A62FB" w14:textId="01FBD5AE" w:rsidR="007553FA" w:rsidRPr="00CC6343" w:rsidRDefault="00A64839" w:rsidP="00090E48">
            <w:pPr>
              <w:pStyle w:val="Bulletlevel1"/>
            </w:pPr>
            <w:r w:rsidRPr="00CC6343">
              <w:t>3.2.1</w:t>
            </w:r>
            <w:r w:rsidR="007553FA" w:rsidRPr="00CC6343">
              <w:t xml:space="preserve">: </w:t>
            </w:r>
            <w:r w:rsidR="000E1310" w:rsidRPr="00CC6343">
              <w:t>Add or remove table rows and columns</w:t>
            </w:r>
          </w:p>
        </w:tc>
      </w:tr>
      <w:tr w:rsidR="00751E35" w14:paraId="36DC9ED7" w14:textId="77777777" w:rsidTr="008B42F4">
        <w:trPr>
          <w:trHeight w:val="20"/>
          <w:tblCellSpacing w:w="43" w:type="dxa"/>
        </w:trPr>
        <w:tc>
          <w:tcPr>
            <w:tcW w:w="1275" w:type="pct"/>
          </w:tcPr>
          <w:p w14:paraId="4E03B5AB" w14:textId="423F7A7A" w:rsidR="00751E35" w:rsidRDefault="00751E35" w:rsidP="008469E8">
            <w:pPr>
              <w:pStyle w:val="TableRowHeader"/>
            </w:pPr>
            <w:r>
              <w:t>Setup a filter for a table</w:t>
            </w:r>
          </w:p>
        </w:tc>
        <w:tc>
          <w:tcPr>
            <w:tcW w:w="3587" w:type="pct"/>
          </w:tcPr>
          <w:p w14:paraId="7F5D3C3B" w14:textId="0249FB01" w:rsidR="00751E35" w:rsidRPr="00CC6343" w:rsidRDefault="00751E35" w:rsidP="00090E48">
            <w:pPr>
              <w:pStyle w:val="Bulletlevel1"/>
            </w:pPr>
            <w:r w:rsidRPr="00CC6343">
              <w:t>3.2.2:</w:t>
            </w:r>
            <w:r w:rsidR="000E1310" w:rsidRPr="00CC6343">
              <w:t xml:space="preserve"> Configure table style options</w:t>
            </w:r>
          </w:p>
        </w:tc>
      </w:tr>
      <w:tr w:rsidR="00751E35" w14:paraId="583B6AB9" w14:textId="77777777" w:rsidTr="008B42F4">
        <w:trPr>
          <w:trHeight w:val="20"/>
          <w:tblCellSpacing w:w="43" w:type="dxa"/>
        </w:trPr>
        <w:tc>
          <w:tcPr>
            <w:tcW w:w="1275" w:type="pct"/>
          </w:tcPr>
          <w:p w14:paraId="12E498B3" w14:textId="48ADD52C" w:rsidR="00751E35" w:rsidRDefault="00751E35" w:rsidP="008469E8">
            <w:pPr>
              <w:pStyle w:val="TableRowHeader"/>
            </w:pPr>
            <w:r>
              <w:t>Modify a table to include a total row</w:t>
            </w:r>
          </w:p>
        </w:tc>
        <w:tc>
          <w:tcPr>
            <w:tcW w:w="3587" w:type="pct"/>
          </w:tcPr>
          <w:p w14:paraId="66C2BF8D" w14:textId="3EE66A48" w:rsidR="00751E35" w:rsidRPr="00CC6343" w:rsidRDefault="00751E35" w:rsidP="00CC6343">
            <w:pPr>
              <w:pStyle w:val="Bulletlevel1"/>
            </w:pPr>
            <w:r w:rsidRPr="00CC6343">
              <w:t>3.2.3</w:t>
            </w:r>
            <w:r w:rsidR="000E1310" w:rsidRPr="00CC6343">
              <w:t>: Insert and configure total rows</w:t>
            </w:r>
          </w:p>
        </w:tc>
      </w:tr>
      <w:tr w:rsidR="00751E35" w14:paraId="1C9D7539" w14:textId="77777777" w:rsidTr="008B42F4">
        <w:trPr>
          <w:trHeight w:val="20"/>
          <w:tblCellSpacing w:w="43" w:type="dxa"/>
        </w:trPr>
        <w:tc>
          <w:tcPr>
            <w:tcW w:w="1275" w:type="pct"/>
          </w:tcPr>
          <w:p w14:paraId="0E7A2CF0" w14:textId="20AE766B" w:rsidR="00751E35" w:rsidRDefault="00751E35" w:rsidP="008469E8">
            <w:pPr>
              <w:pStyle w:val="TableRowHeader"/>
            </w:pPr>
            <w:r>
              <w:lastRenderedPageBreak/>
              <w:t>Configure a table total row</w:t>
            </w:r>
          </w:p>
        </w:tc>
        <w:tc>
          <w:tcPr>
            <w:tcW w:w="3587" w:type="pct"/>
          </w:tcPr>
          <w:p w14:paraId="001ABBA6" w14:textId="1D034620" w:rsidR="00751E35" w:rsidRPr="00CC6343" w:rsidRDefault="00751E35" w:rsidP="00CC6343">
            <w:pPr>
              <w:pStyle w:val="Bulletlevel1"/>
            </w:pPr>
            <w:r w:rsidRPr="00CC6343">
              <w:t>3.2.3</w:t>
            </w:r>
            <w:r w:rsidR="000E1310" w:rsidRPr="00CC6343">
              <w:t>: Insert and configure total rows</w:t>
            </w:r>
          </w:p>
        </w:tc>
      </w:tr>
      <w:tr w:rsidR="00751E35" w14:paraId="7A398201" w14:textId="77777777" w:rsidTr="008B42F4">
        <w:trPr>
          <w:trHeight w:val="20"/>
          <w:tblCellSpacing w:w="43" w:type="dxa"/>
        </w:trPr>
        <w:tc>
          <w:tcPr>
            <w:tcW w:w="1275" w:type="pct"/>
          </w:tcPr>
          <w:p w14:paraId="3FA67C4D" w14:textId="4E5B77E0" w:rsidR="00751E35" w:rsidRDefault="000E1310" w:rsidP="008469E8">
            <w:pPr>
              <w:pStyle w:val="TableRowHeader"/>
            </w:pPr>
            <w:r>
              <w:t>Modify a table</w:t>
            </w:r>
            <w:r w:rsidR="00AD4B2A">
              <w:t>'</w:t>
            </w:r>
            <w:r>
              <w:t>s style options by removing</w:t>
            </w:r>
            <w:r w:rsidR="00751E35">
              <w:t xml:space="preserve"> a banded row effect</w:t>
            </w:r>
          </w:p>
        </w:tc>
        <w:tc>
          <w:tcPr>
            <w:tcW w:w="3587" w:type="pct"/>
          </w:tcPr>
          <w:p w14:paraId="70FB780D" w14:textId="1D05572C" w:rsidR="00751E35" w:rsidRPr="00CC6343" w:rsidRDefault="00751E35" w:rsidP="00CC6343">
            <w:pPr>
              <w:pStyle w:val="Bulletlevel1"/>
            </w:pPr>
            <w:r w:rsidRPr="00CC6343">
              <w:t>3.2.2</w:t>
            </w:r>
            <w:r w:rsidR="000E1310" w:rsidRPr="00CC6343">
              <w:t>: Configure table style options</w:t>
            </w:r>
          </w:p>
        </w:tc>
      </w:tr>
      <w:tr w:rsidR="00751E35" w14:paraId="47765577" w14:textId="77777777" w:rsidTr="008B42F4">
        <w:trPr>
          <w:trHeight w:val="20"/>
          <w:tblCellSpacing w:w="43" w:type="dxa"/>
        </w:trPr>
        <w:tc>
          <w:tcPr>
            <w:tcW w:w="1275" w:type="pct"/>
          </w:tcPr>
          <w:p w14:paraId="47C65764" w14:textId="05376DC4" w:rsidR="00751E35" w:rsidRDefault="00751E35" w:rsidP="008469E8">
            <w:pPr>
              <w:pStyle w:val="TableRowHeader"/>
            </w:pPr>
            <w:r>
              <w:t>Convert a table to a range</w:t>
            </w:r>
          </w:p>
        </w:tc>
        <w:tc>
          <w:tcPr>
            <w:tcW w:w="3587" w:type="pct"/>
          </w:tcPr>
          <w:p w14:paraId="1F136E2C" w14:textId="4671B07A" w:rsidR="00751E35" w:rsidRPr="00CC6343" w:rsidRDefault="00751E35" w:rsidP="00CC6343">
            <w:pPr>
              <w:pStyle w:val="Bulletlevel1"/>
            </w:pPr>
            <w:r w:rsidRPr="00CC6343">
              <w:t>3.1.3</w:t>
            </w:r>
            <w:r w:rsidR="000E1310" w:rsidRPr="00CC6343">
              <w:t>: Convert tables to cell ranges</w:t>
            </w:r>
          </w:p>
        </w:tc>
      </w:tr>
      <w:tr w:rsidR="00751E35" w14:paraId="141EB3DF" w14:textId="77777777" w:rsidTr="008B42F4">
        <w:trPr>
          <w:trHeight w:val="20"/>
          <w:tblCellSpacing w:w="43" w:type="dxa"/>
        </w:trPr>
        <w:tc>
          <w:tcPr>
            <w:tcW w:w="1275" w:type="pct"/>
          </w:tcPr>
          <w:p w14:paraId="351FCB74" w14:textId="4FD7D0BA" w:rsidR="0054581C" w:rsidRDefault="000E1310" w:rsidP="00743902">
            <w:pPr>
              <w:pStyle w:val="TableRowHeader"/>
            </w:pPr>
            <w:r>
              <w:t>Apply a n</w:t>
            </w:r>
            <w:r w:rsidR="00751E35">
              <w:t xml:space="preserve">ame </w:t>
            </w:r>
            <w:r>
              <w:t xml:space="preserve">to </w:t>
            </w:r>
            <w:r w:rsidR="00751E35">
              <w:t>a range</w:t>
            </w:r>
          </w:p>
        </w:tc>
        <w:tc>
          <w:tcPr>
            <w:tcW w:w="3587" w:type="pct"/>
          </w:tcPr>
          <w:p w14:paraId="1FCCEFF8" w14:textId="7EAE9CFC" w:rsidR="00751E35" w:rsidRPr="00CC6343" w:rsidRDefault="00751E35" w:rsidP="00CC6343">
            <w:pPr>
              <w:pStyle w:val="Bulletlevel1"/>
            </w:pPr>
            <w:r w:rsidRPr="00CC6343">
              <w:t>2.3.1</w:t>
            </w:r>
            <w:r w:rsidR="000E1310" w:rsidRPr="00CC6343">
              <w:t>: Define a named range</w:t>
            </w:r>
          </w:p>
        </w:tc>
      </w:tr>
    </w:tbl>
    <w:bookmarkEnd w:id="201"/>
    <w:p w14:paraId="76C85A53" w14:textId="69278648" w:rsidR="00092131" w:rsidRPr="00092131" w:rsidRDefault="00092131" w:rsidP="006E6E66">
      <w:pPr>
        <w:pStyle w:val="Caption"/>
      </w:pPr>
      <w:r>
        <w:t xml:space="preserve">Table </w:t>
      </w:r>
      <w:r>
        <w:fldChar w:fldCharType="begin"/>
      </w:r>
      <w:r>
        <w:instrText xml:space="preserve"> SEQ Table \* ARABIC </w:instrText>
      </w:r>
      <w:r>
        <w:fldChar w:fldCharType="separate"/>
      </w:r>
      <w:r w:rsidR="00AF6FF2">
        <w:rPr>
          <w:noProof/>
        </w:rPr>
        <w:t>2</w:t>
      </w:r>
      <w:r>
        <w:fldChar w:fldCharType="end"/>
      </w:r>
      <w:r w:rsidRPr="00117AB7">
        <w:t>: Cornerstone objectives</w:t>
      </w:r>
    </w:p>
    <w:p w14:paraId="4FE368F1" w14:textId="77777777" w:rsidR="007553FA" w:rsidRDefault="007553FA" w:rsidP="00C32884">
      <w:pPr>
        <w:pStyle w:val="Heading2"/>
      </w:pPr>
      <w:bookmarkStart w:id="202" w:name="_Toc21541629"/>
      <w:bookmarkStart w:id="203" w:name="_Toc36983462"/>
      <w:r>
        <w:t>Duration</w:t>
      </w:r>
      <w:bookmarkEnd w:id="202"/>
      <w:bookmarkEnd w:id="203"/>
    </w:p>
    <w:p w14:paraId="7437F2A7" w14:textId="603A4843" w:rsidR="007553FA" w:rsidRDefault="00EF152D" w:rsidP="005704A6">
      <w:r>
        <w:t>25</w:t>
      </w:r>
      <w:r w:rsidR="007553FA">
        <w:t xml:space="preserve"> </w:t>
      </w:r>
      <w:r w:rsidR="007553FA" w:rsidRPr="005704A6">
        <w:t>minutes</w:t>
      </w:r>
    </w:p>
    <w:p w14:paraId="2164EBDA" w14:textId="77777777" w:rsidR="007553FA" w:rsidRPr="007E5A27" w:rsidRDefault="007553FA" w:rsidP="00C32884">
      <w:pPr>
        <w:pStyle w:val="Heading2"/>
      </w:pPr>
      <w:bookmarkStart w:id="204" w:name="_Toc21541630"/>
      <w:bookmarkStart w:id="205" w:name="_Toc36983463"/>
      <w:r w:rsidRPr="007E5A27">
        <w:t>Instructions</w:t>
      </w:r>
      <w:bookmarkEnd w:id="204"/>
      <w:bookmarkEnd w:id="205"/>
    </w:p>
    <w:p w14:paraId="37B8D559" w14:textId="69CDBEDF" w:rsidR="007553FA" w:rsidRPr="00B3440C" w:rsidRDefault="007553FA" w:rsidP="00D04C43">
      <w:pPr>
        <w:pStyle w:val="Numberedlist1"/>
        <w:numPr>
          <w:ilvl w:val="0"/>
          <w:numId w:val="83"/>
        </w:numPr>
      </w:pPr>
      <w:r w:rsidRPr="00B3440C">
        <w:t>Complete the tasks below for each file.</w:t>
      </w:r>
    </w:p>
    <w:p w14:paraId="48DD984A" w14:textId="256F3DF2" w:rsidR="007553FA" w:rsidRPr="00B3440C" w:rsidRDefault="007553FA" w:rsidP="00D04C43">
      <w:pPr>
        <w:pStyle w:val="Numberedlist1"/>
        <w:numPr>
          <w:ilvl w:val="0"/>
          <w:numId w:val="83"/>
        </w:numPr>
      </w:pPr>
      <w:r w:rsidRPr="00B3440C">
        <w:t>When saving your file, add your name to the end of the filename</w:t>
      </w:r>
      <w:r w:rsidR="00D12D80">
        <w:t>;</w:t>
      </w:r>
      <w:r w:rsidRPr="00B3440C">
        <w:t xml:space="preserve"> for example</w:t>
      </w:r>
      <w:r w:rsidR="00D12D80">
        <w:t>,</w:t>
      </w:r>
      <w:r w:rsidRPr="00B3440C">
        <w:t xml:space="preserve"> </w:t>
      </w:r>
      <w:r w:rsidR="00EF152D" w:rsidRPr="00743902">
        <w:rPr>
          <w:rStyle w:val="Inlinebold"/>
        </w:rPr>
        <w:t>Munsons</w:t>
      </w:r>
      <w:r w:rsidRPr="00743902">
        <w:rPr>
          <w:rStyle w:val="Inlinebold"/>
        </w:rPr>
        <w:t>_</w:t>
      </w:r>
      <w:r w:rsidR="00EF152D" w:rsidRPr="00743902">
        <w:rPr>
          <w:rStyle w:val="Inlinebold"/>
        </w:rPr>
        <w:t>ApparelD</w:t>
      </w:r>
      <w:r w:rsidRPr="00743902">
        <w:rPr>
          <w:rStyle w:val="Inlinebold"/>
        </w:rPr>
        <w:t>wayne_Espino</w:t>
      </w:r>
      <w:r w:rsidRPr="00B3440C">
        <w:t>. Follow your teacher’s directions for where to save your files.</w:t>
      </w:r>
    </w:p>
    <w:p w14:paraId="78282A5E" w14:textId="19BFCE23" w:rsidR="007553FA" w:rsidRPr="00B3440C" w:rsidRDefault="007553FA" w:rsidP="00D04C43">
      <w:pPr>
        <w:pStyle w:val="Numberedlist1"/>
        <w:numPr>
          <w:ilvl w:val="0"/>
          <w:numId w:val="83"/>
        </w:numPr>
      </w:pPr>
      <w:r w:rsidRPr="00B3440C">
        <w:t xml:space="preserve">When you’re done with the Cornerstone, assess your completion and enter the points you think you earned within the task lists below. You can </w:t>
      </w:r>
      <w:r w:rsidR="00AD4B2A">
        <w:t>use</w:t>
      </w:r>
      <w:r w:rsidRPr="00B3440C">
        <w:t xml:space="preserve"> the help of your teacher if </w:t>
      </w:r>
      <w:r w:rsidR="00AD4B2A">
        <w:t>you need it</w:t>
      </w:r>
      <w:r w:rsidRPr="00B3440C">
        <w:t>.</w:t>
      </w:r>
    </w:p>
    <w:p w14:paraId="37EE5009" w14:textId="77777777" w:rsidR="007553FA" w:rsidRDefault="007553FA" w:rsidP="00C32884">
      <w:pPr>
        <w:pStyle w:val="Heading2"/>
      </w:pPr>
      <w:bookmarkStart w:id="206" w:name="_Toc21541631"/>
      <w:bookmarkStart w:id="207" w:name="_Toc36983464"/>
      <w:r>
        <w:t>Tasks</w:t>
      </w:r>
      <w:bookmarkEnd w:id="206"/>
      <w:bookmarkEnd w:id="207"/>
    </w:p>
    <w:p w14:paraId="30BAD5B6" w14:textId="4D0CC5CD" w:rsidR="007553FA" w:rsidRPr="000C3B12" w:rsidRDefault="007553FA" w:rsidP="007553FA">
      <w:r>
        <w:t xml:space="preserve">You will work with </w:t>
      </w:r>
      <w:r w:rsidR="00D12D80">
        <w:t>two</w:t>
      </w:r>
      <w:r>
        <w:t xml:space="preserve"> files in this Cornerstone. The following are the tasks you need to do within each file</w:t>
      </w:r>
      <w:r w:rsidR="00D12D80">
        <w:t>.</w:t>
      </w:r>
    </w:p>
    <w:p w14:paraId="3C233517" w14:textId="77777777" w:rsidR="00335C2C" w:rsidRPr="00335C2C" w:rsidRDefault="00335C2C" w:rsidP="009F11F6">
      <w:bookmarkStart w:id="208" w:name="_Toc21541632"/>
      <w:bookmarkStart w:id="209" w:name="_Hlk28690932"/>
      <w:r>
        <w:br w:type="page"/>
      </w:r>
    </w:p>
    <w:p w14:paraId="0AA577F8" w14:textId="3BC62917" w:rsidR="007553FA" w:rsidRDefault="007553FA" w:rsidP="0015266C">
      <w:pPr>
        <w:pStyle w:val="Heading3"/>
      </w:pPr>
      <w:bookmarkStart w:id="210" w:name="_Toc36983465"/>
      <w:r>
        <w:lastRenderedPageBreak/>
        <w:t>File</w:t>
      </w:r>
      <w:r w:rsidRPr="00EB0A26">
        <w:t xml:space="preserve"> 1</w:t>
      </w:r>
      <w:r>
        <w:t xml:space="preserve">: </w:t>
      </w:r>
      <w:bookmarkStart w:id="211" w:name="_Hlk28690431"/>
      <w:bookmarkEnd w:id="208"/>
      <w:r w:rsidR="00502F95" w:rsidRPr="00502F95">
        <w:t>Cornerstone_Munsons_apparel_starter</w:t>
      </w:r>
      <w:r w:rsidR="00DE7439">
        <w:t>.xlsx</w:t>
      </w:r>
      <w:bookmarkEnd w:id="210"/>
      <w:bookmarkEnd w:id="211"/>
    </w:p>
    <w:p w14:paraId="08F81833" w14:textId="02A5B533" w:rsidR="007553FA" w:rsidRPr="00367995" w:rsidRDefault="007553FA" w:rsidP="00034435">
      <w:pPr>
        <w:pStyle w:val="Heading4"/>
      </w:pPr>
      <w:r>
        <w:t xml:space="preserve">Task: </w:t>
      </w:r>
      <w:r w:rsidR="0048713E">
        <w:t xml:space="preserve">Convert </w:t>
      </w:r>
      <w:r w:rsidR="008B42F4">
        <w:t>a</w:t>
      </w:r>
      <w:r w:rsidR="0048713E">
        <w:t xml:space="preserve"> range to a table</w:t>
      </w:r>
      <w:r w:rsidR="008B42F4">
        <w:t xml:space="preserve"> and add a style.</w:t>
      </w:r>
      <w:r w:rsidR="00A64839">
        <w:t xml:space="preserve"> </w:t>
      </w:r>
      <w:r>
        <w:t>(</w:t>
      </w:r>
      <w:r w:rsidR="007B2E04">
        <w:t>2</w:t>
      </w:r>
      <w:r>
        <w:t xml:space="preserve"> points)</w:t>
      </w:r>
    </w:p>
    <w:p w14:paraId="30C50B5C" w14:textId="6C459645" w:rsidR="007553FA" w:rsidRDefault="0048713E" w:rsidP="00D04C43">
      <w:pPr>
        <w:pStyle w:val="Numberedlist1"/>
        <w:numPr>
          <w:ilvl w:val="0"/>
          <w:numId w:val="22"/>
        </w:numPr>
      </w:pPr>
      <w:r>
        <w:t xml:space="preserve">Go to the </w:t>
      </w:r>
      <w:r w:rsidRPr="009F11F6">
        <w:rPr>
          <w:rStyle w:val="Inlinebold"/>
        </w:rPr>
        <w:t>Logo Merchandise</w:t>
      </w:r>
      <w:r>
        <w:t xml:space="preserve"> worksheet. Convert the data range to a table with headers.</w:t>
      </w:r>
      <w:r w:rsidR="007553FA">
        <w:t xml:space="preserve"> (</w:t>
      </w:r>
      <w:r w:rsidR="00201A4B">
        <w:t>1</w:t>
      </w:r>
      <w:r w:rsidR="007553FA">
        <w:t xml:space="preserve"> point) (Exam objective </w:t>
      </w:r>
      <w:r w:rsidR="00EF152D">
        <w:t>3.1.1)</w:t>
      </w:r>
    </w:p>
    <w:p w14:paraId="31647D49" w14:textId="0AF336DF" w:rsidR="007B2E04" w:rsidRDefault="003C6A5D" w:rsidP="00D04C43">
      <w:pPr>
        <w:pStyle w:val="Numberedlist1"/>
        <w:numPr>
          <w:ilvl w:val="0"/>
          <w:numId w:val="22"/>
        </w:numPr>
      </w:pPr>
      <w:r>
        <w:t xml:space="preserve">Apply </w:t>
      </w:r>
      <w:r w:rsidRPr="009F11F6">
        <w:rPr>
          <w:rStyle w:val="Inlinebold"/>
        </w:rPr>
        <w:t>Blue</w:t>
      </w:r>
      <w:r>
        <w:t xml:space="preserve">, </w:t>
      </w:r>
      <w:r w:rsidRPr="009F11F6">
        <w:rPr>
          <w:rStyle w:val="Inlinebold"/>
        </w:rPr>
        <w:t>Table</w:t>
      </w:r>
      <w:r>
        <w:t xml:space="preserve"> </w:t>
      </w:r>
      <w:r w:rsidRPr="009F11F6">
        <w:rPr>
          <w:rStyle w:val="Inlinebold"/>
        </w:rPr>
        <w:t>Style</w:t>
      </w:r>
      <w:r>
        <w:t xml:space="preserve"> </w:t>
      </w:r>
      <w:r w:rsidR="00DE7439" w:rsidRPr="00DE7439">
        <w:rPr>
          <w:rStyle w:val="Inlinebold"/>
        </w:rPr>
        <w:t>Light</w:t>
      </w:r>
      <w:r w:rsidR="00DE7439">
        <w:t xml:space="preserve"> </w:t>
      </w:r>
      <w:r w:rsidRPr="009F11F6">
        <w:rPr>
          <w:rStyle w:val="Inlinebold"/>
        </w:rPr>
        <w:t>9</w:t>
      </w:r>
      <w:r>
        <w:t xml:space="preserve"> to the table. (</w:t>
      </w:r>
      <w:r w:rsidR="00201A4B">
        <w:t>1</w:t>
      </w:r>
      <w:r>
        <w:t xml:space="preserve"> point) (Exam objective </w:t>
      </w:r>
      <w:r w:rsidR="00EF152D">
        <w:t>3.1.2</w:t>
      </w:r>
      <w:r>
        <w:t>)</w:t>
      </w:r>
    </w:p>
    <w:p w14:paraId="35BEB869" w14:textId="147ED2E7" w:rsidR="00980354" w:rsidRPr="008B42F4" w:rsidRDefault="00980354" w:rsidP="009F11F6">
      <w:r>
        <w:t xml:space="preserve">Points scored: </w:t>
      </w:r>
      <w:sdt>
        <w:sdtPr>
          <w:alias w:val="Points code"/>
          <w:tag w:val="Points code"/>
          <w:id w:val="-1261363199"/>
          <w:lock w:val="sdtLocked"/>
          <w:placeholder>
            <w:docPart w:val="550EE3C18424499DA0439091122929F6"/>
          </w:placeholder>
          <w:showingPlcHdr/>
        </w:sdtPr>
        <w:sdtEndPr/>
        <w:sdtContent>
          <w:r w:rsidR="003F7696">
            <w:rPr>
              <w:rStyle w:val="Inlinebold"/>
            </w:rPr>
            <w:t>Select here to enter text.</w:t>
          </w:r>
        </w:sdtContent>
      </w:sdt>
      <w:r>
        <w:t>/2</w:t>
      </w:r>
    </w:p>
    <w:p w14:paraId="4A392921" w14:textId="46EE333E" w:rsidR="008B42F4" w:rsidRDefault="008B42F4" w:rsidP="00034435">
      <w:pPr>
        <w:pStyle w:val="Heading4"/>
      </w:pPr>
      <w:r>
        <w:t>Task: Sort, filter</w:t>
      </w:r>
      <w:r w:rsidR="00792F37">
        <w:t>,</w:t>
      </w:r>
      <w:r>
        <w:t xml:space="preserve"> and adjust a table</w:t>
      </w:r>
      <w:r w:rsidR="007B2E04">
        <w:t xml:space="preserve"> (5 points)</w:t>
      </w:r>
    </w:p>
    <w:p w14:paraId="3FAF4A30" w14:textId="7B043A82" w:rsidR="008B42F4" w:rsidRPr="00264238" w:rsidRDefault="00FD7E6C" w:rsidP="00D04C43">
      <w:pPr>
        <w:pStyle w:val="Numberedlist1"/>
        <w:numPr>
          <w:ilvl w:val="0"/>
          <w:numId w:val="84"/>
        </w:numPr>
      </w:pPr>
      <w:r w:rsidRPr="00264238">
        <w:t xml:space="preserve">Within the </w:t>
      </w:r>
      <w:r w:rsidRPr="009F11F6">
        <w:rPr>
          <w:rStyle w:val="Inlinebold"/>
        </w:rPr>
        <w:t>Logo Merchandise</w:t>
      </w:r>
      <w:r w:rsidRPr="00264238">
        <w:t xml:space="preserve"> worksheet, s</w:t>
      </w:r>
      <w:r w:rsidR="008B42F4" w:rsidRPr="00264238">
        <w:t xml:space="preserve">ort the </w:t>
      </w:r>
      <w:r w:rsidR="008B42F4" w:rsidRPr="00743902">
        <w:rPr>
          <w:rStyle w:val="Inlinebold"/>
        </w:rPr>
        <w:t>Category</w:t>
      </w:r>
      <w:r w:rsidR="008B42F4" w:rsidRPr="00264238">
        <w:t xml:space="preserve"> column in ascending order. (</w:t>
      </w:r>
      <w:r w:rsidR="00980354" w:rsidRPr="00264238">
        <w:t>1</w:t>
      </w:r>
      <w:r w:rsidR="008B42F4" w:rsidRPr="00264238">
        <w:t xml:space="preserve"> point) (Exam objective </w:t>
      </w:r>
      <w:r w:rsidR="00EF152D" w:rsidRPr="00264238">
        <w:t>3.3.2)</w:t>
      </w:r>
    </w:p>
    <w:p w14:paraId="42BDD72C" w14:textId="399DB286" w:rsidR="008B42F4" w:rsidRPr="00264238" w:rsidRDefault="008B42F4" w:rsidP="00D04C43">
      <w:pPr>
        <w:pStyle w:val="Numberedlist1"/>
        <w:numPr>
          <w:ilvl w:val="0"/>
          <w:numId w:val="84"/>
        </w:numPr>
      </w:pPr>
      <w:r w:rsidRPr="00264238">
        <w:t>Filter the table to show short</w:t>
      </w:r>
      <w:r w:rsidR="0076650F">
        <w:t>-</w:t>
      </w:r>
      <w:r w:rsidRPr="00264238">
        <w:t>sleeve black shirts only with a quantity of 10 or l</w:t>
      </w:r>
      <w:r w:rsidR="0076650F">
        <w:t>ess</w:t>
      </w:r>
      <w:r w:rsidRPr="00264238">
        <w:t>. (</w:t>
      </w:r>
      <w:r w:rsidR="00980354" w:rsidRPr="00264238">
        <w:t>2</w:t>
      </w:r>
      <w:r w:rsidRPr="00264238">
        <w:t xml:space="preserve"> points) (Exam objective </w:t>
      </w:r>
      <w:r w:rsidR="00EF152D" w:rsidRPr="00264238">
        <w:t>3.3.1</w:t>
      </w:r>
      <w:r w:rsidRPr="00264238">
        <w:t>)</w:t>
      </w:r>
    </w:p>
    <w:p w14:paraId="07F4949F" w14:textId="357A0723" w:rsidR="008B42F4" w:rsidRPr="00264238" w:rsidRDefault="008B42F4" w:rsidP="00D04C43">
      <w:pPr>
        <w:pStyle w:val="Numberedlist1"/>
        <w:numPr>
          <w:ilvl w:val="0"/>
          <w:numId w:val="84"/>
        </w:numPr>
      </w:pPr>
      <w:r w:rsidRPr="00264238">
        <w:t xml:space="preserve">Insert a new column to the right of the </w:t>
      </w:r>
      <w:r w:rsidRPr="009F11F6">
        <w:rPr>
          <w:rStyle w:val="Inlinebold"/>
        </w:rPr>
        <w:t>Quantity</w:t>
      </w:r>
      <w:r w:rsidRPr="00264238">
        <w:t xml:space="preserve"> column. Title it </w:t>
      </w:r>
      <w:r w:rsidRPr="00743902">
        <w:rPr>
          <w:rStyle w:val="Inlinebold"/>
        </w:rPr>
        <w:t>Order Quantity</w:t>
      </w:r>
      <w:r w:rsidRPr="00264238">
        <w:t>. (</w:t>
      </w:r>
      <w:r w:rsidR="00980354" w:rsidRPr="00264238">
        <w:t>1</w:t>
      </w:r>
      <w:r w:rsidRPr="00264238">
        <w:t xml:space="preserve"> point) (Exam objective </w:t>
      </w:r>
      <w:r w:rsidR="00EF152D" w:rsidRPr="00264238">
        <w:t>3.2.1</w:t>
      </w:r>
      <w:r w:rsidRPr="00264238">
        <w:t>)</w:t>
      </w:r>
    </w:p>
    <w:p w14:paraId="58BCBCAC" w14:textId="2570AA73" w:rsidR="000278F1" w:rsidRPr="00264238" w:rsidRDefault="00FD7E6C" w:rsidP="00D04C43">
      <w:pPr>
        <w:pStyle w:val="Numberedlist1"/>
        <w:numPr>
          <w:ilvl w:val="0"/>
          <w:numId w:val="84"/>
        </w:numPr>
      </w:pPr>
      <w:r w:rsidRPr="00264238">
        <w:t xml:space="preserve">Even though values have not been entered in the </w:t>
      </w:r>
      <w:r w:rsidRPr="009F11F6">
        <w:rPr>
          <w:rStyle w:val="Inlinebold"/>
        </w:rPr>
        <w:t>Order</w:t>
      </w:r>
      <w:r w:rsidRPr="00264238">
        <w:t xml:space="preserve"> </w:t>
      </w:r>
      <w:r w:rsidRPr="009F11F6">
        <w:rPr>
          <w:rStyle w:val="Inlinebold"/>
        </w:rPr>
        <w:t>Quantity</w:t>
      </w:r>
      <w:r w:rsidRPr="00264238">
        <w:t xml:space="preserve"> column yet, a</w:t>
      </w:r>
      <w:r w:rsidR="000278F1" w:rsidRPr="00264238">
        <w:t>dd emphasis to the last column. (</w:t>
      </w:r>
      <w:r w:rsidR="00980354" w:rsidRPr="00264238">
        <w:t>1</w:t>
      </w:r>
      <w:r w:rsidR="000278F1" w:rsidRPr="00264238">
        <w:t xml:space="preserve"> point) (Exam objective </w:t>
      </w:r>
      <w:r w:rsidR="00EF152D" w:rsidRPr="00264238">
        <w:t>3.2.2</w:t>
      </w:r>
      <w:r w:rsidR="000278F1" w:rsidRPr="00264238">
        <w:t>)</w:t>
      </w:r>
    </w:p>
    <w:p w14:paraId="57324C8B" w14:textId="7A8DF6F0" w:rsidR="008B42F4" w:rsidRPr="008B42F4" w:rsidRDefault="008B42F4" w:rsidP="00980354">
      <w:r>
        <w:t xml:space="preserve">Points scored: </w:t>
      </w:r>
      <w:sdt>
        <w:sdtPr>
          <w:alias w:val="Points code"/>
          <w:tag w:val="Points code"/>
          <w:id w:val="612641601"/>
          <w:lock w:val="sdtLocked"/>
          <w:placeholder>
            <w:docPart w:val="1F6A0011ACEE47AF91FAB5460CB48709"/>
          </w:placeholder>
          <w:showingPlcHdr/>
        </w:sdtPr>
        <w:sdtEndPr/>
        <w:sdtContent>
          <w:r w:rsidR="003F7696">
            <w:rPr>
              <w:rStyle w:val="Inlinebold"/>
            </w:rPr>
            <w:t>Select here to enter text.</w:t>
          </w:r>
        </w:sdtContent>
      </w:sdt>
      <w:r>
        <w:t>/</w:t>
      </w:r>
      <w:r w:rsidR="00980354">
        <w:t>5</w:t>
      </w:r>
    </w:p>
    <w:p w14:paraId="38529DA3" w14:textId="65E0B401" w:rsidR="007553FA" w:rsidRPr="00367995" w:rsidRDefault="007553FA" w:rsidP="00034435">
      <w:pPr>
        <w:pStyle w:val="Heading4"/>
      </w:pPr>
      <w:r>
        <w:t xml:space="preserve">Task: </w:t>
      </w:r>
      <w:r w:rsidR="008B42F4">
        <w:t>Apply table options and update a table name</w:t>
      </w:r>
      <w:r>
        <w:t xml:space="preserve"> (</w:t>
      </w:r>
      <w:r w:rsidR="007B2E04">
        <w:t>5</w:t>
      </w:r>
      <w:r>
        <w:t xml:space="preserve"> points)</w:t>
      </w:r>
    </w:p>
    <w:p w14:paraId="54764DBB" w14:textId="08330D1C" w:rsidR="007553FA" w:rsidRPr="00264238" w:rsidRDefault="009C77B4" w:rsidP="00D04C43">
      <w:pPr>
        <w:pStyle w:val="Numberedlist1"/>
        <w:numPr>
          <w:ilvl w:val="0"/>
          <w:numId w:val="85"/>
        </w:numPr>
      </w:pPr>
      <w:r w:rsidRPr="00264238">
        <w:t xml:space="preserve">Go to the </w:t>
      </w:r>
      <w:r w:rsidRPr="009F11F6">
        <w:rPr>
          <w:rStyle w:val="Inlinebold"/>
        </w:rPr>
        <w:t>Apparel Sales</w:t>
      </w:r>
      <w:r w:rsidRPr="00264238">
        <w:t xml:space="preserve"> worksheet. Add a filter to the table.</w:t>
      </w:r>
      <w:r w:rsidR="007553FA" w:rsidRPr="00264238">
        <w:t xml:space="preserve"> (</w:t>
      </w:r>
      <w:r w:rsidR="00980354" w:rsidRPr="00264238">
        <w:t>1</w:t>
      </w:r>
      <w:r w:rsidR="007553FA" w:rsidRPr="00264238">
        <w:t xml:space="preserve"> point) (Exam objective </w:t>
      </w:r>
      <w:r w:rsidR="00945B6D" w:rsidRPr="00264238">
        <w:t>3.2.3)</w:t>
      </w:r>
    </w:p>
    <w:p w14:paraId="5990DEC4" w14:textId="0F7CFF0E" w:rsidR="007553FA" w:rsidRPr="00264238" w:rsidRDefault="009C77B4" w:rsidP="00D04C43">
      <w:pPr>
        <w:pStyle w:val="Numberedlist1"/>
        <w:numPr>
          <w:ilvl w:val="0"/>
          <w:numId w:val="85"/>
        </w:numPr>
      </w:pPr>
      <w:r w:rsidRPr="00264238">
        <w:t>Add a total row</w:t>
      </w:r>
      <w:r w:rsidR="00890BBE" w:rsidRPr="00264238">
        <w:t xml:space="preserve">. </w:t>
      </w:r>
      <w:r w:rsidR="007553FA" w:rsidRPr="00264238">
        <w:t>(</w:t>
      </w:r>
      <w:r w:rsidR="00980354" w:rsidRPr="00264238">
        <w:t>1</w:t>
      </w:r>
      <w:r w:rsidR="007553FA" w:rsidRPr="00264238">
        <w:t xml:space="preserve"> point) (Exam objective </w:t>
      </w:r>
      <w:r w:rsidR="00945B6D" w:rsidRPr="00264238">
        <w:t>3.2.3</w:t>
      </w:r>
      <w:r w:rsidR="007553FA" w:rsidRPr="00264238">
        <w:t>)</w:t>
      </w:r>
    </w:p>
    <w:p w14:paraId="25BEEB42" w14:textId="53E13C9B" w:rsidR="007553FA" w:rsidRPr="00264238" w:rsidRDefault="009C77B4" w:rsidP="00D04C43">
      <w:pPr>
        <w:pStyle w:val="Numberedlist1"/>
        <w:numPr>
          <w:ilvl w:val="0"/>
          <w:numId w:val="85"/>
        </w:numPr>
      </w:pPr>
      <w:r w:rsidRPr="00264238">
        <w:t>Update the total to display an average of the sales total</w:t>
      </w:r>
      <w:r w:rsidR="00890BBE" w:rsidRPr="00264238">
        <w:t xml:space="preserve">. </w:t>
      </w:r>
      <w:r w:rsidR="007553FA" w:rsidRPr="00264238">
        <w:t>(</w:t>
      </w:r>
      <w:r w:rsidR="00980354" w:rsidRPr="00264238">
        <w:t xml:space="preserve">1 </w:t>
      </w:r>
      <w:r w:rsidR="007553FA" w:rsidRPr="00264238">
        <w:t xml:space="preserve">point) (Exam objective </w:t>
      </w:r>
      <w:r w:rsidR="00945B6D" w:rsidRPr="00264238">
        <w:t>3.2.3</w:t>
      </w:r>
      <w:r w:rsidR="007553FA" w:rsidRPr="00264238">
        <w:t>)</w:t>
      </w:r>
    </w:p>
    <w:p w14:paraId="6A92C64B" w14:textId="471E96BD" w:rsidR="00FD7E6C" w:rsidRPr="00264238" w:rsidRDefault="00FD7E6C" w:rsidP="00D04C43">
      <w:pPr>
        <w:pStyle w:val="Numberedlist1"/>
        <w:numPr>
          <w:ilvl w:val="0"/>
          <w:numId w:val="85"/>
        </w:numPr>
      </w:pPr>
      <w:r w:rsidRPr="00264238">
        <w:t>Remove the banded row effect. (</w:t>
      </w:r>
      <w:r w:rsidR="00980354" w:rsidRPr="00264238">
        <w:t>1</w:t>
      </w:r>
      <w:r w:rsidRPr="00264238">
        <w:t xml:space="preserve"> point</w:t>
      </w:r>
      <w:r w:rsidR="007B2E04" w:rsidRPr="00264238">
        <w:t>)</w:t>
      </w:r>
      <w:r w:rsidRPr="00264238">
        <w:t xml:space="preserve"> (Exam objective </w:t>
      </w:r>
      <w:r w:rsidR="00945B6D" w:rsidRPr="00264238">
        <w:t>3.2.2</w:t>
      </w:r>
      <w:r w:rsidRPr="00264238">
        <w:t>)</w:t>
      </w:r>
    </w:p>
    <w:p w14:paraId="5C8A2976" w14:textId="7B899956" w:rsidR="009C77B4" w:rsidRPr="00264238" w:rsidRDefault="009C77B4" w:rsidP="00D04C43">
      <w:pPr>
        <w:pStyle w:val="Numberedlist1"/>
        <w:numPr>
          <w:ilvl w:val="0"/>
          <w:numId w:val="85"/>
        </w:numPr>
      </w:pPr>
      <w:r w:rsidRPr="00264238">
        <w:t xml:space="preserve">Name the table </w:t>
      </w:r>
      <w:r w:rsidRPr="009F11F6">
        <w:rPr>
          <w:rStyle w:val="Inlinebold"/>
        </w:rPr>
        <w:t>Apparel_Sales</w:t>
      </w:r>
      <w:r w:rsidRPr="00264238">
        <w:t xml:space="preserve">. </w:t>
      </w:r>
      <w:r w:rsidR="000278F1" w:rsidRPr="00264238">
        <w:t>(</w:t>
      </w:r>
      <w:r w:rsidR="00980354" w:rsidRPr="00264238">
        <w:t xml:space="preserve">1 </w:t>
      </w:r>
      <w:r w:rsidR="000278F1" w:rsidRPr="00264238">
        <w:t xml:space="preserve">point) </w:t>
      </w:r>
      <w:r w:rsidR="00EF152D" w:rsidRPr="00264238">
        <w:t xml:space="preserve">(Exam objective </w:t>
      </w:r>
      <w:r w:rsidR="00AF3242" w:rsidRPr="00264238">
        <w:t>2.3.2</w:t>
      </w:r>
      <w:r w:rsidR="00EF152D" w:rsidRPr="00264238">
        <w:t>)</w:t>
      </w:r>
    </w:p>
    <w:p w14:paraId="28540597" w14:textId="5AE24D9E" w:rsidR="007553FA" w:rsidRDefault="007553FA" w:rsidP="007553FA">
      <w:r>
        <w:t xml:space="preserve">Points scored: </w:t>
      </w:r>
      <w:sdt>
        <w:sdtPr>
          <w:alias w:val="Points code"/>
          <w:tag w:val="Points code"/>
          <w:id w:val="1595745885"/>
          <w:lock w:val="sdtLocked"/>
          <w:placeholder>
            <w:docPart w:val="08241D6E104D43A6B9056EBC9FD0D9B5"/>
          </w:placeholder>
          <w:showingPlcHdr/>
        </w:sdtPr>
        <w:sdtEndPr/>
        <w:sdtContent>
          <w:r w:rsidR="003F7696">
            <w:rPr>
              <w:rStyle w:val="Inlinebold"/>
            </w:rPr>
            <w:t>Select here to enter text.</w:t>
          </w:r>
        </w:sdtContent>
      </w:sdt>
      <w:r>
        <w:t>/</w:t>
      </w:r>
      <w:r w:rsidR="00980354">
        <w:t>5</w:t>
      </w:r>
    </w:p>
    <w:p w14:paraId="495B7AED" w14:textId="28A4D2FF" w:rsidR="00980354" w:rsidRDefault="00980354" w:rsidP="007553FA">
      <w:r>
        <w:t xml:space="preserve">FILE 1 TOTAL POINTS: </w:t>
      </w:r>
      <w:sdt>
        <w:sdtPr>
          <w:alias w:val="Points code"/>
          <w:tag w:val="Points code"/>
          <w:id w:val="1138683836"/>
          <w:lock w:val="sdtLocked"/>
          <w:placeholder>
            <w:docPart w:val="3B6085FCD1384920A2D409BACD5A7789"/>
          </w:placeholder>
          <w:showingPlcHdr/>
        </w:sdtPr>
        <w:sdtEndPr/>
        <w:sdtContent>
          <w:r w:rsidR="003F7696">
            <w:rPr>
              <w:rStyle w:val="Inlinebold"/>
            </w:rPr>
            <w:t>Select here to enter text.</w:t>
          </w:r>
        </w:sdtContent>
      </w:sdt>
      <w:r>
        <w:t>/10</w:t>
      </w:r>
    </w:p>
    <w:p w14:paraId="1D639973" w14:textId="77777777" w:rsidR="00335C2C" w:rsidRPr="009F11F6" w:rsidRDefault="00335C2C" w:rsidP="009F11F6">
      <w:r>
        <w:br w:type="page"/>
      </w:r>
    </w:p>
    <w:p w14:paraId="5BE8D065" w14:textId="2DB8961D" w:rsidR="000278F1" w:rsidRPr="00673263" w:rsidRDefault="000278F1" w:rsidP="006C1B4D">
      <w:pPr>
        <w:pStyle w:val="Heading3"/>
      </w:pPr>
      <w:bookmarkStart w:id="212" w:name="_Toc36983466"/>
      <w:r w:rsidRPr="00673263">
        <w:lastRenderedPageBreak/>
        <w:t xml:space="preserve">File </w:t>
      </w:r>
      <w:r>
        <w:t>2</w:t>
      </w:r>
      <w:r w:rsidRPr="00673263">
        <w:t>:</w:t>
      </w:r>
      <w:r>
        <w:t xml:space="preserve"> </w:t>
      </w:r>
      <w:bookmarkStart w:id="213" w:name="_Hlk28690447"/>
      <w:r w:rsidR="00BC6455" w:rsidRPr="00BC6455">
        <w:t>Cornerstone_Munsons_bee_product_inventory_</w:t>
      </w:r>
      <w:r w:rsidR="00743902">
        <w:br/>
      </w:r>
      <w:r w:rsidR="00BC6455" w:rsidRPr="00BC6455">
        <w:t>starte</w:t>
      </w:r>
      <w:r w:rsidR="00BC6455">
        <w:t>r</w:t>
      </w:r>
      <w:r w:rsidR="00DE7439">
        <w:t>.xlsx</w:t>
      </w:r>
      <w:bookmarkEnd w:id="212"/>
      <w:bookmarkEnd w:id="213"/>
    </w:p>
    <w:p w14:paraId="6CE7F8C6" w14:textId="4F90A484" w:rsidR="007553FA" w:rsidRPr="00367995" w:rsidRDefault="007553FA" w:rsidP="00034435">
      <w:pPr>
        <w:pStyle w:val="Heading4"/>
      </w:pPr>
      <w:r>
        <w:t xml:space="preserve">Task: </w:t>
      </w:r>
      <w:r w:rsidR="008B42F4">
        <w:t xml:space="preserve">Convert a table to a range and </w:t>
      </w:r>
      <w:r w:rsidR="00F84B8D">
        <w:t>give the range a name</w:t>
      </w:r>
      <w:r>
        <w:t>(</w:t>
      </w:r>
      <w:r w:rsidR="007B2E04">
        <w:t>2</w:t>
      </w:r>
      <w:r>
        <w:t>points)</w:t>
      </w:r>
    </w:p>
    <w:p w14:paraId="1A3FA377" w14:textId="68CC7FC9" w:rsidR="007553FA" w:rsidRPr="00264238" w:rsidRDefault="000278F1" w:rsidP="00D04C43">
      <w:pPr>
        <w:pStyle w:val="Numberedlist1"/>
        <w:numPr>
          <w:ilvl w:val="0"/>
          <w:numId w:val="86"/>
        </w:numPr>
      </w:pPr>
      <w:r w:rsidRPr="00264238">
        <w:t xml:space="preserve">Go to the </w:t>
      </w:r>
      <w:r w:rsidR="00FD7E6C" w:rsidRPr="009F11F6">
        <w:rPr>
          <w:rStyle w:val="Inlinebold"/>
        </w:rPr>
        <w:t>C</w:t>
      </w:r>
      <w:r w:rsidRPr="009F11F6">
        <w:rPr>
          <w:rStyle w:val="Inlinebold"/>
        </w:rPr>
        <w:t xml:space="preserve">osmetics </w:t>
      </w:r>
      <w:r w:rsidR="00FD7E6C" w:rsidRPr="009F11F6">
        <w:rPr>
          <w:rStyle w:val="Inlinebold"/>
        </w:rPr>
        <w:t xml:space="preserve">Inventory </w:t>
      </w:r>
      <w:r w:rsidRPr="00264238">
        <w:t>worksheet. Convert the table to a range.</w:t>
      </w:r>
      <w:r w:rsidR="007553FA" w:rsidRPr="00264238">
        <w:t xml:space="preserve"> (</w:t>
      </w:r>
      <w:r w:rsidR="00980354" w:rsidRPr="00264238">
        <w:t>1</w:t>
      </w:r>
      <w:r w:rsidR="007553FA" w:rsidRPr="00264238">
        <w:t xml:space="preserve"> point) (Exam objective </w:t>
      </w:r>
      <w:r w:rsidR="00945B6D" w:rsidRPr="00264238">
        <w:t>3.1.3</w:t>
      </w:r>
      <w:r w:rsidR="007553FA" w:rsidRPr="00264238">
        <w:t>)</w:t>
      </w:r>
    </w:p>
    <w:p w14:paraId="35272D1D" w14:textId="3067B786" w:rsidR="007553FA" w:rsidRPr="00264238" w:rsidRDefault="000278F1" w:rsidP="00D04C43">
      <w:pPr>
        <w:pStyle w:val="Numberedlist1"/>
        <w:numPr>
          <w:ilvl w:val="0"/>
          <w:numId w:val="86"/>
        </w:numPr>
      </w:pPr>
      <w:r w:rsidRPr="00264238">
        <w:t xml:space="preserve">Select the cell range </w:t>
      </w:r>
      <w:r w:rsidR="00254385" w:rsidRPr="009F11F6">
        <w:rPr>
          <w:rStyle w:val="Inlinebold"/>
        </w:rPr>
        <w:t>A</w:t>
      </w:r>
      <w:r w:rsidR="00470B06" w:rsidRPr="009F11F6">
        <w:rPr>
          <w:rStyle w:val="Inlinebold"/>
        </w:rPr>
        <w:t>2</w:t>
      </w:r>
      <w:r w:rsidR="00470B06" w:rsidRPr="00264238">
        <w:t>:</w:t>
      </w:r>
      <w:r w:rsidR="00470B06" w:rsidRPr="009F11F6">
        <w:rPr>
          <w:rStyle w:val="Inlinebold"/>
        </w:rPr>
        <w:t>E15</w:t>
      </w:r>
      <w:r w:rsidRPr="00264238">
        <w:t xml:space="preserve"> and name the range </w:t>
      </w:r>
      <w:r w:rsidRPr="009F11F6">
        <w:rPr>
          <w:rStyle w:val="Inlinebold"/>
        </w:rPr>
        <w:t>Bee_cosmetics</w:t>
      </w:r>
      <w:r w:rsidRPr="00264238">
        <w:t xml:space="preserve">. </w:t>
      </w:r>
      <w:r w:rsidR="007553FA" w:rsidRPr="00264238">
        <w:t>(</w:t>
      </w:r>
      <w:r w:rsidR="00980354" w:rsidRPr="00264238">
        <w:t>1</w:t>
      </w:r>
      <w:r w:rsidR="007553FA" w:rsidRPr="00264238">
        <w:t xml:space="preserve"> point) (Exam objective</w:t>
      </w:r>
      <w:r w:rsidR="002B022A" w:rsidRPr="00264238">
        <w:t xml:space="preserve"> 2.3.1</w:t>
      </w:r>
      <w:r w:rsidR="007553FA" w:rsidRPr="00264238">
        <w:t>)</w:t>
      </w:r>
    </w:p>
    <w:p w14:paraId="3AFA71C0" w14:textId="4DE17C9A" w:rsidR="007553FA" w:rsidRDefault="007553FA" w:rsidP="007553FA">
      <w:r>
        <w:t xml:space="preserve">Points scored: </w:t>
      </w:r>
      <w:sdt>
        <w:sdtPr>
          <w:alias w:val="Points code"/>
          <w:tag w:val="Points code"/>
          <w:id w:val="2019876589"/>
          <w:lock w:val="sdtLocked"/>
          <w:placeholder>
            <w:docPart w:val="0266AC240B534A69B3D71AFE57824E3D"/>
          </w:placeholder>
          <w:showingPlcHdr/>
        </w:sdtPr>
        <w:sdtEndPr/>
        <w:sdtContent>
          <w:r w:rsidR="003F7696">
            <w:rPr>
              <w:rStyle w:val="Inlinebold"/>
            </w:rPr>
            <w:t>Select here to enter text.</w:t>
          </w:r>
        </w:sdtContent>
      </w:sdt>
      <w:r>
        <w:t>/</w:t>
      </w:r>
      <w:r w:rsidR="00980354">
        <w:t>2</w:t>
      </w:r>
    </w:p>
    <w:p w14:paraId="1FA599E9" w14:textId="37DA55DB" w:rsidR="003801AF" w:rsidRDefault="007553FA" w:rsidP="00EC65E1">
      <w:r>
        <w:t xml:space="preserve">FILE </w:t>
      </w:r>
      <w:r w:rsidR="000278F1">
        <w:t>2</w:t>
      </w:r>
      <w:r>
        <w:t xml:space="preserve"> TOTAL POINTS: </w:t>
      </w:r>
      <w:sdt>
        <w:sdtPr>
          <w:alias w:val="Points code"/>
          <w:tag w:val="Points code"/>
          <w:id w:val="1421148399"/>
          <w:lock w:val="sdtLocked"/>
          <w:placeholder>
            <w:docPart w:val="68866D5D133A4219A7425B09401E0A43"/>
          </w:placeholder>
          <w:showingPlcHdr/>
        </w:sdtPr>
        <w:sdtEndPr/>
        <w:sdtContent>
          <w:r w:rsidR="003F7696">
            <w:rPr>
              <w:rStyle w:val="Inlinebold"/>
            </w:rPr>
            <w:t>Select here to enter text.</w:t>
          </w:r>
        </w:sdtContent>
      </w:sdt>
      <w:r>
        <w:t>/</w:t>
      </w:r>
      <w:r w:rsidR="00980354">
        <w:t>2</w:t>
      </w:r>
    </w:p>
    <w:bookmarkEnd w:id="209"/>
    <w:p w14:paraId="34024A5E" w14:textId="77777777" w:rsidR="003801AF" w:rsidRDefault="003801AF" w:rsidP="009F11F6">
      <w:r>
        <w:br w:type="page"/>
      </w:r>
    </w:p>
    <w:p w14:paraId="0C7DDB5A" w14:textId="04F42DBC" w:rsidR="003A4873" w:rsidRDefault="003A4873" w:rsidP="00546AE0">
      <w:pPr>
        <w:pStyle w:val="Heading1"/>
      </w:pPr>
      <w:bookmarkStart w:id="214" w:name="_Toc17841401"/>
      <w:bookmarkStart w:id="215" w:name="_Toc18356524"/>
      <w:bookmarkStart w:id="216" w:name="_Toc36983467"/>
      <w:bookmarkEnd w:id="195"/>
      <w:bookmarkEnd w:id="196"/>
      <w:r>
        <w:lastRenderedPageBreak/>
        <w:t>Glossary</w:t>
      </w:r>
      <w:bookmarkEnd w:id="214"/>
      <w:bookmarkEnd w:id="215"/>
      <w:bookmarkEnd w:id="216"/>
    </w:p>
    <w:p w14:paraId="5354B6B4" w14:textId="77777777" w:rsidR="003A4873" w:rsidRPr="0071271B" w:rsidRDefault="003A4873" w:rsidP="00111E8B">
      <w:r>
        <w:t>Add key</w:t>
      </w:r>
      <w:r w:rsidRPr="0071271B">
        <w:t xml:space="preserve"> terms and their definitions used in the module. </w:t>
      </w:r>
    </w:p>
    <w:tbl>
      <w:tblPr>
        <w:tblW w:w="5497" w:type="pct"/>
        <w:tblCellSpacing w:w="43" w:type="dxa"/>
        <w:tblCellMar>
          <w:top w:w="86" w:type="dxa"/>
          <w:left w:w="144" w:type="dxa"/>
          <w:bottom w:w="86" w:type="dxa"/>
          <w:right w:w="144" w:type="dxa"/>
        </w:tblCellMar>
        <w:tblLook w:val="04A0" w:firstRow="1" w:lastRow="0" w:firstColumn="1" w:lastColumn="0" w:noHBand="0" w:noVBand="1"/>
      </w:tblPr>
      <w:tblGrid>
        <w:gridCol w:w="2521"/>
        <w:gridCol w:w="7769"/>
      </w:tblGrid>
      <w:tr w:rsidR="009B1EDD" w14:paraId="58C3F08C" w14:textId="77777777" w:rsidTr="000969E5">
        <w:trPr>
          <w:trHeight w:val="360"/>
          <w:tblCellSpacing w:w="43" w:type="dxa"/>
        </w:trPr>
        <w:tc>
          <w:tcPr>
            <w:tcW w:w="1162" w:type="pct"/>
          </w:tcPr>
          <w:p w14:paraId="73F1FB44" w14:textId="0BD62F16" w:rsidR="009B1EDD" w:rsidRPr="00DB42ED" w:rsidRDefault="00450D9B" w:rsidP="000969E5">
            <w:pPr>
              <w:pStyle w:val="TableRowHeader"/>
            </w:pPr>
            <w:r>
              <w:t>Table</w:t>
            </w:r>
          </w:p>
        </w:tc>
        <w:tc>
          <w:tcPr>
            <w:tcW w:w="3713" w:type="pct"/>
          </w:tcPr>
          <w:p w14:paraId="254164C7" w14:textId="68ADC97D" w:rsidR="00DB786B" w:rsidRDefault="00577C99" w:rsidP="00C2695F">
            <w:pPr>
              <w:pStyle w:val="TableContent"/>
            </w:pPr>
            <w:r>
              <w:t xml:space="preserve">A group of cells that have been formatted in a </w:t>
            </w:r>
            <w:r w:rsidR="00AC0F51">
              <w:t xml:space="preserve">column or row </w:t>
            </w:r>
            <w:r>
              <w:t xml:space="preserve">tabular format. </w:t>
            </w:r>
          </w:p>
        </w:tc>
      </w:tr>
      <w:tr w:rsidR="007354C2" w14:paraId="3820A22A" w14:textId="77777777" w:rsidTr="000969E5">
        <w:trPr>
          <w:trHeight w:val="360"/>
          <w:tblCellSpacing w:w="43" w:type="dxa"/>
        </w:trPr>
        <w:tc>
          <w:tcPr>
            <w:tcW w:w="1162" w:type="pct"/>
          </w:tcPr>
          <w:p w14:paraId="6FF004EC" w14:textId="7ED917E9" w:rsidR="007354C2" w:rsidRPr="00DB42ED" w:rsidRDefault="00DB786B" w:rsidP="000969E5">
            <w:pPr>
              <w:pStyle w:val="TableRowHeader"/>
            </w:pPr>
            <w:r>
              <w:t>Range</w:t>
            </w:r>
            <w:r w:rsidR="00577C99">
              <w:t xml:space="preserve"> of cells</w:t>
            </w:r>
          </w:p>
        </w:tc>
        <w:tc>
          <w:tcPr>
            <w:tcW w:w="3713" w:type="pct"/>
          </w:tcPr>
          <w:p w14:paraId="65F9B84F" w14:textId="784EAEC6" w:rsidR="007354C2" w:rsidRDefault="009E4AE7" w:rsidP="00C2695F">
            <w:pPr>
              <w:pStyle w:val="TableContent"/>
            </w:pPr>
            <w:r w:rsidRPr="009E4AE7">
              <w:t xml:space="preserve">A group </w:t>
            </w:r>
            <w:r w:rsidR="00577C99">
              <w:t xml:space="preserve">of consecutive or nonconsecutive </w:t>
            </w:r>
            <w:r w:rsidRPr="009E4AE7">
              <w:t>cells in a worksheet that have been selected</w:t>
            </w:r>
            <w:r w:rsidR="00577C99">
              <w:t>. Also known as a cell range.</w:t>
            </w:r>
          </w:p>
        </w:tc>
      </w:tr>
      <w:tr w:rsidR="007354C2" w14:paraId="432CDBA4" w14:textId="77777777" w:rsidTr="000969E5">
        <w:trPr>
          <w:trHeight w:val="360"/>
          <w:tblCellSpacing w:w="43" w:type="dxa"/>
        </w:trPr>
        <w:tc>
          <w:tcPr>
            <w:tcW w:w="1162" w:type="pct"/>
          </w:tcPr>
          <w:p w14:paraId="56F9FB93" w14:textId="0719692B" w:rsidR="007354C2" w:rsidRPr="00DB42ED" w:rsidRDefault="00DB786B" w:rsidP="000969E5">
            <w:pPr>
              <w:pStyle w:val="TableRowHeader"/>
            </w:pPr>
            <w:r>
              <w:t>Sort</w:t>
            </w:r>
          </w:p>
        </w:tc>
        <w:tc>
          <w:tcPr>
            <w:tcW w:w="3713" w:type="pct"/>
          </w:tcPr>
          <w:p w14:paraId="4F3519D5" w14:textId="552615AD" w:rsidR="007354C2" w:rsidRDefault="00577C99" w:rsidP="00C2695F">
            <w:pPr>
              <w:pStyle w:val="TableContent"/>
            </w:pPr>
            <w:r>
              <w:t>A command that sorts the contents of a range or table. Data values can be sorted by one or more columns</w:t>
            </w:r>
            <w:r w:rsidR="00792F37">
              <w:t>.</w:t>
            </w:r>
            <w:r w:rsidR="0076650F">
              <w:t xml:space="preserve"> </w:t>
            </w:r>
            <w:r w:rsidR="00792F37">
              <w:t>O</w:t>
            </w:r>
            <w:r>
              <w:t>nly the matching results</w:t>
            </w:r>
            <w:r w:rsidR="00792F37">
              <w:t xml:space="preserve"> are returned</w:t>
            </w:r>
            <w:r>
              <w:t xml:space="preserve">. </w:t>
            </w:r>
          </w:p>
        </w:tc>
      </w:tr>
      <w:tr w:rsidR="00DB786B" w14:paraId="5FD4E319" w14:textId="77777777" w:rsidTr="000969E5">
        <w:trPr>
          <w:trHeight w:val="360"/>
          <w:tblCellSpacing w:w="43" w:type="dxa"/>
        </w:trPr>
        <w:tc>
          <w:tcPr>
            <w:tcW w:w="1162" w:type="pct"/>
          </w:tcPr>
          <w:p w14:paraId="74609A99" w14:textId="66AFC311" w:rsidR="00DB786B" w:rsidRDefault="00DB786B" w:rsidP="000969E5">
            <w:pPr>
              <w:pStyle w:val="TableRowHeader"/>
            </w:pPr>
            <w:r>
              <w:t>Filter</w:t>
            </w:r>
          </w:p>
        </w:tc>
        <w:tc>
          <w:tcPr>
            <w:tcW w:w="3713" w:type="pct"/>
          </w:tcPr>
          <w:p w14:paraId="3917C45D" w14:textId="3B4423BC" w:rsidR="00DB786B" w:rsidRDefault="00577C99" w:rsidP="00C2695F">
            <w:pPr>
              <w:pStyle w:val="TableContent"/>
            </w:pPr>
            <w:r>
              <w:t>A command that filters a range or table based on selected criteria. Only matching criteria results are displayed</w:t>
            </w:r>
            <w:r w:rsidR="00890BBE">
              <w:t xml:space="preserve">. </w:t>
            </w:r>
          </w:p>
        </w:tc>
      </w:tr>
      <w:tr w:rsidR="00DB786B" w14:paraId="394839CA" w14:textId="77777777" w:rsidTr="000969E5">
        <w:trPr>
          <w:trHeight w:val="360"/>
          <w:tblCellSpacing w:w="43" w:type="dxa"/>
        </w:trPr>
        <w:tc>
          <w:tcPr>
            <w:tcW w:w="1162" w:type="pct"/>
          </w:tcPr>
          <w:p w14:paraId="502E59EC" w14:textId="1710BA30" w:rsidR="00DB786B" w:rsidRDefault="00616DD1" w:rsidP="000969E5">
            <w:pPr>
              <w:pStyle w:val="TableRowHeader"/>
            </w:pPr>
            <w:r>
              <w:t>Style</w:t>
            </w:r>
          </w:p>
        </w:tc>
        <w:tc>
          <w:tcPr>
            <w:tcW w:w="3713" w:type="pct"/>
          </w:tcPr>
          <w:p w14:paraId="1D3C9C63" w14:textId="6598A844" w:rsidR="00DB786B" w:rsidRDefault="00577C99" w:rsidP="00C2695F">
            <w:pPr>
              <w:pStyle w:val="TableContent"/>
            </w:pPr>
            <w:r>
              <w:t xml:space="preserve">A combination of preformatted attributes that can be applied to a range of cells or a table. </w:t>
            </w:r>
          </w:p>
        </w:tc>
      </w:tr>
      <w:tr w:rsidR="00616DD1" w14:paraId="014D0DBE" w14:textId="77777777" w:rsidTr="000969E5">
        <w:trPr>
          <w:trHeight w:val="360"/>
          <w:tblCellSpacing w:w="43" w:type="dxa"/>
        </w:trPr>
        <w:tc>
          <w:tcPr>
            <w:tcW w:w="1162" w:type="pct"/>
          </w:tcPr>
          <w:p w14:paraId="2832DB34" w14:textId="77777777" w:rsidR="00616DD1" w:rsidRDefault="00616DD1" w:rsidP="000969E5">
            <w:pPr>
              <w:pStyle w:val="TableRowHeader"/>
            </w:pPr>
          </w:p>
        </w:tc>
        <w:tc>
          <w:tcPr>
            <w:tcW w:w="3713" w:type="pct"/>
          </w:tcPr>
          <w:p w14:paraId="42102AF7" w14:textId="77777777" w:rsidR="00616DD1" w:rsidRDefault="00616DD1" w:rsidP="00907F4A">
            <w:pPr>
              <w:pStyle w:val="TableContent"/>
            </w:pPr>
          </w:p>
        </w:tc>
      </w:tr>
    </w:tbl>
    <w:p w14:paraId="2AF3058F" w14:textId="594DF9B2" w:rsidR="00B778DA" w:rsidRDefault="00AF6FF2" w:rsidP="006E6E66">
      <w:pPr>
        <w:pStyle w:val="Caption"/>
      </w:pPr>
      <w:r>
        <w:t xml:space="preserve">Table </w:t>
      </w:r>
      <w:r>
        <w:fldChar w:fldCharType="begin"/>
      </w:r>
      <w:r>
        <w:instrText xml:space="preserve"> SEQ Table \* ARABIC </w:instrText>
      </w:r>
      <w:r>
        <w:fldChar w:fldCharType="separate"/>
      </w:r>
      <w:r>
        <w:rPr>
          <w:noProof/>
        </w:rPr>
        <w:t>3</w:t>
      </w:r>
      <w:r>
        <w:fldChar w:fldCharType="end"/>
      </w:r>
      <w:r w:rsidR="006A668B">
        <w:t xml:space="preserve">: </w:t>
      </w:r>
      <w:r w:rsidR="006A668B" w:rsidRPr="00537611">
        <w:t>Glossary terms and definitions</w:t>
      </w:r>
    </w:p>
    <w:sectPr w:rsidR="00B778DA" w:rsidSect="00664F54">
      <w:type w:val="continuous"/>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D1D66" w14:textId="77777777" w:rsidR="00B95AB4" w:rsidRDefault="00B95AB4" w:rsidP="004F14C0">
      <w:pPr>
        <w:spacing w:after="0"/>
      </w:pPr>
      <w:r>
        <w:separator/>
      </w:r>
    </w:p>
    <w:p w14:paraId="673DA599" w14:textId="77777777" w:rsidR="00B95AB4" w:rsidRDefault="00B95AB4"/>
  </w:endnote>
  <w:endnote w:type="continuationSeparator" w:id="0">
    <w:p w14:paraId="76E8D5DB" w14:textId="77777777" w:rsidR="00B95AB4" w:rsidRDefault="00B95AB4" w:rsidP="004F14C0">
      <w:pPr>
        <w:spacing w:after="0"/>
      </w:pPr>
      <w:r>
        <w:continuationSeparator/>
      </w:r>
    </w:p>
    <w:p w14:paraId="5D612E0A" w14:textId="77777777" w:rsidR="00B95AB4" w:rsidRDefault="00B95AB4"/>
  </w:endnote>
  <w:endnote w:type="continuationNotice" w:id="1">
    <w:p w14:paraId="74C84FDD" w14:textId="77777777" w:rsidR="00B95AB4" w:rsidRDefault="00B95AB4">
      <w:pPr>
        <w:spacing w:after="0"/>
      </w:pPr>
    </w:p>
    <w:p w14:paraId="43ACD4C9" w14:textId="77777777" w:rsidR="00B95AB4" w:rsidRDefault="00B95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8" w:name="_Hlk28877155" w:displacedByCustomXml="next"/>
  <w:bookmarkStart w:id="19" w:name="_Hlk28877154" w:displacedByCustomXml="next"/>
  <w:bookmarkStart w:id="20" w:name="_Hlk28877146" w:displacedByCustomXml="next"/>
  <w:bookmarkStart w:id="21" w:name="_Hlk28877145" w:displacedByCustomXml="next"/>
  <w:bookmarkStart w:id="22" w:name="_Hlk28875145" w:displacedByCustomXml="next"/>
  <w:bookmarkStart w:id="23" w:name="_Hlk28875144" w:displacedByCustomXml="next"/>
  <w:bookmarkStart w:id="24" w:name="_Hlk28875140" w:displacedByCustomXml="next"/>
  <w:bookmarkStart w:id="25" w:name="_Hlk28875139" w:displacedByCustomXml="next"/>
  <w:bookmarkStart w:id="26" w:name="_Hlk28864322" w:displacedByCustomXml="next"/>
  <w:bookmarkStart w:id="27" w:name="_Hlk28864321" w:displacedByCustomXml="next"/>
  <w:bookmarkStart w:id="28" w:name="_Hlk28856098" w:displacedByCustomXml="next"/>
  <w:bookmarkStart w:id="29" w:name="_Hlk28856097" w:displacedByCustomXml="next"/>
  <w:bookmarkStart w:id="30" w:name="_Hlk28856090" w:displacedByCustomXml="next"/>
  <w:bookmarkStart w:id="31" w:name="_Hlk28856089" w:displacedByCustomXml="next"/>
  <w:bookmarkStart w:id="32" w:name="_Hlk28850669" w:displacedByCustomXml="next"/>
  <w:bookmarkStart w:id="33" w:name="_Hlk28850668" w:displacedByCustomXml="next"/>
  <w:bookmarkStart w:id="34" w:name="_Hlk28850660" w:displacedByCustomXml="next"/>
  <w:bookmarkStart w:id="35" w:name="_Hlk28850659" w:displacedByCustomXml="next"/>
  <w:bookmarkStart w:id="36" w:name="_Hlk28794716" w:displacedByCustomXml="next"/>
  <w:bookmarkStart w:id="37" w:name="_Hlk28794715" w:displacedByCustomXml="next"/>
  <w:bookmarkStart w:id="38" w:name="_Hlk28793156" w:displacedByCustomXml="next"/>
  <w:bookmarkStart w:id="39" w:name="_Hlk28793155" w:displacedByCustomXml="next"/>
  <w:bookmarkStart w:id="40" w:name="_Hlk28793150" w:displacedByCustomXml="next"/>
  <w:bookmarkStart w:id="41" w:name="_Hlk28793149" w:displacedByCustomXml="next"/>
  <w:bookmarkStart w:id="42" w:name="_Hlk28785947" w:displacedByCustomXml="next"/>
  <w:bookmarkStart w:id="43" w:name="_Hlk28785946" w:displacedByCustomXml="next"/>
  <w:bookmarkStart w:id="44" w:name="_Hlk28784106" w:displacedByCustomXml="next"/>
  <w:bookmarkStart w:id="45" w:name="_Hlk28784105" w:displacedByCustomXml="next"/>
  <w:bookmarkStart w:id="46" w:name="_Hlk28784095" w:displacedByCustomXml="next"/>
  <w:bookmarkStart w:id="47" w:name="_Hlk28784094" w:displacedByCustomXml="next"/>
  <w:bookmarkStart w:id="48" w:name="_Hlk28782303" w:displacedByCustomXml="next"/>
  <w:bookmarkStart w:id="49" w:name="_Hlk28782302" w:displacedByCustomXml="next"/>
  <w:bookmarkStart w:id="50" w:name="_Hlk28782297" w:displacedByCustomXml="next"/>
  <w:bookmarkStart w:id="51" w:name="_Hlk28782296" w:displacedByCustomXml="next"/>
  <w:bookmarkStart w:id="52" w:name="_Hlk28780853" w:displacedByCustomXml="next"/>
  <w:bookmarkStart w:id="53" w:name="_Hlk28780852" w:displacedByCustomXml="next"/>
  <w:bookmarkStart w:id="54" w:name="_Hlk28771069" w:displacedByCustomXml="next"/>
  <w:bookmarkStart w:id="55" w:name="_Hlk28771068" w:displacedByCustomXml="next"/>
  <w:bookmarkStart w:id="56" w:name="_Hlk28771058" w:displacedByCustomXml="next"/>
  <w:bookmarkStart w:id="57" w:name="_Hlk28771057" w:displacedByCustomXml="next"/>
  <w:bookmarkStart w:id="58" w:name="_Hlk28767721" w:displacedByCustomXml="next"/>
  <w:bookmarkStart w:id="59" w:name="_Hlk28767720" w:displacedByCustomXml="next"/>
  <w:bookmarkStart w:id="60" w:name="_Hlk28767716" w:displacedByCustomXml="next"/>
  <w:bookmarkStart w:id="61" w:name="_Hlk28767715" w:displacedByCustomXml="next"/>
  <w:bookmarkStart w:id="62" w:name="_Hlk28699464" w:displacedByCustomXml="next"/>
  <w:bookmarkStart w:id="63" w:name="_Hlk28699463" w:displacedByCustomXml="next"/>
  <w:bookmarkStart w:id="64" w:name="_Hlk28699459" w:displacedByCustomXml="next"/>
  <w:bookmarkStart w:id="65" w:name="_Hlk28699458" w:displacedByCustomXml="next"/>
  <w:bookmarkStart w:id="66" w:name="_Hlk28698043" w:displacedByCustomXml="next"/>
  <w:bookmarkStart w:id="67" w:name="_Hlk28698042" w:displacedByCustomXml="next"/>
  <w:bookmarkStart w:id="68" w:name="_Hlk28528176" w:displacedByCustomXml="next"/>
  <w:bookmarkStart w:id="69" w:name="_Hlk28528175" w:displacedByCustomXml="next"/>
  <w:bookmarkStart w:id="70" w:name="_Hlk28528170" w:displacedByCustomXml="next"/>
  <w:bookmarkStart w:id="71" w:name="_Hlk28528169" w:displacedByCustomXml="next"/>
  <w:bookmarkStart w:id="72" w:name="_Hlk28527387" w:displacedByCustomXml="next"/>
  <w:bookmarkStart w:id="73" w:name="_Hlk28527386" w:displacedByCustomXml="next"/>
  <w:bookmarkStart w:id="74" w:name="_Hlk28527379" w:displacedByCustomXml="next"/>
  <w:bookmarkStart w:id="75" w:name="_Hlk28527378" w:displacedByCustomXml="next"/>
  <w:bookmarkStart w:id="76" w:name="_Hlk28527080" w:displacedByCustomXml="next"/>
  <w:bookmarkStart w:id="77" w:name="_Hlk28527079" w:displacedByCustomXml="next"/>
  <w:bookmarkStart w:id="78" w:name="_Hlk28527072" w:displacedByCustomXml="next"/>
  <w:bookmarkStart w:id="79" w:name="_Hlk28527071" w:displacedByCustomXml="next"/>
  <w:bookmarkStart w:id="80" w:name="_Hlk28525446" w:displacedByCustomXml="next"/>
  <w:bookmarkStart w:id="81" w:name="_Hlk28525445" w:displacedByCustomXml="next"/>
  <w:bookmarkStart w:id="82" w:name="_Hlk28525420" w:displacedByCustomXml="next"/>
  <w:bookmarkStart w:id="83" w:name="_Hlk28525419" w:displacedByCustomXml="next"/>
  <w:sdt>
    <w:sdtPr>
      <w:id w:val="-1154285361"/>
      <w:docPartObj>
        <w:docPartGallery w:val="Page Numbers (Bottom of Page)"/>
        <w:docPartUnique/>
      </w:docPartObj>
    </w:sdtPr>
    <w:sdtEndPr>
      <w:rPr>
        <w:noProof/>
      </w:rPr>
    </w:sdtEndPr>
    <w:sdtContent>
      <w:p w14:paraId="45288955" w14:textId="77777777" w:rsidR="00477CD7" w:rsidRDefault="00477CD7" w:rsidP="009F11F6">
        <w:pPr>
          <w:pStyle w:val="Footer"/>
          <w:jc w:val="right"/>
        </w:pPr>
        <w:r w:rsidRPr="00217DDE">
          <w:rPr>
            <w:noProof/>
          </w:rPr>
          <w:drawing>
            <wp:anchor distT="0" distB="0" distL="114300" distR="114300" simplePos="0" relativeHeight="251659264" behindDoc="0" locked="0" layoutInCell="1" allowOverlap="1" wp14:anchorId="3F295C65" wp14:editId="30CA5FFD">
              <wp:simplePos x="0" y="0"/>
              <wp:positionH relativeFrom="margin">
                <wp:posOffset>0</wp:posOffset>
              </wp:positionH>
              <wp:positionV relativeFrom="paragraph">
                <wp:posOffset>-635</wp:posOffset>
              </wp:positionV>
              <wp:extent cx="1708785" cy="336550"/>
              <wp:effectExtent l="0" t="0" r="0" b="6350"/>
              <wp:wrapNone/>
              <wp:docPr id="15" name="Picture 15" descr="&quot;&quo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27297" b="28859"/>
                      <a:stretch/>
                    </pic:blipFill>
                    <pic:spPr bwMode="auto">
                      <a:xfrm>
                        <a:off x="0" y="0"/>
                        <a:ext cx="1708785"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DDE">
          <w:rPr>
            <w:noProof/>
          </w:rPr>
          <mc:AlternateContent>
            <mc:Choice Requires="wps">
              <w:drawing>
                <wp:inline distT="0" distB="0" distL="0" distR="0" wp14:anchorId="5ED149D2" wp14:editId="1E09E01F">
                  <wp:extent cx="425885" cy="338202"/>
                  <wp:effectExtent l="0" t="0" r="0" b="5080"/>
                  <wp:docPr id="13" name="Text Box 13"/>
                  <wp:cNvGraphicFramePr/>
                  <a:graphic xmlns:a="http://schemas.openxmlformats.org/drawingml/2006/main">
                    <a:graphicData uri="http://schemas.microsoft.com/office/word/2010/wordprocessingShape">
                      <wps:wsp>
                        <wps:cNvSpPr txBox="1"/>
                        <wps:spPr>
                          <a:xfrm>
                            <a:off x="0" y="0"/>
                            <a:ext cx="425885" cy="338202"/>
                          </a:xfrm>
                          <a:prstGeom prst="rect">
                            <a:avLst/>
                          </a:prstGeom>
                          <a:solidFill>
                            <a:schemeClr val="lt1"/>
                          </a:solidFill>
                          <a:ln w="6350">
                            <a:noFill/>
                          </a:ln>
                        </wps:spPr>
                        <wps:txbx>
                          <w:txbxContent>
                            <w:p w14:paraId="0011C7BF" w14:textId="77777777" w:rsidR="00477CD7" w:rsidRDefault="00477CD7" w:rsidP="009F11F6">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ED149D2" id="_x0000_t202" coordsize="21600,21600" o:spt="202" path="m,l,21600r21600,l21600,xe">
                  <v:stroke joinstyle="miter"/>
                  <v:path gradientshapeok="t" o:connecttype="rect"/>
                </v:shapetype>
                <v:shape id="Text Box 13" o:spid="_x0000_s1027" type="#_x0000_t202" style="width:33.5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" fillcolor="white [3201]" stroked="f" strokeweight=".5pt">
                  <v:textbox>
                    <w:txbxContent>
                      <w:p w14:paraId="0011C7BF" w14:textId="77777777" w:rsidR="00477CD7" w:rsidRDefault="00477CD7" w:rsidP="009F11F6">
                        <w:r>
                          <w:fldChar w:fldCharType="begin"/>
                        </w:r>
                        <w:r>
                          <w:instrText xml:space="preserve"> PAGE   \* MERGEFORMAT </w:instrText>
                        </w:r>
                        <w:r>
                          <w:fldChar w:fldCharType="separate"/>
                        </w:r>
                        <w:r>
                          <w:rPr>
                            <w:noProof/>
                          </w:rPr>
                          <w:t>1</w:t>
                        </w:r>
                        <w:r>
                          <w:rPr>
                            <w:noProof/>
                          </w:rPr>
                          <w:fldChar w:fldCharType="end"/>
                        </w:r>
                      </w:p>
                    </w:txbxContent>
                  </v:textbox>
                  <w10:anchorlock/>
                </v:shape>
              </w:pict>
            </mc:Fallback>
          </mc:AlternateContent>
        </w:r>
      </w:p>
    </w:sdtContent>
  </w:sdt>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bookmarkEnd w:id="52" w:displacedByCustomXml="prev"/>
  <w:bookmarkEnd w:id="53" w:displacedByCustomXml="prev"/>
  <w:bookmarkEnd w:id="54" w:displacedByCustomXml="prev"/>
  <w:bookmarkEnd w:id="55" w:displacedByCustomXml="prev"/>
  <w:bookmarkEnd w:id="56" w:displacedByCustomXml="prev"/>
  <w:bookmarkEnd w:id="57" w:displacedByCustomXml="prev"/>
  <w:bookmarkEnd w:id="58" w:displacedByCustomXml="prev"/>
  <w:bookmarkEnd w:id="59" w:displacedByCustomXml="prev"/>
  <w:bookmarkEnd w:id="60" w:displacedByCustomXml="prev"/>
  <w:bookmarkEnd w:id="61" w:displacedByCustomXml="prev"/>
  <w:bookmarkEnd w:id="62" w:displacedByCustomXml="prev"/>
  <w:bookmarkEnd w:id="63" w:displacedByCustomXml="prev"/>
  <w:bookmarkEnd w:id="64" w:displacedByCustomXml="prev"/>
  <w:bookmarkEnd w:id="65" w:displacedByCustomXml="prev"/>
  <w:bookmarkEnd w:id="66" w:displacedByCustomXml="prev"/>
  <w:bookmarkEnd w:id="67" w:displacedByCustomXml="prev"/>
  <w:bookmarkEnd w:id="68" w:displacedByCustomXml="prev"/>
  <w:bookmarkEnd w:id="69" w:displacedByCustomXml="prev"/>
  <w:bookmarkEnd w:id="70" w:displacedByCustomXml="prev"/>
  <w:bookmarkEnd w:id="71" w:displacedByCustomXml="prev"/>
  <w:bookmarkEnd w:id="72" w:displacedByCustomXml="prev"/>
  <w:bookmarkEnd w:id="73" w:displacedByCustomXml="prev"/>
  <w:bookmarkEnd w:id="74" w:displacedByCustomXml="prev"/>
  <w:bookmarkEnd w:id="75" w:displacedByCustomXml="prev"/>
  <w:bookmarkEnd w:id="76" w:displacedByCustomXml="prev"/>
  <w:bookmarkEnd w:id="77" w:displacedByCustomXml="prev"/>
  <w:bookmarkEnd w:id="78" w:displacedByCustomXml="prev"/>
  <w:bookmarkEnd w:id="79" w:displacedByCustomXml="prev"/>
  <w:bookmarkEnd w:id="80" w:displacedByCustomXml="prev"/>
  <w:bookmarkEnd w:id="81" w:displacedByCustomXml="prev"/>
  <w:bookmarkEnd w:id="82" w:displacedByCustomXml="prev"/>
  <w:bookmarkEnd w:id="83"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0533F" w14:textId="77777777" w:rsidR="00B95AB4" w:rsidRDefault="00B95AB4" w:rsidP="004F14C0">
      <w:pPr>
        <w:spacing w:after="0"/>
      </w:pPr>
      <w:r>
        <w:separator/>
      </w:r>
    </w:p>
    <w:p w14:paraId="7CF68BA6" w14:textId="77777777" w:rsidR="00B95AB4" w:rsidRDefault="00B95AB4"/>
  </w:footnote>
  <w:footnote w:type="continuationSeparator" w:id="0">
    <w:p w14:paraId="6C3E2807" w14:textId="77777777" w:rsidR="00B95AB4" w:rsidRDefault="00B95AB4" w:rsidP="004F14C0">
      <w:pPr>
        <w:spacing w:after="0"/>
      </w:pPr>
      <w:r>
        <w:continuationSeparator/>
      </w:r>
    </w:p>
    <w:p w14:paraId="27927427" w14:textId="77777777" w:rsidR="00B95AB4" w:rsidRDefault="00B95AB4"/>
  </w:footnote>
  <w:footnote w:type="continuationNotice" w:id="1">
    <w:p w14:paraId="73976B66" w14:textId="77777777" w:rsidR="00B95AB4" w:rsidRDefault="00B95AB4">
      <w:pPr>
        <w:spacing w:after="0"/>
      </w:pPr>
    </w:p>
    <w:p w14:paraId="13001321" w14:textId="77777777" w:rsidR="00B95AB4" w:rsidRDefault="00B95A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0FC8" w14:textId="6CEB1509" w:rsidR="00477CD7" w:rsidRDefault="00477CD7" w:rsidP="009F11F6">
    <w:pPr>
      <w:pStyle w:val="Header"/>
      <w:jc w:val="right"/>
    </w:pPr>
    <w:r>
      <w:t>Managing tables and range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3.85pt;height:83.9pt" o:bullet="t">
        <v:imagedata r:id="rId1" o:title="leaf@0"/>
      </v:shape>
    </w:pict>
  </w:numPicBullet>
  <w:abstractNum w:abstractNumId="0" w15:restartNumberingAfterBreak="0">
    <w:nsid w:val="018D210B"/>
    <w:multiLevelType w:val="hybridMultilevel"/>
    <w:tmpl w:val="42C612DC"/>
    <w:lvl w:ilvl="0" w:tplc="D39A4412">
      <w:start w:val="1"/>
      <w:numFmt w:val="bullet"/>
      <w:lvlText w:val=""/>
      <w:lvlJc w:val="left"/>
      <w:pPr>
        <w:ind w:left="360" w:hanging="360"/>
      </w:pPr>
      <w:rPr>
        <w:rFonts w:ascii="Symbol" w:hAnsi="Symbol" w:hint="default"/>
      </w:rPr>
    </w:lvl>
    <w:lvl w:ilvl="1" w:tplc="A9B4CBCA">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5F1118"/>
    <w:multiLevelType w:val="hybridMultilevel"/>
    <w:tmpl w:val="AD98394A"/>
    <w:lvl w:ilvl="0" w:tplc="2F0AF41E">
      <w:start w:val="1"/>
      <w:numFmt w:val="decimal"/>
      <w:lvlText w:val="%1."/>
      <w:lvlJc w:val="left"/>
      <w:pPr>
        <w:ind w:left="360" w:hanging="360"/>
      </w:pPr>
      <w:rPr>
        <w:b w:val="0"/>
        <w:bCs/>
      </w:rPr>
    </w:lvl>
    <w:lvl w:ilvl="1" w:tplc="51ACAC7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A056F"/>
    <w:multiLevelType w:val="hybridMultilevel"/>
    <w:tmpl w:val="8BD84C5A"/>
    <w:lvl w:ilvl="0" w:tplc="90E29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C4F45"/>
    <w:multiLevelType w:val="hybridMultilevel"/>
    <w:tmpl w:val="58868884"/>
    <w:lvl w:ilvl="0" w:tplc="BB68FAD4">
      <w:start w:val="1"/>
      <w:numFmt w:val="bullet"/>
      <w:pStyle w:val="Bulletlevel1"/>
      <w:lvlText w:val=""/>
      <w:lvlJc w:val="left"/>
      <w:pPr>
        <w:ind w:left="360" w:hanging="360"/>
      </w:pPr>
      <w:rPr>
        <w:rFonts w:ascii="Symbol" w:hAnsi="Symbol" w:hint="default"/>
      </w:rPr>
    </w:lvl>
    <w:lvl w:ilvl="1" w:tplc="B00AEE28">
      <w:start w:val="1"/>
      <w:numFmt w:val="bullet"/>
      <w:pStyle w:val="Bulletlevel2"/>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E81252E"/>
    <w:multiLevelType w:val="hybridMultilevel"/>
    <w:tmpl w:val="5EDECE3E"/>
    <w:lvl w:ilvl="0" w:tplc="AD7AA8FE">
      <w:start w:val="1"/>
      <w:numFmt w:val="lowerLetter"/>
      <w:pStyle w:val="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C7B4F"/>
    <w:multiLevelType w:val="hybridMultilevel"/>
    <w:tmpl w:val="5A3045A8"/>
    <w:lvl w:ilvl="0" w:tplc="C0BC8796">
      <w:start w:val="1"/>
      <w:numFmt w:val="bullet"/>
      <w:pStyle w:val="GuidancetoSME"/>
      <w:lvlText w:val=""/>
      <w:lvlJc w:val="left"/>
      <w:pPr>
        <w:ind w:left="720" w:hanging="360"/>
      </w:pPr>
      <w:rPr>
        <w:rFonts w:ascii="Wingdings 2" w:hAnsi="Wingdings 2" w:hint="default"/>
        <w:color w:val="C45911"/>
        <w:sz w:val="14"/>
      </w:rPr>
    </w:lvl>
    <w:lvl w:ilvl="1" w:tplc="2CAE63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6640B"/>
    <w:multiLevelType w:val="hybridMultilevel"/>
    <w:tmpl w:val="9C26C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D5F2E"/>
    <w:multiLevelType w:val="hybridMultilevel"/>
    <w:tmpl w:val="42C612DC"/>
    <w:lvl w:ilvl="0" w:tplc="D39A4412">
      <w:start w:val="1"/>
      <w:numFmt w:val="bullet"/>
      <w:lvlText w:val=""/>
      <w:lvlJc w:val="left"/>
      <w:pPr>
        <w:ind w:left="360" w:hanging="360"/>
      </w:pPr>
      <w:rPr>
        <w:rFonts w:ascii="Symbol" w:hAnsi="Symbol" w:hint="default"/>
      </w:rPr>
    </w:lvl>
    <w:lvl w:ilvl="1" w:tplc="A9B4CBCA">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1CF4B1E"/>
    <w:multiLevelType w:val="hybridMultilevel"/>
    <w:tmpl w:val="8B2225F4"/>
    <w:lvl w:ilvl="0" w:tplc="5FD84858">
      <w:start w:val="1"/>
      <w:numFmt w:val="bullet"/>
      <w:pStyle w:val="Heading5"/>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22FFA"/>
    <w:multiLevelType w:val="hybridMultilevel"/>
    <w:tmpl w:val="C932027C"/>
    <w:lvl w:ilvl="0" w:tplc="9FB69488">
      <w:start w:val="1"/>
      <w:numFmt w:val="bullet"/>
      <w:pStyle w:val="GuidancetoSMEsecondlevel"/>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26182"/>
    <w:multiLevelType w:val="hybridMultilevel"/>
    <w:tmpl w:val="2B9412C6"/>
    <w:lvl w:ilvl="0" w:tplc="3210F9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73151"/>
    <w:multiLevelType w:val="hybridMultilevel"/>
    <w:tmpl w:val="42C612DC"/>
    <w:lvl w:ilvl="0" w:tplc="D39A4412">
      <w:start w:val="1"/>
      <w:numFmt w:val="bullet"/>
      <w:lvlText w:val=""/>
      <w:lvlJc w:val="left"/>
      <w:pPr>
        <w:ind w:left="360" w:hanging="360"/>
      </w:pPr>
      <w:rPr>
        <w:rFonts w:ascii="Symbol" w:hAnsi="Symbol" w:hint="default"/>
      </w:rPr>
    </w:lvl>
    <w:lvl w:ilvl="1" w:tplc="A9B4CBCA">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A76DBC"/>
    <w:multiLevelType w:val="hybridMultilevel"/>
    <w:tmpl w:val="490A5708"/>
    <w:lvl w:ilvl="0" w:tplc="04090001">
      <w:start w:val="1"/>
      <w:numFmt w:val="bullet"/>
      <w:lvlText w:val=""/>
      <w:lvlJc w:val="left"/>
      <w:pPr>
        <w:ind w:left="720" w:hanging="360"/>
      </w:pPr>
      <w:rPr>
        <w:rFonts w:ascii="Symbol" w:hAnsi="Symbol" w:hint="default"/>
        <w:b w:val="0"/>
        <w:bCs/>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2F08C9"/>
    <w:multiLevelType w:val="hybridMultilevel"/>
    <w:tmpl w:val="7744D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D256A"/>
    <w:multiLevelType w:val="hybridMultilevel"/>
    <w:tmpl w:val="0B5E9592"/>
    <w:lvl w:ilvl="0" w:tplc="D6DA0812">
      <w:start w:val="1"/>
      <w:numFmt w:val="decimal"/>
      <w:pStyle w:val="Numberedlist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1F0112"/>
    <w:multiLevelType w:val="hybridMultilevel"/>
    <w:tmpl w:val="FC6430CE"/>
    <w:lvl w:ilvl="0" w:tplc="94DE732C">
      <w:start w:val="1"/>
      <w:numFmt w:val="bullet"/>
      <w:pStyle w:val="Authornoteintabl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63326E"/>
    <w:multiLevelType w:val="hybridMultilevel"/>
    <w:tmpl w:val="42C612DC"/>
    <w:lvl w:ilvl="0" w:tplc="D39A4412">
      <w:start w:val="1"/>
      <w:numFmt w:val="bullet"/>
      <w:lvlText w:val=""/>
      <w:lvlJc w:val="left"/>
      <w:pPr>
        <w:ind w:left="360" w:hanging="360"/>
      </w:pPr>
      <w:rPr>
        <w:rFonts w:ascii="Symbol" w:hAnsi="Symbol" w:hint="default"/>
      </w:rPr>
    </w:lvl>
    <w:lvl w:ilvl="1" w:tplc="A9B4CBCA">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6EF2B5C"/>
    <w:multiLevelType w:val="multilevel"/>
    <w:tmpl w:val="447CD5E6"/>
    <w:lvl w:ilvl="0">
      <w:start w:val="1"/>
      <w:numFmt w:val="lowerLetter"/>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B6E2DC0"/>
    <w:multiLevelType w:val="multilevel"/>
    <w:tmpl w:val="AA9257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CCE6197"/>
    <w:multiLevelType w:val="hybridMultilevel"/>
    <w:tmpl w:val="4FB2C7D8"/>
    <w:lvl w:ilvl="0" w:tplc="1C5E9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B762D"/>
    <w:multiLevelType w:val="multilevel"/>
    <w:tmpl w:val="C7660700"/>
    <w:lvl w:ilvl="0">
      <w:start w:val="1"/>
      <w:numFmt w:val="bullet"/>
      <w:pStyle w:val="Bulletlevel3"/>
      <w:lvlText w:val=""/>
      <w:lvlJc w:val="left"/>
      <w:pPr>
        <w:ind w:left="1211" w:hanging="360"/>
      </w:pPr>
      <w:rPr>
        <w:rFonts w:ascii="Wingdings 2" w:hAnsi="Wingdings 2" w:hint="default"/>
        <w:sz w:val="1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0"/>
  </w:num>
  <w:num w:numId="2">
    <w:abstractNumId w:val="8"/>
  </w:num>
  <w:num w:numId="3">
    <w:abstractNumId w:val="5"/>
  </w:num>
  <w:num w:numId="4">
    <w:abstractNumId w:val="2"/>
  </w:num>
  <w:num w:numId="5">
    <w:abstractNumId w:val="3"/>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6"/>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4"/>
  </w:num>
  <w:num w:numId="24">
    <w:abstractNumId w:val="4"/>
    <w:lvlOverride w:ilvl="0">
      <w:startOverride w:val="1"/>
    </w:lvlOverride>
  </w:num>
  <w:num w:numId="25">
    <w:abstractNumId w:val="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1"/>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1"/>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4"/>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1"/>
  </w:num>
  <w:num w:numId="68">
    <w:abstractNumId w:val="7"/>
  </w:num>
  <w:num w:numId="69">
    <w:abstractNumId w:val="0"/>
  </w:num>
  <w:num w:numId="70">
    <w:abstractNumId w:val="16"/>
  </w:num>
  <w:num w:numId="71">
    <w:abstractNumId w:val="1"/>
    <w:lvlOverride w:ilvl="0">
      <w:startOverride w:val="1"/>
    </w:lvlOverride>
  </w:num>
  <w:num w:numId="72">
    <w:abstractNumId w:val="4"/>
    <w:lvlOverride w:ilvl="0">
      <w:startOverride w:val="1"/>
    </w:lvlOverride>
  </w:num>
  <w:num w:numId="73">
    <w:abstractNumId w:val="4"/>
    <w:lvlOverride w:ilvl="0">
      <w:startOverride w:val="1"/>
    </w:lvlOverride>
  </w:num>
  <w:num w:numId="74">
    <w:abstractNumId w:val="4"/>
    <w:lvlOverride w:ilvl="0">
      <w:startOverride w:val="1"/>
    </w:lvlOverride>
  </w:num>
  <w:num w:numId="75">
    <w:abstractNumId w:val="4"/>
    <w:lvlOverride w:ilvl="0">
      <w:startOverride w:val="1"/>
    </w:lvlOverride>
  </w:num>
  <w:num w:numId="76">
    <w:abstractNumId w:val="4"/>
    <w:lvlOverride w:ilvl="0">
      <w:startOverride w:val="1"/>
    </w:lvlOverride>
  </w:num>
  <w:num w:numId="77">
    <w:abstractNumId w:val="4"/>
    <w:lvlOverride w:ilvl="0">
      <w:startOverride w:val="1"/>
    </w:lvlOverride>
  </w:num>
  <w:num w:numId="78">
    <w:abstractNumId w:val="1"/>
    <w:lvlOverride w:ilvl="0">
      <w:startOverride w:val="1"/>
    </w:lvlOverride>
  </w:num>
  <w:num w:numId="79">
    <w:abstractNumId w:val="4"/>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1"/>
    <w:lvlOverride w:ilvl="0">
      <w:startOverride w:val="1"/>
    </w:lvlOverride>
  </w:num>
  <w:num w:numId="83">
    <w:abstractNumId w:val="1"/>
    <w:lvlOverride w:ilvl="0">
      <w:startOverride w:val="1"/>
    </w:lvlOverride>
  </w:num>
  <w:num w:numId="84">
    <w:abstractNumId w:val="1"/>
    <w:lvlOverride w:ilvl="0">
      <w:startOverride w:val="1"/>
    </w:lvlOverride>
  </w:num>
  <w:num w:numId="85">
    <w:abstractNumId w:val="1"/>
    <w:lvlOverride w:ilvl="0">
      <w:startOverride w:val="1"/>
    </w:lvlOverride>
  </w:num>
  <w:num w:numId="86">
    <w:abstractNumId w:val="1"/>
    <w:lvlOverride w:ilvl="0">
      <w:startOverride w:val="1"/>
    </w:lvlOverride>
  </w:num>
  <w:num w:numId="87">
    <w:abstractNumId w:val="12"/>
  </w:num>
  <w:num w:numId="88">
    <w:abstractNumId w:val="9"/>
  </w:num>
  <w:num w:numId="89">
    <w:abstractNumId w:val="15"/>
  </w:num>
  <w:num w:numId="90">
    <w:abstractNumId w:val="14"/>
    <w:lvlOverride w:ilvl="0">
      <w:startOverride w:val="1"/>
    </w:lvlOverride>
  </w:num>
  <w:num w:numId="91">
    <w:abstractNumId w:val="14"/>
  </w:num>
  <w:num w:numId="92">
    <w:abstractNumId w:val="13"/>
  </w:num>
  <w:num w:numId="93">
    <w:abstractNumId w:val="10"/>
  </w:num>
  <w:num w:numId="94">
    <w:abstractNumId w:val="19"/>
  </w:num>
  <w:num w:numId="95">
    <w:abstractNumId w:val="17"/>
  </w:num>
  <w:num w:numId="96">
    <w:abstractNumId w:val="18"/>
  </w:num>
  <w:num w:numId="97">
    <w:abstractNumId w:val="4"/>
    <w:lvlOverride w:ilvl="0">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mirrorMargins/>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attachedTemplate r:id="rId1"/>
  <w:linkStyles/>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27OjXEcsmgnpOsylH2UUcf8H1EtSDnTEJGb32JoQzNdGa9fUIiRgkuWE9UhKD4KBOYaEjpQzWFuvtRQivdS7iQ==" w:salt="4qGAgx4tS25S1MHhXrnGJ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9B"/>
    <w:rsid w:val="00000320"/>
    <w:rsid w:val="00000404"/>
    <w:rsid w:val="000023E5"/>
    <w:rsid w:val="00004708"/>
    <w:rsid w:val="00005BEA"/>
    <w:rsid w:val="00006AA0"/>
    <w:rsid w:val="0001129C"/>
    <w:rsid w:val="00011840"/>
    <w:rsid w:val="00012882"/>
    <w:rsid w:val="00013919"/>
    <w:rsid w:val="000164ED"/>
    <w:rsid w:val="00016EC5"/>
    <w:rsid w:val="000175A9"/>
    <w:rsid w:val="000254EE"/>
    <w:rsid w:val="00026928"/>
    <w:rsid w:val="00026F55"/>
    <w:rsid w:val="0002739A"/>
    <w:rsid w:val="000275E2"/>
    <w:rsid w:val="000278F1"/>
    <w:rsid w:val="00030AF8"/>
    <w:rsid w:val="0003119F"/>
    <w:rsid w:val="0003358E"/>
    <w:rsid w:val="000338BB"/>
    <w:rsid w:val="00034435"/>
    <w:rsid w:val="00037001"/>
    <w:rsid w:val="00037D22"/>
    <w:rsid w:val="00040782"/>
    <w:rsid w:val="0004134B"/>
    <w:rsid w:val="00042FF2"/>
    <w:rsid w:val="0004487E"/>
    <w:rsid w:val="00044888"/>
    <w:rsid w:val="00045BEA"/>
    <w:rsid w:val="00045C80"/>
    <w:rsid w:val="00046E0F"/>
    <w:rsid w:val="0004721F"/>
    <w:rsid w:val="00047408"/>
    <w:rsid w:val="0004745C"/>
    <w:rsid w:val="000505F6"/>
    <w:rsid w:val="00050DDE"/>
    <w:rsid w:val="00051433"/>
    <w:rsid w:val="00054063"/>
    <w:rsid w:val="00054A10"/>
    <w:rsid w:val="00056650"/>
    <w:rsid w:val="000613DC"/>
    <w:rsid w:val="00062DF5"/>
    <w:rsid w:val="00067107"/>
    <w:rsid w:val="00072426"/>
    <w:rsid w:val="000734EE"/>
    <w:rsid w:val="00073B3C"/>
    <w:rsid w:val="000743D8"/>
    <w:rsid w:val="00075C87"/>
    <w:rsid w:val="000773E0"/>
    <w:rsid w:val="0007763B"/>
    <w:rsid w:val="00080692"/>
    <w:rsid w:val="000822B2"/>
    <w:rsid w:val="000833AB"/>
    <w:rsid w:val="00085277"/>
    <w:rsid w:val="00086986"/>
    <w:rsid w:val="0008725A"/>
    <w:rsid w:val="00090E48"/>
    <w:rsid w:val="000912DA"/>
    <w:rsid w:val="00092131"/>
    <w:rsid w:val="00094E49"/>
    <w:rsid w:val="00096266"/>
    <w:rsid w:val="000969E5"/>
    <w:rsid w:val="00097A57"/>
    <w:rsid w:val="000A00E4"/>
    <w:rsid w:val="000A16E6"/>
    <w:rsid w:val="000A5418"/>
    <w:rsid w:val="000A6838"/>
    <w:rsid w:val="000A6CCB"/>
    <w:rsid w:val="000B0137"/>
    <w:rsid w:val="000B06CA"/>
    <w:rsid w:val="000B3DB1"/>
    <w:rsid w:val="000B433B"/>
    <w:rsid w:val="000B534A"/>
    <w:rsid w:val="000B59B4"/>
    <w:rsid w:val="000C013E"/>
    <w:rsid w:val="000C08A0"/>
    <w:rsid w:val="000C0E45"/>
    <w:rsid w:val="000C259F"/>
    <w:rsid w:val="000C3BCA"/>
    <w:rsid w:val="000C3DEB"/>
    <w:rsid w:val="000C4BFE"/>
    <w:rsid w:val="000C64C1"/>
    <w:rsid w:val="000C7E6C"/>
    <w:rsid w:val="000D0222"/>
    <w:rsid w:val="000D08DA"/>
    <w:rsid w:val="000D2362"/>
    <w:rsid w:val="000D26B1"/>
    <w:rsid w:val="000D37DC"/>
    <w:rsid w:val="000D5905"/>
    <w:rsid w:val="000D5939"/>
    <w:rsid w:val="000D6616"/>
    <w:rsid w:val="000D67AE"/>
    <w:rsid w:val="000D6B44"/>
    <w:rsid w:val="000D6C51"/>
    <w:rsid w:val="000D7640"/>
    <w:rsid w:val="000E1249"/>
    <w:rsid w:val="000E1310"/>
    <w:rsid w:val="000E2127"/>
    <w:rsid w:val="000E260F"/>
    <w:rsid w:val="000E2D96"/>
    <w:rsid w:val="000E3EF0"/>
    <w:rsid w:val="000E403C"/>
    <w:rsid w:val="000E5808"/>
    <w:rsid w:val="000E616D"/>
    <w:rsid w:val="000E6A18"/>
    <w:rsid w:val="000F0077"/>
    <w:rsid w:val="000F0396"/>
    <w:rsid w:val="000F0D33"/>
    <w:rsid w:val="000F2C03"/>
    <w:rsid w:val="000F3869"/>
    <w:rsid w:val="000F3998"/>
    <w:rsid w:val="000F3A70"/>
    <w:rsid w:val="000F5B2A"/>
    <w:rsid w:val="000F6496"/>
    <w:rsid w:val="000F6C03"/>
    <w:rsid w:val="0010017C"/>
    <w:rsid w:val="0010104F"/>
    <w:rsid w:val="00101B8E"/>
    <w:rsid w:val="00102337"/>
    <w:rsid w:val="00102692"/>
    <w:rsid w:val="00102DFD"/>
    <w:rsid w:val="00104A19"/>
    <w:rsid w:val="001061A7"/>
    <w:rsid w:val="00106604"/>
    <w:rsid w:val="001102F6"/>
    <w:rsid w:val="00111E8B"/>
    <w:rsid w:val="00113592"/>
    <w:rsid w:val="00114562"/>
    <w:rsid w:val="0011456C"/>
    <w:rsid w:val="00114D59"/>
    <w:rsid w:val="00116ED4"/>
    <w:rsid w:val="00117C27"/>
    <w:rsid w:val="00117E5D"/>
    <w:rsid w:val="001209F2"/>
    <w:rsid w:val="00120B30"/>
    <w:rsid w:val="001220B6"/>
    <w:rsid w:val="001240DB"/>
    <w:rsid w:val="0012458E"/>
    <w:rsid w:val="001245D3"/>
    <w:rsid w:val="0012463A"/>
    <w:rsid w:val="0012587D"/>
    <w:rsid w:val="00125CC1"/>
    <w:rsid w:val="0012680E"/>
    <w:rsid w:val="00130685"/>
    <w:rsid w:val="00130B96"/>
    <w:rsid w:val="00131F16"/>
    <w:rsid w:val="00134086"/>
    <w:rsid w:val="00134E50"/>
    <w:rsid w:val="00137596"/>
    <w:rsid w:val="00137751"/>
    <w:rsid w:val="001379C3"/>
    <w:rsid w:val="00140AA3"/>
    <w:rsid w:val="0014297D"/>
    <w:rsid w:val="00142998"/>
    <w:rsid w:val="0014349F"/>
    <w:rsid w:val="00143E77"/>
    <w:rsid w:val="001453BB"/>
    <w:rsid w:val="00146DB6"/>
    <w:rsid w:val="0015191B"/>
    <w:rsid w:val="00151BB3"/>
    <w:rsid w:val="0015266C"/>
    <w:rsid w:val="00152BC4"/>
    <w:rsid w:val="00154307"/>
    <w:rsid w:val="00156CD4"/>
    <w:rsid w:val="00157454"/>
    <w:rsid w:val="00160CBB"/>
    <w:rsid w:val="00164040"/>
    <w:rsid w:val="001641C9"/>
    <w:rsid w:val="0016526E"/>
    <w:rsid w:val="0016669E"/>
    <w:rsid w:val="0016780E"/>
    <w:rsid w:val="0017063E"/>
    <w:rsid w:val="00172A74"/>
    <w:rsid w:val="0017362A"/>
    <w:rsid w:val="00173BB2"/>
    <w:rsid w:val="00174485"/>
    <w:rsid w:val="00176E06"/>
    <w:rsid w:val="00180218"/>
    <w:rsid w:val="00180F4A"/>
    <w:rsid w:val="00181760"/>
    <w:rsid w:val="001826FE"/>
    <w:rsid w:val="00184049"/>
    <w:rsid w:val="0018492E"/>
    <w:rsid w:val="001858D9"/>
    <w:rsid w:val="001875FB"/>
    <w:rsid w:val="0019149C"/>
    <w:rsid w:val="00192A9A"/>
    <w:rsid w:val="00192E87"/>
    <w:rsid w:val="001930CB"/>
    <w:rsid w:val="001935FA"/>
    <w:rsid w:val="0019413D"/>
    <w:rsid w:val="00195BE0"/>
    <w:rsid w:val="00196A89"/>
    <w:rsid w:val="00196E63"/>
    <w:rsid w:val="0019768A"/>
    <w:rsid w:val="001977C6"/>
    <w:rsid w:val="001A10D8"/>
    <w:rsid w:val="001A26AC"/>
    <w:rsid w:val="001A5B53"/>
    <w:rsid w:val="001B0DAA"/>
    <w:rsid w:val="001B1B6A"/>
    <w:rsid w:val="001B1F6C"/>
    <w:rsid w:val="001B2596"/>
    <w:rsid w:val="001B67AB"/>
    <w:rsid w:val="001B775E"/>
    <w:rsid w:val="001B780B"/>
    <w:rsid w:val="001B7E43"/>
    <w:rsid w:val="001C0CD1"/>
    <w:rsid w:val="001C157E"/>
    <w:rsid w:val="001C2268"/>
    <w:rsid w:val="001C2B58"/>
    <w:rsid w:val="001C3D7A"/>
    <w:rsid w:val="001C4362"/>
    <w:rsid w:val="001C493E"/>
    <w:rsid w:val="001C68B9"/>
    <w:rsid w:val="001D0B49"/>
    <w:rsid w:val="001D0EDF"/>
    <w:rsid w:val="001D1068"/>
    <w:rsid w:val="001D2064"/>
    <w:rsid w:val="001D2974"/>
    <w:rsid w:val="001D3DD2"/>
    <w:rsid w:val="001D696B"/>
    <w:rsid w:val="001D69CC"/>
    <w:rsid w:val="001E00FD"/>
    <w:rsid w:val="001E019F"/>
    <w:rsid w:val="001E0E96"/>
    <w:rsid w:val="001E34E9"/>
    <w:rsid w:val="001E3E3A"/>
    <w:rsid w:val="001E4784"/>
    <w:rsid w:val="001E4FC9"/>
    <w:rsid w:val="001E7712"/>
    <w:rsid w:val="001F04B5"/>
    <w:rsid w:val="001F04E1"/>
    <w:rsid w:val="001F1B22"/>
    <w:rsid w:val="001F1B4C"/>
    <w:rsid w:val="001F2A24"/>
    <w:rsid w:val="001F2C45"/>
    <w:rsid w:val="001F2F51"/>
    <w:rsid w:val="001F42D6"/>
    <w:rsid w:val="001F5405"/>
    <w:rsid w:val="001F6D86"/>
    <w:rsid w:val="001F6F9D"/>
    <w:rsid w:val="002013B1"/>
    <w:rsid w:val="0020140D"/>
    <w:rsid w:val="00201475"/>
    <w:rsid w:val="00201A4B"/>
    <w:rsid w:val="00202ABF"/>
    <w:rsid w:val="00203804"/>
    <w:rsid w:val="00204C68"/>
    <w:rsid w:val="00205ED4"/>
    <w:rsid w:val="0020674A"/>
    <w:rsid w:val="002101DD"/>
    <w:rsid w:val="00212D5A"/>
    <w:rsid w:val="002149A3"/>
    <w:rsid w:val="00215F3D"/>
    <w:rsid w:val="00216D64"/>
    <w:rsid w:val="00220B60"/>
    <w:rsid w:val="0022193B"/>
    <w:rsid w:val="002221A0"/>
    <w:rsid w:val="002247FB"/>
    <w:rsid w:val="002255FA"/>
    <w:rsid w:val="0022636E"/>
    <w:rsid w:val="00226565"/>
    <w:rsid w:val="00227EAE"/>
    <w:rsid w:val="00230E81"/>
    <w:rsid w:val="00233758"/>
    <w:rsid w:val="0023513C"/>
    <w:rsid w:val="00235BD1"/>
    <w:rsid w:val="00236C2C"/>
    <w:rsid w:val="002371B8"/>
    <w:rsid w:val="0024031E"/>
    <w:rsid w:val="00242431"/>
    <w:rsid w:val="00242CD4"/>
    <w:rsid w:val="0024325C"/>
    <w:rsid w:val="0024358E"/>
    <w:rsid w:val="0024585A"/>
    <w:rsid w:val="00245B39"/>
    <w:rsid w:val="00245EAD"/>
    <w:rsid w:val="00245FBB"/>
    <w:rsid w:val="00246350"/>
    <w:rsid w:val="002503B7"/>
    <w:rsid w:val="0025197B"/>
    <w:rsid w:val="00254385"/>
    <w:rsid w:val="0025794E"/>
    <w:rsid w:val="00260091"/>
    <w:rsid w:val="00260639"/>
    <w:rsid w:val="00260BEA"/>
    <w:rsid w:val="002611CD"/>
    <w:rsid w:val="00261918"/>
    <w:rsid w:val="00261C5D"/>
    <w:rsid w:val="0026295F"/>
    <w:rsid w:val="002635C7"/>
    <w:rsid w:val="00263D2C"/>
    <w:rsid w:val="00264238"/>
    <w:rsid w:val="00265C57"/>
    <w:rsid w:val="00267ED6"/>
    <w:rsid w:val="002702DA"/>
    <w:rsid w:val="0027089A"/>
    <w:rsid w:val="002725BE"/>
    <w:rsid w:val="00272AC4"/>
    <w:rsid w:val="00272DC0"/>
    <w:rsid w:val="00273C63"/>
    <w:rsid w:val="00276C2B"/>
    <w:rsid w:val="00276D0B"/>
    <w:rsid w:val="0027768D"/>
    <w:rsid w:val="002776B8"/>
    <w:rsid w:val="0028040C"/>
    <w:rsid w:val="00281398"/>
    <w:rsid w:val="00281BB2"/>
    <w:rsid w:val="00282DCD"/>
    <w:rsid w:val="002831EA"/>
    <w:rsid w:val="0028369A"/>
    <w:rsid w:val="00283ED3"/>
    <w:rsid w:val="00284189"/>
    <w:rsid w:val="00284851"/>
    <w:rsid w:val="002849A3"/>
    <w:rsid w:val="00284A17"/>
    <w:rsid w:val="00285904"/>
    <w:rsid w:val="00286935"/>
    <w:rsid w:val="00286D02"/>
    <w:rsid w:val="002879FC"/>
    <w:rsid w:val="002903D5"/>
    <w:rsid w:val="0029385B"/>
    <w:rsid w:val="002941F8"/>
    <w:rsid w:val="002946AF"/>
    <w:rsid w:val="00295E91"/>
    <w:rsid w:val="002A15A3"/>
    <w:rsid w:val="002A2A2A"/>
    <w:rsid w:val="002A3A2C"/>
    <w:rsid w:val="002A4239"/>
    <w:rsid w:val="002A513E"/>
    <w:rsid w:val="002A67B3"/>
    <w:rsid w:val="002A765E"/>
    <w:rsid w:val="002B022A"/>
    <w:rsid w:val="002B0316"/>
    <w:rsid w:val="002B0CF4"/>
    <w:rsid w:val="002B177C"/>
    <w:rsid w:val="002B3110"/>
    <w:rsid w:val="002B5ECA"/>
    <w:rsid w:val="002B677E"/>
    <w:rsid w:val="002C0561"/>
    <w:rsid w:val="002C0726"/>
    <w:rsid w:val="002C0BCE"/>
    <w:rsid w:val="002C0F65"/>
    <w:rsid w:val="002C1507"/>
    <w:rsid w:val="002C18B2"/>
    <w:rsid w:val="002C2979"/>
    <w:rsid w:val="002C3D9D"/>
    <w:rsid w:val="002C493A"/>
    <w:rsid w:val="002C672C"/>
    <w:rsid w:val="002C7786"/>
    <w:rsid w:val="002D04B0"/>
    <w:rsid w:val="002D0A09"/>
    <w:rsid w:val="002D0C4F"/>
    <w:rsid w:val="002D23D6"/>
    <w:rsid w:val="002D34B2"/>
    <w:rsid w:val="002D46C1"/>
    <w:rsid w:val="002D547A"/>
    <w:rsid w:val="002D6368"/>
    <w:rsid w:val="002D6CF1"/>
    <w:rsid w:val="002D7463"/>
    <w:rsid w:val="002D7E42"/>
    <w:rsid w:val="002E24B3"/>
    <w:rsid w:val="002E296D"/>
    <w:rsid w:val="002E36A1"/>
    <w:rsid w:val="002E6D97"/>
    <w:rsid w:val="002F1397"/>
    <w:rsid w:val="002F1811"/>
    <w:rsid w:val="002F2870"/>
    <w:rsid w:val="002F2AED"/>
    <w:rsid w:val="002F6A84"/>
    <w:rsid w:val="002F6C76"/>
    <w:rsid w:val="002F6CB6"/>
    <w:rsid w:val="002F7295"/>
    <w:rsid w:val="003044A5"/>
    <w:rsid w:val="003052E4"/>
    <w:rsid w:val="00305B3C"/>
    <w:rsid w:val="003073E8"/>
    <w:rsid w:val="00307DC8"/>
    <w:rsid w:val="00310449"/>
    <w:rsid w:val="003107C3"/>
    <w:rsid w:val="00310F38"/>
    <w:rsid w:val="00311276"/>
    <w:rsid w:val="003117D4"/>
    <w:rsid w:val="00312D51"/>
    <w:rsid w:val="003132C1"/>
    <w:rsid w:val="00313948"/>
    <w:rsid w:val="00313DBF"/>
    <w:rsid w:val="0031515C"/>
    <w:rsid w:val="00317099"/>
    <w:rsid w:val="0031785D"/>
    <w:rsid w:val="00320A11"/>
    <w:rsid w:val="00321E18"/>
    <w:rsid w:val="00323406"/>
    <w:rsid w:val="0032357A"/>
    <w:rsid w:val="0032457B"/>
    <w:rsid w:val="003275B6"/>
    <w:rsid w:val="00327917"/>
    <w:rsid w:val="0033006D"/>
    <w:rsid w:val="00331C73"/>
    <w:rsid w:val="00331FFD"/>
    <w:rsid w:val="003345FC"/>
    <w:rsid w:val="003350EA"/>
    <w:rsid w:val="00335C2C"/>
    <w:rsid w:val="00336524"/>
    <w:rsid w:val="0034040A"/>
    <w:rsid w:val="0034180E"/>
    <w:rsid w:val="00344A57"/>
    <w:rsid w:val="00344CE1"/>
    <w:rsid w:val="0035173C"/>
    <w:rsid w:val="00352AFA"/>
    <w:rsid w:val="00352CA7"/>
    <w:rsid w:val="00352DF8"/>
    <w:rsid w:val="0035496C"/>
    <w:rsid w:val="00356254"/>
    <w:rsid w:val="00360004"/>
    <w:rsid w:val="0036086D"/>
    <w:rsid w:val="00360C68"/>
    <w:rsid w:val="00361C52"/>
    <w:rsid w:val="003625FE"/>
    <w:rsid w:val="00362680"/>
    <w:rsid w:val="003640E4"/>
    <w:rsid w:val="00364E85"/>
    <w:rsid w:val="003655ED"/>
    <w:rsid w:val="0036724F"/>
    <w:rsid w:val="0037002E"/>
    <w:rsid w:val="00371892"/>
    <w:rsid w:val="00371E18"/>
    <w:rsid w:val="00374F7D"/>
    <w:rsid w:val="003801AF"/>
    <w:rsid w:val="003805BE"/>
    <w:rsid w:val="00380BEB"/>
    <w:rsid w:val="00382166"/>
    <w:rsid w:val="00384FAD"/>
    <w:rsid w:val="00386BC6"/>
    <w:rsid w:val="00392936"/>
    <w:rsid w:val="00392EBE"/>
    <w:rsid w:val="003934B4"/>
    <w:rsid w:val="00394FFF"/>
    <w:rsid w:val="003958C1"/>
    <w:rsid w:val="003A087E"/>
    <w:rsid w:val="003A20C9"/>
    <w:rsid w:val="003A221D"/>
    <w:rsid w:val="003A2242"/>
    <w:rsid w:val="003A3EAE"/>
    <w:rsid w:val="003A3F5F"/>
    <w:rsid w:val="003A4873"/>
    <w:rsid w:val="003A5170"/>
    <w:rsid w:val="003B02DA"/>
    <w:rsid w:val="003B2450"/>
    <w:rsid w:val="003B3635"/>
    <w:rsid w:val="003B3BE7"/>
    <w:rsid w:val="003B6CC3"/>
    <w:rsid w:val="003B7DAF"/>
    <w:rsid w:val="003C139B"/>
    <w:rsid w:val="003C189E"/>
    <w:rsid w:val="003C1AB7"/>
    <w:rsid w:val="003C6A5D"/>
    <w:rsid w:val="003C747E"/>
    <w:rsid w:val="003C7A62"/>
    <w:rsid w:val="003D18DF"/>
    <w:rsid w:val="003D22E1"/>
    <w:rsid w:val="003D2EDF"/>
    <w:rsid w:val="003D3DFF"/>
    <w:rsid w:val="003D5E44"/>
    <w:rsid w:val="003D6677"/>
    <w:rsid w:val="003D66ED"/>
    <w:rsid w:val="003E10F8"/>
    <w:rsid w:val="003E1CF2"/>
    <w:rsid w:val="003E4E2E"/>
    <w:rsid w:val="003E58C1"/>
    <w:rsid w:val="003E614F"/>
    <w:rsid w:val="003E7458"/>
    <w:rsid w:val="003E7BE6"/>
    <w:rsid w:val="003F04DD"/>
    <w:rsid w:val="003F2294"/>
    <w:rsid w:val="003F22D4"/>
    <w:rsid w:val="003F515B"/>
    <w:rsid w:val="003F5461"/>
    <w:rsid w:val="003F5529"/>
    <w:rsid w:val="003F694E"/>
    <w:rsid w:val="003F70A1"/>
    <w:rsid w:val="003F7696"/>
    <w:rsid w:val="003F7AEA"/>
    <w:rsid w:val="00402963"/>
    <w:rsid w:val="00402E78"/>
    <w:rsid w:val="004035FE"/>
    <w:rsid w:val="00404189"/>
    <w:rsid w:val="00404CA8"/>
    <w:rsid w:val="00405C9D"/>
    <w:rsid w:val="004064D4"/>
    <w:rsid w:val="00406A51"/>
    <w:rsid w:val="00406E42"/>
    <w:rsid w:val="00410160"/>
    <w:rsid w:val="00413025"/>
    <w:rsid w:val="004155E1"/>
    <w:rsid w:val="0041568C"/>
    <w:rsid w:val="0041710D"/>
    <w:rsid w:val="0042043D"/>
    <w:rsid w:val="00420C8C"/>
    <w:rsid w:val="004234CC"/>
    <w:rsid w:val="00423ABA"/>
    <w:rsid w:val="00425315"/>
    <w:rsid w:val="0042562C"/>
    <w:rsid w:val="00426CD0"/>
    <w:rsid w:val="00426F17"/>
    <w:rsid w:val="004272CF"/>
    <w:rsid w:val="004279FF"/>
    <w:rsid w:val="004305EE"/>
    <w:rsid w:val="00430886"/>
    <w:rsid w:val="0043201A"/>
    <w:rsid w:val="004329F6"/>
    <w:rsid w:val="00432F5D"/>
    <w:rsid w:val="004337A5"/>
    <w:rsid w:val="0043467D"/>
    <w:rsid w:val="00435063"/>
    <w:rsid w:val="00442221"/>
    <w:rsid w:val="0044248B"/>
    <w:rsid w:val="004442C3"/>
    <w:rsid w:val="0044441D"/>
    <w:rsid w:val="00444D9F"/>
    <w:rsid w:val="00445CB0"/>
    <w:rsid w:val="00446702"/>
    <w:rsid w:val="00450B2E"/>
    <w:rsid w:val="00450D9B"/>
    <w:rsid w:val="00450F72"/>
    <w:rsid w:val="00453502"/>
    <w:rsid w:val="0045484E"/>
    <w:rsid w:val="00454E7B"/>
    <w:rsid w:val="0045628F"/>
    <w:rsid w:val="004570D5"/>
    <w:rsid w:val="00460A4D"/>
    <w:rsid w:val="004623BE"/>
    <w:rsid w:val="0046243C"/>
    <w:rsid w:val="0046348C"/>
    <w:rsid w:val="00465FBB"/>
    <w:rsid w:val="00466A9C"/>
    <w:rsid w:val="00466AAB"/>
    <w:rsid w:val="00470432"/>
    <w:rsid w:val="00470B06"/>
    <w:rsid w:val="00470B8F"/>
    <w:rsid w:val="0047103A"/>
    <w:rsid w:val="00471A08"/>
    <w:rsid w:val="004723F2"/>
    <w:rsid w:val="00473586"/>
    <w:rsid w:val="004747ED"/>
    <w:rsid w:val="0047509F"/>
    <w:rsid w:val="00475C06"/>
    <w:rsid w:val="00477CD7"/>
    <w:rsid w:val="00477E18"/>
    <w:rsid w:val="00480318"/>
    <w:rsid w:val="004808A2"/>
    <w:rsid w:val="00481A86"/>
    <w:rsid w:val="00484C00"/>
    <w:rsid w:val="00485236"/>
    <w:rsid w:val="004853C1"/>
    <w:rsid w:val="00486925"/>
    <w:rsid w:val="0048713E"/>
    <w:rsid w:val="004872B0"/>
    <w:rsid w:val="00490C4E"/>
    <w:rsid w:val="00491120"/>
    <w:rsid w:val="00491B1F"/>
    <w:rsid w:val="0049352D"/>
    <w:rsid w:val="00493D53"/>
    <w:rsid w:val="004942CF"/>
    <w:rsid w:val="004955DA"/>
    <w:rsid w:val="004A2650"/>
    <w:rsid w:val="004A74D6"/>
    <w:rsid w:val="004A77FF"/>
    <w:rsid w:val="004B030F"/>
    <w:rsid w:val="004B357E"/>
    <w:rsid w:val="004B4141"/>
    <w:rsid w:val="004B4ADF"/>
    <w:rsid w:val="004B6485"/>
    <w:rsid w:val="004B7852"/>
    <w:rsid w:val="004C0355"/>
    <w:rsid w:val="004C1618"/>
    <w:rsid w:val="004C5519"/>
    <w:rsid w:val="004C5850"/>
    <w:rsid w:val="004C6704"/>
    <w:rsid w:val="004C685C"/>
    <w:rsid w:val="004C6E67"/>
    <w:rsid w:val="004D16C1"/>
    <w:rsid w:val="004D2EF4"/>
    <w:rsid w:val="004D2FFF"/>
    <w:rsid w:val="004D6501"/>
    <w:rsid w:val="004D6AD6"/>
    <w:rsid w:val="004D7BA8"/>
    <w:rsid w:val="004E0A5A"/>
    <w:rsid w:val="004E4551"/>
    <w:rsid w:val="004E48B4"/>
    <w:rsid w:val="004E52CB"/>
    <w:rsid w:val="004E710A"/>
    <w:rsid w:val="004E769F"/>
    <w:rsid w:val="004F14C0"/>
    <w:rsid w:val="004F1D35"/>
    <w:rsid w:val="004F5415"/>
    <w:rsid w:val="004F59AD"/>
    <w:rsid w:val="004F7E7E"/>
    <w:rsid w:val="0050164F"/>
    <w:rsid w:val="00501776"/>
    <w:rsid w:val="00502089"/>
    <w:rsid w:val="005026C1"/>
    <w:rsid w:val="00502F95"/>
    <w:rsid w:val="005032A1"/>
    <w:rsid w:val="00503F4A"/>
    <w:rsid w:val="00503FAB"/>
    <w:rsid w:val="00506146"/>
    <w:rsid w:val="00507DD3"/>
    <w:rsid w:val="00510D8A"/>
    <w:rsid w:val="0051220E"/>
    <w:rsid w:val="00513C38"/>
    <w:rsid w:val="00513EA4"/>
    <w:rsid w:val="00514C60"/>
    <w:rsid w:val="00516F13"/>
    <w:rsid w:val="00517741"/>
    <w:rsid w:val="005179F5"/>
    <w:rsid w:val="0052013C"/>
    <w:rsid w:val="0052027E"/>
    <w:rsid w:val="00522164"/>
    <w:rsid w:val="00523823"/>
    <w:rsid w:val="005275AF"/>
    <w:rsid w:val="00531C26"/>
    <w:rsid w:val="00534393"/>
    <w:rsid w:val="00534845"/>
    <w:rsid w:val="00534C1E"/>
    <w:rsid w:val="00535364"/>
    <w:rsid w:val="00536AED"/>
    <w:rsid w:val="00537A9C"/>
    <w:rsid w:val="00540B1D"/>
    <w:rsid w:val="005415F3"/>
    <w:rsid w:val="005434AF"/>
    <w:rsid w:val="00543501"/>
    <w:rsid w:val="0054581C"/>
    <w:rsid w:val="00545C02"/>
    <w:rsid w:val="00546AE0"/>
    <w:rsid w:val="00547028"/>
    <w:rsid w:val="005472A8"/>
    <w:rsid w:val="0054744E"/>
    <w:rsid w:val="00547AF5"/>
    <w:rsid w:val="0055041B"/>
    <w:rsid w:val="00551417"/>
    <w:rsid w:val="005514BF"/>
    <w:rsid w:val="0055179C"/>
    <w:rsid w:val="00552A16"/>
    <w:rsid w:val="00552AEB"/>
    <w:rsid w:val="00553809"/>
    <w:rsid w:val="00553F77"/>
    <w:rsid w:val="005543DD"/>
    <w:rsid w:val="005547CB"/>
    <w:rsid w:val="005547F7"/>
    <w:rsid w:val="00557086"/>
    <w:rsid w:val="00557408"/>
    <w:rsid w:val="0056156F"/>
    <w:rsid w:val="00561F31"/>
    <w:rsid w:val="00562999"/>
    <w:rsid w:val="00563BC4"/>
    <w:rsid w:val="00563E6F"/>
    <w:rsid w:val="00566157"/>
    <w:rsid w:val="00566916"/>
    <w:rsid w:val="005701CA"/>
    <w:rsid w:val="005704A6"/>
    <w:rsid w:val="00571067"/>
    <w:rsid w:val="00571A4F"/>
    <w:rsid w:val="005728F1"/>
    <w:rsid w:val="00572D54"/>
    <w:rsid w:val="00573F6F"/>
    <w:rsid w:val="00574C99"/>
    <w:rsid w:val="00576AF3"/>
    <w:rsid w:val="005776F2"/>
    <w:rsid w:val="00577C99"/>
    <w:rsid w:val="005801E7"/>
    <w:rsid w:val="0058061A"/>
    <w:rsid w:val="00580FA3"/>
    <w:rsid w:val="0058145F"/>
    <w:rsid w:val="0058149F"/>
    <w:rsid w:val="00583A06"/>
    <w:rsid w:val="0058685A"/>
    <w:rsid w:val="00590344"/>
    <w:rsid w:val="0059077D"/>
    <w:rsid w:val="005921FD"/>
    <w:rsid w:val="00593184"/>
    <w:rsid w:val="005935DA"/>
    <w:rsid w:val="005949A8"/>
    <w:rsid w:val="00595BFE"/>
    <w:rsid w:val="00596100"/>
    <w:rsid w:val="00597361"/>
    <w:rsid w:val="005979A9"/>
    <w:rsid w:val="005A05D5"/>
    <w:rsid w:val="005A125D"/>
    <w:rsid w:val="005A15E3"/>
    <w:rsid w:val="005A246A"/>
    <w:rsid w:val="005A3437"/>
    <w:rsid w:val="005A3554"/>
    <w:rsid w:val="005A5367"/>
    <w:rsid w:val="005A7623"/>
    <w:rsid w:val="005B0410"/>
    <w:rsid w:val="005B04CE"/>
    <w:rsid w:val="005B194A"/>
    <w:rsid w:val="005B1C56"/>
    <w:rsid w:val="005B202B"/>
    <w:rsid w:val="005B229F"/>
    <w:rsid w:val="005B27CD"/>
    <w:rsid w:val="005B2A33"/>
    <w:rsid w:val="005B6AA4"/>
    <w:rsid w:val="005B6C37"/>
    <w:rsid w:val="005C07C3"/>
    <w:rsid w:val="005C128C"/>
    <w:rsid w:val="005C1E30"/>
    <w:rsid w:val="005C370B"/>
    <w:rsid w:val="005C3845"/>
    <w:rsid w:val="005C431A"/>
    <w:rsid w:val="005C47D6"/>
    <w:rsid w:val="005C4CBE"/>
    <w:rsid w:val="005C5E82"/>
    <w:rsid w:val="005C6BFF"/>
    <w:rsid w:val="005C76A0"/>
    <w:rsid w:val="005D0B5A"/>
    <w:rsid w:val="005D2094"/>
    <w:rsid w:val="005D22EA"/>
    <w:rsid w:val="005D28B4"/>
    <w:rsid w:val="005D4F7F"/>
    <w:rsid w:val="005D534C"/>
    <w:rsid w:val="005D78B7"/>
    <w:rsid w:val="005E01E1"/>
    <w:rsid w:val="005E7503"/>
    <w:rsid w:val="005E7924"/>
    <w:rsid w:val="005F0E57"/>
    <w:rsid w:val="005F0E93"/>
    <w:rsid w:val="005F1656"/>
    <w:rsid w:val="005F1D9B"/>
    <w:rsid w:val="005F3434"/>
    <w:rsid w:val="005F4767"/>
    <w:rsid w:val="005F4C9D"/>
    <w:rsid w:val="005F6E1D"/>
    <w:rsid w:val="005F787A"/>
    <w:rsid w:val="005F7A48"/>
    <w:rsid w:val="00600A57"/>
    <w:rsid w:val="006020FE"/>
    <w:rsid w:val="00602D64"/>
    <w:rsid w:val="00604C39"/>
    <w:rsid w:val="00605827"/>
    <w:rsid w:val="0061137E"/>
    <w:rsid w:val="00612206"/>
    <w:rsid w:val="0061231C"/>
    <w:rsid w:val="00614EF8"/>
    <w:rsid w:val="00615D5C"/>
    <w:rsid w:val="006160A8"/>
    <w:rsid w:val="006167D2"/>
    <w:rsid w:val="00616B16"/>
    <w:rsid w:val="00616C95"/>
    <w:rsid w:val="00616DD1"/>
    <w:rsid w:val="006171B2"/>
    <w:rsid w:val="00620A83"/>
    <w:rsid w:val="006231F6"/>
    <w:rsid w:val="00623AB5"/>
    <w:rsid w:val="00623B18"/>
    <w:rsid w:val="00623E25"/>
    <w:rsid w:val="00624987"/>
    <w:rsid w:val="0062541A"/>
    <w:rsid w:val="006258C3"/>
    <w:rsid w:val="0062682B"/>
    <w:rsid w:val="00626E15"/>
    <w:rsid w:val="00627282"/>
    <w:rsid w:val="00630762"/>
    <w:rsid w:val="0063094B"/>
    <w:rsid w:val="00631F06"/>
    <w:rsid w:val="00634910"/>
    <w:rsid w:val="00635593"/>
    <w:rsid w:val="00636844"/>
    <w:rsid w:val="00637CB2"/>
    <w:rsid w:val="00637D96"/>
    <w:rsid w:val="006401E4"/>
    <w:rsid w:val="00641880"/>
    <w:rsid w:val="00642F02"/>
    <w:rsid w:val="00643C9A"/>
    <w:rsid w:val="006456A9"/>
    <w:rsid w:val="0064779D"/>
    <w:rsid w:val="00647908"/>
    <w:rsid w:val="00650393"/>
    <w:rsid w:val="0065123F"/>
    <w:rsid w:val="006528FE"/>
    <w:rsid w:val="00652DB3"/>
    <w:rsid w:val="00653D38"/>
    <w:rsid w:val="00654E25"/>
    <w:rsid w:val="00661EDA"/>
    <w:rsid w:val="0066211B"/>
    <w:rsid w:val="00664CA7"/>
    <w:rsid w:val="00664F54"/>
    <w:rsid w:val="00665406"/>
    <w:rsid w:val="0066608D"/>
    <w:rsid w:val="0066737E"/>
    <w:rsid w:val="00671BF8"/>
    <w:rsid w:val="00671EA5"/>
    <w:rsid w:val="00672D14"/>
    <w:rsid w:val="006731ED"/>
    <w:rsid w:val="00673263"/>
    <w:rsid w:val="006751AC"/>
    <w:rsid w:val="006760A8"/>
    <w:rsid w:val="0067691F"/>
    <w:rsid w:val="00677DBA"/>
    <w:rsid w:val="00677EC3"/>
    <w:rsid w:val="00681E69"/>
    <w:rsid w:val="0068235F"/>
    <w:rsid w:val="00684EF0"/>
    <w:rsid w:val="00685AA6"/>
    <w:rsid w:val="00691667"/>
    <w:rsid w:val="00692242"/>
    <w:rsid w:val="0069541B"/>
    <w:rsid w:val="006954D6"/>
    <w:rsid w:val="006956C5"/>
    <w:rsid w:val="0069633B"/>
    <w:rsid w:val="0069703F"/>
    <w:rsid w:val="0069733F"/>
    <w:rsid w:val="006A01F0"/>
    <w:rsid w:val="006A032B"/>
    <w:rsid w:val="006A0AB2"/>
    <w:rsid w:val="006A126F"/>
    <w:rsid w:val="006A21DD"/>
    <w:rsid w:val="006A2DE3"/>
    <w:rsid w:val="006A31B1"/>
    <w:rsid w:val="006A3C74"/>
    <w:rsid w:val="006A575F"/>
    <w:rsid w:val="006A63F6"/>
    <w:rsid w:val="006A668B"/>
    <w:rsid w:val="006A78A7"/>
    <w:rsid w:val="006B1466"/>
    <w:rsid w:val="006B1920"/>
    <w:rsid w:val="006B1C8C"/>
    <w:rsid w:val="006B1F2D"/>
    <w:rsid w:val="006B2251"/>
    <w:rsid w:val="006B2A68"/>
    <w:rsid w:val="006B5DE1"/>
    <w:rsid w:val="006B7216"/>
    <w:rsid w:val="006B7776"/>
    <w:rsid w:val="006B7B92"/>
    <w:rsid w:val="006C1421"/>
    <w:rsid w:val="006C1656"/>
    <w:rsid w:val="006C1B4D"/>
    <w:rsid w:val="006C3E45"/>
    <w:rsid w:val="006C44B1"/>
    <w:rsid w:val="006C47C9"/>
    <w:rsid w:val="006C4E8C"/>
    <w:rsid w:val="006C56D5"/>
    <w:rsid w:val="006C7DFE"/>
    <w:rsid w:val="006D221B"/>
    <w:rsid w:val="006D2445"/>
    <w:rsid w:val="006D3FB5"/>
    <w:rsid w:val="006D5781"/>
    <w:rsid w:val="006D64C0"/>
    <w:rsid w:val="006E2731"/>
    <w:rsid w:val="006E2D0E"/>
    <w:rsid w:val="006E3236"/>
    <w:rsid w:val="006E3E94"/>
    <w:rsid w:val="006E44EC"/>
    <w:rsid w:val="006E6E66"/>
    <w:rsid w:val="006F0391"/>
    <w:rsid w:val="006F08AA"/>
    <w:rsid w:val="006F0E02"/>
    <w:rsid w:val="006F1331"/>
    <w:rsid w:val="006F232C"/>
    <w:rsid w:val="006F2BB5"/>
    <w:rsid w:val="006F329D"/>
    <w:rsid w:val="006F461F"/>
    <w:rsid w:val="006F4D74"/>
    <w:rsid w:val="006F570E"/>
    <w:rsid w:val="006F5AB9"/>
    <w:rsid w:val="00701848"/>
    <w:rsid w:val="00701A5C"/>
    <w:rsid w:val="00703267"/>
    <w:rsid w:val="00705527"/>
    <w:rsid w:val="00705D2A"/>
    <w:rsid w:val="00706098"/>
    <w:rsid w:val="007062D3"/>
    <w:rsid w:val="00706900"/>
    <w:rsid w:val="00707D9D"/>
    <w:rsid w:val="0071250A"/>
    <w:rsid w:val="007153A6"/>
    <w:rsid w:val="00716CD5"/>
    <w:rsid w:val="00717F6D"/>
    <w:rsid w:val="00721962"/>
    <w:rsid w:val="00725908"/>
    <w:rsid w:val="00726066"/>
    <w:rsid w:val="00731E28"/>
    <w:rsid w:val="00731E70"/>
    <w:rsid w:val="0073439D"/>
    <w:rsid w:val="007353BD"/>
    <w:rsid w:val="007354C2"/>
    <w:rsid w:val="00735BF8"/>
    <w:rsid w:val="00736EC3"/>
    <w:rsid w:val="00740BD7"/>
    <w:rsid w:val="00740C94"/>
    <w:rsid w:val="007418B6"/>
    <w:rsid w:val="007424E8"/>
    <w:rsid w:val="007432B6"/>
    <w:rsid w:val="0074360D"/>
    <w:rsid w:val="00743902"/>
    <w:rsid w:val="007442B6"/>
    <w:rsid w:val="007462EB"/>
    <w:rsid w:val="00747293"/>
    <w:rsid w:val="007509F2"/>
    <w:rsid w:val="00751E35"/>
    <w:rsid w:val="007520CC"/>
    <w:rsid w:val="007523A2"/>
    <w:rsid w:val="007529EA"/>
    <w:rsid w:val="00754230"/>
    <w:rsid w:val="00754A2C"/>
    <w:rsid w:val="007553FA"/>
    <w:rsid w:val="00755B99"/>
    <w:rsid w:val="00755CFA"/>
    <w:rsid w:val="007567DC"/>
    <w:rsid w:val="00756802"/>
    <w:rsid w:val="00761835"/>
    <w:rsid w:val="00762DB5"/>
    <w:rsid w:val="0076650F"/>
    <w:rsid w:val="00767AC3"/>
    <w:rsid w:val="00770300"/>
    <w:rsid w:val="007703B7"/>
    <w:rsid w:val="00770E50"/>
    <w:rsid w:val="007713D8"/>
    <w:rsid w:val="0077167A"/>
    <w:rsid w:val="007716F4"/>
    <w:rsid w:val="00771F12"/>
    <w:rsid w:val="00776EDD"/>
    <w:rsid w:val="007771F2"/>
    <w:rsid w:val="00780AE6"/>
    <w:rsid w:val="00782560"/>
    <w:rsid w:val="00785D66"/>
    <w:rsid w:val="007867C3"/>
    <w:rsid w:val="00791077"/>
    <w:rsid w:val="007917F2"/>
    <w:rsid w:val="00792F37"/>
    <w:rsid w:val="00793696"/>
    <w:rsid w:val="007937B4"/>
    <w:rsid w:val="00794399"/>
    <w:rsid w:val="00796065"/>
    <w:rsid w:val="00796416"/>
    <w:rsid w:val="00796F92"/>
    <w:rsid w:val="00797225"/>
    <w:rsid w:val="00797497"/>
    <w:rsid w:val="00797A11"/>
    <w:rsid w:val="007A02DC"/>
    <w:rsid w:val="007A0349"/>
    <w:rsid w:val="007A1B9F"/>
    <w:rsid w:val="007A2273"/>
    <w:rsid w:val="007A2E44"/>
    <w:rsid w:val="007A4FEE"/>
    <w:rsid w:val="007A5BF8"/>
    <w:rsid w:val="007A7090"/>
    <w:rsid w:val="007B1633"/>
    <w:rsid w:val="007B25C0"/>
    <w:rsid w:val="007B2856"/>
    <w:rsid w:val="007B2CDF"/>
    <w:rsid w:val="007B2E04"/>
    <w:rsid w:val="007B30FD"/>
    <w:rsid w:val="007B53F3"/>
    <w:rsid w:val="007B6C61"/>
    <w:rsid w:val="007B73B8"/>
    <w:rsid w:val="007B7DA7"/>
    <w:rsid w:val="007C0665"/>
    <w:rsid w:val="007C131F"/>
    <w:rsid w:val="007C277D"/>
    <w:rsid w:val="007C421C"/>
    <w:rsid w:val="007C43DF"/>
    <w:rsid w:val="007C4ADD"/>
    <w:rsid w:val="007C7174"/>
    <w:rsid w:val="007D1064"/>
    <w:rsid w:val="007D38EB"/>
    <w:rsid w:val="007D52DB"/>
    <w:rsid w:val="007D52EA"/>
    <w:rsid w:val="007D77F4"/>
    <w:rsid w:val="007E142B"/>
    <w:rsid w:val="007E2F8C"/>
    <w:rsid w:val="007E388D"/>
    <w:rsid w:val="007E4AA0"/>
    <w:rsid w:val="007E5859"/>
    <w:rsid w:val="007E5A27"/>
    <w:rsid w:val="007E751E"/>
    <w:rsid w:val="007F0D35"/>
    <w:rsid w:val="007F3935"/>
    <w:rsid w:val="007F39D8"/>
    <w:rsid w:val="007F3EBA"/>
    <w:rsid w:val="007F4B77"/>
    <w:rsid w:val="007F4C21"/>
    <w:rsid w:val="007F5574"/>
    <w:rsid w:val="007F6A0E"/>
    <w:rsid w:val="007F7517"/>
    <w:rsid w:val="008007D3"/>
    <w:rsid w:val="00800A40"/>
    <w:rsid w:val="00804817"/>
    <w:rsid w:val="00804C4A"/>
    <w:rsid w:val="008066E8"/>
    <w:rsid w:val="008067FA"/>
    <w:rsid w:val="00810804"/>
    <w:rsid w:val="00810909"/>
    <w:rsid w:val="00812F7F"/>
    <w:rsid w:val="00813235"/>
    <w:rsid w:val="00815C57"/>
    <w:rsid w:val="00816965"/>
    <w:rsid w:val="008201AC"/>
    <w:rsid w:val="00820503"/>
    <w:rsid w:val="0082050A"/>
    <w:rsid w:val="008208B4"/>
    <w:rsid w:val="008212F3"/>
    <w:rsid w:val="0082161F"/>
    <w:rsid w:val="00821F1E"/>
    <w:rsid w:val="00823993"/>
    <w:rsid w:val="00823B19"/>
    <w:rsid w:val="00825424"/>
    <w:rsid w:val="00832EDD"/>
    <w:rsid w:val="00833D5C"/>
    <w:rsid w:val="00833F75"/>
    <w:rsid w:val="00834E96"/>
    <w:rsid w:val="00834F49"/>
    <w:rsid w:val="008352DA"/>
    <w:rsid w:val="00836527"/>
    <w:rsid w:val="00836892"/>
    <w:rsid w:val="008373CF"/>
    <w:rsid w:val="00840C2F"/>
    <w:rsid w:val="008416D5"/>
    <w:rsid w:val="00841D3C"/>
    <w:rsid w:val="008425D1"/>
    <w:rsid w:val="008428AB"/>
    <w:rsid w:val="0084326E"/>
    <w:rsid w:val="0084495E"/>
    <w:rsid w:val="008462FC"/>
    <w:rsid w:val="008469E8"/>
    <w:rsid w:val="00847847"/>
    <w:rsid w:val="00847C1B"/>
    <w:rsid w:val="00850AE4"/>
    <w:rsid w:val="00851E8B"/>
    <w:rsid w:val="00855382"/>
    <w:rsid w:val="008558A0"/>
    <w:rsid w:val="00855FD6"/>
    <w:rsid w:val="00857656"/>
    <w:rsid w:val="00860C6A"/>
    <w:rsid w:val="00860EE5"/>
    <w:rsid w:val="0086274E"/>
    <w:rsid w:val="00863F63"/>
    <w:rsid w:val="008641F5"/>
    <w:rsid w:val="00866A15"/>
    <w:rsid w:val="0086743B"/>
    <w:rsid w:val="00867C28"/>
    <w:rsid w:val="00867E62"/>
    <w:rsid w:val="00870B8C"/>
    <w:rsid w:val="00871D35"/>
    <w:rsid w:val="008729BA"/>
    <w:rsid w:val="00873867"/>
    <w:rsid w:val="00874711"/>
    <w:rsid w:val="008768E9"/>
    <w:rsid w:val="00876BBC"/>
    <w:rsid w:val="008779CF"/>
    <w:rsid w:val="008800FC"/>
    <w:rsid w:val="00882438"/>
    <w:rsid w:val="00882A63"/>
    <w:rsid w:val="008842AF"/>
    <w:rsid w:val="008851E6"/>
    <w:rsid w:val="00885506"/>
    <w:rsid w:val="00887465"/>
    <w:rsid w:val="008879B7"/>
    <w:rsid w:val="008906E8"/>
    <w:rsid w:val="00890AE0"/>
    <w:rsid w:val="00890BBE"/>
    <w:rsid w:val="00891D90"/>
    <w:rsid w:val="00892FF5"/>
    <w:rsid w:val="00894EB3"/>
    <w:rsid w:val="0089559A"/>
    <w:rsid w:val="00897B13"/>
    <w:rsid w:val="008A0FC8"/>
    <w:rsid w:val="008A1AB0"/>
    <w:rsid w:val="008A1AF7"/>
    <w:rsid w:val="008A1F73"/>
    <w:rsid w:val="008A2C47"/>
    <w:rsid w:val="008A4BEE"/>
    <w:rsid w:val="008A5212"/>
    <w:rsid w:val="008A5D85"/>
    <w:rsid w:val="008A71CF"/>
    <w:rsid w:val="008A76D0"/>
    <w:rsid w:val="008A797B"/>
    <w:rsid w:val="008B1189"/>
    <w:rsid w:val="008B42F4"/>
    <w:rsid w:val="008B5F9E"/>
    <w:rsid w:val="008B7428"/>
    <w:rsid w:val="008B7B80"/>
    <w:rsid w:val="008C03A6"/>
    <w:rsid w:val="008C0B4F"/>
    <w:rsid w:val="008C12A3"/>
    <w:rsid w:val="008C366E"/>
    <w:rsid w:val="008C36C9"/>
    <w:rsid w:val="008C3FE6"/>
    <w:rsid w:val="008C4CA7"/>
    <w:rsid w:val="008C565B"/>
    <w:rsid w:val="008C57B9"/>
    <w:rsid w:val="008C6295"/>
    <w:rsid w:val="008C728E"/>
    <w:rsid w:val="008C7666"/>
    <w:rsid w:val="008D01E1"/>
    <w:rsid w:val="008D06D0"/>
    <w:rsid w:val="008D0C47"/>
    <w:rsid w:val="008D49FE"/>
    <w:rsid w:val="008D555E"/>
    <w:rsid w:val="008D6B91"/>
    <w:rsid w:val="008E0495"/>
    <w:rsid w:val="008E0D3D"/>
    <w:rsid w:val="008E1CB3"/>
    <w:rsid w:val="008E2291"/>
    <w:rsid w:val="008E37B5"/>
    <w:rsid w:val="008E39E3"/>
    <w:rsid w:val="008E3EC2"/>
    <w:rsid w:val="008E4915"/>
    <w:rsid w:val="008E66FB"/>
    <w:rsid w:val="008E6D8F"/>
    <w:rsid w:val="008E7441"/>
    <w:rsid w:val="008F0C7B"/>
    <w:rsid w:val="008F0D52"/>
    <w:rsid w:val="008F0DFE"/>
    <w:rsid w:val="008F2644"/>
    <w:rsid w:val="008F2F08"/>
    <w:rsid w:val="008F3737"/>
    <w:rsid w:val="008F4566"/>
    <w:rsid w:val="008F4D6A"/>
    <w:rsid w:val="008F50EC"/>
    <w:rsid w:val="008F5F6A"/>
    <w:rsid w:val="008F655B"/>
    <w:rsid w:val="00900C04"/>
    <w:rsid w:val="00902D0F"/>
    <w:rsid w:val="0090304C"/>
    <w:rsid w:val="009033C1"/>
    <w:rsid w:val="00904FEA"/>
    <w:rsid w:val="0090550A"/>
    <w:rsid w:val="00905D4D"/>
    <w:rsid w:val="009076DA"/>
    <w:rsid w:val="00907F4A"/>
    <w:rsid w:val="009105E9"/>
    <w:rsid w:val="00912191"/>
    <w:rsid w:val="00913313"/>
    <w:rsid w:val="00913E6F"/>
    <w:rsid w:val="00914568"/>
    <w:rsid w:val="0091562B"/>
    <w:rsid w:val="00916AC1"/>
    <w:rsid w:val="00917F9F"/>
    <w:rsid w:val="00921758"/>
    <w:rsid w:val="00921F5E"/>
    <w:rsid w:val="009222D8"/>
    <w:rsid w:val="00922312"/>
    <w:rsid w:val="0092714D"/>
    <w:rsid w:val="009276D8"/>
    <w:rsid w:val="00927877"/>
    <w:rsid w:val="009307B0"/>
    <w:rsid w:val="00935E39"/>
    <w:rsid w:val="009374FE"/>
    <w:rsid w:val="00937654"/>
    <w:rsid w:val="00937A42"/>
    <w:rsid w:val="009413E0"/>
    <w:rsid w:val="00942106"/>
    <w:rsid w:val="00943F35"/>
    <w:rsid w:val="00945B5A"/>
    <w:rsid w:val="00945B6D"/>
    <w:rsid w:val="009460A4"/>
    <w:rsid w:val="00946609"/>
    <w:rsid w:val="009476DE"/>
    <w:rsid w:val="00951092"/>
    <w:rsid w:val="0095131B"/>
    <w:rsid w:val="009517D8"/>
    <w:rsid w:val="009522BD"/>
    <w:rsid w:val="0095231C"/>
    <w:rsid w:val="00954910"/>
    <w:rsid w:val="00957D85"/>
    <w:rsid w:val="00957DF8"/>
    <w:rsid w:val="009600E7"/>
    <w:rsid w:val="00962939"/>
    <w:rsid w:val="00965161"/>
    <w:rsid w:val="00965668"/>
    <w:rsid w:val="00965897"/>
    <w:rsid w:val="00965E92"/>
    <w:rsid w:val="00966E68"/>
    <w:rsid w:val="00966F9F"/>
    <w:rsid w:val="00967657"/>
    <w:rsid w:val="0097130B"/>
    <w:rsid w:val="0097399A"/>
    <w:rsid w:val="009740BF"/>
    <w:rsid w:val="0097438F"/>
    <w:rsid w:val="009764FD"/>
    <w:rsid w:val="00980213"/>
    <w:rsid w:val="00980354"/>
    <w:rsid w:val="00980F58"/>
    <w:rsid w:val="00981466"/>
    <w:rsid w:val="00984B89"/>
    <w:rsid w:val="00991584"/>
    <w:rsid w:val="0099485E"/>
    <w:rsid w:val="00994B23"/>
    <w:rsid w:val="00996217"/>
    <w:rsid w:val="009968D4"/>
    <w:rsid w:val="00996F8B"/>
    <w:rsid w:val="009A23B5"/>
    <w:rsid w:val="009A2A36"/>
    <w:rsid w:val="009A38FE"/>
    <w:rsid w:val="009A674D"/>
    <w:rsid w:val="009A6909"/>
    <w:rsid w:val="009A74B3"/>
    <w:rsid w:val="009A7FF8"/>
    <w:rsid w:val="009B0F12"/>
    <w:rsid w:val="009B186F"/>
    <w:rsid w:val="009B1AA6"/>
    <w:rsid w:val="009B1EDD"/>
    <w:rsid w:val="009B2006"/>
    <w:rsid w:val="009B359C"/>
    <w:rsid w:val="009B6685"/>
    <w:rsid w:val="009B6B3C"/>
    <w:rsid w:val="009C088B"/>
    <w:rsid w:val="009C0905"/>
    <w:rsid w:val="009C1413"/>
    <w:rsid w:val="009C32D9"/>
    <w:rsid w:val="009C4B74"/>
    <w:rsid w:val="009C539F"/>
    <w:rsid w:val="009C6E8C"/>
    <w:rsid w:val="009C77B4"/>
    <w:rsid w:val="009D0669"/>
    <w:rsid w:val="009D12B8"/>
    <w:rsid w:val="009D3958"/>
    <w:rsid w:val="009E0CD9"/>
    <w:rsid w:val="009E2978"/>
    <w:rsid w:val="009E3CC1"/>
    <w:rsid w:val="009E4AE7"/>
    <w:rsid w:val="009E5963"/>
    <w:rsid w:val="009E5A84"/>
    <w:rsid w:val="009F11F6"/>
    <w:rsid w:val="009F16CD"/>
    <w:rsid w:val="009F36A2"/>
    <w:rsid w:val="009F46CE"/>
    <w:rsid w:val="009F4F6D"/>
    <w:rsid w:val="009F67EB"/>
    <w:rsid w:val="009F7B36"/>
    <w:rsid w:val="009F7EDF"/>
    <w:rsid w:val="00A052E1"/>
    <w:rsid w:val="00A0532C"/>
    <w:rsid w:val="00A06D94"/>
    <w:rsid w:val="00A0748E"/>
    <w:rsid w:val="00A07FB4"/>
    <w:rsid w:val="00A10168"/>
    <w:rsid w:val="00A1021B"/>
    <w:rsid w:val="00A1092F"/>
    <w:rsid w:val="00A11B0E"/>
    <w:rsid w:val="00A11B2C"/>
    <w:rsid w:val="00A13C47"/>
    <w:rsid w:val="00A145AF"/>
    <w:rsid w:val="00A152A1"/>
    <w:rsid w:val="00A154DD"/>
    <w:rsid w:val="00A16DF2"/>
    <w:rsid w:val="00A17FD2"/>
    <w:rsid w:val="00A212A6"/>
    <w:rsid w:val="00A21B25"/>
    <w:rsid w:val="00A2216E"/>
    <w:rsid w:val="00A22287"/>
    <w:rsid w:val="00A23C2A"/>
    <w:rsid w:val="00A240F9"/>
    <w:rsid w:val="00A24804"/>
    <w:rsid w:val="00A25075"/>
    <w:rsid w:val="00A27C18"/>
    <w:rsid w:val="00A30AA7"/>
    <w:rsid w:val="00A33B72"/>
    <w:rsid w:val="00A34DFB"/>
    <w:rsid w:val="00A35806"/>
    <w:rsid w:val="00A3584A"/>
    <w:rsid w:val="00A36E02"/>
    <w:rsid w:val="00A37C0F"/>
    <w:rsid w:val="00A37EDC"/>
    <w:rsid w:val="00A410F8"/>
    <w:rsid w:val="00A45B1D"/>
    <w:rsid w:val="00A45C49"/>
    <w:rsid w:val="00A46156"/>
    <w:rsid w:val="00A46DEF"/>
    <w:rsid w:val="00A500BF"/>
    <w:rsid w:val="00A528BD"/>
    <w:rsid w:val="00A54895"/>
    <w:rsid w:val="00A601EF"/>
    <w:rsid w:val="00A624E0"/>
    <w:rsid w:val="00A64839"/>
    <w:rsid w:val="00A665E9"/>
    <w:rsid w:val="00A67307"/>
    <w:rsid w:val="00A704DB"/>
    <w:rsid w:val="00A757B6"/>
    <w:rsid w:val="00A7603E"/>
    <w:rsid w:val="00A767BB"/>
    <w:rsid w:val="00A769EB"/>
    <w:rsid w:val="00A80669"/>
    <w:rsid w:val="00A808E1"/>
    <w:rsid w:val="00A815A3"/>
    <w:rsid w:val="00A82A5A"/>
    <w:rsid w:val="00A833DD"/>
    <w:rsid w:val="00A83481"/>
    <w:rsid w:val="00A842E4"/>
    <w:rsid w:val="00A84EBD"/>
    <w:rsid w:val="00A851FC"/>
    <w:rsid w:val="00A8796D"/>
    <w:rsid w:val="00A87C3E"/>
    <w:rsid w:val="00A9113F"/>
    <w:rsid w:val="00A9192D"/>
    <w:rsid w:val="00A93416"/>
    <w:rsid w:val="00A95794"/>
    <w:rsid w:val="00A97343"/>
    <w:rsid w:val="00A978D0"/>
    <w:rsid w:val="00A97FA6"/>
    <w:rsid w:val="00AA1263"/>
    <w:rsid w:val="00AA149D"/>
    <w:rsid w:val="00AA3ED1"/>
    <w:rsid w:val="00AA40E2"/>
    <w:rsid w:val="00AA5AE0"/>
    <w:rsid w:val="00AA7706"/>
    <w:rsid w:val="00AB1C70"/>
    <w:rsid w:val="00AB319E"/>
    <w:rsid w:val="00AB349A"/>
    <w:rsid w:val="00AB3CCD"/>
    <w:rsid w:val="00AB481E"/>
    <w:rsid w:val="00AB5553"/>
    <w:rsid w:val="00AB63BF"/>
    <w:rsid w:val="00AB6824"/>
    <w:rsid w:val="00AB7241"/>
    <w:rsid w:val="00AB7863"/>
    <w:rsid w:val="00AC0604"/>
    <w:rsid w:val="00AC0C12"/>
    <w:rsid w:val="00AC0F51"/>
    <w:rsid w:val="00AC1352"/>
    <w:rsid w:val="00AC326A"/>
    <w:rsid w:val="00AC3EDD"/>
    <w:rsid w:val="00AC4EDE"/>
    <w:rsid w:val="00AC6197"/>
    <w:rsid w:val="00AD0251"/>
    <w:rsid w:val="00AD09F9"/>
    <w:rsid w:val="00AD1AC5"/>
    <w:rsid w:val="00AD269A"/>
    <w:rsid w:val="00AD3132"/>
    <w:rsid w:val="00AD4B2A"/>
    <w:rsid w:val="00AD4F72"/>
    <w:rsid w:val="00AD52A8"/>
    <w:rsid w:val="00AD5A8C"/>
    <w:rsid w:val="00AD6982"/>
    <w:rsid w:val="00AD6ABC"/>
    <w:rsid w:val="00AD700A"/>
    <w:rsid w:val="00AE0C34"/>
    <w:rsid w:val="00AE18EF"/>
    <w:rsid w:val="00AE3DB3"/>
    <w:rsid w:val="00AE40F5"/>
    <w:rsid w:val="00AE74D3"/>
    <w:rsid w:val="00AE78CE"/>
    <w:rsid w:val="00AE7C90"/>
    <w:rsid w:val="00AF0CB4"/>
    <w:rsid w:val="00AF0EC2"/>
    <w:rsid w:val="00AF2556"/>
    <w:rsid w:val="00AF2D6F"/>
    <w:rsid w:val="00AF3242"/>
    <w:rsid w:val="00AF3E9E"/>
    <w:rsid w:val="00AF6FF2"/>
    <w:rsid w:val="00B000EE"/>
    <w:rsid w:val="00B02AA7"/>
    <w:rsid w:val="00B04559"/>
    <w:rsid w:val="00B057B7"/>
    <w:rsid w:val="00B06012"/>
    <w:rsid w:val="00B06EC3"/>
    <w:rsid w:val="00B077B8"/>
    <w:rsid w:val="00B12B46"/>
    <w:rsid w:val="00B150D9"/>
    <w:rsid w:val="00B16853"/>
    <w:rsid w:val="00B20F93"/>
    <w:rsid w:val="00B23216"/>
    <w:rsid w:val="00B23FB3"/>
    <w:rsid w:val="00B243CA"/>
    <w:rsid w:val="00B2566C"/>
    <w:rsid w:val="00B25E59"/>
    <w:rsid w:val="00B27964"/>
    <w:rsid w:val="00B30752"/>
    <w:rsid w:val="00B30904"/>
    <w:rsid w:val="00B31137"/>
    <w:rsid w:val="00B31C47"/>
    <w:rsid w:val="00B324DD"/>
    <w:rsid w:val="00B33766"/>
    <w:rsid w:val="00B3440C"/>
    <w:rsid w:val="00B34604"/>
    <w:rsid w:val="00B37DDA"/>
    <w:rsid w:val="00B409A0"/>
    <w:rsid w:val="00B40BD2"/>
    <w:rsid w:val="00B435C0"/>
    <w:rsid w:val="00B44161"/>
    <w:rsid w:val="00B462AC"/>
    <w:rsid w:val="00B4676E"/>
    <w:rsid w:val="00B46A5D"/>
    <w:rsid w:val="00B472AB"/>
    <w:rsid w:val="00B50A39"/>
    <w:rsid w:val="00B50B54"/>
    <w:rsid w:val="00B532DF"/>
    <w:rsid w:val="00B54BEB"/>
    <w:rsid w:val="00B55D59"/>
    <w:rsid w:val="00B600BA"/>
    <w:rsid w:val="00B609B8"/>
    <w:rsid w:val="00B61AA0"/>
    <w:rsid w:val="00B62407"/>
    <w:rsid w:val="00B62A3B"/>
    <w:rsid w:val="00B6367E"/>
    <w:rsid w:val="00B6664B"/>
    <w:rsid w:val="00B74D52"/>
    <w:rsid w:val="00B772AF"/>
    <w:rsid w:val="00B778DA"/>
    <w:rsid w:val="00B77EC3"/>
    <w:rsid w:val="00B8123F"/>
    <w:rsid w:val="00B81244"/>
    <w:rsid w:val="00B82DCC"/>
    <w:rsid w:val="00B87517"/>
    <w:rsid w:val="00B90887"/>
    <w:rsid w:val="00B94F46"/>
    <w:rsid w:val="00B95841"/>
    <w:rsid w:val="00B95AB4"/>
    <w:rsid w:val="00B96A64"/>
    <w:rsid w:val="00BA0B5A"/>
    <w:rsid w:val="00BA1295"/>
    <w:rsid w:val="00BA4FC4"/>
    <w:rsid w:val="00BA636D"/>
    <w:rsid w:val="00BA77E7"/>
    <w:rsid w:val="00BB297D"/>
    <w:rsid w:val="00BB458F"/>
    <w:rsid w:val="00BB45C4"/>
    <w:rsid w:val="00BB5E69"/>
    <w:rsid w:val="00BB673A"/>
    <w:rsid w:val="00BB7972"/>
    <w:rsid w:val="00BC0029"/>
    <w:rsid w:val="00BC005E"/>
    <w:rsid w:val="00BC03D9"/>
    <w:rsid w:val="00BC0566"/>
    <w:rsid w:val="00BC10D0"/>
    <w:rsid w:val="00BC1399"/>
    <w:rsid w:val="00BC15A6"/>
    <w:rsid w:val="00BC3E77"/>
    <w:rsid w:val="00BC417D"/>
    <w:rsid w:val="00BC4CF9"/>
    <w:rsid w:val="00BC6455"/>
    <w:rsid w:val="00BC70BB"/>
    <w:rsid w:val="00BD153D"/>
    <w:rsid w:val="00BD2F9C"/>
    <w:rsid w:val="00BD33D4"/>
    <w:rsid w:val="00BD5E11"/>
    <w:rsid w:val="00BE011A"/>
    <w:rsid w:val="00BE2825"/>
    <w:rsid w:val="00BE3656"/>
    <w:rsid w:val="00BE4180"/>
    <w:rsid w:val="00BE65ED"/>
    <w:rsid w:val="00BE73EC"/>
    <w:rsid w:val="00BE7D37"/>
    <w:rsid w:val="00BF0E20"/>
    <w:rsid w:val="00BF1FEA"/>
    <w:rsid w:val="00BF2628"/>
    <w:rsid w:val="00BF2848"/>
    <w:rsid w:val="00BF2C58"/>
    <w:rsid w:val="00BF3C64"/>
    <w:rsid w:val="00BF3DBC"/>
    <w:rsid w:val="00BF5DF0"/>
    <w:rsid w:val="00BF61ED"/>
    <w:rsid w:val="00BF7B42"/>
    <w:rsid w:val="00C012C3"/>
    <w:rsid w:val="00C019AF"/>
    <w:rsid w:val="00C02C10"/>
    <w:rsid w:val="00C032D6"/>
    <w:rsid w:val="00C03426"/>
    <w:rsid w:val="00C05BE7"/>
    <w:rsid w:val="00C06EEA"/>
    <w:rsid w:val="00C079D3"/>
    <w:rsid w:val="00C11739"/>
    <w:rsid w:val="00C117A7"/>
    <w:rsid w:val="00C117D5"/>
    <w:rsid w:val="00C12B9D"/>
    <w:rsid w:val="00C12CA4"/>
    <w:rsid w:val="00C131FC"/>
    <w:rsid w:val="00C140A4"/>
    <w:rsid w:val="00C15920"/>
    <w:rsid w:val="00C1636B"/>
    <w:rsid w:val="00C16807"/>
    <w:rsid w:val="00C179BB"/>
    <w:rsid w:val="00C22538"/>
    <w:rsid w:val="00C23E5E"/>
    <w:rsid w:val="00C2695F"/>
    <w:rsid w:val="00C275D8"/>
    <w:rsid w:val="00C27FEF"/>
    <w:rsid w:val="00C3003F"/>
    <w:rsid w:val="00C3032D"/>
    <w:rsid w:val="00C30521"/>
    <w:rsid w:val="00C32884"/>
    <w:rsid w:val="00C3321A"/>
    <w:rsid w:val="00C3322D"/>
    <w:rsid w:val="00C349B5"/>
    <w:rsid w:val="00C34B81"/>
    <w:rsid w:val="00C34F5F"/>
    <w:rsid w:val="00C35DC3"/>
    <w:rsid w:val="00C4123B"/>
    <w:rsid w:val="00C42117"/>
    <w:rsid w:val="00C4245F"/>
    <w:rsid w:val="00C4379B"/>
    <w:rsid w:val="00C447B9"/>
    <w:rsid w:val="00C44A72"/>
    <w:rsid w:val="00C45976"/>
    <w:rsid w:val="00C45DBB"/>
    <w:rsid w:val="00C47489"/>
    <w:rsid w:val="00C51B7E"/>
    <w:rsid w:val="00C54179"/>
    <w:rsid w:val="00C559EC"/>
    <w:rsid w:val="00C55BDC"/>
    <w:rsid w:val="00C565D4"/>
    <w:rsid w:val="00C56EE0"/>
    <w:rsid w:val="00C5767E"/>
    <w:rsid w:val="00C57D8A"/>
    <w:rsid w:val="00C60A39"/>
    <w:rsid w:val="00C63134"/>
    <w:rsid w:val="00C64A12"/>
    <w:rsid w:val="00C65D5D"/>
    <w:rsid w:val="00C66162"/>
    <w:rsid w:val="00C66617"/>
    <w:rsid w:val="00C66FD6"/>
    <w:rsid w:val="00C670AE"/>
    <w:rsid w:val="00C7137C"/>
    <w:rsid w:val="00C71E62"/>
    <w:rsid w:val="00C72833"/>
    <w:rsid w:val="00C73243"/>
    <w:rsid w:val="00C75D41"/>
    <w:rsid w:val="00C761A4"/>
    <w:rsid w:val="00C76701"/>
    <w:rsid w:val="00C816F9"/>
    <w:rsid w:val="00C81D0E"/>
    <w:rsid w:val="00C82079"/>
    <w:rsid w:val="00C823B8"/>
    <w:rsid w:val="00C82BAB"/>
    <w:rsid w:val="00C82F65"/>
    <w:rsid w:val="00C84976"/>
    <w:rsid w:val="00C84FFA"/>
    <w:rsid w:val="00C85418"/>
    <w:rsid w:val="00C858D0"/>
    <w:rsid w:val="00C860DB"/>
    <w:rsid w:val="00C91113"/>
    <w:rsid w:val="00C91780"/>
    <w:rsid w:val="00C927F9"/>
    <w:rsid w:val="00C929DF"/>
    <w:rsid w:val="00C94543"/>
    <w:rsid w:val="00C9532A"/>
    <w:rsid w:val="00C95ADE"/>
    <w:rsid w:val="00C96509"/>
    <w:rsid w:val="00C96EA2"/>
    <w:rsid w:val="00C97F5A"/>
    <w:rsid w:val="00CA50CC"/>
    <w:rsid w:val="00CA5357"/>
    <w:rsid w:val="00CA5AD5"/>
    <w:rsid w:val="00CA5BBA"/>
    <w:rsid w:val="00CA5EF9"/>
    <w:rsid w:val="00CA61A6"/>
    <w:rsid w:val="00CB03F8"/>
    <w:rsid w:val="00CB0799"/>
    <w:rsid w:val="00CB0E64"/>
    <w:rsid w:val="00CB4940"/>
    <w:rsid w:val="00CB5D43"/>
    <w:rsid w:val="00CB66D1"/>
    <w:rsid w:val="00CB6D66"/>
    <w:rsid w:val="00CC10FD"/>
    <w:rsid w:val="00CC2482"/>
    <w:rsid w:val="00CC3D3E"/>
    <w:rsid w:val="00CC4107"/>
    <w:rsid w:val="00CC6343"/>
    <w:rsid w:val="00CC6C04"/>
    <w:rsid w:val="00CC7F2D"/>
    <w:rsid w:val="00CD5495"/>
    <w:rsid w:val="00CD7503"/>
    <w:rsid w:val="00CD7D77"/>
    <w:rsid w:val="00CE0C3C"/>
    <w:rsid w:val="00CE2266"/>
    <w:rsid w:val="00CE4A9B"/>
    <w:rsid w:val="00CF07B7"/>
    <w:rsid w:val="00CF0D9E"/>
    <w:rsid w:val="00CF17FE"/>
    <w:rsid w:val="00CF18CB"/>
    <w:rsid w:val="00CF18E7"/>
    <w:rsid w:val="00CF1B1C"/>
    <w:rsid w:val="00CF1F19"/>
    <w:rsid w:val="00CF221C"/>
    <w:rsid w:val="00CF6F04"/>
    <w:rsid w:val="00CF7261"/>
    <w:rsid w:val="00D00F90"/>
    <w:rsid w:val="00D04C43"/>
    <w:rsid w:val="00D04CEC"/>
    <w:rsid w:val="00D052C3"/>
    <w:rsid w:val="00D05942"/>
    <w:rsid w:val="00D05FD0"/>
    <w:rsid w:val="00D062DC"/>
    <w:rsid w:val="00D062F4"/>
    <w:rsid w:val="00D0651B"/>
    <w:rsid w:val="00D06B7B"/>
    <w:rsid w:val="00D073AC"/>
    <w:rsid w:val="00D1028D"/>
    <w:rsid w:val="00D102A7"/>
    <w:rsid w:val="00D102AB"/>
    <w:rsid w:val="00D10D60"/>
    <w:rsid w:val="00D11005"/>
    <w:rsid w:val="00D12D80"/>
    <w:rsid w:val="00D13ABB"/>
    <w:rsid w:val="00D15BC3"/>
    <w:rsid w:val="00D17338"/>
    <w:rsid w:val="00D2092D"/>
    <w:rsid w:val="00D20B46"/>
    <w:rsid w:val="00D22F4F"/>
    <w:rsid w:val="00D23589"/>
    <w:rsid w:val="00D237FD"/>
    <w:rsid w:val="00D245E8"/>
    <w:rsid w:val="00D250B8"/>
    <w:rsid w:val="00D26548"/>
    <w:rsid w:val="00D27043"/>
    <w:rsid w:val="00D27AF3"/>
    <w:rsid w:val="00D31C43"/>
    <w:rsid w:val="00D322DB"/>
    <w:rsid w:val="00D33B81"/>
    <w:rsid w:val="00D3656E"/>
    <w:rsid w:val="00D36717"/>
    <w:rsid w:val="00D37ACD"/>
    <w:rsid w:val="00D42A39"/>
    <w:rsid w:val="00D432C9"/>
    <w:rsid w:val="00D44C09"/>
    <w:rsid w:val="00D463AF"/>
    <w:rsid w:val="00D466F3"/>
    <w:rsid w:val="00D4686E"/>
    <w:rsid w:val="00D46C9A"/>
    <w:rsid w:val="00D54CD4"/>
    <w:rsid w:val="00D56611"/>
    <w:rsid w:val="00D60350"/>
    <w:rsid w:val="00D620AE"/>
    <w:rsid w:val="00D63319"/>
    <w:rsid w:val="00D63610"/>
    <w:rsid w:val="00D64FED"/>
    <w:rsid w:val="00D7135F"/>
    <w:rsid w:val="00D7196A"/>
    <w:rsid w:val="00D73533"/>
    <w:rsid w:val="00D74F3B"/>
    <w:rsid w:val="00D81938"/>
    <w:rsid w:val="00D83CFD"/>
    <w:rsid w:val="00D83D31"/>
    <w:rsid w:val="00D92015"/>
    <w:rsid w:val="00D9325A"/>
    <w:rsid w:val="00D93B1F"/>
    <w:rsid w:val="00D93EFA"/>
    <w:rsid w:val="00D959D0"/>
    <w:rsid w:val="00D96750"/>
    <w:rsid w:val="00D969D3"/>
    <w:rsid w:val="00D979A4"/>
    <w:rsid w:val="00DA01A7"/>
    <w:rsid w:val="00DA1AB6"/>
    <w:rsid w:val="00DA1B3A"/>
    <w:rsid w:val="00DA1F37"/>
    <w:rsid w:val="00DA31B1"/>
    <w:rsid w:val="00DA378A"/>
    <w:rsid w:val="00DA4AE0"/>
    <w:rsid w:val="00DA5C58"/>
    <w:rsid w:val="00DA79C8"/>
    <w:rsid w:val="00DB0E59"/>
    <w:rsid w:val="00DB0EFA"/>
    <w:rsid w:val="00DB1275"/>
    <w:rsid w:val="00DB1C61"/>
    <w:rsid w:val="00DB21B2"/>
    <w:rsid w:val="00DB2A84"/>
    <w:rsid w:val="00DB3972"/>
    <w:rsid w:val="00DB3C6C"/>
    <w:rsid w:val="00DB4089"/>
    <w:rsid w:val="00DB42ED"/>
    <w:rsid w:val="00DB5B4A"/>
    <w:rsid w:val="00DB7854"/>
    <w:rsid w:val="00DB786B"/>
    <w:rsid w:val="00DC0210"/>
    <w:rsid w:val="00DC2676"/>
    <w:rsid w:val="00DC2D71"/>
    <w:rsid w:val="00DC30EC"/>
    <w:rsid w:val="00DC56AE"/>
    <w:rsid w:val="00DD1087"/>
    <w:rsid w:val="00DD1531"/>
    <w:rsid w:val="00DD35F3"/>
    <w:rsid w:val="00DD4103"/>
    <w:rsid w:val="00DD4A02"/>
    <w:rsid w:val="00DD504B"/>
    <w:rsid w:val="00DD5535"/>
    <w:rsid w:val="00DE1861"/>
    <w:rsid w:val="00DE23F3"/>
    <w:rsid w:val="00DE3062"/>
    <w:rsid w:val="00DE39CE"/>
    <w:rsid w:val="00DE3A12"/>
    <w:rsid w:val="00DE49A2"/>
    <w:rsid w:val="00DE7439"/>
    <w:rsid w:val="00DF1134"/>
    <w:rsid w:val="00DF4E51"/>
    <w:rsid w:val="00DF5B10"/>
    <w:rsid w:val="00DF5DDB"/>
    <w:rsid w:val="00DF67C8"/>
    <w:rsid w:val="00E008B7"/>
    <w:rsid w:val="00E01481"/>
    <w:rsid w:val="00E03573"/>
    <w:rsid w:val="00E03A9A"/>
    <w:rsid w:val="00E0499A"/>
    <w:rsid w:val="00E05D49"/>
    <w:rsid w:val="00E06A25"/>
    <w:rsid w:val="00E11019"/>
    <w:rsid w:val="00E119B4"/>
    <w:rsid w:val="00E1423F"/>
    <w:rsid w:val="00E17137"/>
    <w:rsid w:val="00E229AC"/>
    <w:rsid w:val="00E236A0"/>
    <w:rsid w:val="00E24511"/>
    <w:rsid w:val="00E26E21"/>
    <w:rsid w:val="00E301A8"/>
    <w:rsid w:val="00E30DEE"/>
    <w:rsid w:val="00E31845"/>
    <w:rsid w:val="00E322B1"/>
    <w:rsid w:val="00E331AE"/>
    <w:rsid w:val="00E335F6"/>
    <w:rsid w:val="00E4046E"/>
    <w:rsid w:val="00E41A62"/>
    <w:rsid w:val="00E41BAE"/>
    <w:rsid w:val="00E422B8"/>
    <w:rsid w:val="00E431E7"/>
    <w:rsid w:val="00E4369B"/>
    <w:rsid w:val="00E456B5"/>
    <w:rsid w:val="00E46F9F"/>
    <w:rsid w:val="00E47B4C"/>
    <w:rsid w:val="00E50873"/>
    <w:rsid w:val="00E50EFC"/>
    <w:rsid w:val="00E511B5"/>
    <w:rsid w:val="00E511FA"/>
    <w:rsid w:val="00E51392"/>
    <w:rsid w:val="00E51BB2"/>
    <w:rsid w:val="00E5316D"/>
    <w:rsid w:val="00E53F81"/>
    <w:rsid w:val="00E547A9"/>
    <w:rsid w:val="00E54EC6"/>
    <w:rsid w:val="00E604AF"/>
    <w:rsid w:val="00E610B0"/>
    <w:rsid w:val="00E62F8A"/>
    <w:rsid w:val="00E6368A"/>
    <w:rsid w:val="00E64D2B"/>
    <w:rsid w:val="00E655AD"/>
    <w:rsid w:val="00E66B1B"/>
    <w:rsid w:val="00E7086B"/>
    <w:rsid w:val="00E71C7D"/>
    <w:rsid w:val="00E73C3F"/>
    <w:rsid w:val="00E7408A"/>
    <w:rsid w:val="00E75236"/>
    <w:rsid w:val="00E76932"/>
    <w:rsid w:val="00E81D8B"/>
    <w:rsid w:val="00E830D1"/>
    <w:rsid w:val="00E85846"/>
    <w:rsid w:val="00E85B78"/>
    <w:rsid w:val="00E86677"/>
    <w:rsid w:val="00E87618"/>
    <w:rsid w:val="00E87A27"/>
    <w:rsid w:val="00E908FD"/>
    <w:rsid w:val="00E90DCD"/>
    <w:rsid w:val="00E93331"/>
    <w:rsid w:val="00E95EEE"/>
    <w:rsid w:val="00E96877"/>
    <w:rsid w:val="00E96F69"/>
    <w:rsid w:val="00E97892"/>
    <w:rsid w:val="00EA1508"/>
    <w:rsid w:val="00EA1767"/>
    <w:rsid w:val="00EA1894"/>
    <w:rsid w:val="00EA76B3"/>
    <w:rsid w:val="00EB0A26"/>
    <w:rsid w:val="00EB40E9"/>
    <w:rsid w:val="00EB687F"/>
    <w:rsid w:val="00EB69E2"/>
    <w:rsid w:val="00EC1ACE"/>
    <w:rsid w:val="00EC1DBE"/>
    <w:rsid w:val="00EC24EB"/>
    <w:rsid w:val="00EC39C8"/>
    <w:rsid w:val="00EC63C2"/>
    <w:rsid w:val="00EC6412"/>
    <w:rsid w:val="00EC65E1"/>
    <w:rsid w:val="00EC675F"/>
    <w:rsid w:val="00ED0AE5"/>
    <w:rsid w:val="00ED212F"/>
    <w:rsid w:val="00ED25AA"/>
    <w:rsid w:val="00ED2C7E"/>
    <w:rsid w:val="00ED38C2"/>
    <w:rsid w:val="00ED5F6C"/>
    <w:rsid w:val="00ED6822"/>
    <w:rsid w:val="00ED7796"/>
    <w:rsid w:val="00EE087B"/>
    <w:rsid w:val="00EE24E5"/>
    <w:rsid w:val="00EE2A25"/>
    <w:rsid w:val="00EE31A9"/>
    <w:rsid w:val="00EE3706"/>
    <w:rsid w:val="00EE5182"/>
    <w:rsid w:val="00EE5EF4"/>
    <w:rsid w:val="00EE684F"/>
    <w:rsid w:val="00EF0F5D"/>
    <w:rsid w:val="00EF152D"/>
    <w:rsid w:val="00EF1A9C"/>
    <w:rsid w:val="00EF4CBC"/>
    <w:rsid w:val="00EF6032"/>
    <w:rsid w:val="00EF6F70"/>
    <w:rsid w:val="00EF763C"/>
    <w:rsid w:val="00F01000"/>
    <w:rsid w:val="00F0166E"/>
    <w:rsid w:val="00F017A2"/>
    <w:rsid w:val="00F01A7A"/>
    <w:rsid w:val="00F0250F"/>
    <w:rsid w:val="00F0290E"/>
    <w:rsid w:val="00F02D9E"/>
    <w:rsid w:val="00F03AEB"/>
    <w:rsid w:val="00F03EAD"/>
    <w:rsid w:val="00F046AA"/>
    <w:rsid w:val="00F061F8"/>
    <w:rsid w:val="00F067B0"/>
    <w:rsid w:val="00F067EA"/>
    <w:rsid w:val="00F069B9"/>
    <w:rsid w:val="00F0706B"/>
    <w:rsid w:val="00F10643"/>
    <w:rsid w:val="00F111A9"/>
    <w:rsid w:val="00F1167A"/>
    <w:rsid w:val="00F125C0"/>
    <w:rsid w:val="00F13C35"/>
    <w:rsid w:val="00F16667"/>
    <w:rsid w:val="00F167FA"/>
    <w:rsid w:val="00F17716"/>
    <w:rsid w:val="00F17A3B"/>
    <w:rsid w:val="00F20272"/>
    <w:rsid w:val="00F22331"/>
    <w:rsid w:val="00F256FE"/>
    <w:rsid w:val="00F25802"/>
    <w:rsid w:val="00F25B55"/>
    <w:rsid w:val="00F262F8"/>
    <w:rsid w:val="00F266BC"/>
    <w:rsid w:val="00F2755E"/>
    <w:rsid w:val="00F314C7"/>
    <w:rsid w:val="00F35196"/>
    <w:rsid w:val="00F4019E"/>
    <w:rsid w:val="00F4332E"/>
    <w:rsid w:val="00F47B7D"/>
    <w:rsid w:val="00F51F90"/>
    <w:rsid w:val="00F52A28"/>
    <w:rsid w:val="00F54351"/>
    <w:rsid w:val="00F54EA3"/>
    <w:rsid w:val="00F56A0B"/>
    <w:rsid w:val="00F57D12"/>
    <w:rsid w:val="00F60DB1"/>
    <w:rsid w:val="00F644BB"/>
    <w:rsid w:val="00F64800"/>
    <w:rsid w:val="00F64E2A"/>
    <w:rsid w:val="00F67BAA"/>
    <w:rsid w:val="00F70150"/>
    <w:rsid w:val="00F721DD"/>
    <w:rsid w:val="00F73C1F"/>
    <w:rsid w:val="00F75B7B"/>
    <w:rsid w:val="00F779C2"/>
    <w:rsid w:val="00F8292D"/>
    <w:rsid w:val="00F832BC"/>
    <w:rsid w:val="00F8377C"/>
    <w:rsid w:val="00F8390A"/>
    <w:rsid w:val="00F846FA"/>
    <w:rsid w:val="00F84B8D"/>
    <w:rsid w:val="00F85247"/>
    <w:rsid w:val="00F859AA"/>
    <w:rsid w:val="00F85D68"/>
    <w:rsid w:val="00F864F9"/>
    <w:rsid w:val="00F865DF"/>
    <w:rsid w:val="00F908CB"/>
    <w:rsid w:val="00F94EB5"/>
    <w:rsid w:val="00F96463"/>
    <w:rsid w:val="00F96A3B"/>
    <w:rsid w:val="00F97814"/>
    <w:rsid w:val="00F97C0D"/>
    <w:rsid w:val="00FA072D"/>
    <w:rsid w:val="00FA4625"/>
    <w:rsid w:val="00FA51C2"/>
    <w:rsid w:val="00FA55CC"/>
    <w:rsid w:val="00FA686D"/>
    <w:rsid w:val="00FB0A14"/>
    <w:rsid w:val="00FB2DC5"/>
    <w:rsid w:val="00FB415F"/>
    <w:rsid w:val="00FB420B"/>
    <w:rsid w:val="00FB7694"/>
    <w:rsid w:val="00FC177E"/>
    <w:rsid w:val="00FC1B45"/>
    <w:rsid w:val="00FC22E8"/>
    <w:rsid w:val="00FC234C"/>
    <w:rsid w:val="00FC2D12"/>
    <w:rsid w:val="00FC4AA6"/>
    <w:rsid w:val="00FC657D"/>
    <w:rsid w:val="00FD20AA"/>
    <w:rsid w:val="00FD2619"/>
    <w:rsid w:val="00FD5A49"/>
    <w:rsid w:val="00FD6BEE"/>
    <w:rsid w:val="00FD7E6C"/>
    <w:rsid w:val="00FD7E88"/>
    <w:rsid w:val="00FE0890"/>
    <w:rsid w:val="00FE175C"/>
    <w:rsid w:val="00FE307D"/>
    <w:rsid w:val="00FE3A41"/>
    <w:rsid w:val="00FE4157"/>
    <w:rsid w:val="00FE532D"/>
    <w:rsid w:val="00FE6282"/>
    <w:rsid w:val="00FF4597"/>
    <w:rsid w:val="00FF513F"/>
    <w:rsid w:val="00FF5777"/>
    <w:rsid w:val="00FF5F83"/>
    <w:rsid w:val="00FF716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45B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31C"/>
    <w:pPr>
      <w:spacing w:after="120" w:line="240" w:lineRule="auto"/>
    </w:pPr>
    <w:rPr>
      <w:rFonts w:ascii="Segoe UI" w:hAnsi="Segoe UI"/>
      <w:color w:val="000000" w:themeColor="text1"/>
      <w:sz w:val="24"/>
      <w:lang w:val="en-US"/>
    </w:rPr>
  </w:style>
  <w:style w:type="paragraph" w:styleId="Heading1">
    <w:name w:val="heading 1"/>
    <w:next w:val="Normal"/>
    <w:link w:val="Heading1Char"/>
    <w:qFormat/>
    <w:rsid w:val="0061231C"/>
    <w:pPr>
      <w:keepNext/>
      <w:keepLines/>
      <w:spacing w:before="240" w:after="0" w:line="240" w:lineRule="auto"/>
      <w:outlineLvl w:val="0"/>
    </w:pPr>
    <w:rPr>
      <w:rFonts w:ascii="Segoe UI Semibold" w:eastAsiaTheme="majorEastAsia" w:hAnsi="Segoe UI Semibold" w:cstheme="majorBidi"/>
      <w:color w:val="000000" w:themeColor="text1"/>
      <w:sz w:val="64"/>
      <w:szCs w:val="36"/>
      <w:lang w:val="en-US"/>
    </w:rPr>
  </w:style>
  <w:style w:type="paragraph" w:styleId="Heading2">
    <w:name w:val="heading 2"/>
    <w:next w:val="Normal"/>
    <w:link w:val="Heading2Char"/>
    <w:qFormat/>
    <w:rsid w:val="0061231C"/>
    <w:pPr>
      <w:spacing w:before="240" w:after="0" w:line="240" w:lineRule="auto"/>
      <w:outlineLvl w:val="1"/>
    </w:pPr>
    <w:rPr>
      <w:rFonts w:ascii="Segoe UI Semibold" w:eastAsiaTheme="majorEastAsia" w:hAnsi="Segoe UI Semibold" w:cstheme="majorBidi"/>
      <w:color w:val="000000" w:themeColor="text1"/>
      <w:sz w:val="52"/>
      <w:lang w:val="en-US"/>
    </w:rPr>
  </w:style>
  <w:style w:type="paragraph" w:styleId="Heading3">
    <w:name w:val="heading 3"/>
    <w:next w:val="Normal"/>
    <w:link w:val="Heading3Char"/>
    <w:qFormat/>
    <w:rsid w:val="0061231C"/>
    <w:pPr>
      <w:spacing w:before="240" w:after="0" w:line="240" w:lineRule="auto"/>
      <w:outlineLvl w:val="2"/>
    </w:pPr>
    <w:rPr>
      <w:rFonts w:ascii="Segoe UI Semibold" w:eastAsiaTheme="majorEastAsia" w:hAnsi="Segoe UI Semibold" w:cstheme="majorBidi"/>
      <w:iCs/>
      <w:color w:val="000000" w:themeColor="text1"/>
      <w:sz w:val="40"/>
      <w:szCs w:val="24"/>
      <w:lang w:val="en-US"/>
    </w:rPr>
  </w:style>
  <w:style w:type="paragraph" w:styleId="Heading4">
    <w:name w:val="heading 4"/>
    <w:next w:val="Normal"/>
    <w:link w:val="Heading4Char"/>
    <w:qFormat/>
    <w:rsid w:val="0061231C"/>
    <w:pPr>
      <w:keepNext/>
      <w:keepLines/>
      <w:spacing w:before="240" w:after="0" w:line="240" w:lineRule="auto"/>
      <w:outlineLvl w:val="3"/>
    </w:pPr>
    <w:rPr>
      <w:rFonts w:ascii="Segoe UI Semibold" w:eastAsiaTheme="majorEastAsia" w:hAnsi="Segoe UI Semibold" w:cstheme="majorBidi"/>
      <w:iCs/>
      <w:color w:val="000000" w:themeColor="text1"/>
      <w:sz w:val="32"/>
      <w:szCs w:val="24"/>
      <w:lang w:val="en-US"/>
    </w:rPr>
  </w:style>
  <w:style w:type="paragraph" w:styleId="Heading5">
    <w:name w:val="heading 5"/>
    <w:next w:val="Normal"/>
    <w:link w:val="Heading5Char"/>
    <w:autoRedefine/>
    <w:uiPriority w:val="9"/>
    <w:rsid w:val="0061231C"/>
    <w:pPr>
      <w:keepNext/>
      <w:keepLines/>
      <w:numPr>
        <w:numId w:val="2"/>
      </w:numPr>
      <w:spacing w:before="240" w:after="0" w:line="240" w:lineRule="auto"/>
      <w:outlineLvl w:val="4"/>
    </w:pPr>
    <w:rPr>
      <w:rFonts w:ascii="Segoe UI Semibold" w:eastAsiaTheme="majorEastAsia" w:hAnsi="Segoe UI Semibold" w:cstheme="majorBidi"/>
      <w:color w:val="000000" w:themeColor="text1"/>
      <w:sz w:val="32"/>
      <w:szCs w:val="24"/>
      <w:lang w:val="en-US"/>
    </w:rPr>
  </w:style>
  <w:style w:type="paragraph" w:styleId="Heading6">
    <w:name w:val="heading 6"/>
    <w:basedOn w:val="Normal"/>
    <w:next w:val="Normal"/>
    <w:link w:val="Heading6Char"/>
    <w:uiPriority w:val="9"/>
    <w:rsid w:val="0061231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6123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231C"/>
  </w:style>
  <w:style w:type="character" w:customStyle="1" w:styleId="Heading1Char">
    <w:name w:val="Heading 1 Char"/>
    <w:basedOn w:val="DefaultParagraphFont"/>
    <w:link w:val="Heading1"/>
    <w:rsid w:val="0061231C"/>
    <w:rPr>
      <w:rFonts w:ascii="Segoe UI Semibold" w:eastAsiaTheme="majorEastAsia" w:hAnsi="Segoe UI Semibold" w:cstheme="majorBidi"/>
      <w:color w:val="000000" w:themeColor="text1"/>
      <w:sz w:val="64"/>
      <w:szCs w:val="36"/>
      <w:lang w:val="en-US"/>
    </w:rPr>
  </w:style>
  <w:style w:type="character" w:customStyle="1" w:styleId="Heading2Char">
    <w:name w:val="Heading 2 Char"/>
    <w:basedOn w:val="DefaultParagraphFont"/>
    <w:link w:val="Heading2"/>
    <w:rsid w:val="0061231C"/>
    <w:rPr>
      <w:rFonts w:ascii="Segoe UI Semibold" w:eastAsiaTheme="majorEastAsia" w:hAnsi="Segoe UI Semibold" w:cstheme="majorBidi"/>
      <w:color w:val="000000" w:themeColor="text1"/>
      <w:sz w:val="52"/>
      <w:lang w:val="en-US"/>
    </w:rPr>
  </w:style>
  <w:style w:type="character" w:customStyle="1" w:styleId="Heading3Char">
    <w:name w:val="Heading 3 Char"/>
    <w:basedOn w:val="Heading4Char"/>
    <w:link w:val="Heading3"/>
    <w:rsid w:val="0061231C"/>
    <w:rPr>
      <w:rFonts w:ascii="Segoe UI Semibold" w:eastAsiaTheme="majorEastAsia" w:hAnsi="Segoe UI Semibold" w:cstheme="majorBidi"/>
      <w:iCs/>
      <w:color w:val="000000" w:themeColor="text1"/>
      <w:sz w:val="40"/>
      <w:szCs w:val="24"/>
      <w:lang w:val="en-US"/>
    </w:rPr>
  </w:style>
  <w:style w:type="character" w:customStyle="1" w:styleId="Heading4Char">
    <w:name w:val="Heading 4 Char"/>
    <w:basedOn w:val="DefaultParagraphFont"/>
    <w:link w:val="Heading4"/>
    <w:rsid w:val="0061231C"/>
    <w:rPr>
      <w:rFonts w:ascii="Segoe UI Semibold" w:eastAsiaTheme="majorEastAsia" w:hAnsi="Segoe UI Semibold" w:cstheme="majorBidi"/>
      <w:iCs/>
      <w:color w:val="000000" w:themeColor="text1"/>
      <w:sz w:val="32"/>
      <w:szCs w:val="24"/>
      <w:lang w:val="en-US"/>
    </w:rPr>
  </w:style>
  <w:style w:type="character" w:customStyle="1" w:styleId="Heading5Char">
    <w:name w:val="Heading 5 Char"/>
    <w:basedOn w:val="DefaultParagraphFont"/>
    <w:link w:val="Heading5"/>
    <w:uiPriority w:val="9"/>
    <w:rsid w:val="0061231C"/>
    <w:rPr>
      <w:rFonts w:ascii="Segoe UI Semibold" w:eastAsiaTheme="majorEastAsia" w:hAnsi="Segoe UI Semibold" w:cstheme="majorBidi"/>
      <w:color w:val="000000" w:themeColor="text1"/>
      <w:sz w:val="32"/>
      <w:szCs w:val="24"/>
      <w:lang w:val="en-US"/>
    </w:rPr>
  </w:style>
  <w:style w:type="character" w:customStyle="1" w:styleId="Heading6Char">
    <w:name w:val="Heading 6 Char"/>
    <w:basedOn w:val="DefaultParagraphFont"/>
    <w:link w:val="Heading6"/>
    <w:uiPriority w:val="9"/>
    <w:rsid w:val="0061231C"/>
    <w:rPr>
      <w:rFonts w:asciiTheme="majorHAnsi" w:eastAsiaTheme="majorEastAsia" w:hAnsiTheme="majorHAnsi" w:cstheme="majorBidi"/>
      <w:color w:val="1F3763" w:themeColor="accent1" w:themeShade="7F"/>
      <w:sz w:val="24"/>
      <w:lang w:val="en-US"/>
    </w:rPr>
  </w:style>
  <w:style w:type="paragraph" w:customStyle="1" w:styleId="Bulletlevel3">
    <w:name w:val="Bullet level 3"/>
    <w:basedOn w:val="Normal"/>
    <w:link w:val="Bulletlevel3Char"/>
    <w:qFormat/>
    <w:rsid w:val="0061231C"/>
    <w:pPr>
      <w:numPr>
        <w:numId w:val="1"/>
      </w:numPr>
      <w:spacing w:before="120"/>
    </w:pPr>
  </w:style>
  <w:style w:type="character" w:customStyle="1" w:styleId="Bulletlevel3Char">
    <w:name w:val="Bullet level 3 Char"/>
    <w:basedOn w:val="DefaultParagraphFont"/>
    <w:link w:val="Bulletlevel3"/>
    <w:rsid w:val="0061231C"/>
    <w:rPr>
      <w:rFonts w:ascii="Segoe UI" w:hAnsi="Segoe UI"/>
      <w:color w:val="000000" w:themeColor="text1"/>
      <w:sz w:val="24"/>
      <w:lang w:val="en-US"/>
    </w:rPr>
  </w:style>
  <w:style w:type="paragraph" w:customStyle="1" w:styleId="ModuleTitle">
    <w:name w:val="Module Title"/>
    <w:basedOn w:val="Normal"/>
    <w:link w:val="ModuleTitleChar"/>
    <w:autoRedefine/>
    <w:qFormat/>
    <w:rsid w:val="0061231C"/>
    <w:pPr>
      <w:tabs>
        <w:tab w:val="left" w:pos="630"/>
      </w:tabs>
      <w:ind w:left="230"/>
    </w:pPr>
    <w:rPr>
      <w:rFonts w:ascii="Segoe UI Semibold" w:hAnsi="Segoe UI Semibold" w:cs="Segoe UI Semibold"/>
      <w:color w:val="FFFFFF"/>
      <w:sz w:val="32"/>
      <w:szCs w:val="32"/>
    </w:rPr>
  </w:style>
  <w:style w:type="character" w:customStyle="1" w:styleId="ModuleTitleChar">
    <w:name w:val="Module Title Char"/>
    <w:basedOn w:val="CourseTitleChar"/>
    <w:link w:val="ModuleTitle"/>
    <w:rsid w:val="0061231C"/>
    <w:rPr>
      <w:rFonts w:ascii="Segoe UI Semibold" w:hAnsi="Segoe UI Semibold" w:cs="Segoe UI Semibold"/>
      <w:color w:val="FFFFFF"/>
      <w:sz w:val="32"/>
      <w:szCs w:val="32"/>
      <w:lang w:val="en-US"/>
    </w:rPr>
  </w:style>
  <w:style w:type="character" w:customStyle="1" w:styleId="CourseTitleChar">
    <w:name w:val="Course Title Char"/>
    <w:basedOn w:val="DefaultParagraphFont"/>
    <w:link w:val="CourseTitle"/>
    <w:rsid w:val="0061231C"/>
    <w:rPr>
      <w:rFonts w:ascii="Segoe UI Semibold" w:hAnsi="Segoe UI Semibold" w:cs="Segoe UI Semibold"/>
      <w:color w:val="FFFFFF" w:themeColor="background1"/>
      <w:sz w:val="52"/>
      <w:szCs w:val="40"/>
      <w:lang w:val="en-US"/>
    </w:rPr>
  </w:style>
  <w:style w:type="paragraph" w:customStyle="1" w:styleId="CourseTitle">
    <w:name w:val="Course Title"/>
    <w:link w:val="CourseTitleChar"/>
    <w:autoRedefine/>
    <w:qFormat/>
    <w:rsid w:val="0061231C"/>
    <w:pPr>
      <w:spacing w:after="360" w:line="216" w:lineRule="auto"/>
      <w:ind w:left="227" w:right="295"/>
      <w:contextualSpacing/>
    </w:pPr>
    <w:rPr>
      <w:rFonts w:ascii="Segoe UI Semibold" w:hAnsi="Segoe UI Semibold" w:cs="Segoe UI Semibold"/>
      <w:color w:val="FFFFFF" w:themeColor="background1"/>
      <w:sz w:val="52"/>
      <w:szCs w:val="40"/>
      <w:lang w:val="en-US"/>
    </w:rPr>
  </w:style>
  <w:style w:type="paragraph" w:customStyle="1" w:styleId="Bulletlevel2">
    <w:name w:val="Bullet level 2"/>
    <w:link w:val="Bulletlevel2Char"/>
    <w:qFormat/>
    <w:rsid w:val="0061231C"/>
    <w:pPr>
      <w:numPr>
        <w:ilvl w:val="1"/>
        <w:numId w:val="5"/>
      </w:numPr>
      <w:spacing w:after="40" w:line="240" w:lineRule="auto"/>
      <w:ind w:left="720"/>
    </w:pPr>
    <w:rPr>
      <w:rFonts w:ascii="Segoe UI" w:hAnsi="Segoe UI"/>
      <w:color w:val="000000" w:themeColor="text1"/>
      <w:sz w:val="24"/>
      <w:lang w:val="en-US"/>
    </w:rPr>
  </w:style>
  <w:style w:type="character" w:customStyle="1" w:styleId="Bulletlevel2Char">
    <w:name w:val="Bullet level 2 Char"/>
    <w:basedOn w:val="DefaultParagraphFont"/>
    <w:link w:val="Bulletlevel2"/>
    <w:rsid w:val="0061231C"/>
    <w:rPr>
      <w:rFonts w:ascii="Segoe UI" w:hAnsi="Segoe UI"/>
      <w:color w:val="000000" w:themeColor="text1"/>
      <w:sz w:val="24"/>
      <w:lang w:val="en-US"/>
    </w:rPr>
  </w:style>
  <w:style w:type="paragraph" w:customStyle="1" w:styleId="Prompt">
    <w:name w:val="Prompt"/>
    <w:basedOn w:val="Normal"/>
    <w:next w:val="Normal"/>
    <w:link w:val="PromptChar"/>
    <w:qFormat/>
    <w:rsid w:val="0061231C"/>
    <w:pPr>
      <w:ind w:left="360"/>
    </w:pPr>
    <w:rPr>
      <w:i/>
      <w:iCs/>
    </w:rPr>
  </w:style>
  <w:style w:type="character" w:customStyle="1" w:styleId="PromptChar">
    <w:name w:val="Prompt Char"/>
    <w:basedOn w:val="DefaultParagraphFont"/>
    <w:link w:val="Prompt"/>
    <w:rsid w:val="0061231C"/>
    <w:rPr>
      <w:rFonts w:ascii="Segoe UI" w:hAnsi="Segoe UI"/>
      <w:i/>
      <w:iCs/>
      <w:color w:val="000000" w:themeColor="text1"/>
      <w:sz w:val="24"/>
      <w:lang w:val="en-US"/>
    </w:rPr>
  </w:style>
  <w:style w:type="paragraph" w:customStyle="1" w:styleId="Numberedlist1">
    <w:name w:val="Numbered list 1"/>
    <w:qFormat/>
    <w:rsid w:val="0061231C"/>
    <w:pPr>
      <w:numPr>
        <w:numId w:val="26"/>
      </w:numPr>
      <w:spacing w:after="120" w:line="240" w:lineRule="auto"/>
    </w:pPr>
    <w:rPr>
      <w:rFonts w:ascii="Segoe UI" w:hAnsi="Segoe UI"/>
      <w:color w:val="000000" w:themeColor="text1"/>
      <w:sz w:val="24"/>
      <w:szCs w:val="24"/>
      <w:lang w:val="en-US"/>
    </w:rPr>
  </w:style>
  <w:style w:type="paragraph" w:customStyle="1" w:styleId="Numberedlist2">
    <w:name w:val="Numbered list 2"/>
    <w:basedOn w:val="Normal"/>
    <w:link w:val="Numberedlist2Char"/>
    <w:qFormat/>
    <w:rsid w:val="0061231C"/>
    <w:pPr>
      <w:numPr>
        <w:numId w:val="23"/>
      </w:numPr>
    </w:pPr>
    <w:rPr>
      <w:rFonts w:cs="Segoe UI"/>
      <w:color w:val="0D0D0D" w:themeColor="text1" w:themeTint="F2"/>
      <w:szCs w:val="20"/>
    </w:rPr>
  </w:style>
  <w:style w:type="character" w:customStyle="1" w:styleId="Numberedlist2Char">
    <w:name w:val="Numbered list 2 Char"/>
    <w:basedOn w:val="DefaultParagraphFont"/>
    <w:link w:val="Numberedlist2"/>
    <w:rsid w:val="0061231C"/>
    <w:rPr>
      <w:rFonts w:ascii="Segoe UI" w:hAnsi="Segoe UI" w:cs="Segoe UI"/>
      <w:color w:val="0D0D0D" w:themeColor="text1" w:themeTint="F2"/>
      <w:sz w:val="24"/>
      <w:szCs w:val="20"/>
      <w:lang w:val="en-US"/>
    </w:rPr>
  </w:style>
  <w:style w:type="paragraph" w:customStyle="1" w:styleId="DocumentTitle">
    <w:name w:val="Document Title"/>
    <w:link w:val="DocumentTitleChar"/>
    <w:autoRedefine/>
    <w:qFormat/>
    <w:rsid w:val="0061231C"/>
    <w:pPr>
      <w:spacing w:after="360" w:line="240" w:lineRule="auto"/>
      <w:ind w:left="227" w:right="295"/>
    </w:pPr>
    <w:rPr>
      <w:rFonts w:ascii="Segoe UI Semibold" w:hAnsi="Segoe UI Semibold" w:cs="Segoe UI Semibold"/>
      <w:color w:val="FFFFFF" w:themeColor="background1"/>
      <w:sz w:val="84"/>
      <w:szCs w:val="64"/>
      <w:lang w:val="en-US"/>
    </w:rPr>
  </w:style>
  <w:style w:type="character" w:customStyle="1" w:styleId="DocumentTitleChar">
    <w:name w:val="Document Title Char"/>
    <w:basedOn w:val="DefaultParagraphFont"/>
    <w:link w:val="DocumentTitle"/>
    <w:rsid w:val="0061231C"/>
    <w:rPr>
      <w:rFonts w:ascii="Segoe UI Semibold" w:hAnsi="Segoe UI Semibold" w:cs="Segoe UI Semibold"/>
      <w:color w:val="FFFFFF" w:themeColor="background1"/>
      <w:sz w:val="84"/>
      <w:szCs w:val="64"/>
      <w:lang w:val="en-US"/>
    </w:rPr>
  </w:style>
  <w:style w:type="paragraph" w:customStyle="1" w:styleId="Bulletlevel1">
    <w:name w:val="Bullet level 1"/>
    <w:link w:val="Bulletlevel1Char"/>
    <w:qFormat/>
    <w:rsid w:val="0061231C"/>
    <w:pPr>
      <w:numPr>
        <w:numId w:val="5"/>
      </w:numPr>
      <w:spacing w:after="40" w:line="240" w:lineRule="auto"/>
    </w:pPr>
    <w:rPr>
      <w:rFonts w:ascii="Segoe UI" w:hAnsi="Segoe UI"/>
      <w:color w:val="000000" w:themeColor="text1"/>
      <w:sz w:val="24"/>
      <w:szCs w:val="24"/>
      <w:lang w:val="en-US"/>
    </w:rPr>
  </w:style>
  <w:style w:type="character" w:customStyle="1" w:styleId="Bulletlevel1Char">
    <w:name w:val="Bullet level 1 Char"/>
    <w:basedOn w:val="DefaultParagraphFont"/>
    <w:link w:val="Bulletlevel1"/>
    <w:rsid w:val="0061231C"/>
    <w:rPr>
      <w:rFonts w:ascii="Segoe UI" w:hAnsi="Segoe UI"/>
      <w:color w:val="000000" w:themeColor="text1"/>
      <w:sz w:val="24"/>
      <w:szCs w:val="24"/>
      <w:lang w:val="en-US"/>
    </w:rPr>
  </w:style>
  <w:style w:type="table" w:styleId="TableGrid">
    <w:name w:val="Table Grid"/>
    <w:basedOn w:val="TableNormal"/>
    <w:uiPriority w:val="39"/>
    <w:rsid w:val="00612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link w:val="TableHeaderChar"/>
    <w:autoRedefine/>
    <w:rsid w:val="00E511B5"/>
    <w:pPr>
      <w:keepNext/>
      <w:spacing w:after="0" w:line="240" w:lineRule="auto"/>
    </w:pPr>
    <w:rPr>
      <w:rFonts w:ascii="Segoe UI" w:hAnsi="Segoe UI"/>
      <w:bCs/>
      <w:color w:val="FFFFFF" w:themeColor="background1"/>
      <w:sz w:val="24"/>
      <w:lang w:val="en-US"/>
    </w:rPr>
  </w:style>
  <w:style w:type="character" w:customStyle="1" w:styleId="TableHeaderChar">
    <w:name w:val="Table Header Char"/>
    <w:basedOn w:val="DefaultParagraphFont"/>
    <w:link w:val="TableHeader"/>
    <w:rsid w:val="00E511B5"/>
    <w:rPr>
      <w:rFonts w:ascii="Segoe UI" w:hAnsi="Segoe UI"/>
      <w:bCs/>
      <w:color w:val="FFFFFF" w:themeColor="background1"/>
      <w:sz w:val="24"/>
      <w:lang w:val="en-US"/>
    </w:rPr>
  </w:style>
  <w:style w:type="character" w:styleId="CommentReference">
    <w:name w:val="annotation reference"/>
    <w:basedOn w:val="DefaultParagraphFont"/>
    <w:uiPriority w:val="99"/>
    <w:semiHidden/>
    <w:unhideWhenUsed/>
    <w:rsid w:val="0061231C"/>
    <w:rPr>
      <w:sz w:val="16"/>
      <w:szCs w:val="16"/>
    </w:rPr>
  </w:style>
  <w:style w:type="paragraph" w:customStyle="1" w:styleId="Readeraids">
    <w:name w:val="Reader aids"/>
    <w:next w:val="Normal"/>
    <w:qFormat/>
    <w:rsid w:val="0061231C"/>
    <w:pPr>
      <w:spacing w:before="120" w:after="120" w:line="240" w:lineRule="auto"/>
    </w:pPr>
    <w:rPr>
      <w:rFonts w:ascii="Segoe UI" w:eastAsia="Times New Roman" w:hAnsi="Segoe UI" w:cs="Times New Roman"/>
      <w:b/>
      <w:color w:val="000000"/>
      <w:sz w:val="24"/>
      <w:szCs w:val="24"/>
      <w:lang w:val="en-US"/>
    </w:rPr>
  </w:style>
  <w:style w:type="paragraph" w:styleId="BalloonText">
    <w:name w:val="Balloon Text"/>
    <w:basedOn w:val="Normal"/>
    <w:link w:val="BalloonTextChar"/>
    <w:uiPriority w:val="99"/>
    <w:semiHidden/>
    <w:unhideWhenUsed/>
    <w:rsid w:val="0061231C"/>
    <w:pPr>
      <w:spacing w:after="0"/>
    </w:pPr>
    <w:rPr>
      <w:rFonts w:cs="Segoe UI"/>
      <w:sz w:val="18"/>
      <w:szCs w:val="18"/>
    </w:rPr>
  </w:style>
  <w:style w:type="character" w:customStyle="1" w:styleId="BalloonTextChar">
    <w:name w:val="Balloon Text Char"/>
    <w:basedOn w:val="DefaultParagraphFont"/>
    <w:link w:val="BalloonText"/>
    <w:uiPriority w:val="99"/>
    <w:semiHidden/>
    <w:rsid w:val="0061231C"/>
    <w:rPr>
      <w:rFonts w:ascii="Segoe UI" w:hAnsi="Segoe UI" w:cs="Segoe UI"/>
      <w:color w:val="000000" w:themeColor="text1"/>
      <w:sz w:val="18"/>
      <w:szCs w:val="18"/>
      <w:lang w:val="en-US"/>
    </w:rPr>
  </w:style>
  <w:style w:type="paragraph" w:styleId="Header">
    <w:name w:val="header"/>
    <w:basedOn w:val="Normal"/>
    <w:link w:val="HeaderChar"/>
    <w:rsid w:val="0061231C"/>
    <w:pPr>
      <w:tabs>
        <w:tab w:val="center" w:pos="4680"/>
        <w:tab w:val="right" w:pos="9360"/>
      </w:tabs>
      <w:spacing w:after="0"/>
    </w:pPr>
  </w:style>
  <w:style w:type="character" w:customStyle="1" w:styleId="HeaderChar">
    <w:name w:val="Header Char"/>
    <w:basedOn w:val="DefaultParagraphFont"/>
    <w:link w:val="Header"/>
    <w:rsid w:val="0061231C"/>
    <w:rPr>
      <w:rFonts w:ascii="Segoe UI" w:hAnsi="Segoe UI"/>
      <w:color w:val="000000" w:themeColor="text1"/>
      <w:sz w:val="24"/>
      <w:lang w:val="en-US"/>
    </w:rPr>
  </w:style>
  <w:style w:type="paragraph" w:styleId="Footer">
    <w:name w:val="footer"/>
    <w:basedOn w:val="Normal"/>
    <w:link w:val="FooterChar"/>
    <w:rsid w:val="0061231C"/>
    <w:pPr>
      <w:tabs>
        <w:tab w:val="center" w:pos="4680"/>
        <w:tab w:val="right" w:pos="9360"/>
      </w:tabs>
      <w:spacing w:after="0"/>
    </w:pPr>
  </w:style>
  <w:style w:type="character" w:customStyle="1" w:styleId="FooterChar">
    <w:name w:val="Footer Char"/>
    <w:basedOn w:val="DefaultParagraphFont"/>
    <w:link w:val="Footer"/>
    <w:rsid w:val="0061231C"/>
    <w:rPr>
      <w:rFonts w:ascii="Segoe UI" w:hAnsi="Segoe UI"/>
      <w:color w:val="000000" w:themeColor="text1"/>
      <w:sz w:val="24"/>
      <w:lang w:val="en-US"/>
    </w:rPr>
  </w:style>
  <w:style w:type="character" w:styleId="PlaceholderText">
    <w:name w:val="Placeholder Text"/>
    <w:basedOn w:val="DefaultParagraphFont"/>
    <w:uiPriority w:val="99"/>
    <w:semiHidden/>
    <w:rsid w:val="0061231C"/>
    <w:rPr>
      <w:color w:val="808080"/>
    </w:rPr>
  </w:style>
  <w:style w:type="paragraph" w:customStyle="1" w:styleId="Tabletext">
    <w:name w:val="Table text"/>
    <w:basedOn w:val="Normal"/>
    <w:link w:val="TabletextChar"/>
    <w:qFormat/>
    <w:rsid w:val="00DB42ED"/>
    <w:pPr>
      <w:spacing w:before="120" w:after="0"/>
    </w:pPr>
    <w:rPr>
      <w:rFonts w:ascii="Segoe" w:hAnsi="Segoe"/>
      <w:color w:val="0D0D0D" w:themeColor="text1" w:themeTint="F2"/>
      <w:szCs w:val="20"/>
    </w:rPr>
  </w:style>
  <w:style w:type="character" w:customStyle="1" w:styleId="TabletextChar">
    <w:name w:val="Table text Char"/>
    <w:basedOn w:val="DefaultParagraphFont"/>
    <w:link w:val="Tabletext"/>
    <w:rsid w:val="00DB42ED"/>
    <w:rPr>
      <w:rFonts w:ascii="Segoe" w:hAnsi="Segoe"/>
      <w:color w:val="0D0D0D" w:themeColor="text1" w:themeTint="F2"/>
      <w:sz w:val="24"/>
      <w:szCs w:val="20"/>
      <w:lang w:val="en-US"/>
    </w:rPr>
  </w:style>
  <w:style w:type="paragraph" w:customStyle="1" w:styleId="TableContent">
    <w:name w:val="Table Content"/>
    <w:link w:val="TableContentChar"/>
    <w:rsid w:val="0061231C"/>
    <w:pPr>
      <w:spacing w:after="0"/>
    </w:pPr>
    <w:rPr>
      <w:rFonts w:ascii="Segoe UI" w:hAnsi="Segoe UI" w:cs="Segoe UI"/>
      <w:color w:val="000000" w:themeColor="text1"/>
      <w:sz w:val="24"/>
      <w:szCs w:val="18"/>
      <w:lang w:val="en-US"/>
    </w:rPr>
  </w:style>
  <w:style w:type="character" w:customStyle="1" w:styleId="TableContentChar">
    <w:name w:val="Table Content Char"/>
    <w:basedOn w:val="DefaultParagraphFont"/>
    <w:link w:val="TableContent"/>
    <w:rsid w:val="0061231C"/>
    <w:rPr>
      <w:rFonts w:ascii="Segoe UI" w:hAnsi="Segoe UI" w:cs="Segoe UI"/>
      <w:color w:val="000000" w:themeColor="text1"/>
      <w:sz w:val="24"/>
      <w:szCs w:val="18"/>
      <w:lang w:val="en-US"/>
    </w:rPr>
  </w:style>
  <w:style w:type="paragraph" w:styleId="TOC1">
    <w:name w:val="toc 1"/>
    <w:basedOn w:val="Normal"/>
    <w:next w:val="Normal"/>
    <w:uiPriority w:val="39"/>
    <w:rsid w:val="0061231C"/>
    <w:pPr>
      <w:tabs>
        <w:tab w:val="right" w:leader="dot" w:pos="4316"/>
      </w:tabs>
      <w:spacing w:after="100"/>
    </w:pPr>
    <w:rPr>
      <w:noProof/>
    </w:rPr>
  </w:style>
  <w:style w:type="paragraph" w:styleId="TOC3">
    <w:name w:val="toc 3"/>
    <w:basedOn w:val="Normal"/>
    <w:next w:val="Normal"/>
    <w:uiPriority w:val="39"/>
    <w:rsid w:val="0061231C"/>
    <w:pPr>
      <w:tabs>
        <w:tab w:val="right" w:leader="dot" w:pos="4316"/>
      </w:tabs>
      <w:spacing w:after="100"/>
      <w:ind w:left="480"/>
    </w:pPr>
    <w:rPr>
      <w:noProof/>
    </w:rPr>
  </w:style>
  <w:style w:type="paragraph" w:styleId="TOC2">
    <w:name w:val="toc 2"/>
    <w:basedOn w:val="Normal"/>
    <w:next w:val="Normal"/>
    <w:uiPriority w:val="39"/>
    <w:rsid w:val="0061231C"/>
    <w:pPr>
      <w:tabs>
        <w:tab w:val="right" w:leader="dot" w:pos="4316"/>
      </w:tabs>
      <w:spacing w:after="100"/>
      <w:ind w:left="240"/>
    </w:pPr>
    <w:rPr>
      <w:rFonts w:cs="Segoe UI Semibold"/>
      <w:noProof/>
    </w:rPr>
  </w:style>
  <w:style w:type="character" w:styleId="Hyperlink">
    <w:name w:val="Hyperlink"/>
    <w:basedOn w:val="DefaultParagraphFont"/>
    <w:uiPriority w:val="99"/>
    <w:rsid w:val="0061231C"/>
    <w:rPr>
      <w:color w:val="0563C1" w:themeColor="hyperlink"/>
      <w:u w:val="single"/>
    </w:rPr>
  </w:style>
  <w:style w:type="character" w:customStyle="1" w:styleId="UnresolvedMention1">
    <w:name w:val="Unresolved Mention1"/>
    <w:basedOn w:val="DefaultParagraphFont"/>
    <w:uiPriority w:val="99"/>
    <w:semiHidden/>
    <w:unhideWhenUsed/>
    <w:rsid w:val="00CA5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1231C"/>
    <w:pPr>
      <w:spacing w:before="0" w:after="120"/>
    </w:pPr>
    <w:rPr>
      <w:b/>
      <w:bCs/>
    </w:rPr>
  </w:style>
  <w:style w:type="character" w:customStyle="1" w:styleId="CommentSubjectChar">
    <w:name w:val="Comment Subject Char"/>
    <w:basedOn w:val="CommentTextChar"/>
    <w:link w:val="CommentSubject"/>
    <w:uiPriority w:val="99"/>
    <w:semiHidden/>
    <w:rsid w:val="0061231C"/>
    <w:rPr>
      <w:rFonts w:ascii="Segoe UI" w:hAnsi="Segoe UI" w:cs="Segoe UI"/>
      <w:b/>
      <w:bCs/>
      <w:color w:val="000000" w:themeColor="text1"/>
      <w:sz w:val="24"/>
      <w:szCs w:val="24"/>
      <w:lang w:val="en-US"/>
    </w:rPr>
  </w:style>
  <w:style w:type="paragraph" w:customStyle="1" w:styleId="GuidancetoSME">
    <w:name w:val="Guidance to SME"/>
    <w:autoRedefine/>
    <w:rsid w:val="0061231C"/>
    <w:pPr>
      <w:numPr>
        <w:numId w:val="3"/>
      </w:numPr>
      <w:spacing w:after="40" w:line="240" w:lineRule="auto"/>
    </w:pPr>
    <w:rPr>
      <w:rFonts w:ascii="Segoe UI" w:hAnsi="Segoe UI"/>
      <w:color w:val="C45911"/>
      <w:sz w:val="24"/>
      <w:szCs w:val="24"/>
      <w:lang w:val="en-US"/>
    </w:rPr>
  </w:style>
  <w:style w:type="paragraph" w:customStyle="1" w:styleId="TableRowHeader">
    <w:name w:val="Table Row Header"/>
    <w:rsid w:val="0061231C"/>
    <w:pPr>
      <w:spacing w:after="0" w:line="240" w:lineRule="auto"/>
    </w:pPr>
    <w:rPr>
      <w:rFonts w:ascii="Segoe UI Semibold" w:eastAsiaTheme="majorEastAsia" w:hAnsi="Segoe UI Semibold" w:cstheme="majorBidi"/>
      <w:b/>
      <w:iCs/>
      <w:color w:val="000000" w:themeColor="text1"/>
      <w:sz w:val="24"/>
      <w:szCs w:val="24"/>
      <w:lang w:val="en-US"/>
    </w:rPr>
  </w:style>
  <w:style w:type="paragraph" w:styleId="Revision">
    <w:name w:val="Revision"/>
    <w:hidden/>
    <w:uiPriority w:val="99"/>
    <w:semiHidden/>
    <w:rsid w:val="0061231C"/>
    <w:pPr>
      <w:spacing w:after="0" w:line="240" w:lineRule="auto"/>
    </w:pPr>
    <w:rPr>
      <w:rFonts w:ascii="Segoe UI" w:hAnsi="Segoe UI"/>
      <w:color w:val="000000" w:themeColor="text1"/>
      <w:sz w:val="24"/>
      <w:lang w:val="en-US"/>
    </w:rPr>
  </w:style>
  <w:style w:type="paragraph" w:styleId="Caption">
    <w:name w:val="caption"/>
    <w:basedOn w:val="Normal"/>
    <w:next w:val="Normal"/>
    <w:autoRedefine/>
    <w:qFormat/>
    <w:rsid w:val="0061231C"/>
    <w:pPr>
      <w:spacing w:before="120" w:after="200"/>
    </w:pPr>
    <w:rPr>
      <w:i/>
      <w:iCs/>
      <w:color w:val="auto"/>
      <w:szCs w:val="18"/>
    </w:rPr>
  </w:style>
  <w:style w:type="character" w:styleId="FollowedHyperlink">
    <w:name w:val="FollowedHyperlink"/>
    <w:basedOn w:val="DefaultParagraphFont"/>
    <w:uiPriority w:val="99"/>
    <w:semiHidden/>
    <w:unhideWhenUsed/>
    <w:rsid w:val="00FB415F"/>
    <w:rPr>
      <w:color w:val="954F72" w:themeColor="followedHyperlink"/>
      <w:u w:val="single"/>
    </w:rPr>
  </w:style>
  <w:style w:type="character" w:customStyle="1" w:styleId="Inlinebold">
    <w:name w:val="Inline bold"/>
    <w:basedOn w:val="DefaultParagraphFont"/>
    <w:uiPriority w:val="1"/>
    <w:qFormat/>
    <w:rsid w:val="0061231C"/>
    <w:rPr>
      <w:b/>
    </w:rPr>
  </w:style>
  <w:style w:type="paragraph" w:customStyle="1" w:styleId="Table2Header">
    <w:name w:val="Table 2 Header"/>
    <w:link w:val="Table2HeaderChar"/>
    <w:autoRedefine/>
    <w:qFormat/>
    <w:rsid w:val="0061231C"/>
    <w:pPr>
      <w:keepNext/>
      <w:spacing w:after="0" w:line="240" w:lineRule="auto"/>
    </w:pPr>
    <w:rPr>
      <w:rFonts w:ascii="Segoe UI Semibold" w:hAnsi="Segoe UI Semibold"/>
      <w:bCs/>
      <w:color w:val="FFFFFF" w:themeColor="background1"/>
      <w:sz w:val="24"/>
      <w:lang w:val="en-US"/>
    </w:rPr>
  </w:style>
  <w:style w:type="character" w:customStyle="1" w:styleId="Table2HeaderChar">
    <w:name w:val="Table 2 Header Char"/>
    <w:basedOn w:val="DefaultParagraphFont"/>
    <w:link w:val="Table2Header"/>
    <w:rsid w:val="0061231C"/>
    <w:rPr>
      <w:rFonts w:ascii="Segoe UI Semibold" w:hAnsi="Segoe UI Semibold"/>
      <w:bCs/>
      <w:color w:val="FFFFFF" w:themeColor="background1"/>
      <w:sz w:val="24"/>
      <w:lang w:val="en-US"/>
    </w:rPr>
  </w:style>
  <w:style w:type="paragraph" w:styleId="TOCHeading">
    <w:name w:val="TOC Heading"/>
    <w:basedOn w:val="Heading1"/>
    <w:next w:val="Normal"/>
    <w:qFormat/>
    <w:rsid w:val="0061231C"/>
  </w:style>
  <w:style w:type="paragraph" w:customStyle="1" w:styleId="Tablelistbullet1">
    <w:name w:val="Table list bullet 1"/>
    <w:basedOn w:val="Bulletlevel1"/>
    <w:qFormat/>
    <w:rsid w:val="0061231C"/>
  </w:style>
  <w:style w:type="paragraph" w:customStyle="1" w:styleId="Tablelistbullet2">
    <w:name w:val="Table list bullet 2"/>
    <w:basedOn w:val="Bulletlevel2"/>
    <w:qFormat/>
    <w:rsid w:val="0061231C"/>
  </w:style>
  <w:style w:type="character" w:customStyle="1" w:styleId="Inlineitalic">
    <w:name w:val="Inline italic"/>
    <w:basedOn w:val="DefaultParagraphFont"/>
    <w:uiPriority w:val="1"/>
    <w:qFormat/>
    <w:rsid w:val="0061231C"/>
    <w:rPr>
      <w:i/>
    </w:rPr>
  </w:style>
  <w:style w:type="paragraph" w:styleId="CommentText">
    <w:name w:val="annotation text"/>
    <w:link w:val="CommentTextChar"/>
    <w:autoRedefine/>
    <w:semiHidden/>
    <w:rsid w:val="0061231C"/>
    <w:pPr>
      <w:spacing w:before="120" w:after="0"/>
    </w:pPr>
    <w:rPr>
      <w:rFonts w:ascii="Segoe UI" w:hAnsi="Segoe UI" w:cs="Segoe UI"/>
      <w:color w:val="000000" w:themeColor="text1"/>
      <w:sz w:val="24"/>
      <w:szCs w:val="24"/>
      <w:lang w:val="en-US"/>
    </w:rPr>
  </w:style>
  <w:style w:type="character" w:customStyle="1" w:styleId="CommentTextChar">
    <w:name w:val="Comment Text Char"/>
    <w:basedOn w:val="DefaultParagraphFont"/>
    <w:link w:val="CommentText"/>
    <w:semiHidden/>
    <w:rsid w:val="0061231C"/>
    <w:rPr>
      <w:rFonts w:ascii="Segoe UI" w:hAnsi="Segoe UI" w:cs="Segoe UI"/>
      <w:color w:val="000000" w:themeColor="text1"/>
      <w:sz w:val="24"/>
      <w:szCs w:val="24"/>
      <w:lang w:val="en-US"/>
    </w:rPr>
  </w:style>
  <w:style w:type="character" w:styleId="UnresolvedMention">
    <w:name w:val="Unresolved Mention"/>
    <w:basedOn w:val="DefaultParagraphFont"/>
    <w:uiPriority w:val="99"/>
    <w:semiHidden/>
    <w:unhideWhenUsed/>
    <w:rsid w:val="0061231C"/>
    <w:rPr>
      <w:color w:val="605E5C"/>
      <w:shd w:val="clear" w:color="auto" w:fill="E1DFDD"/>
    </w:rPr>
  </w:style>
  <w:style w:type="paragraph" w:customStyle="1" w:styleId="GuidancetoSMEsecondlevel">
    <w:name w:val="Guidance to SME second level"/>
    <w:autoRedefine/>
    <w:rsid w:val="0061231C"/>
    <w:pPr>
      <w:numPr>
        <w:numId w:val="88"/>
      </w:numPr>
      <w:spacing w:after="40" w:line="240" w:lineRule="auto"/>
      <w:ind w:left="1152"/>
    </w:pPr>
    <w:rPr>
      <w:rFonts w:ascii="Segoe" w:hAnsi="Segoe"/>
      <w:color w:val="C45911"/>
      <w:sz w:val="24"/>
      <w:szCs w:val="24"/>
      <w:lang w:val="en-US"/>
    </w:rPr>
  </w:style>
  <w:style w:type="paragraph" w:customStyle="1" w:styleId="Authornoteintable">
    <w:name w:val="Author note in table"/>
    <w:link w:val="AuthornoteintableChar"/>
    <w:autoRedefine/>
    <w:semiHidden/>
    <w:qFormat/>
    <w:rsid w:val="0061231C"/>
    <w:pPr>
      <w:numPr>
        <w:numId w:val="89"/>
      </w:numPr>
      <w:spacing w:after="40"/>
      <w:ind w:left="450"/>
    </w:pPr>
    <w:rPr>
      <w:rFonts w:ascii="Segoe UI" w:hAnsi="Segoe UI"/>
      <w:color w:val="C45911" w:themeColor="accent2" w:themeShade="BF"/>
      <w:sz w:val="24"/>
      <w:szCs w:val="24"/>
      <w:lang w:val="en-US"/>
    </w:rPr>
  </w:style>
  <w:style w:type="character" w:customStyle="1" w:styleId="AuthornoteintableChar">
    <w:name w:val="Author note in table Char"/>
    <w:basedOn w:val="DefaultParagraphFont"/>
    <w:link w:val="Authornoteintable"/>
    <w:semiHidden/>
    <w:rsid w:val="0061231C"/>
    <w:rPr>
      <w:rFonts w:ascii="Segoe UI" w:hAnsi="Segoe UI"/>
      <w:color w:val="C45911" w:themeColor="accent2" w:themeShade="BF"/>
      <w:sz w:val="24"/>
      <w:szCs w:val="24"/>
      <w:lang w:val="en-US"/>
    </w:rPr>
  </w:style>
  <w:style w:type="paragraph" w:styleId="ListParagraph">
    <w:name w:val="List Paragraph"/>
    <w:basedOn w:val="Normal"/>
    <w:autoRedefine/>
    <w:uiPriority w:val="34"/>
    <w:qFormat/>
    <w:rsid w:val="0061231C"/>
    <w:pPr>
      <w:ind w:left="360"/>
      <w:contextualSpacing/>
    </w:pPr>
  </w:style>
  <w:style w:type="paragraph" w:customStyle="1" w:styleId="NumberedList20">
    <w:name w:val="Numbered List 2"/>
    <w:link w:val="NumberedList2Char0"/>
    <w:autoRedefine/>
    <w:rsid w:val="0061231C"/>
    <w:pPr>
      <w:spacing w:line="240" w:lineRule="auto"/>
    </w:pPr>
    <w:rPr>
      <w:rFonts w:ascii="Segoe" w:hAnsi="Segoe" w:cs="Segoe UI"/>
      <w:color w:val="0D0D0D" w:themeColor="text1" w:themeTint="F2"/>
      <w:sz w:val="24"/>
      <w:szCs w:val="20"/>
      <w:lang w:val="en-US"/>
    </w:rPr>
  </w:style>
  <w:style w:type="character" w:customStyle="1" w:styleId="NumberedList2Char0">
    <w:name w:val="Numbered List 2 Char"/>
    <w:basedOn w:val="DefaultParagraphFont"/>
    <w:link w:val="NumberedList20"/>
    <w:rsid w:val="0061231C"/>
    <w:rPr>
      <w:rFonts w:ascii="Segoe" w:hAnsi="Segoe" w:cs="Segoe UI"/>
      <w:color w:val="0D0D0D" w:themeColor="text1" w:themeTint="F2"/>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132">
      <w:bodyDiv w:val="1"/>
      <w:marLeft w:val="0"/>
      <w:marRight w:val="0"/>
      <w:marTop w:val="0"/>
      <w:marBottom w:val="0"/>
      <w:divBdr>
        <w:top w:val="none" w:sz="0" w:space="0" w:color="auto"/>
        <w:left w:val="none" w:sz="0" w:space="0" w:color="auto"/>
        <w:bottom w:val="none" w:sz="0" w:space="0" w:color="auto"/>
        <w:right w:val="none" w:sz="0" w:space="0" w:color="auto"/>
      </w:divBdr>
    </w:div>
    <w:div w:id="38211024">
      <w:bodyDiv w:val="1"/>
      <w:marLeft w:val="0"/>
      <w:marRight w:val="0"/>
      <w:marTop w:val="0"/>
      <w:marBottom w:val="0"/>
      <w:divBdr>
        <w:top w:val="none" w:sz="0" w:space="0" w:color="auto"/>
        <w:left w:val="none" w:sz="0" w:space="0" w:color="auto"/>
        <w:bottom w:val="none" w:sz="0" w:space="0" w:color="auto"/>
        <w:right w:val="none" w:sz="0" w:space="0" w:color="auto"/>
      </w:divBdr>
    </w:div>
    <w:div w:id="159077158">
      <w:bodyDiv w:val="1"/>
      <w:marLeft w:val="0"/>
      <w:marRight w:val="0"/>
      <w:marTop w:val="0"/>
      <w:marBottom w:val="0"/>
      <w:divBdr>
        <w:top w:val="none" w:sz="0" w:space="0" w:color="auto"/>
        <w:left w:val="none" w:sz="0" w:space="0" w:color="auto"/>
        <w:bottom w:val="none" w:sz="0" w:space="0" w:color="auto"/>
        <w:right w:val="none" w:sz="0" w:space="0" w:color="auto"/>
      </w:divBdr>
    </w:div>
    <w:div w:id="174619264">
      <w:bodyDiv w:val="1"/>
      <w:marLeft w:val="0"/>
      <w:marRight w:val="0"/>
      <w:marTop w:val="0"/>
      <w:marBottom w:val="0"/>
      <w:divBdr>
        <w:top w:val="none" w:sz="0" w:space="0" w:color="auto"/>
        <w:left w:val="none" w:sz="0" w:space="0" w:color="auto"/>
        <w:bottom w:val="none" w:sz="0" w:space="0" w:color="auto"/>
        <w:right w:val="none" w:sz="0" w:space="0" w:color="auto"/>
      </w:divBdr>
    </w:div>
    <w:div w:id="180976005">
      <w:bodyDiv w:val="1"/>
      <w:marLeft w:val="0"/>
      <w:marRight w:val="0"/>
      <w:marTop w:val="0"/>
      <w:marBottom w:val="0"/>
      <w:divBdr>
        <w:top w:val="none" w:sz="0" w:space="0" w:color="auto"/>
        <w:left w:val="none" w:sz="0" w:space="0" w:color="auto"/>
        <w:bottom w:val="none" w:sz="0" w:space="0" w:color="auto"/>
        <w:right w:val="none" w:sz="0" w:space="0" w:color="auto"/>
      </w:divBdr>
      <w:divsChild>
        <w:div w:id="669217176">
          <w:marLeft w:val="0"/>
          <w:marRight w:val="0"/>
          <w:marTop w:val="240"/>
          <w:marBottom w:val="240"/>
          <w:divBdr>
            <w:top w:val="none" w:sz="0" w:space="0" w:color="auto"/>
            <w:left w:val="none" w:sz="0" w:space="0" w:color="auto"/>
            <w:bottom w:val="none" w:sz="0" w:space="0" w:color="auto"/>
            <w:right w:val="none" w:sz="0" w:space="0" w:color="auto"/>
          </w:divBdr>
        </w:div>
      </w:divsChild>
    </w:div>
    <w:div w:id="238485976">
      <w:bodyDiv w:val="1"/>
      <w:marLeft w:val="0"/>
      <w:marRight w:val="0"/>
      <w:marTop w:val="0"/>
      <w:marBottom w:val="0"/>
      <w:divBdr>
        <w:top w:val="none" w:sz="0" w:space="0" w:color="auto"/>
        <w:left w:val="none" w:sz="0" w:space="0" w:color="auto"/>
        <w:bottom w:val="none" w:sz="0" w:space="0" w:color="auto"/>
        <w:right w:val="none" w:sz="0" w:space="0" w:color="auto"/>
      </w:divBdr>
      <w:divsChild>
        <w:div w:id="565997986">
          <w:marLeft w:val="0"/>
          <w:marRight w:val="0"/>
          <w:marTop w:val="0"/>
          <w:marBottom w:val="0"/>
          <w:divBdr>
            <w:top w:val="none" w:sz="0" w:space="0" w:color="auto"/>
            <w:left w:val="none" w:sz="0" w:space="0" w:color="auto"/>
            <w:bottom w:val="none" w:sz="0" w:space="0" w:color="auto"/>
            <w:right w:val="none" w:sz="0" w:space="0" w:color="auto"/>
          </w:divBdr>
        </w:div>
      </w:divsChild>
    </w:div>
    <w:div w:id="242956252">
      <w:bodyDiv w:val="1"/>
      <w:marLeft w:val="0"/>
      <w:marRight w:val="0"/>
      <w:marTop w:val="0"/>
      <w:marBottom w:val="0"/>
      <w:divBdr>
        <w:top w:val="none" w:sz="0" w:space="0" w:color="auto"/>
        <w:left w:val="none" w:sz="0" w:space="0" w:color="auto"/>
        <w:bottom w:val="none" w:sz="0" w:space="0" w:color="auto"/>
        <w:right w:val="none" w:sz="0" w:space="0" w:color="auto"/>
      </w:divBdr>
    </w:div>
    <w:div w:id="258023631">
      <w:bodyDiv w:val="1"/>
      <w:marLeft w:val="0"/>
      <w:marRight w:val="0"/>
      <w:marTop w:val="0"/>
      <w:marBottom w:val="0"/>
      <w:divBdr>
        <w:top w:val="none" w:sz="0" w:space="0" w:color="auto"/>
        <w:left w:val="none" w:sz="0" w:space="0" w:color="auto"/>
        <w:bottom w:val="none" w:sz="0" w:space="0" w:color="auto"/>
        <w:right w:val="none" w:sz="0" w:space="0" w:color="auto"/>
      </w:divBdr>
    </w:div>
    <w:div w:id="334456139">
      <w:bodyDiv w:val="1"/>
      <w:marLeft w:val="0"/>
      <w:marRight w:val="0"/>
      <w:marTop w:val="0"/>
      <w:marBottom w:val="0"/>
      <w:divBdr>
        <w:top w:val="none" w:sz="0" w:space="0" w:color="auto"/>
        <w:left w:val="none" w:sz="0" w:space="0" w:color="auto"/>
        <w:bottom w:val="none" w:sz="0" w:space="0" w:color="auto"/>
        <w:right w:val="none" w:sz="0" w:space="0" w:color="auto"/>
      </w:divBdr>
    </w:div>
    <w:div w:id="347296416">
      <w:bodyDiv w:val="1"/>
      <w:marLeft w:val="0"/>
      <w:marRight w:val="0"/>
      <w:marTop w:val="0"/>
      <w:marBottom w:val="0"/>
      <w:divBdr>
        <w:top w:val="none" w:sz="0" w:space="0" w:color="auto"/>
        <w:left w:val="none" w:sz="0" w:space="0" w:color="auto"/>
        <w:bottom w:val="none" w:sz="0" w:space="0" w:color="auto"/>
        <w:right w:val="none" w:sz="0" w:space="0" w:color="auto"/>
      </w:divBdr>
    </w:div>
    <w:div w:id="352614291">
      <w:bodyDiv w:val="1"/>
      <w:marLeft w:val="0"/>
      <w:marRight w:val="0"/>
      <w:marTop w:val="0"/>
      <w:marBottom w:val="0"/>
      <w:divBdr>
        <w:top w:val="none" w:sz="0" w:space="0" w:color="auto"/>
        <w:left w:val="none" w:sz="0" w:space="0" w:color="auto"/>
        <w:bottom w:val="none" w:sz="0" w:space="0" w:color="auto"/>
        <w:right w:val="none" w:sz="0" w:space="0" w:color="auto"/>
      </w:divBdr>
    </w:div>
    <w:div w:id="353650375">
      <w:bodyDiv w:val="1"/>
      <w:marLeft w:val="0"/>
      <w:marRight w:val="0"/>
      <w:marTop w:val="0"/>
      <w:marBottom w:val="0"/>
      <w:divBdr>
        <w:top w:val="none" w:sz="0" w:space="0" w:color="auto"/>
        <w:left w:val="none" w:sz="0" w:space="0" w:color="auto"/>
        <w:bottom w:val="none" w:sz="0" w:space="0" w:color="auto"/>
        <w:right w:val="none" w:sz="0" w:space="0" w:color="auto"/>
      </w:divBdr>
    </w:div>
    <w:div w:id="356084369">
      <w:bodyDiv w:val="1"/>
      <w:marLeft w:val="0"/>
      <w:marRight w:val="0"/>
      <w:marTop w:val="0"/>
      <w:marBottom w:val="0"/>
      <w:divBdr>
        <w:top w:val="none" w:sz="0" w:space="0" w:color="auto"/>
        <w:left w:val="none" w:sz="0" w:space="0" w:color="auto"/>
        <w:bottom w:val="none" w:sz="0" w:space="0" w:color="auto"/>
        <w:right w:val="none" w:sz="0" w:space="0" w:color="auto"/>
      </w:divBdr>
    </w:div>
    <w:div w:id="364867128">
      <w:bodyDiv w:val="1"/>
      <w:marLeft w:val="0"/>
      <w:marRight w:val="0"/>
      <w:marTop w:val="0"/>
      <w:marBottom w:val="0"/>
      <w:divBdr>
        <w:top w:val="none" w:sz="0" w:space="0" w:color="auto"/>
        <w:left w:val="none" w:sz="0" w:space="0" w:color="auto"/>
        <w:bottom w:val="none" w:sz="0" w:space="0" w:color="auto"/>
        <w:right w:val="none" w:sz="0" w:space="0" w:color="auto"/>
      </w:divBdr>
    </w:div>
    <w:div w:id="376390181">
      <w:bodyDiv w:val="1"/>
      <w:marLeft w:val="0"/>
      <w:marRight w:val="0"/>
      <w:marTop w:val="0"/>
      <w:marBottom w:val="0"/>
      <w:divBdr>
        <w:top w:val="none" w:sz="0" w:space="0" w:color="auto"/>
        <w:left w:val="none" w:sz="0" w:space="0" w:color="auto"/>
        <w:bottom w:val="none" w:sz="0" w:space="0" w:color="auto"/>
        <w:right w:val="none" w:sz="0" w:space="0" w:color="auto"/>
      </w:divBdr>
      <w:divsChild>
        <w:div w:id="774132813">
          <w:marLeft w:val="0"/>
          <w:marRight w:val="0"/>
          <w:marTop w:val="0"/>
          <w:marBottom w:val="0"/>
          <w:divBdr>
            <w:top w:val="none" w:sz="0" w:space="0" w:color="auto"/>
            <w:left w:val="none" w:sz="0" w:space="0" w:color="auto"/>
            <w:bottom w:val="none" w:sz="0" w:space="0" w:color="auto"/>
            <w:right w:val="none" w:sz="0" w:space="0" w:color="auto"/>
          </w:divBdr>
        </w:div>
        <w:div w:id="921260599">
          <w:marLeft w:val="0"/>
          <w:marRight w:val="0"/>
          <w:marTop w:val="0"/>
          <w:marBottom w:val="0"/>
          <w:divBdr>
            <w:top w:val="none" w:sz="0" w:space="0" w:color="auto"/>
            <w:left w:val="none" w:sz="0" w:space="0" w:color="auto"/>
            <w:bottom w:val="single" w:sz="6" w:space="0" w:color="CECECE"/>
            <w:right w:val="none" w:sz="0" w:space="0" w:color="auto"/>
          </w:divBdr>
          <w:divsChild>
            <w:div w:id="1565481021">
              <w:marLeft w:val="0"/>
              <w:marRight w:val="0"/>
              <w:marTop w:val="0"/>
              <w:marBottom w:val="0"/>
              <w:divBdr>
                <w:top w:val="none" w:sz="0" w:space="0" w:color="auto"/>
                <w:left w:val="none" w:sz="0" w:space="0" w:color="auto"/>
                <w:bottom w:val="none" w:sz="0" w:space="0" w:color="auto"/>
                <w:right w:val="none" w:sz="0" w:space="0" w:color="auto"/>
              </w:divBdr>
              <w:divsChild>
                <w:div w:id="6488235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0254659">
      <w:bodyDiv w:val="1"/>
      <w:marLeft w:val="0"/>
      <w:marRight w:val="0"/>
      <w:marTop w:val="0"/>
      <w:marBottom w:val="0"/>
      <w:divBdr>
        <w:top w:val="none" w:sz="0" w:space="0" w:color="auto"/>
        <w:left w:val="none" w:sz="0" w:space="0" w:color="auto"/>
        <w:bottom w:val="none" w:sz="0" w:space="0" w:color="auto"/>
        <w:right w:val="none" w:sz="0" w:space="0" w:color="auto"/>
      </w:divBdr>
      <w:divsChild>
        <w:div w:id="275254247">
          <w:marLeft w:val="0"/>
          <w:marRight w:val="0"/>
          <w:marTop w:val="0"/>
          <w:marBottom w:val="0"/>
          <w:divBdr>
            <w:top w:val="none" w:sz="0" w:space="0" w:color="auto"/>
            <w:left w:val="none" w:sz="0" w:space="0" w:color="auto"/>
            <w:bottom w:val="none" w:sz="0" w:space="0" w:color="auto"/>
            <w:right w:val="none" w:sz="0" w:space="0" w:color="auto"/>
          </w:divBdr>
        </w:div>
      </w:divsChild>
    </w:div>
    <w:div w:id="452408545">
      <w:bodyDiv w:val="1"/>
      <w:marLeft w:val="0"/>
      <w:marRight w:val="0"/>
      <w:marTop w:val="0"/>
      <w:marBottom w:val="0"/>
      <w:divBdr>
        <w:top w:val="none" w:sz="0" w:space="0" w:color="auto"/>
        <w:left w:val="none" w:sz="0" w:space="0" w:color="auto"/>
        <w:bottom w:val="none" w:sz="0" w:space="0" w:color="auto"/>
        <w:right w:val="none" w:sz="0" w:space="0" w:color="auto"/>
      </w:divBdr>
    </w:div>
    <w:div w:id="454761925">
      <w:bodyDiv w:val="1"/>
      <w:marLeft w:val="0"/>
      <w:marRight w:val="0"/>
      <w:marTop w:val="0"/>
      <w:marBottom w:val="0"/>
      <w:divBdr>
        <w:top w:val="none" w:sz="0" w:space="0" w:color="auto"/>
        <w:left w:val="none" w:sz="0" w:space="0" w:color="auto"/>
        <w:bottom w:val="none" w:sz="0" w:space="0" w:color="auto"/>
        <w:right w:val="none" w:sz="0" w:space="0" w:color="auto"/>
      </w:divBdr>
    </w:div>
    <w:div w:id="456489375">
      <w:bodyDiv w:val="1"/>
      <w:marLeft w:val="0"/>
      <w:marRight w:val="0"/>
      <w:marTop w:val="0"/>
      <w:marBottom w:val="0"/>
      <w:divBdr>
        <w:top w:val="none" w:sz="0" w:space="0" w:color="auto"/>
        <w:left w:val="none" w:sz="0" w:space="0" w:color="auto"/>
        <w:bottom w:val="none" w:sz="0" w:space="0" w:color="auto"/>
        <w:right w:val="none" w:sz="0" w:space="0" w:color="auto"/>
      </w:divBdr>
    </w:div>
    <w:div w:id="465313517">
      <w:bodyDiv w:val="1"/>
      <w:marLeft w:val="0"/>
      <w:marRight w:val="0"/>
      <w:marTop w:val="0"/>
      <w:marBottom w:val="0"/>
      <w:divBdr>
        <w:top w:val="none" w:sz="0" w:space="0" w:color="auto"/>
        <w:left w:val="none" w:sz="0" w:space="0" w:color="auto"/>
        <w:bottom w:val="none" w:sz="0" w:space="0" w:color="auto"/>
        <w:right w:val="none" w:sz="0" w:space="0" w:color="auto"/>
      </w:divBdr>
    </w:div>
    <w:div w:id="531039110">
      <w:bodyDiv w:val="1"/>
      <w:marLeft w:val="0"/>
      <w:marRight w:val="0"/>
      <w:marTop w:val="0"/>
      <w:marBottom w:val="0"/>
      <w:divBdr>
        <w:top w:val="none" w:sz="0" w:space="0" w:color="auto"/>
        <w:left w:val="none" w:sz="0" w:space="0" w:color="auto"/>
        <w:bottom w:val="none" w:sz="0" w:space="0" w:color="auto"/>
        <w:right w:val="none" w:sz="0" w:space="0" w:color="auto"/>
      </w:divBdr>
    </w:div>
    <w:div w:id="558711994">
      <w:bodyDiv w:val="1"/>
      <w:marLeft w:val="0"/>
      <w:marRight w:val="0"/>
      <w:marTop w:val="0"/>
      <w:marBottom w:val="0"/>
      <w:divBdr>
        <w:top w:val="none" w:sz="0" w:space="0" w:color="auto"/>
        <w:left w:val="none" w:sz="0" w:space="0" w:color="auto"/>
        <w:bottom w:val="none" w:sz="0" w:space="0" w:color="auto"/>
        <w:right w:val="none" w:sz="0" w:space="0" w:color="auto"/>
      </w:divBdr>
    </w:div>
    <w:div w:id="568883610">
      <w:bodyDiv w:val="1"/>
      <w:marLeft w:val="0"/>
      <w:marRight w:val="0"/>
      <w:marTop w:val="0"/>
      <w:marBottom w:val="0"/>
      <w:divBdr>
        <w:top w:val="none" w:sz="0" w:space="0" w:color="auto"/>
        <w:left w:val="none" w:sz="0" w:space="0" w:color="auto"/>
        <w:bottom w:val="none" w:sz="0" w:space="0" w:color="auto"/>
        <w:right w:val="none" w:sz="0" w:space="0" w:color="auto"/>
      </w:divBdr>
    </w:div>
    <w:div w:id="569000521">
      <w:bodyDiv w:val="1"/>
      <w:marLeft w:val="0"/>
      <w:marRight w:val="0"/>
      <w:marTop w:val="0"/>
      <w:marBottom w:val="0"/>
      <w:divBdr>
        <w:top w:val="none" w:sz="0" w:space="0" w:color="auto"/>
        <w:left w:val="none" w:sz="0" w:space="0" w:color="auto"/>
        <w:bottom w:val="none" w:sz="0" w:space="0" w:color="auto"/>
        <w:right w:val="none" w:sz="0" w:space="0" w:color="auto"/>
      </w:divBdr>
    </w:div>
    <w:div w:id="690377317">
      <w:bodyDiv w:val="1"/>
      <w:marLeft w:val="0"/>
      <w:marRight w:val="0"/>
      <w:marTop w:val="0"/>
      <w:marBottom w:val="0"/>
      <w:divBdr>
        <w:top w:val="none" w:sz="0" w:space="0" w:color="auto"/>
        <w:left w:val="none" w:sz="0" w:space="0" w:color="auto"/>
        <w:bottom w:val="none" w:sz="0" w:space="0" w:color="auto"/>
        <w:right w:val="none" w:sz="0" w:space="0" w:color="auto"/>
      </w:divBdr>
    </w:div>
    <w:div w:id="742802622">
      <w:bodyDiv w:val="1"/>
      <w:marLeft w:val="0"/>
      <w:marRight w:val="0"/>
      <w:marTop w:val="0"/>
      <w:marBottom w:val="0"/>
      <w:divBdr>
        <w:top w:val="none" w:sz="0" w:space="0" w:color="auto"/>
        <w:left w:val="none" w:sz="0" w:space="0" w:color="auto"/>
        <w:bottom w:val="none" w:sz="0" w:space="0" w:color="auto"/>
        <w:right w:val="none" w:sz="0" w:space="0" w:color="auto"/>
      </w:divBdr>
    </w:div>
    <w:div w:id="767433270">
      <w:bodyDiv w:val="1"/>
      <w:marLeft w:val="0"/>
      <w:marRight w:val="0"/>
      <w:marTop w:val="0"/>
      <w:marBottom w:val="0"/>
      <w:divBdr>
        <w:top w:val="none" w:sz="0" w:space="0" w:color="auto"/>
        <w:left w:val="none" w:sz="0" w:space="0" w:color="auto"/>
        <w:bottom w:val="none" w:sz="0" w:space="0" w:color="auto"/>
        <w:right w:val="none" w:sz="0" w:space="0" w:color="auto"/>
      </w:divBdr>
    </w:div>
    <w:div w:id="814760012">
      <w:bodyDiv w:val="1"/>
      <w:marLeft w:val="0"/>
      <w:marRight w:val="0"/>
      <w:marTop w:val="0"/>
      <w:marBottom w:val="0"/>
      <w:divBdr>
        <w:top w:val="none" w:sz="0" w:space="0" w:color="auto"/>
        <w:left w:val="none" w:sz="0" w:space="0" w:color="auto"/>
        <w:bottom w:val="none" w:sz="0" w:space="0" w:color="auto"/>
        <w:right w:val="none" w:sz="0" w:space="0" w:color="auto"/>
      </w:divBdr>
    </w:div>
    <w:div w:id="851066377">
      <w:bodyDiv w:val="1"/>
      <w:marLeft w:val="0"/>
      <w:marRight w:val="0"/>
      <w:marTop w:val="0"/>
      <w:marBottom w:val="0"/>
      <w:divBdr>
        <w:top w:val="none" w:sz="0" w:space="0" w:color="auto"/>
        <w:left w:val="none" w:sz="0" w:space="0" w:color="auto"/>
        <w:bottom w:val="none" w:sz="0" w:space="0" w:color="auto"/>
        <w:right w:val="none" w:sz="0" w:space="0" w:color="auto"/>
      </w:divBdr>
    </w:div>
    <w:div w:id="861630620">
      <w:bodyDiv w:val="1"/>
      <w:marLeft w:val="0"/>
      <w:marRight w:val="0"/>
      <w:marTop w:val="0"/>
      <w:marBottom w:val="0"/>
      <w:divBdr>
        <w:top w:val="none" w:sz="0" w:space="0" w:color="auto"/>
        <w:left w:val="none" w:sz="0" w:space="0" w:color="auto"/>
        <w:bottom w:val="none" w:sz="0" w:space="0" w:color="auto"/>
        <w:right w:val="none" w:sz="0" w:space="0" w:color="auto"/>
      </w:divBdr>
    </w:div>
    <w:div w:id="864906378">
      <w:bodyDiv w:val="1"/>
      <w:marLeft w:val="0"/>
      <w:marRight w:val="0"/>
      <w:marTop w:val="0"/>
      <w:marBottom w:val="0"/>
      <w:divBdr>
        <w:top w:val="none" w:sz="0" w:space="0" w:color="auto"/>
        <w:left w:val="none" w:sz="0" w:space="0" w:color="auto"/>
        <w:bottom w:val="none" w:sz="0" w:space="0" w:color="auto"/>
        <w:right w:val="none" w:sz="0" w:space="0" w:color="auto"/>
      </w:divBdr>
    </w:div>
    <w:div w:id="989796761">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107578460">
      <w:bodyDiv w:val="1"/>
      <w:marLeft w:val="0"/>
      <w:marRight w:val="0"/>
      <w:marTop w:val="0"/>
      <w:marBottom w:val="0"/>
      <w:divBdr>
        <w:top w:val="none" w:sz="0" w:space="0" w:color="auto"/>
        <w:left w:val="none" w:sz="0" w:space="0" w:color="auto"/>
        <w:bottom w:val="none" w:sz="0" w:space="0" w:color="auto"/>
        <w:right w:val="none" w:sz="0" w:space="0" w:color="auto"/>
      </w:divBdr>
    </w:div>
    <w:div w:id="1122724205">
      <w:bodyDiv w:val="1"/>
      <w:marLeft w:val="0"/>
      <w:marRight w:val="0"/>
      <w:marTop w:val="0"/>
      <w:marBottom w:val="0"/>
      <w:divBdr>
        <w:top w:val="none" w:sz="0" w:space="0" w:color="auto"/>
        <w:left w:val="none" w:sz="0" w:space="0" w:color="auto"/>
        <w:bottom w:val="none" w:sz="0" w:space="0" w:color="auto"/>
        <w:right w:val="none" w:sz="0" w:space="0" w:color="auto"/>
      </w:divBdr>
    </w:div>
    <w:div w:id="1147940348">
      <w:bodyDiv w:val="1"/>
      <w:marLeft w:val="0"/>
      <w:marRight w:val="0"/>
      <w:marTop w:val="0"/>
      <w:marBottom w:val="0"/>
      <w:divBdr>
        <w:top w:val="none" w:sz="0" w:space="0" w:color="auto"/>
        <w:left w:val="none" w:sz="0" w:space="0" w:color="auto"/>
        <w:bottom w:val="none" w:sz="0" w:space="0" w:color="auto"/>
        <w:right w:val="none" w:sz="0" w:space="0" w:color="auto"/>
      </w:divBdr>
    </w:div>
    <w:div w:id="1172792290">
      <w:bodyDiv w:val="1"/>
      <w:marLeft w:val="0"/>
      <w:marRight w:val="0"/>
      <w:marTop w:val="0"/>
      <w:marBottom w:val="0"/>
      <w:divBdr>
        <w:top w:val="none" w:sz="0" w:space="0" w:color="auto"/>
        <w:left w:val="none" w:sz="0" w:space="0" w:color="auto"/>
        <w:bottom w:val="none" w:sz="0" w:space="0" w:color="auto"/>
        <w:right w:val="none" w:sz="0" w:space="0" w:color="auto"/>
      </w:divBdr>
    </w:div>
    <w:div w:id="1337339564">
      <w:bodyDiv w:val="1"/>
      <w:marLeft w:val="0"/>
      <w:marRight w:val="0"/>
      <w:marTop w:val="0"/>
      <w:marBottom w:val="0"/>
      <w:divBdr>
        <w:top w:val="none" w:sz="0" w:space="0" w:color="auto"/>
        <w:left w:val="none" w:sz="0" w:space="0" w:color="auto"/>
        <w:bottom w:val="none" w:sz="0" w:space="0" w:color="auto"/>
        <w:right w:val="none" w:sz="0" w:space="0" w:color="auto"/>
      </w:divBdr>
    </w:div>
    <w:div w:id="1350446390">
      <w:bodyDiv w:val="1"/>
      <w:marLeft w:val="0"/>
      <w:marRight w:val="0"/>
      <w:marTop w:val="0"/>
      <w:marBottom w:val="0"/>
      <w:divBdr>
        <w:top w:val="none" w:sz="0" w:space="0" w:color="auto"/>
        <w:left w:val="none" w:sz="0" w:space="0" w:color="auto"/>
        <w:bottom w:val="none" w:sz="0" w:space="0" w:color="auto"/>
        <w:right w:val="none" w:sz="0" w:space="0" w:color="auto"/>
      </w:divBdr>
    </w:div>
    <w:div w:id="1380008234">
      <w:bodyDiv w:val="1"/>
      <w:marLeft w:val="0"/>
      <w:marRight w:val="0"/>
      <w:marTop w:val="0"/>
      <w:marBottom w:val="0"/>
      <w:divBdr>
        <w:top w:val="none" w:sz="0" w:space="0" w:color="auto"/>
        <w:left w:val="none" w:sz="0" w:space="0" w:color="auto"/>
        <w:bottom w:val="none" w:sz="0" w:space="0" w:color="auto"/>
        <w:right w:val="none" w:sz="0" w:space="0" w:color="auto"/>
      </w:divBdr>
    </w:div>
    <w:div w:id="1422415642">
      <w:bodyDiv w:val="1"/>
      <w:marLeft w:val="0"/>
      <w:marRight w:val="0"/>
      <w:marTop w:val="0"/>
      <w:marBottom w:val="0"/>
      <w:divBdr>
        <w:top w:val="none" w:sz="0" w:space="0" w:color="auto"/>
        <w:left w:val="none" w:sz="0" w:space="0" w:color="auto"/>
        <w:bottom w:val="none" w:sz="0" w:space="0" w:color="auto"/>
        <w:right w:val="none" w:sz="0" w:space="0" w:color="auto"/>
      </w:divBdr>
    </w:div>
    <w:div w:id="1449742782">
      <w:bodyDiv w:val="1"/>
      <w:marLeft w:val="0"/>
      <w:marRight w:val="0"/>
      <w:marTop w:val="0"/>
      <w:marBottom w:val="0"/>
      <w:divBdr>
        <w:top w:val="none" w:sz="0" w:space="0" w:color="auto"/>
        <w:left w:val="none" w:sz="0" w:space="0" w:color="auto"/>
        <w:bottom w:val="none" w:sz="0" w:space="0" w:color="auto"/>
        <w:right w:val="none" w:sz="0" w:space="0" w:color="auto"/>
      </w:divBdr>
    </w:div>
    <w:div w:id="1523934862">
      <w:bodyDiv w:val="1"/>
      <w:marLeft w:val="0"/>
      <w:marRight w:val="0"/>
      <w:marTop w:val="0"/>
      <w:marBottom w:val="0"/>
      <w:divBdr>
        <w:top w:val="none" w:sz="0" w:space="0" w:color="auto"/>
        <w:left w:val="none" w:sz="0" w:space="0" w:color="auto"/>
        <w:bottom w:val="none" w:sz="0" w:space="0" w:color="auto"/>
        <w:right w:val="none" w:sz="0" w:space="0" w:color="auto"/>
      </w:divBdr>
    </w:div>
    <w:div w:id="1577469491">
      <w:bodyDiv w:val="1"/>
      <w:marLeft w:val="0"/>
      <w:marRight w:val="0"/>
      <w:marTop w:val="0"/>
      <w:marBottom w:val="0"/>
      <w:divBdr>
        <w:top w:val="none" w:sz="0" w:space="0" w:color="auto"/>
        <w:left w:val="none" w:sz="0" w:space="0" w:color="auto"/>
        <w:bottom w:val="none" w:sz="0" w:space="0" w:color="auto"/>
        <w:right w:val="none" w:sz="0" w:space="0" w:color="auto"/>
      </w:divBdr>
    </w:div>
    <w:div w:id="1600219661">
      <w:bodyDiv w:val="1"/>
      <w:marLeft w:val="0"/>
      <w:marRight w:val="0"/>
      <w:marTop w:val="0"/>
      <w:marBottom w:val="0"/>
      <w:divBdr>
        <w:top w:val="none" w:sz="0" w:space="0" w:color="auto"/>
        <w:left w:val="none" w:sz="0" w:space="0" w:color="auto"/>
        <w:bottom w:val="none" w:sz="0" w:space="0" w:color="auto"/>
        <w:right w:val="none" w:sz="0" w:space="0" w:color="auto"/>
      </w:divBdr>
      <w:divsChild>
        <w:div w:id="978193081">
          <w:marLeft w:val="0"/>
          <w:marRight w:val="0"/>
          <w:marTop w:val="0"/>
          <w:marBottom w:val="0"/>
          <w:divBdr>
            <w:top w:val="none" w:sz="0" w:space="0" w:color="auto"/>
            <w:left w:val="none" w:sz="0" w:space="0" w:color="auto"/>
            <w:bottom w:val="none" w:sz="0" w:space="0" w:color="auto"/>
            <w:right w:val="none" w:sz="0" w:space="0" w:color="auto"/>
          </w:divBdr>
        </w:div>
      </w:divsChild>
    </w:div>
    <w:div w:id="1634217290">
      <w:bodyDiv w:val="1"/>
      <w:marLeft w:val="0"/>
      <w:marRight w:val="0"/>
      <w:marTop w:val="0"/>
      <w:marBottom w:val="0"/>
      <w:divBdr>
        <w:top w:val="none" w:sz="0" w:space="0" w:color="auto"/>
        <w:left w:val="none" w:sz="0" w:space="0" w:color="auto"/>
        <w:bottom w:val="none" w:sz="0" w:space="0" w:color="auto"/>
        <w:right w:val="none" w:sz="0" w:space="0" w:color="auto"/>
      </w:divBdr>
    </w:div>
    <w:div w:id="1651397816">
      <w:bodyDiv w:val="1"/>
      <w:marLeft w:val="0"/>
      <w:marRight w:val="0"/>
      <w:marTop w:val="0"/>
      <w:marBottom w:val="0"/>
      <w:divBdr>
        <w:top w:val="none" w:sz="0" w:space="0" w:color="auto"/>
        <w:left w:val="none" w:sz="0" w:space="0" w:color="auto"/>
        <w:bottom w:val="none" w:sz="0" w:space="0" w:color="auto"/>
        <w:right w:val="none" w:sz="0" w:space="0" w:color="auto"/>
      </w:divBdr>
    </w:div>
    <w:div w:id="1676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3746585">
          <w:marLeft w:val="0"/>
          <w:marRight w:val="0"/>
          <w:marTop w:val="0"/>
          <w:marBottom w:val="0"/>
          <w:divBdr>
            <w:top w:val="none" w:sz="0" w:space="0" w:color="auto"/>
            <w:left w:val="none" w:sz="0" w:space="0" w:color="auto"/>
            <w:bottom w:val="none" w:sz="0" w:space="0" w:color="auto"/>
            <w:right w:val="none" w:sz="0" w:space="0" w:color="auto"/>
          </w:divBdr>
        </w:div>
      </w:divsChild>
    </w:div>
    <w:div w:id="1680427439">
      <w:bodyDiv w:val="1"/>
      <w:marLeft w:val="0"/>
      <w:marRight w:val="0"/>
      <w:marTop w:val="0"/>
      <w:marBottom w:val="0"/>
      <w:divBdr>
        <w:top w:val="none" w:sz="0" w:space="0" w:color="auto"/>
        <w:left w:val="none" w:sz="0" w:space="0" w:color="auto"/>
        <w:bottom w:val="none" w:sz="0" w:space="0" w:color="auto"/>
        <w:right w:val="none" w:sz="0" w:space="0" w:color="auto"/>
      </w:divBdr>
    </w:div>
    <w:div w:id="1730495804">
      <w:bodyDiv w:val="1"/>
      <w:marLeft w:val="0"/>
      <w:marRight w:val="0"/>
      <w:marTop w:val="0"/>
      <w:marBottom w:val="0"/>
      <w:divBdr>
        <w:top w:val="none" w:sz="0" w:space="0" w:color="auto"/>
        <w:left w:val="none" w:sz="0" w:space="0" w:color="auto"/>
        <w:bottom w:val="none" w:sz="0" w:space="0" w:color="auto"/>
        <w:right w:val="none" w:sz="0" w:space="0" w:color="auto"/>
      </w:divBdr>
    </w:div>
    <w:div w:id="1743521667">
      <w:bodyDiv w:val="1"/>
      <w:marLeft w:val="0"/>
      <w:marRight w:val="0"/>
      <w:marTop w:val="0"/>
      <w:marBottom w:val="0"/>
      <w:divBdr>
        <w:top w:val="none" w:sz="0" w:space="0" w:color="auto"/>
        <w:left w:val="none" w:sz="0" w:space="0" w:color="auto"/>
        <w:bottom w:val="none" w:sz="0" w:space="0" w:color="auto"/>
        <w:right w:val="none" w:sz="0" w:space="0" w:color="auto"/>
      </w:divBdr>
    </w:div>
    <w:div w:id="1834253632">
      <w:bodyDiv w:val="1"/>
      <w:marLeft w:val="0"/>
      <w:marRight w:val="0"/>
      <w:marTop w:val="0"/>
      <w:marBottom w:val="0"/>
      <w:divBdr>
        <w:top w:val="none" w:sz="0" w:space="0" w:color="auto"/>
        <w:left w:val="none" w:sz="0" w:space="0" w:color="auto"/>
        <w:bottom w:val="none" w:sz="0" w:space="0" w:color="auto"/>
        <w:right w:val="none" w:sz="0" w:space="0" w:color="auto"/>
      </w:divBdr>
    </w:div>
    <w:div w:id="1849326859">
      <w:bodyDiv w:val="1"/>
      <w:marLeft w:val="0"/>
      <w:marRight w:val="0"/>
      <w:marTop w:val="0"/>
      <w:marBottom w:val="0"/>
      <w:divBdr>
        <w:top w:val="none" w:sz="0" w:space="0" w:color="auto"/>
        <w:left w:val="none" w:sz="0" w:space="0" w:color="auto"/>
        <w:bottom w:val="none" w:sz="0" w:space="0" w:color="auto"/>
        <w:right w:val="none" w:sz="0" w:space="0" w:color="auto"/>
      </w:divBdr>
    </w:div>
    <w:div w:id="2051562839">
      <w:bodyDiv w:val="1"/>
      <w:marLeft w:val="0"/>
      <w:marRight w:val="0"/>
      <w:marTop w:val="0"/>
      <w:marBottom w:val="0"/>
      <w:divBdr>
        <w:top w:val="none" w:sz="0" w:space="0" w:color="auto"/>
        <w:left w:val="none" w:sz="0" w:space="0" w:color="auto"/>
        <w:bottom w:val="none" w:sz="0" w:space="0" w:color="auto"/>
        <w:right w:val="none" w:sz="0" w:space="0" w:color="auto"/>
      </w:divBdr>
    </w:div>
    <w:div w:id="2075273332">
      <w:bodyDiv w:val="1"/>
      <w:marLeft w:val="0"/>
      <w:marRight w:val="0"/>
      <w:marTop w:val="0"/>
      <w:marBottom w:val="0"/>
      <w:divBdr>
        <w:top w:val="none" w:sz="0" w:space="0" w:color="auto"/>
        <w:left w:val="none" w:sz="0" w:space="0" w:color="auto"/>
        <w:bottom w:val="none" w:sz="0" w:space="0" w:color="auto"/>
        <w:right w:val="none" w:sz="0" w:space="0" w:color="auto"/>
      </w:divBdr>
    </w:div>
    <w:div w:id="210294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8.svg"/><Relationship Id="rId39" Type="http://schemas.openxmlformats.org/officeDocument/2006/relationships/hyperlink" Target="https://aka.ms/Video_Total_the_data_in_and_Excel_table" TargetMode="External"/><Relationship Id="rId21" Type="http://schemas.openxmlformats.org/officeDocument/2006/relationships/image" Target="media/image14.svg"/><Relationship Id="rId34" Type="http://schemas.openxmlformats.org/officeDocument/2006/relationships/image" Target="media/image25.png"/><Relationship Id="rId42" Type="http://schemas.openxmlformats.org/officeDocument/2006/relationships/hyperlink" Target="https://aka.ms/using-structured-references-with-excel-tables" TargetMode="External"/><Relationship Id="rId47" Type="http://schemas.openxmlformats.org/officeDocument/2006/relationships/hyperlink" Target="https://aka.ms/insert-a-named-range-into-a-formula-in-excel" TargetMode="External"/><Relationship Id="rId50" Type="http://schemas.openxmlformats.org/officeDocument/2006/relationships/image" Target="media/image36.png"/><Relationship Id="rId55" Type="http://schemas.openxmlformats.org/officeDocument/2006/relationships/image" Target="media/image39.png"/><Relationship Id="rId63" Type="http://schemas.openxmlformats.org/officeDocument/2006/relationships/hyperlink" Target="https://aka.ms/Sort-data-using-a-custom-lis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svg"/><Relationship Id="rId41" Type="http://schemas.openxmlformats.org/officeDocument/2006/relationships/image" Target="media/image31.svg"/><Relationship Id="rId54" Type="http://schemas.openxmlformats.org/officeDocument/2006/relationships/image" Target="media/image38.png"/><Relationship Id="rId62"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3.sv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37.png"/><Relationship Id="rId58" Type="http://schemas.openxmlformats.org/officeDocument/2006/relationships/image" Target="media/image4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aka.ms/Guidelines-and-examples-for-sorting-and-filtering-data-by-color" TargetMode="External"/><Relationship Id="rId57" Type="http://schemas.openxmlformats.org/officeDocument/2006/relationships/image" Target="media/image40.png"/><Relationship Id="rId61" Type="http://schemas.openxmlformats.org/officeDocument/2006/relationships/hyperlink" Target="https://aka.ms/TRIM-function" TargetMode="Externa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3.svg"/><Relationship Id="rId52" Type="http://schemas.openxmlformats.org/officeDocument/2006/relationships/hyperlink" Target="https://aka.ms/Video_filter_data_in_a_range_or_table" TargetMode="External"/><Relationship Id="rId60" Type="http://schemas.openxmlformats.org/officeDocument/2006/relationships/image" Target="media/image43.pn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aka.ms/Video_Create_and_format_tables" TargetMode="External"/><Relationship Id="rId27" Type="http://schemas.openxmlformats.org/officeDocument/2006/relationships/hyperlink" Target="https://aka.ms/calculate-multiple-results-by-using-a-data-table" TargetMode="Externa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hyperlink" Target="https://aka.ms/Define_and_use_names_in_formulas" TargetMode="External"/><Relationship Id="rId56" Type="http://schemas.openxmlformats.org/officeDocument/2006/relationships/hyperlink" Target="https://aka.ms/Video_sort_data_in_a_range_or_table" TargetMode="External"/><Relationship Id="rId64"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yperlink" Target="https://aka.ms/Video_sorting_and_filtering_data"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59" Type="http://schemas.openxmlformats.org/officeDocument/2006/relationships/image" Target="media/image4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21C%20WWL%20PP_Word_Associate_Student_Guide_Template_Cle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C54ED494-164E-424A-8A15-98CF559B3D20}"/>
      </w:docPartPr>
      <w:docPartBody>
        <w:p w:rsidR="002A129C" w:rsidRDefault="00B36ECE" w:rsidP="00B36ECE">
          <w:pPr>
            <w:pStyle w:val="DefaultPlaceholder10818685741"/>
          </w:pPr>
          <w:r>
            <w:rPr>
              <w:rStyle w:val="Inlinebold"/>
            </w:rPr>
            <w:t>Select here to enter text.</w:t>
          </w:r>
        </w:p>
      </w:docPartBody>
    </w:docPart>
    <w:docPart>
      <w:docPartPr>
        <w:name w:val="BBD1D04B8CE94A33BD7047886E7CEFBC"/>
        <w:category>
          <w:name w:val="General"/>
          <w:gallery w:val="placeholder"/>
        </w:category>
        <w:types>
          <w:type w:val="bbPlcHdr"/>
        </w:types>
        <w:behaviors>
          <w:behavior w:val="content"/>
        </w:behaviors>
        <w:guid w:val="{F34DCBFF-B565-4A64-81D8-F4C91CA8CAEE}"/>
      </w:docPartPr>
      <w:docPartBody>
        <w:p w:rsidR="00D353A5" w:rsidRDefault="00B36ECE" w:rsidP="00B36ECE">
          <w:pPr>
            <w:pStyle w:val="BBD1D04B8CE94A33BD7047886E7CEFBC1"/>
          </w:pPr>
          <w:r>
            <w:rPr>
              <w:rStyle w:val="Inlinebold"/>
            </w:rPr>
            <w:t>Select here to enter text.</w:t>
          </w:r>
        </w:p>
      </w:docPartBody>
    </w:docPart>
    <w:docPart>
      <w:docPartPr>
        <w:name w:val="52BCD127F12149378C90D390A74F5B4A"/>
        <w:category>
          <w:name w:val="General"/>
          <w:gallery w:val="placeholder"/>
        </w:category>
        <w:types>
          <w:type w:val="bbPlcHdr"/>
        </w:types>
        <w:behaviors>
          <w:behavior w:val="content"/>
        </w:behaviors>
        <w:guid w:val="{3EB041A8-5562-4727-87BC-8F78DA139C55}"/>
      </w:docPartPr>
      <w:docPartBody>
        <w:p w:rsidR="00D353A5" w:rsidRDefault="00B36ECE" w:rsidP="00B36ECE">
          <w:pPr>
            <w:pStyle w:val="52BCD127F12149378C90D390A74F5B4A1"/>
          </w:pPr>
          <w:r>
            <w:rPr>
              <w:rStyle w:val="Inlinebold"/>
            </w:rPr>
            <w:t>Select here to enter text.</w:t>
          </w:r>
        </w:p>
      </w:docPartBody>
    </w:docPart>
    <w:docPart>
      <w:docPartPr>
        <w:name w:val="65119D66CC2D43ACA8F2C28F05493127"/>
        <w:category>
          <w:name w:val="General"/>
          <w:gallery w:val="placeholder"/>
        </w:category>
        <w:types>
          <w:type w:val="bbPlcHdr"/>
        </w:types>
        <w:behaviors>
          <w:behavior w:val="content"/>
        </w:behaviors>
        <w:guid w:val="{AE2D955F-3BAE-46D2-9744-E0DA261824C2}"/>
      </w:docPartPr>
      <w:docPartBody>
        <w:p w:rsidR="00D353A5" w:rsidRDefault="00B36ECE" w:rsidP="00B36ECE">
          <w:pPr>
            <w:pStyle w:val="65119D66CC2D43ACA8F2C28F054931271"/>
          </w:pPr>
          <w:r>
            <w:rPr>
              <w:rStyle w:val="Inlinebold"/>
            </w:rPr>
            <w:t>Select here to enter text.</w:t>
          </w:r>
        </w:p>
      </w:docPartBody>
    </w:docPart>
    <w:docPart>
      <w:docPartPr>
        <w:name w:val="21AEDBD261DE482F9F4864041731E786"/>
        <w:category>
          <w:name w:val="General"/>
          <w:gallery w:val="placeholder"/>
        </w:category>
        <w:types>
          <w:type w:val="bbPlcHdr"/>
        </w:types>
        <w:behaviors>
          <w:behavior w:val="content"/>
        </w:behaviors>
        <w:guid w:val="{995FEAFC-06D6-49E2-B1D5-B268482241A6}"/>
      </w:docPartPr>
      <w:docPartBody>
        <w:p w:rsidR="00D353A5" w:rsidRDefault="00B36ECE" w:rsidP="00B36ECE">
          <w:pPr>
            <w:pStyle w:val="21AEDBD261DE482F9F4864041731E7861"/>
          </w:pPr>
          <w:r>
            <w:rPr>
              <w:rStyle w:val="Inlinebold"/>
            </w:rPr>
            <w:t>Select here to enter text.</w:t>
          </w:r>
        </w:p>
      </w:docPartBody>
    </w:docPart>
    <w:docPart>
      <w:docPartPr>
        <w:name w:val="550EE3C18424499DA0439091122929F6"/>
        <w:category>
          <w:name w:val="General"/>
          <w:gallery w:val="placeholder"/>
        </w:category>
        <w:types>
          <w:type w:val="bbPlcHdr"/>
        </w:types>
        <w:behaviors>
          <w:behavior w:val="content"/>
        </w:behaviors>
        <w:guid w:val="{1383968E-E8F1-4378-A699-359C2FD76BD4}"/>
      </w:docPartPr>
      <w:docPartBody>
        <w:p w:rsidR="00D353A5" w:rsidRDefault="00B36ECE" w:rsidP="00B36ECE">
          <w:pPr>
            <w:pStyle w:val="550EE3C18424499DA0439091122929F61"/>
          </w:pPr>
          <w:r>
            <w:rPr>
              <w:rStyle w:val="Inlinebold"/>
            </w:rPr>
            <w:t>Select here to enter text.</w:t>
          </w:r>
        </w:p>
      </w:docPartBody>
    </w:docPart>
    <w:docPart>
      <w:docPartPr>
        <w:name w:val="1F6A0011ACEE47AF91FAB5460CB48709"/>
        <w:category>
          <w:name w:val="General"/>
          <w:gallery w:val="placeholder"/>
        </w:category>
        <w:types>
          <w:type w:val="bbPlcHdr"/>
        </w:types>
        <w:behaviors>
          <w:behavior w:val="content"/>
        </w:behaviors>
        <w:guid w:val="{CE4533AA-6CF2-4DCF-9C45-BF3A82821788}"/>
      </w:docPartPr>
      <w:docPartBody>
        <w:p w:rsidR="00D353A5" w:rsidRDefault="00B36ECE" w:rsidP="00B36ECE">
          <w:pPr>
            <w:pStyle w:val="1F6A0011ACEE47AF91FAB5460CB487091"/>
          </w:pPr>
          <w:r>
            <w:rPr>
              <w:rStyle w:val="Inlinebold"/>
            </w:rPr>
            <w:t>Select here to enter text.</w:t>
          </w:r>
        </w:p>
      </w:docPartBody>
    </w:docPart>
    <w:docPart>
      <w:docPartPr>
        <w:name w:val="08241D6E104D43A6B9056EBC9FD0D9B5"/>
        <w:category>
          <w:name w:val="General"/>
          <w:gallery w:val="placeholder"/>
        </w:category>
        <w:types>
          <w:type w:val="bbPlcHdr"/>
        </w:types>
        <w:behaviors>
          <w:behavior w:val="content"/>
        </w:behaviors>
        <w:guid w:val="{A258F8E2-54D5-4C02-AF71-98FF74393A93}"/>
      </w:docPartPr>
      <w:docPartBody>
        <w:p w:rsidR="00D353A5" w:rsidRDefault="00B36ECE" w:rsidP="00B36ECE">
          <w:pPr>
            <w:pStyle w:val="08241D6E104D43A6B9056EBC9FD0D9B51"/>
          </w:pPr>
          <w:r>
            <w:rPr>
              <w:rStyle w:val="Inlinebold"/>
            </w:rPr>
            <w:t>Select here to enter text.</w:t>
          </w:r>
        </w:p>
      </w:docPartBody>
    </w:docPart>
    <w:docPart>
      <w:docPartPr>
        <w:name w:val="3B6085FCD1384920A2D409BACD5A7789"/>
        <w:category>
          <w:name w:val="General"/>
          <w:gallery w:val="placeholder"/>
        </w:category>
        <w:types>
          <w:type w:val="bbPlcHdr"/>
        </w:types>
        <w:behaviors>
          <w:behavior w:val="content"/>
        </w:behaviors>
        <w:guid w:val="{FFBB7187-98CC-4481-9795-C78170B3D999}"/>
      </w:docPartPr>
      <w:docPartBody>
        <w:p w:rsidR="00D353A5" w:rsidRDefault="00B36ECE" w:rsidP="00B36ECE">
          <w:pPr>
            <w:pStyle w:val="3B6085FCD1384920A2D409BACD5A77891"/>
          </w:pPr>
          <w:r>
            <w:rPr>
              <w:rStyle w:val="Inlinebold"/>
            </w:rPr>
            <w:t>Select here to enter text.</w:t>
          </w:r>
        </w:p>
      </w:docPartBody>
    </w:docPart>
    <w:docPart>
      <w:docPartPr>
        <w:name w:val="0266AC240B534A69B3D71AFE57824E3D"/>
        <w:category>
          <w:name w:val="General"/>
          <w:gallery w:val="placeholder"/>
        </w:category>
        <w:types>
          <w:type w:val="bbPlcHdr"/>
        </w:types>
        <w:behaviors>
          <w:behavior w:val="content"/>
        </w:behaviors>
        <w:guid w:val="{2165EB2F-09DA-4CA6-A60D-2D228E086A6B}"/>
      </w:docPartPr>
      <w:docPartBody>
        <w:p w:rsidR="00D353A5" w:rsidRDefault="00B36ECE" w:rsidP="00B36ECE">
          <w:pPr>
            <w:pStyle w:val="0266AC240B534A69B3D71AFE57824E3D1"/>
          </w:pPr>
          <w:r>
            <w:rPr>
              <w:rStyle w:val="Inlinebold"/>
            </w:rPr>
            <w:t>Select here to enter text.</w:t>
          </w:r>
        </w:p>
      </w:docPartBody>
    </w:docPart>
    <w:docPart>
      <w:docPartPr>
        <w:name w:val="68866D5D133A4219A7425B09401E0A43"/>
        <w:category>
          <w:name w:val="General"/>
          <w:gallery w:val="placeholder"/>
        </w:category>
        <w:types>
          <w:type w:val="bbPlcHdr"/>
        </w:types>
        <w:behaviors>
          <w:behavior w:val="content"/>
        </w:behaviors>
        <w:guid w:val="{DB7FEC29-D613-4B7B-841C-EC2274E2CE8B}"/>
      </w:docPartPr>
      <w:docPartBody>
        <w:p w:rsidR="00D353A5" w:rsidRDefault="00B36ECE" w:rsidP="00B36ECE">
          <w:pPr>
            <w:pStyle w:val="68866D5D133A4219A7425B09401E0A431"/>
          </w:pPr>
          <w:r>
            <w:rPr>
              <w:rStyle w:val="Inlinebold"/>
            </w:rPr>
            <w:t>Select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153"/>
    <w:multiLevelType w:val="multilevel"/>
    <w:tmpl w:val="496E6EBE"/>
    <w:lvl w:ilvl="0">
      <w:start w:val="1"/>
      <w:numFmt w:val="decimal"/>
      <w:pStyle w:val="DefaultPlaceholder108186857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557FB3"/>
    <w:multiLevelType w:val="multilevel"/>
    <w:tmpl w:val="A8601950"/>
    <w:lvl w:ilvl="0">
      <w:start w:val="1"/>
      <w:numFmt w:val="decimal"/>
      <w:pStyle w:val="DefaultPlaceholder108186857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29C"/>
    <w:rsid w:val="00085A9B"/>
    <w:rsid w:val="00131DE5"/>
    <w:rsid w:val="002369DC"/>
    <w:rsid w:val="002402E7"/>
    <w:rsid w:val="00260100"/>
    <w:rsid w:val="002A129C"/>
    <w:rsid w:val="002E2A75"/>
    <w:rsid w:val="00390241"/>
    <w:rsid w:val="003C4419"/>
    <w:rsid w:val="005306F5"/>
    <w:rsid w:val="005F402C"/>
    <w:rsid w:val="006211EB"/>
    <w:rsid w:val="006A56AC"/>
    <w:rsid w:val="007224B9"/>
    <w:rsid w:val="007B7F08"/>
    <w:rsid w:val="008342F0"/>
    <w:rsid w:val="00843CB7"/>
    <w:rsid w:val="009B393B"/>
    <w:rsid w:val="009F1094"/>
    <w:rsid w:val="009F3A29"/>
    <w:rsid w:val="00A135C5"/>
    <w:rsid w:val="00A96A33"/>
    <w:rsid w:val="00B36ECE"/>
    <w:rsid w:val="00CC14B0"/>
    <w:rsid w:val="00D353A5"/>
    <w:rsid w:val="00D9752A"/>
    <w:rsid w:val="00EB1186"/>
    <w:rsid w:val="00EF168E"/>
    <w:rsid w:val="00F04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ECE"/>
    <w:rPr>
      <w:color w:val="808080"/>
    </w:rPr>
  </w:style>
  <w:style w:type="paragraph" w:customStyle="1" w:styleId="DefaultPlaceholder1081868574">
    <w:name w:val="DefaultPlaceholder_1081868574"/>
    <w:rsid w:val="008342F0"/>
    <w:pPr>
      <w:numPr>
        <w:numId w:val="1"/>
      </w:numPr>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BBD1D04B8CE94A33BD7047886E7CEFBC">
    <w:name w:val="BBD1D04B8CE94A33BD7047886E7CEFBC"/>
    <w:rsid w:val="008342F0"/>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52BCD127F12149378C90D390A74F5B4A">
    <w:name w:val="52BCD127F12149378C90D390A74F5B4A"/>
    <w:rsid w:val="008342F0"/>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65119D66CC2D43ACA8F2C28F05493127">
    <w:name w:val="65119D66CC2D43ACA8F2C28F05493127"/>
    <w:rsid w:val="008342F0"/>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21AEDBD261DE482F9F4864041731E786">
    <w:name w:val="21AEDBD261DE482F9F4864041731E786"/>
    <w:rsid w:val="008342F0"/>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550EE3C18424499DA0439091122929F6">
    <w:name w:val="550EE3C18424499DA0439091122929F6"/>
    <w:rsid w:val="008342F0"/>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1F6A0011ACEE47AF91FAB5460CB48709">
    <w:name w:val="1F6A0011ACEE47AF91FAB5460CB48709"/>
    <w:rsid w:val="008342F0"/>
    <w:pPr>
      <w:spacing w:after="120" w:line="240" w:lineRule="auto"/>
    </w:pPr>
    <w:rPr>
      <w:rFonts w:ascii="Segoe UI" w:eastAsiaTheme="minorHAnsi" w:hAnsi="Segoe UI"/>
      <w:color w:val="000000" w:themeColor="text1"/>
      <w:sz w:val="24"/>
      <w:lang w:val="en-US" w:eastAsia="en-US"/>
    </w:rPr>
  </w:style>
  <w:style w:type="paragraph" w:customStyle="1" w:styleId="08241D6E104D43A6B9056EBC9FD0D9B5">
    <w:name w:val="08241D6E104D43A6B9056EBC9FD0D9B5"/>
    <w:rsid w:val="008342F0"/>
    <w:pPr>
      <w:spacing w:after="120" w:line="240" w:lineRule="auto"/>
    </w:pPr>
    <w:rPr>
      <w:rFonts w:ascii="Segoe UI" w:eastAsiaTheme="minorHAnsi" w:hAnsi="Segoe UI"/>
      <w:color w:val="000000" w:themeColor="text1"/>
      <w:sz w:val="24"/>
      <w:lang w:val="en-US" w:eastAsia="en-US"/>
    </w:rPr>
  </w:style>
  <w:style w:type="paragraph" w:customStyle="1" w:styleId="3B6085FCD1384920A2D409BACD5A7789">
    <w:name w:val="3B6085FCD1384920A2D409BACD5A7789"/>
    <w:rsid w:val="008342F0"/>
    <w:pPr>
      <w:spacing w:after="120" w:line="240" w:lineRule="auto"/>
    </w:pPr>
    <w:rPr>
      <w:rFonts w:ascii="Segoe UI" w:eastAsiaTheme="minorHAnsi" w:hAnsi="Segoe UI"/>
      <w:color w:val="000000" w:themeColor="text1"/>
      <w:sz w:val="24"/>
      <w:lang w:val="en-US" w:eastAsia="en-US"/>
    </w:rPr>
  </w:style>
  <w:style w:type="paragraph" w:customStyle="1" w:styleId="0266AC240B534A69B3D71AFE57824E3D">
    <w:name w:val="0266AC240B534A69B3D71AFE57824E3D"/>
    <w:rsid w:val="008342F0"/>
    <w:pPr>
      <w:spacing w:after="120" w:line="240" w:lineRule="auto"/>
    </w:pPr>
    <w:rPr>
      <w:rFonts w:ascii="Segoe UI" w:eastAsiaTheme="minorHAnsi" w:hAnsi="Segoe UI"/>
      <w:color w:val="000000" w:themeColor="text1"/>
      <w:sz w:val="24"/>
      <w:lang w:val="en-US" w:eastAsia="en-US"/>
    </w:rPr>
  </w:style>
  <w:style w:type="paragraph" w:customStyle="1" w:styleId="68866D5D133A4219A7425B09401E0A43">
    <w:name w:val="68866D5D133A4219A7425B09401E0A43"/>
    <w:rsid w:val="008342F0"/>
    <w:pPr>
      <w:spacing w:after="120" w:line="240" w:lineRule="auto"/>
    </w:pPr>
    <w:rPr>
      <w:rFonts w:ascii="Segoe UI" w:eastAsiaTheme="minorHAnsi" w:hAnsi="Segoe UI"/>
      <w:color w:val="000000" w:themeColor="text1"/>
      <w:sz w:val="24"/>
      <w:lang w:val="en-US" w:eastAsia="en-US"/>
    </w:rPr>
  </w:style>
  <w:style w:type="character" w:customStyle="1" w:styleId="Inlinebold">
    <w:name w:val="Inline bold"/>
    <w:basedOn w:val="DefaultParagraphFont"/>
    <w:uiPriority w:val="1"/>
    <w:qFormat/>
    <w:rsid w:val="00B36ECE"/>
    <w:rPr>
      <w:b/>
    </w:rPr>
  </w:style>
  <w:style w:type="paragraph" w:customStyle="1" w:styleId="DefaultPlaceholder10818685741">
    <w:name w:val="DefaultPlaceholder_10818685741"/>
    <w:rsid w:val="00B36ECE"/>
    <w:pPr>
      <w:numPr>
        <w:numId w:val="2"/>
      </w:numPr>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BBD1D04B8CE94A33BD7047886E7CEFBC1">
    <w:name w:val="BBD1D04B8CE94A33BD7047886E7CEFBC1"/>
    <w:rsid w:val="00B36ECE"/>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52BCD127F12149378C90D390A74F5B4A1">
    <w:name w:val="52BCD127F12149378C90D390A74F5B4A1"/>
    <w:rsid w:val="00B36ECE"/>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65119D66CC2D43ACA8F2C28F054931271">
    <w:name w:val="65119D66CC2D43ACA8F2C28F054931271"/>
    <w:rsid w:val="00B36ECE"/>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21AEDBD261DE482F9F4864041731E7861">
    <w:name w:val="21AEDBD261DE482F9F4864041731E7861"/>
    <w:rsid w:val="00B36ECE"/>
    <w:pPr>
      <w:tabs>
        <w:tab w:val="num" w:pos="720"/>
      </w:tabs>
      <w:spacing w:after="120" w:line="240" w:lineRule="auto"/>
      <w:ind w:left="360" w:hanging="360"/>
    </w:pPr>
    <w:rPr>
      <w:rFonts w:ascii="Segoe UI" w:eastAsiaTheme="minorHAnsi" w:hAnsi="Segoe UI"/>
      <w:color w:val="000000" w:themeColor="text1"/>
      <w:sz w:val="24"/>
      <w:szCs w:val="24"/>
      <w:lang w:val="en-US" w:eastAsia="en-US"/>
    </w:rPr>
  </w:style>
  <w:style w:type="paragraph" w:customStyle="1" w:styleId="550EE3C18424499DA0439091122929F61">
    <w:name w:val="550EE3C18424499DA0439091122929F61"/>
    <w:rsid w:val="00B36ECE"/>
    <w:pPr>
      <w:spacing w:after="120" w:line="240" w:lineRule="auto"/>
    </w:pPr>
    <w:rPr>
      <w:rFonts w:ascii="Segoe UI" w:eastAsiaTheme="minorHAnsi" w:hAnsi="Segoe UI"/>
      <w:color w:val="000000" w:themeColor="text1"/>
      <w:sz w:val="24"/>
      <w:lang w:val="en-US" w:eastAsia="en-US"/>
    </w:rPr>
  </w:style>
  <w:style w:type="paragraph" w:customStyle="1" w:styleId="1F6A0011ACEE47AF91FAB5460CB487091">
    <w:name w:val="1F6A0011ACEE47AF91FAB5460CB487091"/>
    <w:rsid w:val="00B36ECE"/>
    <w:pPr>
      <w:spacing w:after="120" w:line="240" w:lineRule="auto"/>
    </w:pPr>
    <w:rPr>
      <w:rFonts w:ascii="Segoe UI" w:eastAsiaTheme="minorHAnsi" w:hAnsi="Segoe UI"/>
      <w:color w:val="000000" w:themeColor="text1"/>
      <w:sz w:val="24"/>
      <w:lang w:val="en-US" w:eastAsia="en-US"/>
    </w:rPr>
  </w:style>
  <w:style w:type="paragraph" w:customStyle="1" w:styleId="08241D6E104D43A6B9056EBC9FD0D9B51">
    <w:name w:val="08241D6E104D43A6B9056EBC9FD0D9B51"/>
    <w:rsid w:val="00B36ECE"/>
    <w:pPr>
      <w:spacing w:after="120" w:line="240" w:lineRule="auto"/>
    </w:pPr>
    <w:rPr>
      <w:rFonts w:ascii="Segoe UI" w:eastAsiaTheme="minorHAnsi" w:hAnsi="Segoe UI"/>
      <w:color w:val="000000" w:themeColor="text1"/>
      <w:sz w:val="24"/>
      <w:lang w:val="en-US" w:eastAsia="en-US"/>
    </w:rPr>
  </w:style>
  <w:style w:type="paragraph" w:customStyle="1" w:styleId="3B6085FCD1384920A2D409BACD5A77891">
    <w:name w:val="3B6085FCD1384920A2D409BACD5A77891"/>
    <w:rsid w:val="00B36ECE"/>
    <w:pPr>
      <w:spacing w:after="120" w:line="240" w:lineRule="auto"/>
    </w:pPr>
    <w:rPr>
      <w:rFonts w:ascii="Segoe UI" w:eastAsiaTheme="minorHAnsi" w:hAnsi="Segoe UI"/>
      <w:color w:val="000000" w:themeColor="text1"/>
      <w:sz w:val="24"/>
      <w:lang w:val="en-US" w:eastAsia="en-US"/>
    </w:rPr>
  </w:style>
  <w:style w:type="paragraph" w:customStyle="1" w:styleId="0266AC240B534A69B3D71AFE57824E3D1">
    <w:name w:val="0266AC240B534A69B3D71AFE57824E3D1"/>
    <w:rsid w:val="00B36ECE"/>
    <w:pPr>
      <w:spacing w:after="120" w:line="240" w:lineRule="auto"/>
    </w:pPr>
    <w:rPr>
      <w:rFonts w:ascii="Segoe UI" w:eastAsiaTheme="minorHAnsi" w:hAnsi="Segoe UI"/>
      <w:color w:val="000000" w:themeColor="text1"/>
      <w:sz w:val="24"/>
      <w:lang w:val="en-US" w:eastAsia="en-US"/>
    </w:rPr>
  </w:style>
  <w:style w:type="paragraph" w:customStyle="1" w:styleId="68866D5D133A4219A7425B09401E0A431">
    <w:name w:val="68866D5D133A4219A7425B09401E0A431"/>
    <w:rsid w:val="00B36ECE"/>
    <w:pPr>
      <w:spacing w:after="120" w:line="240" w:lineRule="auto"/>
    </w:pPr>
    <w:rPr>
      <w:rFonts w:ascii="Segoe UI" w:eastAsiaTheme="minorHAnsi" w:hAnsi="Segoe UI"/>
      <w:color w:val="000000" w:themeColor="text1"/>
      <w:sz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FBBF-62CC-4413-A6F2-B93BF2DE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21C WWL PP_Word_Associate_Student_Guide_Template_Clean.dotx</Template>
  <TotalTime>0</TotalTime>
  <Pages>64</Pages>
  <Words>12630</Words>
  <Characters>59111</Characters>
  <DocSecurity>0</DocSecurity>
  <Lines>1641</Lines>
  <Paragraphs>1215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70526</CharactersWithSpaces>
  <SharedDoc>false</SharedDoc>
  <HLinks>
    <vt:vector size="390" baseType="variant">
      <vt:variant>
        <vt:i4>7798893</vt:i4>
      </vt:variant>
      <vt:variant>
        <vt:i4>309</vt:i4>
      </vt:variant>
      <vt:variant>
        <vt:i4>0</vt:i4>
      </vt:variant>
      <vt:variant>
        <vt:i4>5</vt:i4>
      </vt:variant>
      <vt:variant>
        <vt:lpwstr>https://support.office.com/en-us/article/Sort-data-using-a-custom-list-cba3d67a-c5cb-406f-9b14-a02205834d72</vt:lpwstr>
      </vt:variant>
      <vt:variant>
        <vt:lpwstr/>
      </vt:variant>
      <vt:variant>
        <vt:i4>524306</vt:i4>
      </vt:variant>
      <vt:variant>
        <vt:i4>306</vt:i4>
      </vt:variant>
      <vt:variant>
        <vt:i4>0</vt:i4>
      </vt:variant>
      <vt:variant>
        <vt:i4>5</vt:i4>
      </vt:variant>
      <vt:variant>
        <vt:lpwstr>http://vanitylinkforsameurl/</vt:lpwstr>
      </vt:variant>
      <vt:variant>
        <vt:lpwstr/>
      </vt:variant>
      <vt:variant>
        <vt:i4>7929914</vt:i4>
      </vt:variant>
      <vt:variant>
        <vt:i4>303</vt:i4>
      </vt:variant>
      <vt:variant>
        <vt:i4>0</vt:i4>
      </vt:variant>
      <vt:variant>
        <vt:i4>5</vt:i4>
      </vt:variant>
      <vt:variant>
        <vt:lpwstr>C:\Users\megol\Desktop\Creating a document in word</vt:lpwstr>
      </vt:variant>
      <vt:variant>
        <vt:lpwstr/>
      </vt:variant>
      <vt:variant>
        <vt:i4>524306</vt:i4>
      </vt:variant>
      <vt:variant>
        <vt:i4>300</vt:i4>
      </vt:variant>
      <vt:variant>
        <vt:i4>0</vt:i4>
      </vt:variant>
      <vt:variant>
        <vt:i4>5</vt:i4>
      </vt:variant>
      <vt:variant>
        <vt:lpwstr>http://vanitylinkforsameurl/</vt:lpwstr>
      </vt:variant>
      <vt:variant>
        <vt:lpwstr/>
      </vt:variant>
      <vt:variant>
        <vt:i4>7929914</vt:i4>
      </vt:variant>
      <vt:variant>
        <vt:i4>297</vt:i4>
      </vt:variant>
      <vt:variant>
        <vt:i4>0</vt:i4>
      </vt:variant>
      <vt:variant>
        <vt:i4>5</vt:i4>
      </vt:variant>
      <vt:variant>
        <vt:lpwstr>C:\Users\megol\Desktop\Creating a document in word</vt:lpwstr>
      </vt:variant>
      <vt:variant>
        <vt:lpwstr/>
      </vt:variant>
      <vt:variant>
        <vt:i4>524306</vt:i4>
      </vt:variant>
      <vt:variant>
        <vt:i4>294</vt:i4>
      </vt:variant>
      <vt:variant>
        <vt:i4>0</vt:i4>
      </vt:variant>
      <vt:variant>
        <vt:i4>5</vt:i4>
      </vt:variant>
      <vt:variant>
        <vt:lpwstr>http://vanitylinkforsameurl/</vt:lpwstr>
      </vt:variant>
      <vt:variant>
        <vt:lpwstr/>
      </vt:variant>
      <vt:variant>
        <vt:i4>5046357</vt:i4>
      </vt:variant>
      <vt:variant>
        <vt:i4>291</vt:i4>
      </vt:variant>
      <vt:variant>
        <vt:i4>0</vt:i4>
      </vt:variant>
      <vt:variant>
        <vt:i4>5</vt:i4>
      </vt:variant>
      <vt:variant>
        <vt:lpwstr>https://www.microsoft.com/en-us/videoplayer/embed/RWfyHQ?pid=ocpVideo0-innerdiv-oneplayer&amp;postJsllMsg=true&amp;maskLevel=20&amp;market=en-us</vt:lpwstr>
      </vt:variant>
      <vt:variant>
        <vt:lpwstr/>
      </vt:variant>
      <vt:variant>
        <vt:i4>6226005</vt:i4>
      </vt:variant>
      <vt:variant>
        <vt:i4>288</vt:i4>
      </vt:variant>
      <vt:variant>
        <vt:i4>0</vt:i4>
      </vt:variant>
      <vt:variant>
        <vt:i4>5</vt:i4>
      </vt:variant>
      <vt:variant>
        <vt:lpwstr>https://www.microsoft.com/en-us/videoplayer/embed/RWeWkM?pid=ocpVideo0-innerdiv-oneplayer&amp;postJsllMsg=true&amp;maskLevel=20&amp;market=en-us</vt:lpwstr>
      </vt:variant>
      <vt:variant>
        <vt:lpwstr/>
      </vt:variant>
      <vt:variant>
        <vt:i4>6226005</vt:i4>
      </vt:variant>
      <vt:variant>
        <vt:i4>285</vt:i4>
      </vt:variant>
      <vt:variant>
        <vt:i4>0</vt:i4>
      </vt:variant>
      <vt:variant>
        <vt:i4>5</vt:i4>
      </vt:variant>
      <vt:variant>
        <vt:lpwstr>https://www.microsoft.com/en-us/videoplayer/embed/RWeWkM?pid=ocpVideo0-innerdiv-oneplayer&amp;postJsllMsg=true&amp;maskLevel=20&amp;market=en-us</vt:lpwstr>
      </vt:variant>
      <vt:variant>
        <vt:lpwstr/>
      </vt:variant>
      <vt:variant>
        <vt:i4>1376321</vt:i4>
      </vt:variant>
      <vt:variant>
        <vt:i4>282</vt:i4>
      </vt:variant>
      <vt:variant>
        <vt:i4>0</vt:i4>
      </vt:variant>
      <vt:variant>
        <vt:i4>5</vt:i4>
      </vt:variant>
      <vt:variant>
        <vt:lpwstr>https://support.office.com/en-us/article/Guidelines-and-examples-for-sorting-and-filtering-data-by-color-B1BF3982-051D-49B8-8330-80E99C94365B</vt:lpwstr>
      </vt:variant>
      <vt:variant>
        <vt:lpwstr/>
      </vt:variant>
      <vt:variant>
        <vt:i4>1376321</vt:i4>
      </vt:variant>
      <vt:variant>
        <vt:i4>279</vt:i4>
      </vt:variant>
      <vt:variant>
        <vt:i4>0</vt:i4>
      </vt:variant>
      <vt:variant>
        <vt:i4>5</vt:i4>
      </vt:variant>
      <vt:variant>
        <vt:lpwstr>https://support.office.com/en-us/article/Guidelines-and-examples-for-sorting-and-filtering-data-by-color-B1BF3982-051D-49B8-8330-80E99C94365B</vt:lpwstr>
      </vt:variant>
      <vt:variant>
        <vt:lpwstr/>
      </vt:variant>
      <vt:variant>
        <vt:i4>1179737</vt:i4>
      </vt:variant>
      <vt:variant>
        <vt:i4>276</vt:i4>
      </vt:variant>
      <vt:variant>
        <vt:i4>0</vt:i4>
      </vt:variant>
      <vt:variant>
        <vt:i4>5</vt:i4>
      </vt:variant>
      <vt:variant>
        <vt:lpwstr>https://www.microsoft.com/en-us/videoplayer/embed/RWfod8?pid=ocpVideo0-innerdiv-oneplayer&amp;postJsllMsg=true&amp;maskLevel=20&amp;market=en-us</vt:lpwstr>
      </vt:variant>
      <vt:variant>
        <vt:lpwstr/>
      </vt:variant>
      <vt:variant>
        <vt:i4>1179737</vt:i4>
      </vt:variant>
      <vt:variant>
        <vt:i4>273</vt:i4>
      </vt:variant>
      <vt:variant>
        <vt:i4>0</vt:i4>
      </vt:variant>
      <vt:variant>
        <vt:i4>5</vt:i4>
      </vt:variant>
      <vt:variant>
        <vt:lpwstr>https://www.microsoft.com/en-us/videoplayer/embed/RWfod8?pid=ocpVideo0-innerdiv-oneplayer&amp;postJsllMsg=true&amp;maskLevel=20&amp;market=en-us</vt:lpwstr>
      </vt:variant>
      <vt:variant>
        <vt:lpwstr/>
      </vt:variant>
      <vt:variant>
        <vt:i4>2293811</vt:i4>
      </vt:variant>
      <vt:variant>
        <vt:i4>270</vt:i4>
      </vt:variant>
      <vt:variant>
        <vt:i4>0</vt:i4>
      </vt:variant>
      <vt:variant>
        <vt:i4>5</vt:i4>
      </vt:variant>
      <vt:variant>
        <vt:lpwstr>https://support.office.com/en-us/article/insert-a-named-range-into-a-formula-in-excel-131f2e66-30b6-4f1a-afb3-83007f63082d</vt:lpwstr>
      </vt:variant>
      <vt:variant>
        <vt:lpwstr/>
      </vt:variant>
      <vt:variant>
        <vt:i4>2293811</vt:i4>
      </vt:variant>
      <vt:variant>
        <vt:i4>267</vt:i4>
      </vt:variant>
      <vt:variant>
        <vt:i4>0</vt:i4>
      </vt:variant>
      <vt:variant>
        <vt:i4>5</vt:i4>
      </vt:variant>
      <vt:variant>
        <vt:lpwstr>https://support.office.com/en-us/article/insert-a-named-range-into-a-formula-in-excel-131f2e66-30b6-4f1a-afb3-83007f63082d</vt:lpwstr>
      </vt:variant>
      <vt:variant>
        <vt:lpwstr/>
      </vt:variant>
      <vt:variant>
        <vt:i4>6422653</vt:i4>
      </vt:variant>
      <vt:variant>
        <vt:i4>264</vt:i4>
      </vt:variant>
      <vt:variant>
        <vt:i4>0</vt:i4>
      </vt:variant>
      <vt:variant>
        <vt:i4>5</vt:i4>
      </vt:variant>
      <vt:variant>
        <vt:lpwstr>https://support.office.com/en-us/article/using-structured-references-with-excel-tables-f5ed2452-2337-4f71-bed3-c8ae6d2b276e</vt:lpwstr>
      </vt:variant>
      <vt:variant>
        <vt:lpwstr/>
      </vt:variant>
      <vt:variant>
        <vt:i4>6422653</vt:i4>
      </vt:variant>
      <vt:variant>
        <vt:i4>261</vt:i4>
      </vt:variant>
      <vt:variant>
        <vt:i4>0</vt:i4>
      </vt:variant>
      <vt:variant>
        <vt:i4>5</vt:i4>
      </vt:variant>
      <vt:variant>
        <vt:lpwstr>https://support.office.com/en-us/article/using-structured-references-with-excel-tables-f5ed2452-2337-4f71-bed3-c8ae6d2b276e</vt:lpwstr>
      </vt:variant>
      <vt:variant>
        <vt:lpwstr/>
      </vt:variant>
      <vt:variant>
        <vt:i4>393289</vt:i4>
      </vt:variant>
      <vt:variant>
        <vt:i4>258</vt:i4>
      </vt:variant>
      <vt:variant>
        <vt:i4>0</vt:i4>
      </vt:variant>
      <vt:variant>
        <vt:i4>5</vt:i4>
      </vt:variant>
      <vt:variant>
        <vt:lpwstr>https://www.microsoft.com/en-us/videoplayer/embed/RWfzt9?pid=ocpVideo0-innerdiv-oneplayer&amp;postJsllMsg=true&amp;maskLevel=20&amp;market=en-us</vt:lpwstr>
      </vt:variant>
      <vt:variant>
        <vt:lpwstr/>
      </vt:variant>
      <vt:variant>
        <vt:i4>393289</vt:i4>
      </vt:variant>
      <vt:variant>
        <vt:i4>255</vt:i4>
      </vt:variant>
      <vt:variant>
        <vt:i4>0</vt:i4>
      </vt:variant>
      <vt:variant>
        <vt:i4>5</vt:i4>
      </vt:variant>
      <vt:variant>
        <vt:lpwstr>https://www.microsoft.com/en-us/videoplayer/embed/RWfzt9?pid=ocpVideo0-innerdiv-oneplayer&amp;postJsllMsg=true&amp;maskLevel=20&amp;market=en-us</vt:lpwstr>
      </vt:variant>
      <vt:variant>
        <vt:lpwstr/>
      </vt:variant>
      <vt:variant>
        <vt:i4>7012388</vt:i4>
      </vt:variant>
      <vt:variant>
        <vt:i4>243</vt:i4>
      </vt:variant>
      <vt:variant>
        <vt:i4>0</vt:i4>
      </vt:variant>
      <vt:variant>
        <vt:i4>5</vt:i4>
      </vt:variant>
      <vt:variant>
        <vt:lpwstr>https://support.office.com/en-us/article/calculate-multiple-results-by-using-a-data-table-e95e2487-6ca6-4413-ad12-77542a5ea50b</vt:lpwstr>
      </vt:variant>
      <vt:variant>
        <vt:lpwstr/>
      </vt:variant>
      <vt:variant>
        <vt:i4>4456531</vt:i4>
      </vt:variant>
      <vt:variant>
        <vt:i4>237</vt:i4>
      </vt:variant>
      <vt:variant>
        <vt:i4>0</vt:i4>
      </vt:variant>
      <vt:variant>
        <vt:i4>5</vt:i4>
      </vt:variant>
      <vt:variant>
        <vt:lpwstr>https://www.microsoft.com/en-us/videoplayer/embed/RWfBNc?pid=ocpVideo0-innerdiv-oneplayer&amp;postJsllMsg=true&amp;maskLevel=20&amp;market=en-us</vt:lpwstr>
      </vt:variant>
      <vt:variant>
        <vt:lpwstr/>
      </vt:variant>
      <vt:variant>
        <vt:i4>4456531</vt:i4>
      </vt:variant>
      <vt:variant>
        <vt:i4>234</vt:i4>
      </vt:variant>
      <vt:variant>
        <vt:i4>0</vt:i4>
      </vt:variant>
      <vt:variant>
        <vt:i4>5</vt:i4>
      </vt:variant>
      <vt:variant>
        <vt:lpwstr>https://www.microsoft.com/en-us/videoplayer/embed/RWfBNc?pid=ocpVideo0-innerdiv-oneplayer&amp;postJsllMsg=true&amp;maskLevel=20&amp;market=en-us</vt:lpwstr>
      </vt:variant>
      <vt:variant>
        <vt:lpwstr/>
      </vt:variant>
      <vt:variant>
        <vt:i4>524306</vt:i4>
      </vt:variant>
      <vt:variant>
        <vt:i4>225</vt:i4>
      </vt:variant>
      <vt:variant>
        <vt:i4>0</vt:i4>
      </vt:variant>
      <vt:variant>
        <vt:i4>5</vt:i4>
      </vt:variant>
      <vt:variant>
        <vt:lpwstr>http://vanitylinkforsameurl/</vt:lpwstr>
      </vt:variant>
      <vt:variant>
        <vt:lpwstr/>
      </vt:variant>
      <vt:variant>
        <vt:i4>7929914</vt:i4>
      </vt:variant>
      <vt:variant>
        <vt:i4>222</vt:i4>
      </vt:variant>
      <vt:variant>
        <vt:i4>0</vt:i4>
      </vt:variant>
      <vt:variant>
        <vt:i4>5</vt:i4>
      </vt:variant>
      <vt:variant>
        <vt:lpwstr>C:\Users\megol\Desktop\Creating a document in word</vt:lpwstr>
      </vt:variant>
      <vt:variant>
        <vt:lpwstr/>
      </vt:variant>
      <vt:variant>
        <vt:i4>524306</vt:i4>
      </vt:variant>
      <vt:variant>
        <vt:i4>219</vt:i4>
      </vt:variant>
      <vt:variant>
        <vt:i4>0</vt:i4>
      </vt:variant>
      <vt:variant>
        <vt:i4>5</vt:i4>
      </vt:variant>
      <vt:variant>
        <vt:lpwstr>http://vanitylinkforsameurl/</vt:lpwstr>
      </vt:variant>
      <vt:variant>
        <vt:lpwstr/>
      </vt:variant>
      <vt:variant>
        <vt:i4>7929914</vt:i4>
      </vt:variant>
      <vt:variant>
        <vt:i4>216</vt:i4>
      </vt:variant>
      <vt:variant>
        <vt:i4>0</vt:i4>
      </vt:variant>
      <vt:variant>
        <vt:i4>5</vt:i4>
      </vt:variant>
      <vt:variant>
        <vt:lpwstr>C:\Users\megol\Desktop\Creating a document in word</vt:lpwstr>
      </vt:variant>
      <vt:variant>
        <vt:lpwstr/>
      </vt:variant>
      <vt:variant>
        <vt:i4>983054</vt:i4>
      </vt:variant>
      <vt:variant>
        <vt:i4>213</vt:i4>
      </vt:variant>
      <vt:variant>
        <vt:i4>0</vt:i4>
      </vt:variant>
      <vt:variant>
        <vt:i4>5</vt:i4>
      </vt:variant>
      <vt:variant>
        <vt:lpwstr>https://www.microsoft.com/en-us/enterprise/digital-transformation</vt:lpwstr>
      </vt:variant>
      <vt:variant>
        <vt:lpwstr/>
      </vt:variant>
      <vt:variant>
        <vt:i4>1900551</vt:i4>
      </vt:variant>
      <vt:variant>
        <vt:i4>210</vt:i4>
      </vt:variant>
      <vt:variant>
        <vt:i4>0</vt:i4>
      </vt:variant>
      <vt:variant>
        <vt:i4>5</vt:i4>
      </vt:variant>
      <vt:variant>
        <vt:lpwstr>https://support.office.com/en-us/modernworkplace</vt:lpwstr>
      </vt:variant>
      <vt:variant>
        <vt:lpwstr/>
      </vt:variant>
      <vt:variant>
        <vt:i4>1507418</vt:i4>
      </vt:variant>
      <vt:variant>
        <vt:i4>207</vt:i4>
      </vt:variant>
      <vt:variant>
        <vt:i4>0</vt:i4>
      </vt:variant>
      <vt:variant>
        <vt:i4>5</vt:i4>
      </vt:variant>
      <vt:variant>
        <vt:lpwstr>https://products.office.com/en-us/explore-office-for-home</vt:lpwstr>
      </vt:variant>
      <vt:variant>
        <vt:lpwstr/>
      </vt:variant>
      <vt:variant>
        <vt:i4>2031664</vt:i4>
      </vt:variant>
      <vt:variant>
        <vt:i4>200</vt:i4>
      </vt:variant>
      <vt:variant>
        <vt:i4>0</vt:i4>
      </vt:variant>
      <vt:variant>
        <vt:i4>5</vt:i4>
      </vt:variant>
      <vt:variant>
        <vt:lpwstr/>
      </vt:variant>
      <vt:variant>
        <vt:lpwstr>_Toc19021201</vt:lpwstr>
      </vt:variant>
      <vt:variant>
        <vt:i4>1966128</vt:i4>
      </vt:variant>
      <vt:variant>
        <vt:i4>194</vt:i4>
      </vt:variant>
      <vt:variant>
        <vt:i4>0</vt:i4>
      </vt:variant>
      <vt:variant>
        <vt:i4>5</vt:i4>
      </vt:variant>
      <vt:variant>
        <vt:lpwstr/>
      </vt:variant>
      <vt:variant>
        <vt:lpwstr>_Toc19021200</vt:lpwstr>
      </vt:variant>
      <vt:variant>
        <vt:i4>1310777</vt:i4>
      </vt:variant>
      <vt:variant>
        <vt:i4>188</vt:i4>
      </vt:variant>
      <vt:variant>
        <vt:i4>0</vt:i4>
      </vt:variant>
      <vt:variant>
        <vt:i4>5</vt:i4>
      </vt:variant>
      <vt:variant>
        <vt:lpwstr/>
      </vt:variant>
      <vt:variant>
        <vt:lpwstr>_Toc19021199</vt:lpwstr>
      </vt:variant>
      <vt:variant>
        <vt:i4>1376313</vt:i4>
      </vt:variant>
      <vt:variant>
        <vt:i4>182</vt:i4>
      </vt:variant>
      <vt:variant>
        <vt:i4>0</vt:i4>
      </vt:variant>
      <vt:variant>
        <vt:i4>5</vt:i4>
      </vt:variant>
      <vt:variant>
        <vt:lpwstr/>
      </vt:variant>
      <vt:variant>
        <vt:lpwstr>_Toc19021198</vt:lpwstr>
      </vt:variant>
      <vt:variant>
        <vt:i4>1703993</vt:i4>
      </vt:variant>
      <vt:variant>
        <vt:i4>176</vt:i4>
      </vt:variant>
      <vt:variant>
        <vt:i4>0</vt:i4>
      </vt:variant>
      <vt:variant>
        <vt:i4>5</vt:i4>
      </vt:variant>
      <vt:variant>
        <vt:lpwstr/>
      </vt:variant>
      <vt:variant>
        <vt:lpwstr>_Toc19021197</vt:lpwstr>
      </vt:variant>
      <vt:variant>
        <vt:i4>1769529</vt:i4>
      </vt:variant>
      <vt:variant>
        <vt:i4>170</vt:i4>
      </vt:variant>
      <vt:variant>
        <vt:i4>0</vt:i4>
      </vt:variant>
      <vt:variant>
        <vt:i4>5</vt:i4>
      </vt:variant>
      <vt:variant>
        <vt:lpwstr/>
      </vt:variant>
      <vt:variant>
        <vt:lpwstr>_Toc19021196</vt:lpwstr>
      </vt:variant>
      <vt:variant>
        <vt:i4>1572921</vt:i4>
      </vt:variant>
      <vt:variant>
        <vt:i4>164</vt:i4>
      </vt:variant>
      <vt:variant>
        <vt:i4>0</vt:i4>
      </vt:variant>
      <vt:variant>
        <vt:i4>5</vt:i4>
      </vt:variant>
      <vt:variant>
        <vt:lpwstr/>
      </vt:variant>
      <vt:variant>
        <vt:lpwstr>_Toc19021195</vt:lpwstr>
      </vt:variant>
      <vt:variant>
        <vt:i4>1638457</vt:i4>
      </vt:variant>
      <vt:variant>
        <vt:i4>158</vt:i4>
      </vt:variant>
      <vt:variant>
        <vt:i4>0</vt:i4>
      </vt:variant>
      <vt:variant>
        <vt:i4>5</vt:i4>
      </vt:variant>
      <vt:variant>
        <vt:lpwstr/>
      </vt:variant>
      <vt:variant>
        <vt:lpwstr>_Toc19021194</vt:lpwstr>
      </vt:variant>
      <vt:variant>
        <vt:i4>1966137</vt:i4>
      </vt:variant>
      <vt:variant>
        <vt:i4>152</vt:i4>
      </vt:variant>
      <vt:variant>
        <vt:i4>0</vt:i4>
      </vt:variant>
      <vt:variant>
        <vt:i4>5</vt:i4>
      </vt:variant>
      <vt:variant>
        <vt:lpwstr/>
      </vt:variant>
      <vt:variant>
        <vt:lpwstr>_Toc19021193</vt:lpwstr>
      </vt:variant>
      <vt:variant>
        <vt:i4>2031673</vt:i4>
      </vt:variant>
      <vt:variant>
        <vt:i4>146</vt:i4>
      </vt:variant>
      <vt:variant>
        <vt:i4>0</vt:i4>
      </vt:variant>
      <vt:variant>
        <vt:i4>5</vt:i4>
      </vt:variant>
      <vt:variant>
        <vt:lpwstr/>
      </vt:variant>
      <vt:variant>
        <vt:lpwstr>_Toc19021192</vt:lpwstr>
      </vt:variant>
      <vt:variant>
        <vt:i4>1835065</vt:i4>
      </vt:variant>
      <vt:variant>
        <vt:i4>140</vt:i4>
      </vt:variant>
      <vt:variant>
        <vt:i4>0</vt:i4>
      </vt:variant>
      <vt:variant>
        <vt:i4>5</vt:i4>
      </vt:variant>
      <vt:variant>
        <vt:lpwstr/>
      </vt:variant>
      <vt:variant>
        <vt:lpwstr>_Toc19021191</vt:lpwstr>
      </vt:variant>
      <vt:variant>
        <vt:i4>1900601</vt:i4>
      </vt:variant>
      <vt:variant>
        <vt:i4>134</vt:i4>
      </vt:variant>
      <vt:variant>
        <vt:i4>0</vt:i4>
      </vt:variant>
      <vt:variant>
        <vt:i4>5</vt:i4>
      </vt:variant>
      <vt:variant>
        <vt:lpwstr/>
      </vt:variant>
      <vt:variant>
        <vt:lpwstr>_Toc19021190</vt:lpwstr>
      </vt:variant>
      <vt:variant>
        <vt:i4>1310776</vt:i4>
      </vt:variant>
      <vt:variant>
        <vt:i4>128</vt:i4>
      </vt:variant>
      <vt:variant>
        <vt:i4>0</vt:i4>
      </vt:variant>
      <vt:variant>
        <vt:i4>5</vt:i4>
      </vt:variant>
      <vt:variant>
        <vt:lpwstr/>
      </vt:variant>
      <vt:variant>
        <vt:lpwstr>_Toc19021189</vt:lpwstr>
      </vt:variant>
      <vt:variant>
        <vt:i4>1376312</vt:i4>
      </vt:variant>
      <vt:variant>
        <vt:i4>122</vt:i4>
      </vt:variant>
      <vt:variant>
        <vt:i4>0</vt:i4>
      </vt:variant>
      <vt:variant>
        <vt:i4>5</vt:i4>
      </vt:variant>
      <vt:variant>
        <vt:lpwstr/>
      </vt:variant>
      <vt:variant>
        <vt:lpwstr>_Toc19021188</vt:lpwstr>
      </vt:variant>
      <vt:variant>
        <vt:i4>1703992</vt:i4>
      </vt:variant>
      <vt:variant>
        <vt:i4>116</vt:i4>
      </vt:variant>
      <vt:variant>
        <vt:i4>0</vt:i4>
      </vt:variant>
      <vt:variant>
        <vt:i4>5</vt:i4>
      </vt:variant>
      <vt:variant>
        <vt:lpwstr/>
      </vt:variant>
      <vt:variant>
        <vt:lpwstr>_Toc19021187</vt:lpwstr>
      </vt:variant>
      <vt:variant>
        <vt:i4>1769528</vt:i4>
      </vt:variant>
      <vt:variant>
        <vt:i4>110</vt:i4>
      </vt:variant>
      <vt:variant>
        <vt:i4>0</vt:i4>
      </vt:variant>
      <vt:variant>
        <vt:i4>5</vt:i4>
      </vt:variant>
      <vt:variant>
        <vt:lpwstr/>
      </vt:variant>
      <vt:variant>
        <vt:lpwstr>_Toc19021186</vt:lpwstr>
      </vt:variant>
      <vt:variant>
        <vt:i4>1572920</vt:i4>
      </vt:variant>
      <vt:variant>
        <vt:i4>104</vt:i4>
      </vt:variant>
      <vt:variant>
        <vt:i4>0</vt:i4>
      </vt:variant>
      <vt:variant>
        <vt:i4>5</vt:i4>
      </vt:variant>
      <vt:variant>
        <vt:lpwstr/>
      </vt:variant>
      <vt:variant>
        <vt:lpwstr>_Toc19021185</vt:lpwstr>
      </vt:variant>
      <vt:variant>
        <vt:i4>1638456</vt:i4>
      </vt:variant>
      <vt:variant>
        <vt:i4>98</vt:i4>
      </vt:variant>
      <vt:variant>
        <vt:i4>0</vt:i4>
      </vt:variant>
      <vt:variant>
        <vt:i4>5</vt:i4>
      </vt:variant>
      <vt:variant>
        <vt:lpwstr/>
      </vt:variant>
      <vt:variant>
        <vt:lpwstr>_Toc19021184</vt:lpwstr>
      </vt:variant>
      <vt:variant>
        <vt:i4>1966136</vt:i4>
      </vt:variant>
      <vt:variant>
        <vt:i4>92</vt:i4>
      </vt:variant>
      <vt:variant>
        <vt:i4>0</vt:i4>
      </vt:variant>
      <vt:variant>
        <vt:i4>5</vt:i4>
      </vt:variant>
      <vt:variant>
        <vt:lpwstr/>
      </vt:variant>
      <vt:variant>
        <vt:lpwstr>_Toc19021183</vt:lpwstr>
      </vt:variant>
      <vt:variant>
        <vt:i4>2031672</vt:i4>
      </vt:variant>
      <vt:variant>
        <vt:i4>86</vt:i4>
      </vt:variant>
      <vt:variant>
        <vt:i4>0</vt:i4>
      </vt:variant>
      <vt:variant>
        <vt:i4>5</vt:i4>
      </vt:variant>
      <vt:variant>
        <vt:lpwstr/>
      </vt:variant>
      <vt:variant>
        <vt:lpwstr>_Toc19021182</vt:lpwstr>
      </vt:variant>
      <vt:variant>
        <vt:i4>1835064</vt:i4>
      </vt:variant>
      <vt:variant>
        <vt:i4>80</vt:i4>
      </vt:variant>
      <vt:variant>
        <vt:i4>0</vt:i4>
      </vt:variant>
      <vt:variant>
        <vt:i4>5</vt:i4>
      </vt:variant>
      <vt:variant>
        <vt:lpwstr/>
      </vt:variant>
      <vt:variant>
        <vt:lpwstr>_Toc19021181</vt:lpwstr>
      </vt:variant>
      <vt:variant>
        <vt:i4>1900600</vt:i4>
      </vt:variant>
      <vt:variant>
        <vt:i4>74</vt:i4>
      </vt:variant>
      <vt:variant>
        <vt:i4>0</vt:i4>
      </vt:variant>
      <vt:variant>
        <vt:i4>5</vt:i4>
      </vt:variant>
      <vt:variant>
        <vt:lpwstr/>
      </vt:variant>
      <vt:variant>
        <vt:lpwstr>_Toc19021180</vt:lpwstr>
      </vt:variant>
      <vt:variant>
        <vt:i4>1310775</vt:i4>
      </vt:variant>
      <vt:variant>
        <vt:i4>68</vt:i4>
      </vt:variant>
      <vt:variant>
        <vt:i4>0</vt:i4>
      </vt:variant>
      <vt:variant>
        <vt:i4>5</vt:i4>
      </vt:variant>
      <vt:variant>
        <vt:lpwstr/>
      </vt:variant>
      <vt:variant>
        <vt:lpwstr>_Toc19021179</vt:lpwstr>
      </vt:variant>
      <vt:variant>
        <vt:i4>1376311</vt:i4>
      </vt:variant>
      <vt:variant>
        <vt:i4>62</vt:i4>
      </vt:variant>
      <vt:variant>
        <vt:i4>0</vt:i4>
      </vt:variant>
      <vt:variant>
        <vt:i4>5</vt:i4>
      </vt:variant>
      <vt:variant>
        <vt:lpwstr/>
      </vt:variant>
      <vt:variant>
        <vt:lpwstr>_Toc19021178</vt:lpwstr>
      </vt:variant>
      <vt:variant>
        <vt:i4>1703991</vt:i4>
      </vt:variant>
      <vt:variant>
        <vt:i4>56</vt:i4>
      </vt:variant>
      <vt:variant>
        <vt:i4>0</vt:i4>
      </vt:variant>
      <vt:variant>
        <vt:i4>5</vt:i4>
      </vt:variant>
      <vt:variant>
        <vt:lpwstr/>
      </vt:variant>
      <vt:variant>
        <vt:lpwstr>_Toc19021177</vt:lpwstr>
      </vt:variant>
      <vt:variant>
        <vt:i4>1769527</vt:i4>
      </vt:variant>
      <vt:variant>
        <vt:i4>50</vt:i4>
      </vt:variant>
      <vt:variant>
        <vt:i4>0</vt:i4>
      </vt:variant>
      <vt:variant>
        <vt:i4>5</vt:i4>
      </vt:variant>
      <vt:variant>
        <vt:lpwstr/>
      </vt:variant>
      <vt:variant>
        <vt:lpwstr>_Toc19021176</vt:lpwstr>
      </vt:variant>
      <vt:variant>
        <vt:i4>1572919</vt:i4>
      </vt:variant>
      <vt:variant>
        <vt:i4>44</vt:i4>
      </vt:variant>
      <vt:variant>
        <vt:i4>0</vt:i4>
      </vt:variant>
      <vt:variant>
        <vt:i4>5</vt:i4>
      </vt:variant>
      <vt:variant>
        <vt:lpwstr/>
      </vt:variant>
      <vt:variant>
        <vt:lpwstr>_Toc19021175</vt:lpwstr>
      </vt:variant>
      <vt:variant>
        <vt:i4>1638455</vt:i4>
      </vt:variant>
      <vt:variant>
        <vt:i4>38</vt:i4>
      </vt:variant>
      <vt:variant>
        <vt:i4>0</vt:i4>
      </vt:variant>
      <vt:variant>
        <vt:i4>5</vt:i4>
      </vt:variant>
      <vt:variant>
        <vt:lpwstr/>
      </vt:variant>
      <vt:variant>
        <vt:lpwstr>_Toc19021174</vt:lpwstr>
      </vt:variant>
      <vt:variant>
        <vt:i4>1966135</vt:i4>
      </vt:variant>
      <vt:variant>
        <vt:i4>32</vt:i4>
      </vt:variant>
      <vt:variant>
        <vt:i4>0</vt:i4>
      </vt:variant>
      <vt:variant>
        <vt:i4>5</vt:i4>
      </vt:variant>
      <vt:variant>
        <vt:lpwstr/>
      </vt:variant>
      <vt:variant>
        <vt:lpwstr>_Toc19021173</vt:lpwstr>
      </vt:variant>
      <vt:variant>
        <vt:i4>2031671</vt:i4>
      </vt:variant>
      <vt:variant>
        <vt:i4>26</vt:i4>
      </vt:variant>
      <vt:variant>
        <vt:i4>0</vt:i4>
      </vt:variant>
      <vt:variant>
        <vt:i4>5</vt:i4>
      </vt:variant>
      <vt:variant>
        <vt:lpwstr/>
      </vt:variant>
      <vt:variant>
        <vt:lpwstr>_Toc19021172</vt:lpwstr>
      </vt:variant>
      <vt:variant>
        <vt:i4>1835063</vt:i4>
      </vt:variant>
      <vt:variant>
        <vt:i4>20</vt:i4>
      </vt:variant>
      <vt:variant>
        <vt:i4>0</vt:i4>
      </vt:variant>
      <vt:variant>
        <vt:i4>5</vt:i4>
      </vt:variant>
      <vt:variant>
        <vt:lpwstr/>
      </vt:variant>
      <vt:variant>
        <vt:lpwstr>_Toc19021171</vt:lpwstr>
      </vt:variant>
      <vt:variant>
        <vt:i4>1900599</vt:i4>
      </vt:variant>
      <vt:variant>
        <vt:i4>14</vt:i4>
      </vt:variant>
      <vt:variant>
        <vt:i4>0</vt:i4>
      </vt:variant>
      <vt:variant>
        <vt:i4>5</vt:i4>
      </vt:variant>
      <vt:variant>
        <vt:lpwstr/>
      </vt:variant>
      <vt:variant>
        <vt:lpwstr>_Toc19021170</vt:lpwstr>
      </vt:variant>
      <vt:variant>
        <vt:i4>1310774</vt:i4>
      </vt:variant>
      <vt:variant>
        <vt:i4>8</vt:i4>
      </vt:variant>
      <vt:variant>
        <vt:i4>0</vt:i4>
      </vt:variant>
      <vt:variant>
        <vt:i4>5</vt:i4>
      </vt:variant>
      <vt:variant>
        <vt:lpwstr/>
      </vt:variant>
      <vt:variant>
        <vt:lpwstr>_Toc19021169</vt:lpwstr>
      </vt:variant>
      <vt:variant>
        <vt:i4>1376310</vt:i4>
      </vt:variant>
      <vt:variant>
        <vt:i4>2</vt:i4>
      </vt:variant>
      <vt:variant>
        <vt:i4>0</vt:i4>
      </vt:variant>
      <vt:variant>
        <vt:i4>5</vt:i4>
      </vt:variant>
      <vt:variant>
        <vt:lpwstr/>
      </vt:variant>
      <vt:variant>
        <vt:lpwstr>_Toc19021168</vt:lpwstr>
      </vt:variant>
      <vt:variant>
        <vt:i4>6160397</vt:i4>
      </vt:variant>
      <vt:variant>
        <vt:i4>3</vt:i4>
      </vt:variant>
      <vt:variant>
        <vt:i4>0</vt:i4>
      </vt:variant>
      <vt:variant>
        <vt:i4>5</vt:i4>
      </vt:variant>
      <vt:variant>
        <vt:lpwstr>https://teams.microsoft.com/_</vt:lpwstr>
      </vt:variant>
      <vt:variant>
        <vt:lpwstr>/files/Accessibility%2C%20Compliance%2C%20MS%20Style?groupId=0fca07ef-4508-4508-9a79-41d806ffabf5&amp;threadId=19%3A5b35fc2fefb74f3cb2871d91135e3eeb%40thread.skype&amp;ctx=channel&amp;context=How%2520to%2520write%2520using%2520inclusive%2520language</vt:lpwstr>
      </vt:variant>
      <vt:variant>
        <vt:i4>6160397</vt:i4>
      </vt:variant>
      <vt:variant>
        <vt:i4>0</vt:i4>
      </vt:variant>
      <vt:variant>
        <vt:i4>0</vt:i4>
      </vt:variant>
      <vt:variant>
        <vt:i4>5</vt:i4>
      </vt:variant>
      <vt:variant>
        <vt:lpwstr>https://teams.microsoft.com/_</vt:lpwstr>
      </vt:variant>
      <vt:variant>
        <vt:lpwstr>/files/Accessibility%2C%20Compliance%2C%20MS%20Style?groupId=0fca07ef-4508-4508-9a79-41d806ffabf5&amp;threadId=19%3A5b35fc2fefb74f3cb2871d91135e3eeb%40thread.skype&amp;ctx=channel&amp;context=How%2520to%2520write%2520using%2520inclusive%2520language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2020-01-08T19:36:00Z</dcterms:created>
  <dcterms:modified xsi:type="dcterms:W3CDTF">2020-04-05T20:08:00Z</dcterms:modified>
</cp:coreProperties>
</file>